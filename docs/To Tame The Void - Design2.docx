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ayout w:type="fixed"/>
        <w:tblCellMar>
          <w:left w:w="0" w:type="dxa"/>
          <w:right w:w="0" w:type="dxa"/>
        </w:tblCellMar>
        <w:tblLook w:val="00A0" w:firstRow="1" w:lastRow="0" w:firstColumn="1" w:lastColumn="0" w:noHBand="0" w:noVBand="0"/>
      </w:tblPr>
      <w:tblGrid>
        <w:gridCol w:w="1610"/>
        <w:gridCol w:w="676"/>
        <w:gridCol w:w="8063"/>
        <w:gridCol w:w="451"/>
      </w:tblGrid>
      <w:tr w:rsidR="00EE749E" w:rsidRPr="00F32194" w14:paraId="47CF2E89" w14:textId="77777777" w:rsidTr="00C96715">
        <w:trPr>
          <w:trHeight w:val="1985"/>
          <w:jc w:val="center"/>
        </w:trPr>
        <w:tc>
          <w:tcPr>
            <w:tcW w:w="745" w:type="pct"/>
            <w:vMerge w:val="restart"/>
            <w:shd w:val="clear" w:color="auto" w:fill="990000"/>
            <w:textDirection w:val="btLr"/>
            <w:vAlign w:val="bottom"/>
          </w:tcPr>
          <w:p w14:paraId="08EAE9FA" w14:textId="77777777" w:rsidR="00EE749E" w:rsidRPr="004A1C22" w:rsidRDefault="00EE749E" w:rsidP="00E707D9">
            <w:pPr>
              <w:pStyle w:val="Title3"/>
            </w:pPr>
            <w:bookmarkStart w:id="0" w:name="_GoBack"/>
            <w:bookmarkEnd w:id="0"/>
            <w:r>
              <w:t xml:space="preserve">   </w:t>
            </w:r>
          </w:p>
        </w:tc>
        <w:tc>
          <w:tcPr>
            <w:tcW w:w="313" w:type="pct"/>
            <w:vMerge w:val="restart"/>
            <w:shd w:val="clear" w:color="auto" w:fill="auto"/>
            <w:textDirection w:val="btLr"/>
            <w:vAlign w:val="bottom"/>
          </w:tcPr>
          <w:p w14:paraId="371EC5DB" w14:textId="77777777" w:rsidR="00EE749E" w:rsidRPr="00E41ED8" w:rsidRDefault="00EE749E" w:rsidP="00E707D9">
            <w:pPr>
              <w:pStyle w:val="Title"/>
            </w:pPr>
            <w:r>
              <w:t xml:space="preserve"> </w:t>
            </w:r>
          </w:p>
        </w:tc>
        <w:tc>
          <w:tcPr>
            <w:tcW w:w="3733" w:type="pct"/>
            <w:vAlign w:val="center"/>
          </w:tcPr>
          <w:p w14:paraId="32993894" w14:textId="77777777" w:rsidR="00EE749E" w:rsidRPr="00F32194" w:rsidRDefault="00EE749E" w:rsidP="0072374B">
            <w:pPr>
              <w:pStyle w:val="Title"/>
            </w:pPr>
          </w:p>
        </w:tc>
        <w:tc>
          <w:tcPr>
            <w:tcW w:w="209" w:type="pct"/>
            <w:vAlign w:val="center"/>
          </w:tcPr>
          <w:p w14:paraId="3B1C4D53" w14:textId="77777777" w:rsidR="00EE749E" w:rsidRPr="00F32194" w:rsidRDefault="00EE749E" w:rsidP="0072374B">
            <w:pPr>
              <w:pStyle w:val="Title"/>
            </w:pPr>
          </w:p>
        </w:tc>
      </w:tr>
      <w:tr w:rsidR="00EE749E" w:rsidRPr="00F32194" w14:paraId="0E8C8473" w14:textId="77777777" w:rsidTr="008A7451">
        <w:trPr>
          <w:trHeight w:val="9788"/>
          <w:jc w:val="center"/>
        </w:trPr>
        <w:tc>
          <w:tcPr>
            <w:tcW w:w="745" w:type="pct"/>
            <w:vMerge/>
          </w:tcPr>
          <w:p w14:paraId="72391F40" w14:textId="77777777" w:rsidR="00EE749E" w:rsidRPr="00F32194" w:rsidRDefault="00EE749E" w:rsidP="0072374B">
            <w:pPr>
              <w:pStyle w:val="Subtitle"/>
            </w:pPr>
          </w:p>
        </w:tc>
        <w:tc>
          <w:tcPr>
            <w:tcW w:w="313" w:type="pct"/>
            <w:vMerge/>
            <w:shd w:val="clear" w:color="auto" w:fill="auto"/>
          </w:tcPr>
          <w:p w14:paraId="1470C028" w14:textId="77777777" w:rsidR="00EE749E" w:rsidRPr="00F32194" w:rsidRDefault="00EE749E" w:rsidP="0072374B">
            <w:pPr>
              <w:pStyle w:val="Subtitle"/>
            </w:pPr>
          </w:p>
        </w:tc>
        <w:tc>
          <w:tcPr>
            <w:tcW w:w="3733" w:type="pct"/>
          </w:tcPr>
          <w:p w14:paraId="44887335" w14:textId="77777777" w:rsidR="00C96715" w:rsidRDefault="00613510" w:rsidP="002D10C3">
            <w:pPr>
              <w:pStyle w:val="Title0"/>
            </w:pPr>
            <w:r>
              <w:t>To Tame The Void</w:t>
            </w:r>
          </w:p>
          <w:p w14:paraId="41B88654" w14:textId="77777777" w:rsidR="00962A1E" w:rsidRDefault="00C96715" w:rsidP="00C96715">
            <w:pPr>
              <w:pStyle w:val="Subtitle"/>
            </w:pPr>
            <w:r>
              <w:t>Design Document</w:t>
            </w:r>
          </w:p>
          <w:p w14:paraId="5F0628B1" w14:textId="77777777" w:rsidR="00C96715" w:rsidRDefault="00C96715" w:rsidP="002D10C3">
            <w:pPr>
              <w:pStyle w:val="Title0"/>
            </w:pPr>
          </w:p>
          <w:p w14:paraId="0A5408E3" w14:textId="77777777" w:rsidR="00962A1E" w:rsidRDefault="00962A1E" w:rsidP="002D10C3">
            <w:pPr>
              <w:pStyle w:val="Title0"/>
            </w:pPr>
          </w:p>
          <w:p w14:paraId="54E5A63C" w14:textId="77777777" w:rsidR="00EE749E" w:rsidRPr="00962A1E" w:rsidRDefault="00EE749E" w:rsidP="00962A1E">
            <w:r w:rsidRPr="00962A1E">
              <w:t xml:space="preserve">     </w:t>
            </w:r>
          </w:p>
          <w:p w14:paraId="0927275D" w14:textId="77777777" w:rsidR="00EE749E" w:rsidRPr="001C322A" w:rsidRDefault="00EE749E" w:rsidP="0072374B"/>
          <w:p w14:paraId="3E1DCCEA" w14:textId="77777777" w:rsidR="00EE749E" w:rsidRPr="00F32194" w:rsidRDefault="00EE749E" w:rsidP="0072374B">
            <w:pPr>
              <w:pStyle w:val="Subtitle"/>
            </w:pPr>
          </w:p>
        </w:tc>
        <w:tc>
          <w:tcPr>
            <w:tcW w:w="209" w:type="pct"/>
          </w:tcPr>
          <w:p w14:paraId="184AF458" w14:textId="77777777" w:rsidR="00EE749E" w:rsidRPr="00F32194" w:rsidRDefault="00EE749E" w:rsidP="0072374B">
            <w:pPr>
              <w:pStyle w:val="Subtitle"/>
            </w:pPr>
          </w:p>
        </w:tc>
      </w:tr>
      <w:tr w:rsidR="00A37785" w:rsidRPr="00F32194" w14:paraId="3A6E9D49" w14:textId="77777777" w:rsidTr="00C96715">
        <w:trPr>
          <w:trHeight w:val="2511"/>
          <w:jc w:val="center"/>
        </w:trPr>
        <w:tc>
          <w:tcPr>
            <w:tcW w:w="745" w:type="pct"/>
            <w:vMerge/>
          </w:tcPr>
          <w:p w14:paraId="3FC1F742" w14:textId="77777777" w:rsidR="00A37785" w:rsidRPr="00F32194" w:rsidRDefault="00A37785" w:rsidP="0072374B">
            <w:pPr>
              <w:pStyle w:val="Subtitle"/>
            </w:pPr>
          </w:p>
        </w:tc>
        <w:tc>
          <w:tcPr>
            <w:tcW w:w="313" w:type="pct"/>
            <w:vMerge/>
            <w:shd w:val="clear" w:color="auto" w:fill="auto"/>
          </w:tcPr>
          <w:p w14:paraId="0F3783C2" w14:textId="77777777" w:rsidR="00A37785" w:rsidRPr="00F32194" w:rsidRDefault="00A37785" w:rsidP="0072374B">
            <w:pPr>
              <w:pStyle w:val="Subtitle"/>
            </w:pPr>
          </w:p>
        </w:tc>
        <w:tc>
          <w:tcPr>
            <w:tcW w:w="3733" w:type="pct"/>
          </w:tcPr>
          <w:p w14:paraId="5FC668B7" w14:textId="77777777" w:rsidR="00A37785" w:rsidRDefault="00A37785" w:rsidP="0072374B">
            <w:pPr>
              <w:pStyle w:val="Subtitle"/>
            </w:pPr>
          </w:p>
        </w:tc>
        <w:tc>
          <w:tcPr>
            <w:tcW w:w="209" w:type="pct"/>
          </w:tcPr>
          <w:p w14:paraId="59AC1A02" w14:textId="77777777" w:rsidR="00A37785" w:rsidRPr="001C322A" w:rsidRDefault="00A37785" w:rsidP="0072374B"/>
        </w:tc>
      </w:tr>
    </w:tbl>
    <w:p w14:paraId="4094DC33" w14:textId="77777777" w:rsidR="00A37785" w:rsidRPr="00EE749E" w:rsidRDefault="00A37785" w:rsidP="00EE749E">
      <w:pPr>
        <w:sectPr w:rsidR="00A37785" w:rsidRPr="00EE749E" w:rsidSect="00A37785">
          <w:footerReference w:type="default" r:id="rId9"/>
          <w:type w:val="continuous"/>
          <w:pgSz w:w="12240" w:h="15840" w:code="1"/>
          <w:pgMar w:top="720" w:right="720" w:bottom="720" w:left="720" w:header="706" w:footer="706" w:gutter="0"/>
          <w:cols w:space="708"/>
          <w:titlePg/>
          <w:docGrid w:linePitch="360"/>
        </w:sectPr>
      </w:pPr>
    </w:p>
    <w:p w14:paraId="29D072D6" w14:textId="77777777" w:rsidR="00613510" w:rsidRDefault="00613510" w:rsidP="00613510">
      <w:pPr>
        <w:pStyle w:val="Heading1"/>
        <w:numPr>
          <w:ilvl w:val="0"/>
          <w:numId w:val="2"/>
        </w:numPr>
        <w:rPr>
          <w:rStyle w:val="Emphasis"/>
        </w:rPr>
      </w:pPr>
      <w:bookmarkStart w:id="1" w:name="_Toc385152780"/>
      <w:r>
        <w:rPr>
          <w:rStyle w:val="Emphasis"/>
        </w:rPr>
        <w:lastRenderedPageBreak/>
        <w:t>Table of contents</w:t>
      </w:r>
      <w:bookmarkEnd w:id="1"/>
    </w:p>
    <w:p w14:paraId="3CD23B35" w14:textId="77777777" w:rsidR="002D433B" w:rsidRDefault="00613510">
      <w:pPr>
        <w:pStyle w:val="TOC1"/>
        <w:rPr>
          <w:rFonts w:asciiTheme="minorHAnsi" w:hAnsiTheme="minorHAnsi" w:cstheme="minorBidi"/>
          <w:b w:val="0"/>
          <w:noProof/>
          <w:color w:val="auto"/>
        </w:rPr>
      </w:pPr>
      <w:r>
        <w:fldChar w:fldCharType="begin"/>
      </w:r>
      <w:r w:rsidRPr="00613510">
        <w:instrText xml:space="preserve"> TOC \o "1-3" \h \z \u </w:instrText>
      </w:r>
      <w:r>
        <w:fldChar w:fldCharType="separate"/>
      </w:r>
      <w:hyperlink w:anchor="_Toc385152780" w:history="1">
        <w:r w:rsidR="002D433B" w:rsidRPr="0061501D">
          <w:rPr>
            <w:rStyle w:val="Hyperlink"/>
            <w:i/>
            <w:noProof/>
          </w:rPr>
          <w:t>I. Table of contents</w:t>
        </w:r>
        <w:r w:rsidR="002D433B">
          <w:rPr>
            <w:noProof/>
            <w:webHidden/>
          </w:rPr>
          <w:tab/>
        </w:r>
        <w:r w:rsidR="002D433B">
          <w:rPr>
            <w:noProof/>
            <w:webHidden/>
          </w:rPr>
          <w:fldChar w:fldCharType="begin"/>
        </w:r>
        <w:r w:rsidR="002D433B">
          <w:rPr>
            <w:noProof/>
            <w:webHidden/>
          </w:rPr>
          <w:instrText xml:space="preserve"> PAGEREF _Toc385152780 \h </w:instrText>
        </w:r>
        <w:r w:rsidR="002D433B">
          <w:rPr>
            <w:noProof/>
            <w:webHidden/>
          </w:rPr>
        </w:r>
        <w:r w:rsidR="002D433B">
          <w:rPr>
            <w:noProof/>
            <w:webHidden/>
          </w:rPr>
          <w:fldChar w:fldCharType="separate"/>
        </w:r>
        <w:r w:rsidR="002D433B">
          <w:rPr>
            <w:noProof/>
            <w:webHidden/>
          </w:rPr>
          <w:t>2</w:t>
        </w:r>
        <w:r w:rsidR="002D433B">
          <w:rPr>
            <w:noProof/>
            <w:webHidden/>
          </w:rPr>
          <w:fldChar w:fldCharType="end"/>
        </w:r>
      </w:hyperlink>
    </w:p>
    <w:p w14:paraId="68363452" w14:textId="77777777" w:rsidR="002D433B" w:rsidRDefault="004A0832">
      <w:pPr>
        <w:pStyle w:val="TOC1"/>
        <w:rPr>
          <w:rFonts w:asciiTheme="minorHAnsi" w:hAnsiTheme="minorHAnsi" w:cstheme="minorBidi"/>
          <w:b w:val="0"/>
          <w:noProof/>
          <w:color w:val="auto"/>
        </w:rPr>
      </w:pPr>
      <w:hyperlink w:anchor="_Toc385152781" w:history="1">
        <w:r w:rsidR="002D433B" w:rsidRPr="0061501D">
          <w:rPr>
            <w:rStyle w:val="Hyperlink"/>
            <w:noProof/>
          </w:rPr>
          <w:t>II. Introduction</w:t>
        </w:r>
        <w:r w:rsidR="002D433B">
          <w:rPr>
            <w:noProof/>
            <w:webHidden/>
          </w:rPr>
          <w:tab/>
        </w:r>
        <w:r w:rsidR="002D433B">
          <w:rPr>
            <w:noProof/>
            <w:webHidden/>
          </w:rPr>
          <w:fldChar w:fldCharType="begin"/>
        </w:r>
        <w:r w:rsidR="002D433B">
          <w:rPr>
            <w:noProof/>
            <w:webHidden/>
          </w:rPr>
          <w:instrText xml:space="preserve"> PAGEREF _Toc385152781 \h </w:instrText>
        </w:r>
        <w:r w:rsidR="002D433B">
          <w:rPr>
            <w:noProof/>
            <w:webHidden/>
          </w:rPr>
        </w:r>
        <w:r w:rsidR="002D433B">
          <w:rPr>
            <w:noProof/>
            <w:webHidden/>
          </w:rPr>
          <w:fldChar w:fldCharType="separate"/>
        </w:r>
        <w:r w:rsidR="002D433B">
          <w:rPr>
            <w:noProof/>
            <w:webHidden/>
          </w:rPr>
          <w:t>5</w:t>
        </w:r>
        <w:r w:rsidR="002D433B">
          <w:rPr>
            <w:noProof/>
            <w:webHidden/>
          </w:rPr>
          <w:fldChar w:fldCharType="end"/>
        </w:r>
      </w:hyperlink>
    </w:p>
    <w:p w14:paraId="0282265A" w14:textId="77777777" w:rsidR="002D433B" w:rsidRDefault="004A0832">
      <w:pPr>
        <w:pStyle w:val="TOC2"/>
        <w:framePr w:wrap="around"/>
        <w:rPr>
          <w:rFonts w:asciiTheme="minorHAnsi" w:hAnsiTheme="minorHAnsi" w:cstheme="minorBidi"/>
        </w:rPr>
      </w:pPr>
      <w:hyperlink w:anchor="_Toc385152782" w:history="1">
        <w:r w:rsidR="002D433B" w:rsidRPr="0061501D">
          <w:rPr>
            <w:rStyle w:val="Hyperlink"/>
          </w:rPr>
          <w:t>1. General Description</w:t>
        </w:r>
        <w:r w:rsidR="002D433B">
          <w:rPr>
            <w:webHidden/>
          </w:rPr>
          <w:tab/>
        </w:r>
        <w:r w:rsidR="002D433B">
          <w:rPr>
            <w:webHidden/>
          </w:rPr>
          <w:fldChar w:fldCharType="begin"/>
        </w:r>
        <w:r w:rsidR="002D433B">
          <w:rPr>
            <w:webHidden/>
          </w:rPr>
          <w:instrText xml:space="preserve"> PAGEREF _Toc385152782 \h </w:instrText>
        </w:r>
        <w:r w:rsidR="002D433B">
          <w:rPr>
            <w:webHidden/>
          </w:rPr>
        </w:r>
        <w:r w:rsidR="002D433B">
          <w:rPr>
            <w:webHidden/>
          </w:rPr>
          <w:fldChar w:fldCharType="separate"/>
        </w:r>
        <w:r w:rsidR="002D433B">
          <w:rPr>
            <w:webHidden/>
          </w:rPr>
          <w:t>5</w:t>
        </w:r>
        <w:r w:rsidR="002D433B">
          <w:rPr>
            <w:webHidden/>
          </w:rPr>
          <w:fldChar w:fldCharType="end"/>
        </w:r>
      </w:hyperlink>
    </w:p>
    <w:p w14:paraId="56060823" w14:textId="77777777" w:rsidR="002D433B" w:rsidRDefault="004A0832">
      <w:pPr>
        <w:pStyle w:val="TOC2"/>
        <w:framePr w:wrap="around"/>
        <w:rPr>
          <w:rFonts w:asciiTheme="minorHAnsi" w:hAnsiTheme="minorHAnsi" w:cstheme="minorBidi"/>
        </w:rPr>
      </w:pPr>
      <w:hyperlink w:anchor="_Toc385152783" w:history="1">
        <w:r w:rsidR="002D433B" w:rsidRPr="0061501D">
          <w:rPr>
            <w:rStyle w:val="Hyperlink"/>
          </w:rPr>
          <w:t>2. The Galaxy Map</w:t>
        </w:r>
        <w:r w:rsidR="002D433B">
          <w:rPr>
            <w:webHidden/>
          </w:rPr>
          <w:tab/>
        </w:r>
        <w:r w:rsidR="002D433B">
          <w:rPr>
            <w:webHidden/>
          </w:rPr>
          <w:fldChar w:fldCharType="begin"/>
        </w:r>
        <w:r w:rsidR="002D433B">
          <w:rPr>
            <w:webHidden/>
          </w:rPr>
          <w:instrText xml:space="preserve"> PAGEREF _Toc385152783 \h </w:instrText>
        </w:r>
        <w:r w:rsidR="002D433B">
          <w:rPr>
            <w:webHidden/>
          </w:rPr>
        </w:r>
        <w:r w:rsidR="002D433B">
          <w:rPr>
            <w:webHidden/>
          </w:rPr>
          <w:fldChar w:fldCharType="separate"/>
        </w:r>
        <w:r w:rsidR="002D433B">
          <w:rPr>
            <w:webHidden/>
          </w:rPr>
          <w:t>5</w:t>
        </w:r>
        <w:r w:rsidR="002D433B">
          <w:rPr>
            <w:webHidden/>
          </w:rPr>
          <w:fldChar w:fldCharType="end"/>
        </w:r>
      </w:hyperlink>
    </w:p>
    <w:p w14:paraId="4072FE75" w14:textId="77777777" w:rsidR="002D433B" w:rsidRDefault="004A0832">
      <w:pPr>
        <w:pStyle w:val="TOC2"/>
        <w:framePr w:wrap="around"/>
        <w:rPr>
          <w:rFonts w:asciiTheme="minorHAnsi" w:hAnsiTheme="minorHAnsi" w:cstheme="minorBidi"/>
        </w:rPr>
      </w:pPr>
      <w:hyperlink w:anchor="_Toc385152784" w:history="1">
        <w:r w:rsidR="002D433B" w:rsidRPr="0061501D">
          <w:rPr>
            <w:rStyle w:val="Hyperlink"/>
          </w:rPr>
          <w:t>3. Wining Conditions</w:t>
        </w:r>
        <w:r w:rsidR="002D433B">
          <w:rPr>
            <w:webHidden/>
          </w:rPr>
          <w:tab/>
        </w:r>
        <w:r w:rsidR="002D433B">
          <w:rPr>
            <w:webHidden/>
          </w:rPr>
          <w:fldChar w:fldCharType="begin"/>
        </w:r>
        <w:r w:rsidR="002D433B">
          <w:rPr>
            <w:webHidden/>
          </w:rPr>
          <w:instrText xml:space="preserve"> PAGEREF _Toc385152784 \h </w:instrText>
        </w:r>
        <w:r w:rsidR="002D433B">
          <w:rPr>
            <w:webHidden/>
          </w:rPr>
        </w:r>
        <w:r w:rsidR="002D433B">
          <w:rPr>
            <w:webHidden/>
          </w:rPr>
          <w:fldChar w:fldCharType="separate"/>
        </w:r>
        <w:r w:rsidR="002D433B">
          <w:rPr>
            <w:webHidden/>
          </w:rPr>
          <w:t>5</w:t>
        </w:r>
        <w:r w:rsidR="002D433B">
          <w:rPr>
            <w:webHidden/>
          </w:rPr>
          <w:fldChar w:fldCharType="end"/>
        </w:r>
      </w:hyperlink>
    </w:p>
    <w:p w14:paraId="1698B3E2" w14:textId="77777777" w:rsidR="002D433B" w:rsidRDefault="004A0832">
      <w:pPr>
        <w:pStyle w:val="TOC2"/>
        <w:framePr w:wrap="around"/>
        <w:rPr>
          <w:rFonts w:asciiTheme="minorHAnsi" w:hAnsiTheme="minorHAnsi" w:cstheme="minorBidi"/>
        </w:rPr>
      </w:pPr>
      <w:hyperlink w:anchor="_Toc385152785" w:history="1">
        <w:r w:rsidR="002D433B" w:rsidRPr="0061501D">
          <w:rPr>
            <w:rStyle w:val="Hyperlink"/>
          </w:rPr>
          <w:t>4. Philosophy</w:t>
        </w:r>
        <w:r w:rsidR="002D433B">
          <w:rPr>
            <w:webHidden/>
          </w:rPr>
          <w:tab/>
        </w:r>
        <w:r w:rsidR="002D433B">
          <w:rPr>
            <w:webHidden/>
          </w:rPr>
          <w:fldChar w:fldCharType="begin"/>
        </w:r>
        <w:r w:rsidR="002D433B">
          <w:rPr>
            <w:webHidden/>
          </w:rPr>
          <w:instrText xml:space="preserve"> PAGEREF _Toc385152785 \h </w:instrText>
        </w:r>
        <w:r w:rsidR="002D433B">
          <w:rPr>
            <w:webHidden/>
          </w:rPr>
        </w:r>
        <w:r w:rsidR="002D433B">
          <w:rPr>
            <w:webHidden/>
          </w:rPr>
          <w:fldChar w:fldCharType="separate"/>
        </w:r>
        <w:r w:rsidR="002D433B">
          <w:rPr>
            <w:webHidden/>
          </w:rPr>
          <w:t>5</w:t>
        </w:r>
        <w:r w:rsidR="002D433B">
          <w:rPr>
            <w:webHidden/>
          </w:rPr>
          <w:fldChar w:fldCharType="end"/>
        </w:r>
      </w:hyperlink>
    </w:p>
    <w:p w14:paraId="7B39B5B9" w14:textId="77777777" w:rsidR="002D433B" w:rsidRDefault="004A0832">
      <w:pPr>
        <w:pStyle w:val="TOC1"/>
        <w:rPr>
          <w:rFonts w:asciiTheme="minorHAnsi" w:hAnsiTheme="minorHAnsi" w:cstheme="minorBidi"/>
          <w:b w:val="0"/>
          <w:noProof/>
          <w:color w:val="auto"/>
        </w:rPr>
      </w:pPr>
      <w:hyperlink w:anchor="_Toc385152786" w:history="1">
        <w:r w:rsidR="002D433B" w:rsidRPr="0061501D">
          <w:rPr>
            <w:rStyle w:val="Hyperlink"/>
            <w:noProof/>
          </w:rPr>
          <w:t>III. Game Modules</w:t>
        </w:r>
        <w:r w:rsidR="002D433B">
          <w:rPr>
            <w:noProof/>
            <w:webHidden/>
          </w:rPr>
          <w:tab/>
        </w:r>
        <w:r w:rsidR="002D433B">
          <w:rPr>
            <w:noProof/>
            <w:webHidden/>
          </w:rPr>
          <w:fldChar w:fldCharType="begin"/>
        </w:r>
        <w:r w:rsidR="002D433B">
          <w:rPr>
            <w:noProof/>
            <w:webHidden/>
          </w:rPr>
          <w:instrText xml:space="preserve"> PAGEREF _Toc385152786 \h </w:instrText>
        </w:r>
        <w:r w:rsidR="002D433B">
          <w:rPr>
            <w:noProof/>
            <w:webHidden/>
          </w:rPr>
        </w:r>
        <w:r w:rsidR="002D433B">
          <w:rPr>
            <w:noProof/>
            <w:webHidden/>
          </w:rPr>
          <w:fldChar w:fldCharType="separate"/>
        </w:r>
        <w:r w:rsidR="002D433B">
          <w:rPr>
            <w:noProof/>
            <w:webHidden/>
          </w:rPr>
          <w:t>6</w:t>
        </w:r>
        <w:r w:rsidR="002D433B">
          <w:rPr>
            <w:noProof/>
            <w:webHidden/>
          </w:rPr>
          <w:fldChar w:fldCharType="end"/>
        </w:r>
      </w:hyperlink>
    </w:p>
    <w:p w14:paraId="6FFD6521" w14:textId="77777777" w:rsidR="002D433B" w:rsidRDefault="004A0832">
      <w:pPr>
        <w:pStyle w:val="TOC1"/>
        <w:rPr>
          <w:rFonts w:asciiTheme="minorHAnsi" w:hAnsiTheme="minorHAnsi" w:cstheme="minorBidi"/>
          <w:b w:val="0"/>
          <w:noProof/>
          <w:color w:val="auto"/>
        </w:rPr>
      </w:pPr>
      <w:hyperlink w:anchor="_Toc385152787" w:history="1">
        <w:r w:rsidR="002D433B" w:rsidRPr="0061501D">
          <w:rPr>
            <w:rStyle w:val="Hyperlink"/>
            <w:noProof/>
          </w:rPr>
          <w:t>IV. Empires &amp; Relations</w:t>
        </w:r>
        <w:r w:rsidR="002D433B">
          <w:rPr>
            <w:noProof/>
            <w:webHidden/>
          </w:rPr>
          <w:tab/>
        </w:r>
        <w:r w:rsidR="002D433B">
          <w:rPr>
            <w:noProof/>
            <w:webHidden/>
          </w:rPr>
          <w:fldChar w:fldCharType="begin"/>
        </w:r>
        <w:r w:rsidR="002D433B">
          <w:rPr>
            <w:noProof/>
            <w:webHidden/>
          </w:rPr>
          <w:instrText xml:space="preserve"> PAGEREF _Toc385152787 \h </w:instrText>
        </w:r>
        <w:r w:rsidR="002D433B">
          <w:rPr>
            <w:noProof/>
            <w:webHidden/>
          </w:rPr>
        </w:r>
        <w:r w:rsidR="002D433B">
          <w:rPr>
            <w:noProof/>
            <w:webHidden/>
          </w:rPr>
          <w:fldChar w:fldCharType="separate"/>
        </w:r>
        <w:r w:rsidR="002D433B">
          <w:rPr>
            <w:noProof/>
            <w:webHidden/>
          </w:rPr>
          <w:t>8</w:t>
        </w:r>
        <w:r w:rsidR="002D433B">
          <w:rPr>
            <w:noProof/>
            <w:webHidden/>
          </w:rPr>
          <w:fldChar w:fldCharType="end"/>
        </w:r>
      </w:hyperlink>
    </w:p>
    <w:p w14:paraId="671D849E" w14:textId="77777777" w:rsidR="002D433B" w:rsidRDefault="004A0832">
      <w:pPr>
        <w:pStyle w:val="TOC2"/>
        <w:framePr w:wrap="around"/>
        <w:rPr>
          <w:rFonts w:asciiTheme="minorHAnsi" w:hAnsiTheme="minorHAnsi" w:cstheme="minorBidi"/>
        </w:rPr>
      </w:pPr>
      <w:hyperlink w:anchor="_Toc385152788" w:history="1">
        <w:r w:rsidR="002D433B" w:rsidRPr="0061501D">
          <w:rPr>
            <w:rStyle w:val="Hyperlink"/>
          </w:rPr>
          <w:t>1. The trust scale</w:t>
        </w:r>
        <w:r w:rsidR="002D433B">
          <w:rPr>
            <w:webHidden/>
          </w:rPr>
          <w:tab/>
        </w:r>
        <w:r w:rsidR="002D433B">
          <w:rPr>
            <w:webHidden/>
          </w:rPr>
          <w:fldChar w:fldCharType="begin"/>
        </w:r>
        <w:r w:rsidR="002D433B">
          <w:rPr>
            <w:webHidden/>
          </w:rPr>
          <w:instrText xml:space="preserve"> PAGEREF _Toc385152788 \h </w:instrText>
        </w:r>
        <w:r w:rsidR="002D433B">
          <w:rPr>
            <w:webHidden/>
          </w:rPr>
        </w:r>
        <w:r w:rsidR="002D433B">
          <w:rPr>
            <w:webHidden/>
          </w:rPr>
          <w:fldChar w:fldCharType="separate"/>
        </w:r>
        <w:r w:rsidR="002D433B">
          <w:rPr>
            <w:webHidden/>
          </w:rPr>
          <w:t>8</w:t>
        </w:r>
        <w:r w:rsidR="002D433B">
          <w:rPr>
            <w:webHidden/>
          </w:rPr>
          <w:fldChar w:fldCharType="end"/>
        </w:r>
      </w:hyperlink>
    </w:p>
    <w:p w14:paraId="7275954F" w14:textId="77777777" w:rsidR="002D433B" w:rsidRDefault="004A0832">
      <w:pPr>
        <w:pStyle w:val="TOC2"/>
        <w:framePr w:wrap="around"/>
        <w:rPr>
          <w:rFonts w:asciiTheme="minorHAnsi" w:hAnsiTheme="minorHAnsi" w:cstheme="minorBidi"/>
        </w:rPr>
      </w:pPr>
      <w:hyperlink w:anchor="_Toc385152789" w:history="1">
        <w:r w:rsidR="002D433B" w:rsidRPr="0061501D">
          <w:rPr>
            <w:rStyle w:val="Hyperlink"/>
          </w:rPr>
          <w:t>2. Diplomacy</w:t>
        </w:r>
        <w:r w:rsidR="002D433B">
          <w:rPr>
            <w:webHidden/>
          </w:rPr>
          <w:tab/>
        </w:r>
        <w:r w:rsidR="002D433B">
          <w:rPr>
            <w:webHidden/>
          </w:rPr>
          <w:fldChar w:fldCharType="begin"/>
        </w:r>
        <w:r w:rsidR="002D433B">
          <w:rPr>
            <w:webHidden/>
          </w:rPr>
          <w:instrText xml:space="preserve"> PAGEREF _Toc385152789 \h </w:instrText>
        </w:r>
        <w:r w:rsidR="002D433B">
          <w:rPr>
            <w:webHidden/>
          </w:rPr>
        </w:r>
        <w:r w:rsidR="002D433B">
          <w:rPr>
            <w:webHidden/>
          </w:rPr>
          <w:fldChar w:fldCharType="separate"/>
        </w:r>
        <w:r w:rsidR="002D433B">
          <w:rPr>
            <w:webHidden/>
          </w:rPr>
          <w:t>9</w:t>
        </w:r>
        <w:r w:rsidR="002D433B">
          <w:rPr>
            <w:webHidden/>
          </w:rPr>
          <w:fldChar w:fldCharType="end"/>
        </w:r>
      </w:hyperlink>
    </w:p>
    <w:p w14:paraId="23EDF7D4" w14:textId="77777777" w:rsidR="002D433B" w:rsidRDefault="004A0832">
      <w:pPr>
        <w:pStyle w:val="TOC1"/>
        <w:rPr>
          <w:rFonts w:asciiTheme="minorHAnsi" w:hAnsiTheme="minorHAnsi" w:cstheme="minorBidi"/>
          <w:b w:val="0"/>
          <w:noProof/>
          <w:color w:val="auto"/>
        </w:rPr>
      </w:pPr>
      <w:hyperlink w:anchor="_Toc385152790" w:history="1">
        <w:r w:rsidR="002D433B" w:rsidRPr="0061501D">
          <w:rPr>
            <w:rStyle w:val="Hyperlink"/>
            <w:noProof/>
          </w:rPr>
          <w:t>V. In-Map Units</w:t>
        </w:r>
        <w:r w:rsidR="002D433B">
          <w:rPr>
            <w:noProof/>
            <w:webHidden/>
          </w:rPr>
          <w:tab/>
        </w:r>
        <w:r w:rsidR="002D433B">
          <w:rPr>
            <w:noProof/>
            <w:webHidden/>
          </w:rPr>
          <w:fldChar w:fldCharType="begin"/>
        </w:r>
        <w:r w:rsidR="002D433B">
          <w:rPr>
            <w:noProof/>
            <w:webHidden/>
          </w:rPr>
          <w:instrText xml:space="preserve"> PAGEREF _Toc385152790 \h </w:instrText>
        </w:r>
        <w:r w:rsidR="002D433B">
          <w:rPr>
            <w:noProof/>
            <w:webHidden/>
          </w:rPr>
        </w:r>
        <w:r w:rsidR="002D433B">
          <w:rPr>
            <w:noProof/>
            <w:webHidden/>
          </w:rPr>
          <w:fldChar w:fldCharType="separate"/>
        </w:r>
        <w:r w:rsidR="002D433B">
          <w:rPr>
            <w:noProof/>
            <w:webHidden/>
          </w:rPr>
          <w:t>10</w:t>
        </w:r>
        <w:r w:rsidR="002D433B">
          <w:rPr>
            <w:noProof/>
            <w:webHidden/>
          </w:rPr>
          <w:fldChar w:fldCharType="end"/>
        </w:r>
      </w:hyperlink>
    </w:p>
    <w:p w14:paraId="7B494ADE" w14:textId="77777777" w:rsidR="002D433B" w:rsidRDefault="004A0832">
      <w:pPr>
        <w:pStyle w:val="TOC2"/>
        <w:framePr w:wrap="around"/>
        <w:rPr>
          <w:rFonts w:asciiTheme="minorHAnsi" w:hAnsiTheme="minorHAnsi" w:cstheme="minorBidi"/>
        </w:rPr>
      </w:pPr>
      <w:hyperlink w:anchor="_Toc385152791" w:history="1">
        <w:r w:rsidR="002D433B" w:rsidRPr="0061501D">
          <w:rPr>
            <w:rStyle w:val="Hyperlink"/>
          </w:rPr>
          <w:t>1. Imperial Headquarters (IH)</w:t>
        </w:r>
        <w:r w:rsidR="002D433B">
          <w:rPr>
            <w:webHidden/>
          </w:rPr>
          <w:tab/>
        </w:r>
        <w:r w:rsidR="002D433B">
          <w:rPr>
            <w:webHidden/>
          </w:rPr>
          <w:fldChar w:fldCharType="begin"/>
        </w:r>
        <w:r w:rsidR="002D433B">
          <w:rPr>
            <w:webHidden/>
          </w:rPr>
          <w:instrText xml:space="preserve"> PAGEREF _Toc385152791 \h </w:instrText>
        </w:r>
        <w:r w:rsidR="002D433B">
          <w:rPr>
            <w:webHidden/>
          </w:rPr>
        </w:r>
        <w:r w:rsidR="002D433B">
          <w:rPr>
            <w:webHidden/>
          </w:rPr>
          <w:fldChar w:fldCharType="separate"/>
        </w:r>
        <w:r w:rsidR="002D433B">
          <w:rPr>
            <w:webHidden/>
          </w:rPr>
          <w:t>10</w:t>
        </w:r>
        <w:r w:rsidR="002D433B">
          <w:rPr>
            <w:webHidden/>
          </w:rPr>
          <w:fldChar w:fldCharType="end"/>
        </w:r>
      </w:hyperlink>
    </w:p>
    <w:p w14:paraId="45CA1218" w14:textId="77777777" w:rsidR="002D433B" w:rsidRDefault="004A0832">
      <w:pPr>
        <w:pStyle w:val="TOC3"/>
        <w:rPr>
          <w:rFonts w:asciiTheme="minorHAnsi" w:hAnsiTheme="minorHAnsi" w:cstheme="minorBidi"/>
        </w:rPr>
      </w:pPr>
      <w:hyperlink w:anchor="_Toc385152792" w:history="1">
        <w:r w:rsidR="002D433B" w:rsidRPr="0061501D">
          <w:rPr>
            <w:rStyle w:val="Hyperlink"/>
          </w:rPr>
          <w:t>a. The building queue</w:t>
        </w:r>
        <w:r w:rsidR="002D433B">
          <w:rPr>
            <w:webHidden/>
          </w:rPr>
          <w:tab/>
        </w:r>
        <w:r w:rsidR="002D433B">
          <w:rPr>
            <w:webHidden/>
          </w:rPr>
          <w:fldChar w:fldCharType="begin"/>
        </w:r>
        <w:r w:rsidR="002D433B">
          <w:rPr>
            <w:webHidden/>
          </w:rPr>
          <w:instrText xml:space="preserve"> PAGEREF _Toc385152792 \h </w:instrText>
        </w:r>
        <w:r w:rsidR="002D433B">
          <w:rPr>
            <w:webHidden/>
          </w:rPr>
        </w:r>
        <w:r w:rsidR="002D433B">
          <w:rPr>
            <w:webHidden/>
          </w:rPr>
          <w:fldChar w:fldCharType="separate"/>
        </w:r>
        <w:r w:rsidR="002D433B">
          <w:rPr>
            <w:webHidden/>
          </w:rPr>
          <w:t>10</w:t>
        </w:r>
        <w:r w:rsidR="002D433B">
          <w:rPr>
            <w:webHidden/>
          </w:rPr>
          <w:fldChar w:fldCharType="end"/>
        </w:r>
      </w:hyperlink>
    </w:p>
    <w:p w14:paraId="74250ED6" w14:textId="77777777" w:rsidR="002D433B" w:rsidRDefault="004A0832">
      <w:pPr>
        <w:pStyle w:val="TOC3"/>
        <w:rPr>
          <w:rFonts w:asciiTheme="minorHAnsi" w:hAnsiTheme="minorHAnsi" w:cstheme="minorBidi"/>
        </w:rPr>
      </w:pPr>
      <w:hyperlink w:anchor="_Toc385152793" w:history="1">
        <w:r w:rsidR="002D433B" w:rsidRPr="0061501D">
          <w:rPr>
            <w:rStyle w:val="Hyperlink"/>
          </w:rPr>
          <w:t>b. HQ Options</w:t>
        </w:r>
        <w:r w:rsidR="002D433B">
          <w:rPr>
            <w:webHidden/>
          </w:rPr>
          <w:tab/>
        </w:r>
        <w:r w:rsidR="002D433B">
          <w:rPr>
            <w:webHidden/>
          </w:rPr>
          <w:fldChar w:fldCharType="begin"/>
        </w:r>
        <w:r w:rsidR="002D433B">
          <w:rPr>
            <w:webHidden/>
          </w:rPr>
          <w:instrText xml:space="preserve"> PAGEREF _Toc385152793 \h </w:instrText>
        </w:r>
        <w:r w:rsidR="002D433B">
          <w:rPr>
            <w:webHidden/>
          </w:rPr>
        </w:r>
        <w:r w:rsidR="002D433B">
          <w:rPr>
            <w:webHidden/>
          </w:rPr>
          <w:fldChar w:fldCharType="separate"/>
        </w:r>
        <w:r w:rsidR="002D433B">
          <w:rPr>
            <w:webHidden/>
          </w:rPr>
          <w:t>10</w:t>
        </w:r>
        <w:r w:rsidR="002D433B">
          <w:rPr>
            <w:webHidden/>
          </w:rPr>
          <w:fldChar w:fldCharType="end"/>
        </w:r>
      </w:hyperlink>
    </w:p>
    <w:p w14:paraId="4CB72C11" w14:textId="77777777" w:rsidR="002D433B" w:rsidRDefault="004A0832">
      <w:pPr>
        <w:pStyle w:val="TOC2"/>
        <w:framePr w:wrap="around"/>
        <w:rPr>
          <w:rFonts w:asciiTheme="minorHAnsi" w:hAnsiTheme="minorHAnsi" w:cstheme="minorBidi"/>
        </w:rPr>
      </w:pPr>
      <w:hyperlink w:anchor="_Toc385152794" w:history="1">
        <w:r w:rsidR="002D433B" w:rsidRPr="0061501D">
          <w:rPr>
            <w:rStyle w:val="Hyperlink"/>
          </w:rPr>
          <w:t>2. Task Forces</w:t>
        </w:r>
        <w:r w:rsidR="002D433B">
          <w:rPr>
            <w:webHidden/>
          </w:rPr>
          <w:tab/>
        </w:r>
        <w:r w:rsidR="002D433B">
          <w:rPr>
            <w:webHidden/>
          </w:rPr>
          <w:fldChar w:fldCharType="begin"/>
        </w:r>
        <w:r w:rsidR="002D433B">
          <w:rPr>
            <w:webHidden/>
          </w:rPr>
          <w:instrText xml:space="preserve"> PAGEREF _Toc385152794 \h </w:instrText>
        </w:r>
        <w:r w:rsidR="002D433B">
          <w:rPr>
            <w:webHidden/>
          </w:rPr>
        </w:r>
        <w:r w:rsidR="002D433B">
          <w:rPr>
            <w:webHidden/>
          </w:rPr>
          <w:fldChar w:fldCharType="separate"/>
        </w:r>
        <w:r w:rsidR="002D433B">
          <w:rPr>
            <w:webHidden/>
          </w:rPr>
          <w:t>11</w:t>
        </w:r>
        <w:r w:rsidR="002D433B">
          <w:rPr>
            <w:webHidden/>
          </w:rPr>
          <w:fldChar w:fldCharType="end"/>
        </w:r>
      </w:hyperlink>
    </w:p>
    <w:p w14:paraId="2A2259A0" w14:textId="77777777" w:rsidR="002D433B" w:rsidRDefault="004A0832">
      <w:pPr>
        <w:pStyle w:val="TOC3"/>
        <w:rPr>
          <w:rFonts w:asciiTheme="minorHAnsi" w:hAnsiTheme="minorHAnsi" w:cstheme="minorBidi"/>
        </w:rPr>
      </w:pPr>
      <w:hyperlink w:anchor="_Toc385152795" w:history="1">
        <w:r w:rsidR="002D433B" w:rsidRPr="0061501D">
          <w:rPr>
            <w:rStyle w:val="Hyperlink"/>
          </w:rPr>
          <w:t>a. Manipulation</w:t>
        </w:r>
        <w:r w:rsidR="002D433B">
          <w:rPr>
            <w:webHidden/>
          </w:rPr>
          <w:tab/>
        </w:r>
        <w:r w:rsidR="002D433B">
          <w:rPr>
            <w:webHidden/>
          </w:rPr>
          <w:fldChar w:fldCharType="begin"/>
        </w:r>
        <w:r w:rsidR="002D433B">
          <w:rPr>
            <w:webHidden/>
          </w:rPr>
          <w:instrText xml:space="preserve"> PAGEREF _Toc385152795 \h </w:instrText>
        </w:r>
        <w:r w:rsidR="002D433B">
          <w:rPr>
            <w:webHidden/>
          </w:rPr>
        </w:r>
        <w:r w:rsidR="002D433B">
          <w:rPr>
            <w:webHidden/>
          </w:rPr>
          <w:fldChar w:fldCharType="separate"/>
        </w:r>
        <w:r w:rsidR="002D433B">
          <w:rPr>
            <w:webHidden/>
          </w:rPr>
          <w:t>11</w:t>
        </w:r>
        <w:r w:rsidR="002D433B">
          <w:rPr>
            <w:webHidden/>
          </w:rPr>
          <w:fldChar w:fldCharType="end"/>
        </w:r>
      </w:hyperlink>
    </w:p>
    <w:p w14:paraId="02D5139D" w14:textId="77777777" w:rsidR="002D433B" w:rsidRDefault="004A0832">
      <w:pPr>
        <w:pStyle w:val="TOC3"/>
        <w:rPr>
          <w:rFonts w:asciiTheme="minorHAnsi" w:hAnsiTheme="minorHAnsi" w:cstheme="minorBidi"/>
        </w:rPr>
      </w:pPr>
      <w:hyperlink w:anchor="_Toc385152796" w:history="1">
        <w:r w:rsidR="002D433B" w:rsidRPr="0061501D">
          <w:rPr>
            <w:rStyle w:val="Hyperlink"/>
          </w:rPr>
          <w:t>b. Movement</w:t>
        </w:r>
        <w:r w:rsidR="002D433B">
          <w:rPr>
            <w:webHidden/>
          </w:rPr>
          <w:tab/>
        </w:r>
        <w:r w:rsidR="002D433B">
          <w:rPr>
            <w:webHidden/>
          </w:rPr>
          <w:fldChar w:fldCharType="begin"/>
        </w:r>
        <w:r w:rsidR="002D433B">
          <w:rPr>
            <w:webHidden/>
          </w:rPr>
          <w:instrText xml:space="preserve"> PAGEREF _Toc385152796 \h </w:instrText>
        </w:r>
        <w:r w:rsidR="002D433B">
          <w:rPr>
            <w:webHidden/>
          </w:rPr>
        </w:r>
        <w:r w:rsidR="002D433B">
          <w:rPr>
            <w:webHidden/>
          </w:rPr>
          <w:fldChar w:fldCharType="separate"/>
        </w:r>
        <w:r w:rsidR="002D433B">
          <w:rPr>
            <w:webHidden/>
          </w:rPr>
          <w:t>12</w:t>
        </w:r>
        <w:r w:rsidR="002D433B">
          <w:rPr>
            <w:webHidden/>
          </w:rPr>
          <w:fldChar w:fldCharType="end"/>
        </w:r>
      </w:hyperlink>
    </w:p>
    <w:p w14:paraId="435E2243" w14:textId="77777777" w:rsidR="002D433B" w:rsidRDefault="004A0832">
      <w:pPr>
        <w:pStyle w:val="TOC1"/>
        <w:rPr>
          <w:rFonts w:asciiTheme="minorHAnsi" w:hAnsiTheme="minorHAnsi" w:cstheme="minorBidi"/>
          <w:b w:val="0"/>
          <w:noProof/>
          <w:color w:val="auto"/>
        </w:rPr>
      </w:pPr>
      <w:hyperlink w:anchor="_Toc385152797" w:history="1">
        <w:r w:rsidR="002D433B" w:rsidRPr="0061501D">
          <w:rPr>
            <w:rStyle w:val="Hyperlink"/>
            <w:noProof/>
          </w:rPr>
          <w:t>VI. Resources and Production</w:t>
        </w:r>
        <w:r w:rsidR="002D433B">
          <w:rPr>
            <w:noProof/>
            <w:webHidden/>
          </w:rPr>
          <w:tab/>
        </w:r>
        <w:r w:rsidR="002D433B">
          <w:rPr>
            <w:noProof/>
            <w:webHidden/>
          </w:rPr>
          <w:fldChar w:fldCharType="begin"/>
        </w:r>
        <w:r w:rsidR="002D433B">
          <w:rPr>
            <w:noProof/>
            <w:webHidden/>
          </w:rPr>
          <w:instrText xml:space="preserve"> PAGEREF _Toc385152797 \h </w:instrText>
        </w:r>
        <w:r w:rsidR="002D433B">
          <w:rPr>
            <w:noProof/>
            <w:webHidden/>
          </w:rPr>
        </w:r>
        <w:r w:rsidR="002D433B">
          <w:rPr>
            <w:noProof/>
            <w:webHidden/>
          </w:rPr>
          <w:fldChar w:fldCharType="separate"/>
        </w:r>
        <w:r w:rsidR="002D433B">
          <w:rPr>
            <w:noProof/>
            <w:webHidden/>
          </w:rPr>
          <w:t>14</w:t>
        </w:r>
        <w:r w:rsidR="002D433B">
          <w:rPr>
            <w:noProof/>
            <w:webHidden/>
          </w:rPr>
          <w:fldChar w:fldCharType="end"/>
        </w:r>
      </w:hyperlink>
    </w:p>
    <w:p w14:paraId="0D552EF9" w14:textId="77777777" w:rsidR="002D433B" w:rsidRDefault="004A0832">
      <w:pPr>
        <w:pStyle w:val="TOC2"/>
        <w:framePr w:wrap="around"/>
        <w:rPr>
          <w:rFonts w:asciiTheme="minorHAnsi" w:hAnsiTheme="minorHAnsi" w:cstheme="minorBidi"/>
        </w:rPr>
      </w:pPr>
      <w:hyperlink w:anchor="_Toc385152798" w:history="1">
        <w:r w:rsidR="002D433B" w:rsidRPr="0061501D">
          <w:rPr>
            <w:rStyle w:val="Hyperlink"/>
          </w:rPr>
          <w:t>1. Stars Systems</w:t>
        </w:r>
        <w:r w:rsidR="002D433B">
          <w:rPr>
            <w:webHidden/>
          </w:rPr>
          <w:tab/>
        </w:r>
        <w:r w:rsidR="002D433B">
          <w:rPr>
            <w:webHidden/>
          </w:rPr>
          <w:fldChar w:fldCharType="begin"/>
        </w:r>
        <w:r w:rsidR="002D433B">
          <w:rPr>
            <w:webHidden/>
          </w:rPr>
          <w:instrText xml:space="preserve"> PAGEREF _Toc385152798 \h </w:instrText>
        </w:r>
        <w:r w:rsidR="002D433B">
          <w:rPr>
            <w:webHidden/>
          </w:rPr>
        </w:r>
        <w:r w:rsidR="002D433B">
          <w:rPr>
            <w:webHidden/>
          </w:rPr>
          <w:fldChar w:fldCharType="separate"/>
        </w:r>
        <w:r w:rsidR="002D433B">
          <w:rPr>
            <w:webHidden/>
          </w:rPr>
          <w:t>14</w:t>
        </w:r>
        <w:r w:rsidR="002D433B">
          <w:rPr>
            <w:webHidden/>
          </w:rPr>
          <w:fldChar w:fldCharType="end"/>
        </w:r>
      </w:hyperlink>
    </w:p>
    <w:p w14:paraId="17F7CDA4" w14:textId="77777777" w:rsidR="002D433B" w:rsidRDefault="004A0832">
      <w:pPr>
        <w:pStyle w:val="TOC3"/>
        <w:rPr>
          <w:rFonts w:asciiTheme="minorHAnsi" w:hAnsiTheme="minorHAnsi" w:cstheme="minorBidi"/>
        </w:rPr>
      </w:pPr>
      <w:hyperlink w:anchor="_Toc385152799" w:history="1">
        <w:r w:rsidR="002D433B" w:rsidRPr="0061501D">
          <w:rPr>
            <w:rStyle w:val="Hyperlink"/>
          </w:rPr>
          <w:t>a. Model</w:t>
        </w:r>
        <w:r w:rsidR="002D433B">
          <w:rPr>
            <w:webHidden/>
          </w:rPr>
          <w:tab/>
        </w:r>
        <w:r w:rsidR="002D433B">
          <w:rPr>
            <w:webHidden/>
          </w:rPr>
          <w:fldChar w:fldCharType="begin"/>
        </w:r>
        <w:r w:rsidR="002D433B">
          <w:rPr>
            <w:webHidden/>
          </w:rPr>
          <w:instrText xml:space="preserve"> PAGEREF _Toc385152799 \h </w:instrText>
        </w:r>
        <w:r w:rsidR="002D433B">
          <w:rPr>
            <w:webHidden/>
          </w:rPr>
        </w:r>
        <w:r w:rsidR="002D433B">
          <w:rPr>
            <w:webHidden/>
          </w:rPr>
          <w:fldChar w:fldCharType="separate"/>
        </w:r>
        <w:r w:rsidR="002D433B">
          <w:rPr>
            <w:webHidden/>
          </w:rPr>
          <w:t>14</w:t>
        </w:r>
        <w:r w:rsidR="002D433B">
          <w:rPr>
            <w:webHidden/>
          </w:rPr>
          <w:fldChar w:fldCharType="end"/>
        </w:r>
      </w:hyperlink>
    </w:p>
    <w:p w14:paraId="1898D57C" w14:textId="77777777" w:rsidR="002D433B" w:rsidRDefault="004A0832">
      <w:pPr>
        <w:pStyle w:val="TOC3"/>
        <w:rPr>
          <w:rFonts w:asciiTheme="minorHAnsi" w:hAnsiTheme="minorHAnsi" w:cstheme="minorBidi"/>
        </w:rPr>
      </w:pPr>
      <w:hyperlink w:anchor="_Toc385152800" w:history="1">
        <w:r w:rsidR="002D433B" w:rsidRPr="0061501D">
          <w:rPr>
            <w:rStyle w:val="Hyperlink"/>
          </w:rPr>
          <w:t>b. Description</w:t>
        </w:r>
        <w:r w:rsidR="002D433B">
          <w:rPr>
            <w:webHidden/>
          </w:rPr>
          <w:tab/>
        </w:r>
        <w:r w:rsidR="002D433B">
          <w:rPr>
            <w:webHidden/>
          </w:rPr>
          <w:fldChar w:fldCharType="begin"/>
        </w:r>
        <w:r w:rsidR="002D433B">
          <w:rPr>
            <w:webHidden/>
          </w:rPr>
          <w:instrText xml:space="preserve"> PAGEREF _Toc385152800 \h </w:instrText>
        </w:r>
        <w:r w:rsidR="002D433B">
          <w:rPr>
            <w:webHidden/>
          </w:rPr>
        </w:r>
        <w:r w:rsidR="002D433B">
          <w:rPr>
            <w:webHidden/>
          </w:rPr>
          <w:fldChar w:fldCharType="separate"/>
        </w:r>
        <w:r w:rsidR="002D433B">
          <w:rPr>
            <w:webHidden/>
          </w:rPr>
          <w:t>14</w:t>
        </w:r>
        <w:r w:rsidR="002D433B">
          <w:rPr>
            <w:webHidden/>
          </w:rPr>
          <w:fldChar w:fldCharType="end"/>
        </w:r>
      </w:hyperlink>
    </w:p>
    <w:p w14:paraId="3A42C5C5" w14:textId="77777777" w:rsidR="002D433B" w:rsidRDefault="004A0832">
      <w:pPr>
        <w:pStyle w:val="TOC2"/>
        <w:framePr w:wrap="around"/>
        <w:rPr>
          <w:rFonts w:asciiTheme="minorHAnsi" w:hAnsiTheme="minorHAnsi" w:cstheme="minorBidi"/>
        </w:rPr>
      </w:pPr>
      <w:hyperlink w:anchor="_Toc385152801" w:history="1">
        <w:r w:rsidR="002D433B" w:rsidRPr="0061501D">
          <w:rPr>
            <w:rStyle w:val="Hyperlink"/>
          </w:rPr>
          <w:t>2. Strategic resources</w:t>
        </w:r>
        <w:r w:rsidR="002D433B">
          <w:rPr>
            <w:webHidden/>
          </w:rPr>
          <w:tab/>
        </w:r>
        <w:r w:rsidR="002D433B">
          <w:rPr>
            <w:webHidden/>
          </w:rPr>
          <w:fldChar w:fldCharType="begin"/>
        </w:r>
        <w:r w:rsidR="002D433B">
          <w:rPr>
            <w:webHidden/>
          </w:rPr>
          <w:instrText xml:space="preserve"> PAGEREF _Toc385152801 \h </w:instrText>
        </w:r>
        <w:r w:rsidR="002D433B">
          <w:rPr>
            <w:webHidden/>
          </w:rPr>
        </w:r>
        <w:r w:rsidR="002D433B">
          <w:rPr>
            <w:webHidden/>
          </w:rPr>
          <w:fldChar w:fldCharType="separate"/>
        </w:r>
        <w:r w:rsidR="002D433B">
          <w:rPr>
            <w:webHidden/>
          </w:rPr>
          <w:t>14</w:t>
        </w:r>
        <w:r w:rsidR="002D433B">
          <w:rPr>
            <w:webHidden/>
          </w:rPr>
          <w:fldChar w:fldCharType="end"/>
        </w:r>
      </w:hyperlink>
    </w:p>
    <w:p w14:paraId="2EA9FA99" w14:textId="77777777" w:rsidR="002D433B" w:rsidRDefault="004A0832">
      <w:pPr>
        <w:pStyle w:val="TOC2"/>
        <w:framePr w:wrap="around"/>
        <w:rPr>
          <w:rFonts w:asciiTheme="minorHAnsi" w:hAnsiTheme="minorHAnsi" w:cstheme="minorBidi"/>
        </w:rPr>
      </w:pPr>
      <w:hyperlink w:anchor="_Toc385152802" w:history="1">
        <w:r w:rsidR="002D433B" w:rsidRPr="0061501D">
          <w:rPr>
            <w:rStyle w:val="Hyperlink"/>
          </w:rPr>
          <w:t>3. Outposts</w:t>
        </w:r>
        <w:r w:rsidR="002D433B">
          <w:rPr>
            <w:webHidden/>
          </w:rPr>
          <w:tab/>
        </w:r>
        <w:r w:rsidR="002D433B">
          <w:rPr>
            <w:webHidden/>
          </w:rPr>
          <w:fldChar w:fldCharType="begin"/>
        </w:r>
        <w:r w:rsidR="002D433B">
          <w:rPr>
            <w:webHidden/>
          </w:rPr>
          <w:instrText xml:space="preserve"> PAGEREF _Toc385152802 \h </w:instrText>
        </w:r>
        <w:r w:rsidR="002D433B">
          <w:rPr>
            <w:webHidden/>
          </w:rPr>
        </w:r>
        <w:r w:rsidR="002D433B">
          <w:rPr>
            <w:webHidden/>
          </w:rPr>
          <w:fldChar w:fldCharType="separate"/>
        </w:r>
        <w:r w:rsidR="002D433B">
          <w:rPr>
            <w:webHidden/>
          </w:rPr>
          <w:t>15</w:t>
        </w:r>
        <w:r w:rsidR="002D433B">
          <w:rPr>
            <w:webHidden/>
          </w:rPr>
          <w:fldChar w:fldCharType="end"/>
        </w:r>
      </w:hyperlink>
    </w:p>
    <w:p w14:paraId="49FF85DD" w14:textId="77777777" w:rsidR="002D433B" w:rsidRDefault="004A0832">
      <w:pPr>
        <w:pStyle w:val="TOC3"/>
        <w:rPr>
          <w:rFonts w:asciiTheme="minorHAnsi" w:hAnsiTheme="minorHAnsi" w:cstheme="minorBidi"/>
        </w:rPr>
      </w:pPr>
      <w:hyperlink w:anchor="_Toc385152803" w:history="1">
        <w:r w:rsidR="002D433B" w:rsidRPr="0061501D">
          <w:rPr>
            <w:rStyle w:val="Hyperlink"/>
          </w:rPr>
          <w:t>a. General definitions</w:t>
        </w:r>
        <w:r w:rsidR="002D433B">
          <w:rPr>
            <w:webHidden/>
          </w:rPr>
          <w:tab/>
        </w:r>
        <w:r w:rsidR="002D433B">
          <w:rPr>
            <w:webHidden/>
          </w:rPr>
          <w:fldChar w:fldCharType="begin"/>
        </w:r>
        <w:r w:rsidR="002D433B">
          <w:rPr>
            <w:webHidden/>
          </w:rPr>
          <w:instrText xml:space="preserve"> PAGEREF _Toc385152803 \h </w:instrText>
        </w:r>
        <w:r w:rsidR="002D433B">
          <w:rPr>
            <w:webHidden/>
          </w:rPr>
        </w:r>
        <w:r w:rsidR="002D433B">
          <w:rPr>
            <w:webHidden/>
          </w:rPr>
          <w:fldChar w:fldCharType="separate"/>
        </w:r>
        <w:r w:rsidR="002D433B">
          <w:rPr>
            <w:webHidden/>
          </w:rPr>
          <w:t>15</w:t>
        </w:r>
        <w:r w:rsidR="002D433B">
          <w:rPr>
            <w:webHidden/>
          </w:rPr>
          <w:fldChar w:fldCharType="end"/>
        </w:r>
      </w:hyperlink>
    </w:p>
    <w:p w14:paraId="6ABF57A8" w14:textId="77777777" w:rsidR="002D433B" w:rsidRDefault="004A0832">
      <w:pPr>
        <w:pStyle w:val="TOC3"/>
        <w:rPr>
          <w:rFonts w:asciiTheme="minorHAnsi" w:hAnsiTheme="minorHAnsi" w:cstheme="minorBidi"/>
        </w:rPr>
      </w:pPr>
      <w:hyperlink w:anchor="_Toc385152804" w:history="1">
        <w:r w:rsidR="002D433B" w:rsidRPr="0061501D">
          <w:rPr>
            <w:rStyle w:val="Hyperlink"/>
          </w:rPr>
          <w:t>b. Effects</w:t>
        </w:r>
        <w:r w:rsidR="002D433B">
          <w:rPr>
            <w:webHidden/>
          </w:rPr>
          <w:tab/>
        </w:r>
        <w:r w:rsidR="002D433B">
          <w:rPr>
            <w:webHidden/>
          </w:rPr>
          <w:fldChar w:fldCharType="begin"/>
        </w:r>
        <w:r w:rsidR="002D433B">
          <w:rPr>
            <w:webHidden/>
          </w:rPr>
          <w:instrText xml:space="preserve"> PAGEREF _Toc385152804 \h </w:instrText>
        </w:r>
        <w:r w:rsidR="002D433B">
          <w:rPr>
            <w:webHidden/>
          </w:rPr>
        </w:r>
        <w:r w:rsidR="002D433B">
          <w:rPr>
            <w:webHidden/>
          </w:rPr>
          <w:fldChar w:fldCharType="separate"/>
        </w:r>
        <w:r w:rsidR="002D433B">
          <w:rPr>
            <w:webHidden/>
          </w:rPr>
          <w:t>16</w:t>
        </w:r>
        <w:r w:rsidR="002D433B">
          <w:rPr>
            <w:webHidden/>
          </w:rPr>
          <w:fldChar w:fldCharType="end"/>
        </w:r>
      </w:hyperlink>
    </w:p>
    <w:p w14:paraId="4992C935" w14:textId="77777777" w:rsidR="002D433B" w:rsidRDefault="004A0832">
      <w:pPr>
        <w:pStyle w:val="TOC3"/>
        <w:rPr>
          <w:rFonts w:asciiTheme="minorHAnsi" w:hAnsiTheme="minorHAnsi" w:cstheme="minorBidi"/>
        </w:rPr>
      </w:pPr>
      <w:hyperlink w:anchor="_Toc385152805" w:history="1">
        <w:r w:rsidR="002D433B" w:rsidRPr="0061501D">
          <w:rPr>
            <w:rStyle w:val="Hyperlink"/>
          </w:rPr>
          <w:t>c. Upgrades</w:t>
        </w:r>
        <w:r w:rsidR="002D433B">
          <w:rPr>
            <w:webHidden/>
          </w:rPr>
          <w:tab/>
        </w:r>
        <w:r w:rsidR="002D433B">
          <w:rPr>
            <w:webHidden/>
          </w:rPr>
          <w:fldChar w:fldCharType="begin"/>
        </w:r>
        <w:r w:rsidR="002D433B">
          <w:rPr>
            <w:webHidden/>
          </w:rPr>
          <w:instrText xml:space="preserve"> PAGEREF _Toc385152805 \h </w:instrText>
        </w:r>
        <w:r w:rsidR="002D433B">
          <w:rPr>
            <w:webHidden/>
          </w:rPr>
        </w:r>
        <w:r w:rsidR="002D433B">
          <w:rPr>
            <w:webHidden/>
          </w:rPr>
          <w:fldChar w:fldCharType="separate"/>
        </w:r>
        <w:r w:rsidR="002D433B">
          <w:rPr>
            <w:webHidden/>
          </w:rPr>
          <w:t>17</w:t>
        </w:r>
        <w:r w:rsidR="002D433B">
          <w:rPr>
            <w:webHidden/>
          </w:rPr>
          <w:fldChar w:fldCharType="end"/>
        </w:r>
      </w:hyperlink>
    </w:p>
    <w:p w14:paraId="1F3DD5CA" w14:textId="77777777" w:rsidR="002D433B" w:rsidRDefault="004A0832">
      <w:pPr>
        <w:pStyle w:val="TOC2"/>
        <w:framePr w:wrap="around"/>
        <w:rPr>
          <w:rFonts w:asciiTheme="minorHAnsi" w:hAnsiTheme="minorHAnsi" w:cstheme="minorBidi"/>
        </w:rPr>
      </w:pPr>
      <w:hyperlink w:anchor="_Toc385152806" w:history="1">
        <w:r w:rsidR="002D433B" w:rsidRPr="0061501D">
          <w:rPr>
            <w:rStyle w:val="Hyperlink"/>
          </w:rPr>
          <w:t>4. The Reserve</w:t>
        </w:r>
        <w:r w:rsidR="002D433B">
          <w:rPr>
            <w:webHidden/>
          </w:rPr>
          <w:tab/>
        </w:r>
        <w:r w:rsidR="002D433B">
          <w:rPr>
            <w:webHidden/>
          </w:rPr>
          <w:fldChar w:fldCharType="begin"/>
        </w:r>
        <w:r w:rsidR="002D433B">
          <w:rPr>
            <w:webHidden/>
          </w:rPr>
          <w:instrText xml:space="preserve"> PAGEREF _Toc385152806 \h </w:instrText>
        </w:r>
        <w:r w:rsidR="002D433B">
          <w:rPr>
            <w:webHidden/>
          </w:rPr>
        </w:r>
        <w:r w:rsidR="002D433B">
          <w:rPr>
            <w:webHidden/>
          </w:rPr>
          <w:fldChar w:fldCharType="separate"/>
        </w:r>
        <w:r w:rsidR="002D433B">
          <w:rPr>
            <w:webHidden/>
          </w:rPr>
          <w:t>17</w:t>
        </w:r>
        <w:r w:rsidR="002D433B">
          <w:rPr>
            <w:webHidden/>
          </w:rPr>
          <w:fldChar w:fldCharType="end"/>
        </w:r>
      </w:hyperlink>
    </w:p>
    <w:p w14:paraId="223F7090" w14:textId="77777777" w:rsidR="002D433B" w:rsidRDefault="004A0832">
      <w:pPr>
        <w:pStyle w:val="TOC3"/>
        <w:rPr>
          <w:rFonts w:asciiTheme="minorHAnsi" w:hAnsiTheme="minorHAnsi" w:cstheme="minorBidi"/>
        </w:rPr>
      </w:pPr>
      <w:hyperlink w:anchor="_Toc385152807" w:history="1">
        <w:r w:rsidR="002D433B" w:rsidRPr="0061501D">
          <w:rPr>
            <w:rStyle w:val="Hyperlink"/>
          </w:rPr>
          <w:t>a. Empire-Level Policies</w:t>
        </w:r>
        <w:r w:rsidR="002D433B">
          <w:rPr>
            <w:webHidden/>
          </w:rPr>
          <w:tab/>
        </w:r>
        <w:r w:rsidR="002D433B">
          <w:rPr>
            <w:webHidden/>
          </w:rPr>
          <w:fldChar w:fldCharType="begin"/>
        </w:r>
        <w:r w:rsidR="002D433B">
          <w:rPr>
            <w:webHidden/>
          </w:rPr>
          <w:instrText xml:space="preserve"> PAGEREF _Toc385152807 \h </w:instrText>
        </w:r>
        <w:r w:rsidR="002D433B">
          <w:rPr>
            <w:webHidden/>
          </w:rPr>
        </w:r>
        <w:r w:rsidR="002D433B">
          <w:rPr>
            <w:webHidden/>
          </w:rPr>
          <w:fldChar w:fldCharType="separate"/>
        </w:r>
        <w:r w:rsidR="002D433B">
          <w:rPr>
            <w:webHidden/>
          </w:rPr>
          <w:t>17</w:t>
        </w:r>
        <w:r w:rsidR="002D433B">
          <w:rPr>
            <w:webHidden/>
          </w:rPr>
          <w:fldChar w:fldCharType="end"/>
        </w:r>
      </w:hyperlink>
    </w:p>
    <w:p w14:paraId="76CE1768" w14:textId="77777777" w:rsidR="002D433B" w:rsidRDefault="004A0832">
      <w:pPr>
        <w:pStyle w:val="TOC3"/>
        <w:rPr>
          <w:rFonts w:asciiTheme="minorHAnsi" w:hAnsiTheme="minorHAnsi" w:cstheme="minorBidi"/>
        </w:rPr>
      </w:pPr>
      <w:hyperlink w:anchor="_Toc385152808" w:history="1">
        <w:r w:rsidR="002D433B" w:rsidRPr="0061501D">
          <w:rPr>
            <w:rStyle w:val="Hyperlink"/>
          </w:rPr>
          <w:t>b. System Actions/Projects</w:t>
        </w:r>
        <w:r w:rsidR="002D433B">
          <w:rPr>
            <w:webHidden/>
          </w:rPr>
          <w:tab/>
        </w:r>
        <w:r w:rsidR="002D433B">
          <w:rPr>
            <w:webHidden/>
          </w:rPr>
          <w:fldChar w:fldCharType="begin"/>
        </w:r>
        <w:r w:rsidR="002D433B">
          <w:rPr>
            <w:webHidden/>
          </w:rPr>
          <w:instrText xml:space="preserve"> PAGEREF _Toc385152808 \h </w:instrText>
        </w:r>
        <w:r w:rsidR="002D433B">
          <w:rPr>
            <w:webHidden/>
          </w:rPr>
        </w:r>
        <w:r w:rsidR="002D433B">
          <w:rPr>
            <w:webHidden/>
          </w:rPr>
          <w:fldChar w:fldCharType="separate"/>
        </w:r>
        <w:r w:rsidR="002D433B">
          <w:rPr>
            <w:webHidden/>
          </w:rPr>
          <w:t>17</w:t>
        </w:r>
        <w:r w:rsidR="002D433B">
          <w:rPr>
            <w:webHidden/>
          </w:rPr>
          <w:fldChar w:fldCharType="end"/>
        </w:r>
      </w:hyperlink>
    </w:p>
    <w:p w14:paraId="5B64DB7A" w14:textId="77777777" w:rsidR="002D433B" w:rsidRDefault="004A0832">
      <w:pPr>
        <w:pStyle w:val="TOC3"/>
        <w:rPr>
          <w:rFonts w:asciiTheme="minorHAnsi" w:hAnsiTheme="minorHAnsi" w:cstheme="minorBidi"/>
        </w:rPr>
      </w:pPr>
      <w:hyperlink w:anchor="_Toc385152809" w:history="1">
        <w:r w:rsidR="002D433B" w:rsidRPr="0061501D">
          <w:rPr>
            <w:rStyle w:val="Hyperlink"/>
          </w:rPr>
          <w:t>c. Units</w:t>
        </w:r>
        <w:r w:rsidR="002D433B">
          <w:rPr>
            <w:webHidden/>
          </w:rPr>
          <w:tab/>
        </w:r>
        <w:r w:rsidR="002D433B">
          <w:rPr>
            <w:webHidden/>
          </w:rPr>
          <w:fldChar w:fldCharType="begin"/>
        </w:r>
        <w:r w:rsidR="002D433B">
          <w:rPr>
            <w:webHidden/>
          </w:rPr>
          <w:instrText xml:space="preserve"> PAGEREF _Toc385152809 \h </w:instrText>
        </w:r>
        <w:r w:rsidR="002D433B">
          <w:rPr>
            <w:webHidden/>
          </w:rPr>
        </w:r>
        <w:r w:rsidR="002D433B">
          <w:rPr>
            <w:webHidden/>
          </w:rPr>
          <w:fldChar w:fldCharType="separate"/>
        </w:r>
        <w:r w:rsidR="002D433B">
          <w:rPr>
            <w:webHidden/>
          </w:rPr>
          <w:t>18</w:t>
        </w:r>
        <w:r w:rsidR="002D433B">
          <w:rPr>
            <w:webHidden/>
          </w:rPr>
          <w:fldChar w:fldCharType="end"/>
        </w:r>
      </w:hyperlink>
    </w:p>
    <w:p w14:paraId="4744CA56" w14:textId="77777777" w:rsidR="002D433B" w:rsidRDefault="004A0832">
      <w:pPr>
        <w:pStyle w:val="TOC2"/>
        <w:framePr w:wrap="around"/>
        <w:rPr>
          <w:rFonts w:asciiTheme="minorHAnsi" w:hAnsiTheme="minorHAnsi" w:cstheme="minorBidi"/>
        </w:rPr>
      </w:pPr>
      <w:hyperlink w:anchor="_Toc385152810" w:history="1">
        <w:r w:rsidR="002D433B" w:rsidRPr="0061501D">
          <w:rPr>
            <w:rStyle w:val="Hyperlink"/>
          </w:rPr>
          <w:t>5. Growth Policies</w:t>
        </w:r>
        <w:r w:rsidR="002D433B">
          <w:rPr>
            <w:webHidden/>
          </w:rPr>
          <w:tab/>
        </w:r>
        <w:r w:rsidR="002D433B">
          <w:rPr>
            <w:webHidden/>
          </w:rPr>
          <w:fldChar w:fldCharType="begin"/>
        </w:r>
        <w:r w:rsidR="002D433B">
          <w:rPr>
            <w:webHidden/>
          </w:rPr>
          <w:instrText xml:space="preserve"> PAGEREF _Toc385152810 \h </w:instrText>
        </w:r>
        <w:r w:rsidR="002D433B">
          <w:rPr>
            <w:webHidden/>
          </w:rPr>
        </w:r>
        <w:r w:rsidR="002D433B">
          <w:rPr>
            <w:webHidden/>
          </w:rPr>
          <w:fldChar w:fldCharType="separate"/>
        </w:r>
        <w:r w:rsidR="002D433B">
          <w:rPr>
            <w:webHidden/>
          </w:rPr>
          <w:t>18</w:t>
        </w:r>
        <w:r w:rsidR="002D433B">
          <w:rPr>
            <w:webHidden/>
          </w:rPr>
          <w:fldChar w:fldCharType="end"/>
        </w:r>
      </w:hyperlink>
    </w:p>
    <w:p w14:paraId="3513181D" w14:textId="77777777" w:rsidR="002D433B" w:rsidRDefault="004A0832">
      <w:pPr>
        <w:pStyle w:val="TOC1"/>
        <w:rPr>
          <w:rFonts w:asciiTheme="minorHAnsi" w:hAnsiTheme="minorHAnsi" w:cstheme="minorBidi"/>
          <w:b w:val="0"/>
          <w:noProof/>
          <w:color w:val="auto"/>
        </w:rPr>
      </w:pPr>
      <w:hyperlink w:anchor="_Toc385152811" w:history="1">
        <w:r w:rsidR="002D433B" w:rsidRPr="0061501D">
          <w:rPr>
            <w:rStyle w:val="Hyperlink"/>
            <w:noProof/>
          </w:rPr>
          <w:t>VII. Expansion and Control</w:t>
        </w:r>
        <w:r w:rsidR="002D433B">
          <w:rPr>
            <w:noProof/>
            <w:webHidden/>
          </w:rPr>
          <w:tab/>
        </w:r>
        <w:r w:rsidR="002D433B">
          <w:rPr>
            <w:noProof/>
            <w:webHidden/>
          </w:rPr>
          <w:fldChar w:fldCharType="begin"/>
        </w:r>
        <w:r w:rsidR="002D433B">
          <w:rPr>
            <w:noProof/>
            <w:webHidden/>
          </w:rPr>
          <w:instrText xml:space="preserve"> PAGEREF _Toc385152811 \h </w:instrText>
        </w:r>
        <w:r w:rsidR="002D433B">
          <w:rPr>
            <w:noProof/>
            <w:webHidden/>
          </w:rPr>
        </w:r>
        <w:r w:rsidR="002D433B">
          <w:rPr>
            <w:noProof/>
            <w:webHidden/>
          </w:rPr>
          <w:fldChar w:fldCharType="separate"/>
        </w:r>
        <w:r w:rsidR="002D433B">
          <w:rPr>
            <w:noProof/>
            <w:webHidden/>
          </w:rPr>
          <w:t>20</w:t>
        </w:r>
        <w:r w:rsidR="002D433B">
          <w:rPr>
            <w:noProof/>
            <w:webHidden/>
          </w:rPr>
          <w:fldChar w:fldCharType="end"/>
        </w:r>
      </w:hyperlink>
    </w:p>
    <w:p w14:paraId="3890E654" w14:textId="77777777" w:rsidR="002D433B" w:rsidRDefault="004A0832">
      <w:pPr>
        <w:pStyle w:val="TOC2"/>
        <w:framePr w:wrap="around"/>
        <w:rPr>
          <w:rFonts w:asciiTheme="minorHAnsi" w:hAnsiTheme="minorHAnsi" w:cstheme="minorBidi"/>
        </w:rPr>
      </w:pPr>
      <w:hyperlink w:anchor="_Toc385152812" w:history="1">
        <w:r w:rsidR="002D433B" w:rsidRPr="0061501D">
          <w:rPr>
            <w:rStyle w:val="Hyperlink"/>
          </w:rPr>
          <w:t>1. Design Criteria</w:t>
        </w:r>
        <w:r w:rsidR="002D433B">
          <w:rPr>
            <w:webHidden/>
          </w:rPr>
          <w:tab/>
        </w:r>
        <w:r w:rsidR="002D433B">
          <w:rPr>
            <w:webHidden/>
          </w:rPr>
          <w:fldChar w:fldCharType="begin"/>
        </w:r>
        <w:r w:rsidR="002D433B">
          <w:rPr>
            <w:webHidden/>
          </w:rPr>
          <w:instrText xml:space="preserve"> PAGEREF _Toc385152812 \h </w:instrText>
        </w:r>
        <w:r w:rsidR="002D433B">
          <w:rPr>
            <w:webHidden/>
          </w:rPr>
        </w:r>
        <w:r w:rsidR="002D433B">
          <w:rPr>
            <w:webHidden/>
          </w:rPr>
          <w:fldChar w:fldCharType="separate"/>
        </w:r>
        <w:r w:rsidR="002D433B">
          <w:rPr>
            <w:webHidden/>
          </w:rPr>
          <w:t>20</w:t>
        </w:r>
        <w:r w:rsidR="002D433B">
          <w:rPr>
            <w:webHidden/>
          </w:rPr>
          <w:fldChar w:fldCharType="end"/>
        </w:r>
      </w:hyperlink>
    </w:p>
    <w:p w14:paraId="29E0FD88" w14:textId="77777777" w:rsidR="002D433B" w:rsidRDefault="004A0832">
      <w:pPr>
        <w:pStyle w:val="TOC2"/>
        <w:framePr w:wrap="around"/>
        <w:rPr>
          <w:rFonts w:asciiTheme="minorHAnsi" w:hAnsiTheme="minorHAnsi" w:cstheme="minorBidi"/>
        </w:rPr>
      </w:pPr>
      <w:hyperlink w:anchor="_Toc385152813" w:history="1">
        <w:r w:rsidR="002D433B" w:rsidRPr="0061501D">
          <w:rPr>
            <w:rStyle w:val="Hyperlink"/>
          </w:rPr>
          <w:t>2. Basic Combat - Minimum Viable Game</w:t>
        </w:r>
        <w:r w:rsidR="002D433B">
          <w:rPr>
            <w:webHidden/>
          </w:rPr>
          <w:tab/>
        </w:r>
        <w:r w:rsidR="002D433B">
          <w:rPr>
            <w:webHidden/>
          </w:rPr>
          <w:fldChar w:fldCharType="begin"/>
        </w:r>
        <w:r w:rsidR="002D433B">
          <w:rPr>
            <w:webHidden/>
          </w:rPr>
          <w:instrText xml:space="preserve"> PAGEREF _Toc385152813 \h </w:instrText>
        </w:r>
        <w:r w:rsidR="002D433B">
          <w:rPr>
            <w:webHidden/>
          </w:rPr>
        </w:r>
        <w:r w:rsidR="002D433B">
          <w:rPr>
            <w:webHidden/>
          </w:rPr>
          <w:fldChar w:fldCharType="separate"/>
        </w:r>
        <w:r w:rsidR="002D433B">
          <w:rPr>
            <w:webHidden/>
          </w:rPr>
          <w:t>20</w:t>
        </w:r>
        <w:r w:rsidR="002D433B">
          <w:rPr>
            <w:webHidden/>
          </w:rPr>
          <w:fldChar w:fldCharType="end"/>
        </w:r>
      </w:hyperlink>
    </w:p>
    <w:p w14:paraId="376B1C27" w14:textId="77777777" w:rsidR="002D433B" w:rsidRDefault="004A0832">
      <w:pPr>
        <w:pStyle w:val="TOC3"/>
        <w:rPr>
          <w:rFonts w:asciiTheme="minorHAnsi" w:hAnsiTheme="minorHAnsi" w:cstheme="minorBidi"/>
        </w:rPr>
      </w:pPr>
      <w:hyperlink w:anchor="_Toc385152814" w:history="1">
        <w:r w:rsidR="002D433B" w:rsidRPr="0061501D">
          <w:rPr>
            <w:rStyle w:val="Hyperlink"/>
          </w:rPr>
          <w:t>a. Ship Attributes</w:t>
        </w:r>
        <w:r w:rsidR="002D433B">
          <w:rPr>
            <w:webHidden/>
          </w:rPr>
          <w:tab/>
        </w:r>
        <w:r w:rsidR="002D433B">
          <w:rPr>
            <w:webHidden/>
          </w:rPr>
          <w:fldChar w:fldCharType="begin"/>
        </w:r>
        <w:r w:rsidR="002D433B">
          <w:rPr>
            <w:webHidden/>
          </w:rPr>
          <w:instrText xml:space="preserve"> PAGEREF _Toc385152814 \h </w:instrText>
        </w:r>
        <w:r w:rsidR="002D433B">
          <w:rPr>
            <w:webHidden/>
          </w:rPr>
        </w:r>
        <w:r w:rsidR="002D433B">
          <w:rPr>
            <w:webHidden/>
          </w:rPr>
          <w:fldChar w:fldCharType="separate"/>
        </w:r>
        <w:r w:rsidR="002D433B">
          <w:rPr>
            <w:webHidden/>
          </w:rPr>
          <w:t>20</w:t>
        </w:r>
        <w:r w:rsidR="002D433B">
          <w:rPr>
            <w:webHidden/>
          </w:rPr>
          <w:fldChar w:fldCharType="end"/>
        </w:r>
      </w:hyperlink>
    </w:p>
    <w:p w14:paraId="2323E487" w14:textId="77777777" w:rsidR="002D433B" w:rsidRDefault="004A0832">
      <w:pPr>
        <w:pStyle w:val="TOC3"/>
        <w:rPr>
          <w:rFonts w:asciiTheme="minorHAnsi" w:hAnsiTheme="minorHAnsi" w:cstheme="minorBidi"/>
        </w:rPr>
      </w:pPr>
      <w:hyperlink w:anchor="_Toc385152815" w:history="1">
        <w:r w:rsidR="002D433B" w:rsidRPr="0061501D">
          <w:rPr>
            <w:rStyle w:val="Hyperlink"/>
          </w:rPr>
          <w:t>b. Combat</w:t>
        </w:r>
        <w:r w:rsidR="002D433B">
          <w:rPr>
            <w:webHidden/>
          </w:rPr>
          <w:tab/>
        </w:r>
        <w:r w:rsidR="002D433B">
          <w:rPr>
            <w:webHidden/>
          </w:rPr>
          <w:fldChar w:fldCharType="begin"/>
        </w:r>
        <w:r w:rsidR="002D433B">
          <w:rPr>
            <w:webHidden/>
          </w:rPr>
          <w:instrText xml:space="preserve"> PAGEREF _Toc385152815 \h </w:instrText>
        </w:r>
        <w:r w:rsidR="002D433B">
          <w:rPr>
            <w:webHidden/>
          </w:rPr>
        </w:r>
        <w:r w:rsidR="002D433B">
          <w:rPr>
            <w:webHidden/>
          </w:rPr>
          <w:fldChar w:fldCharType="separate"/>
        </w:r>
        <w:r w:rsidR="002D433B">
          <w:rPr>
            <w:webHidden/>
          </w:rPr>
          <w:t>21</w:t>
        </w:r>
        <w:r w:rsidR="002D433B">
          <w:rPr>
            <w:webHidden/>
          </w:rPr>
          <w:fldChar w:fldCharType="end"/>
        </w:r>
      </w:hyperlink>
    </w:p>
    <w:p w14:paraId="3302D926" w14:textId="77777777" w:rsidR="002D433B" w:rsidRDefault="004A0832">
      <w:pPr>
        <w:pStyle w:val="TOC3"/>
        <w:rPr>
          <w:rFonts w:asciiTheme="minorHAnsi" w:hAnsiTheme="minorHAnsi" w:cstheme="minorBidi"/>
        </w:rPr>
      </w:pPr>
      <w:hyperlink w:anchor="_Toc385152816" w:history="1">
        <w:r w:rsidR="002D433B" w:rsidRPr="0061501D">
          <w:rPr>
            <w:rStyle w:val="Hyperlink"/>
          </w:rPr>
          <w:t>c. Available Ships</w:t>
        </w:r>
        <w:r w:rsidR="002D433B">
          <w:rPr>
            <w:webHidden/>
          </w:rPr>
          <w:tab/>
        </w:r>
        <w:r w:rsidR="002D433B">
          <w:rPr>
            <w:webHidden/>
          </w:rPr>
          <w:fldChar w:fldCharType="begin"/>
        </w:r>
        <w:r w:rsidR="002D433B">
          <w:rPr>
            <w:webHidden/>
          </w:rPr>
          <w:instrText xml:space="preserve"> PAGEREF _Toc385152816 \h </w:instrText>
        </w:r>
        <w:r w:rsidR="002D433B">
          <w:rPr>
            <w:webHidden/>
          </w:rPr>
        </w:r>
        <w:r w:rsidR="002D433B">
          <w:rPr>
            <w:webHidden/>
          </w:rPr>
          <w:fldChar w:fldCharType="separate"/>
        </w:r>
        <w:r w:rsidR="002D433B">
          <w:rPr>
            <w:webHidden/>
          </w:rPr>
          <w:t>21</w:t>
        </w:r>
        <w:r w:rsidR="002D433B">
          <w:rPr>
            <w:webHidden/>
          </w:rPr>
          <w:fldChar w:fldCharType="end"/>
        </w:r>
      </w:hyperlink>
    </w:p>
    <w:p w14:paraId="0F5152EF" w14:textId="77777777" w:rsidR="002D433B" w:rsidRDefault="004A0832">
      <w:pPr>
        <w:pStyle w:val="TOC2"/>
        <w:framePr w:wrap="around"/>
        <w:rPr>
          <w:rFonts w:asciiTheme="minorHAnsi" w:hAnsiTheme="minorHAnsi" w:cstheme="minorBidi"/>
        </w:rPr>
      </w:pPr>
      <w:hyperlink w:anchor="_Toc385152817" w:history="1">
        <w:r w:rsidR="002D433B" w:rsidRPr="0061501D">
          <w:rPr>
            <w:rStyle w:val="Hyperlink"/>
          </w:rPr>
          <w:t>3. Advanced Ships - Long Term Development</w:t>
        </w:r>
        <w:r w:rsidR="002D433B">
          <w:rPr>
            <w:webHidden/>
          </w:rPr>
          <w:tab/>
        </w:r>
        <w:r w:rsidR="002D433B">
          <w:rPr>
            <w:webHidden/>
          </w:rPr>
          <w:fldChar w:fldCharType="begin"/>
        </w:r>
        <w:r w:rsidR="002D433B">
          <w:rPr>
            <w:webHidden/>
          </w:rPr>
          <w:instrText xml:space="preserve"> PAGEREF _Toc385152817 \h </w:instrText>
        </w:r>
        <w:r w:rsidR="002D433B">
          <w:rPr>
            <w:webHidden/>
          </w:rPr>
        </w:r>
        <w:r w:rsidR="002D433B">
          <w:rPr>
            <w:webHidden/>
          </w:rPr>
          <w:fldChar w:fldCharType="separate"/>
        </w:r>
        <w:r w:rsidR="002D433B">
          <w:rPr>
            <w:webHidden/>
          </w:rPr>
          <w:t>21</w:t>
        </w:r>
        <w:r w:rsidR="002D433B">
          <w:rPr>
            <w:webHidden/>
          </w:rPr>
          <w:fldChar w:fldCharType="end"/>
        </w:r>
      </w:hyperlink>
    </w:p>
    <w:p w14:paraId="3DE76348" w14:textId="77777777" w:rsidR="002D433B" w:rsidRDefault="004A0832">
      <w:pPr>
        <w:pStyle w:val="TOC3"/>
        <w:rPr>
          <w:rFonts w:asciiTheme="minorHAnsi" w:hAnsiTheme="minorHAnsi" w:cstheme="minorBidi"/>
        </w:rPr>
      </w:pPr>
      <w:hyperlink w:anchor="_Toc385152818" w:history="1">
        <w:r w:rsidR="002D433B" w:rsidRPr="0061501D">
          <w:rPr>
            <w:rStyle w:val="Hyperlink"/>
          </w:rPr>
          <w:t>a. Ship Attributes</w:t>
        </w:r>
        <w:r w:rsidR="002D433B">
          <w:rPr>
            <w:webHidden/>
          </w:rPr>
          <w:tab/>
        </w:r>
        <w:r w:rsidR="002D433B">
          <w:rPr>
            <w:webHidden/>
          </w:rPr>
          <w:fldChar w:fldCharType="begin"/>
        </w:r>
        <w:r w:rsidR="002D433B">
          <w:rPr>
            <w:webHidden/>
          </w:rPr>
          <w:instrText xml:space="preserve"> PAGEREF _Toc385152818 \h </w:instrText>
        </w:r>
        <w:r w:rsidR="002D433B">
          <w:rPr>
            <w:webHidden/>
          </w:rPr>
        </w:r>
        <w:r w:rsidR="002D433B">
          <w:rPr>
            <w:webHidden/>
          </w:rPr>
          <w:fldChar w:fldCharType="separate"/>
        </w:r>
        <w:r w:rsidR="002D433B">
          <w:rPr>
            <w:webHidden/>
          </w:rPr>
          <w:t>21</w:t>
        </w:r>
        <w:r w:rsidR="002D433B">
          <w:rPr>
            <w:webHidden/>
          </w:rPr>
          <w:fldChar w:fldCharType="end"/>
        </w:r>
      </w:hyperlink>
    </w:p>
    <w:p w14:paraId="70D88D6E" w14:textId="77777777" w:rsidR="002D433B" w:rsidRDefault="004A0832">
      <w:pPr>
        <w:pStyle w:val="TOC3"/>
        <w:rPr>
          <w:rFonts w:asciiTheme="minorHAnsi" w:hAnsiTheme="minorHAnsi" w:cstheme="minorBidi"/>
        </w:rPr>
      </w:pPr>
      <w:hyperlink w:anchor="_Toc385152819" w:history="1">
        <w:r w:rsidR="002D433B" w:rsidRPr="0061501D">
          <w:rPr>
            <w:rStyle w:val="Hyperlink"/>
          </w:rPr>
          <w:t>b. Weapon Attributes</w:t>
        </w:r>
        <w:r w:rsidR="002D433B">
          <w:rPr>
            <w:webHidden/>
          </w:rPr>
          <w:tab/>
        </w:r>
        <w:r w:rsidR="002D433B">
          <w:rPr>
            <w:webHidden/>
          </w:rPr>
          <w:fldChar w:fldCharType="begin"/>
        </w:r>
        <w:r w:rsidR="002D433B">
          <w:rPr>
            <w:webHidden/>
          </w:rPr>
          <w:instrText xml:space="preserve"> PAGEREF _Toc385152819 \h </w:instrText>
        </w:r>
        <w:r w:rsidR="002D433B">
          <w:rPr>
            <w:webHidden/>
          </w:rPr>
        </w:r>
        <w:r w:rsidR="002D433B">
          <w:rPr>
            <w:webHidden/>
          </w:rPr>
          <w:fldChar w:fldCharType="separate"/>
        </w:r>
        <w:r w:rsidR="002D433B">
          <w:rPr>
            <w:webHidden/>
          </w:rPr>
          <w:t>22</w:t>
        </w:r>
        <w:r w:rsidR="002D433B">
          <w:rPr>
            <w:webHidden/>
          </w:rPr>
          <w:fldChar w:fldCharType="end"/>
        </w:r>
      </w:hyperlink>
    </w:p>
    <w:p w14:paraId="3EB6B1B8" w14:textId="77777777" w:rsidR="002D433B" w:rsidRDefault="004A0832">
      <w:pPr>
        <w:pStyle w:val="TOC3"/>
        <w:rPr>
          <w:rFonts w:asciiTheme="minorHAnsi" w:hAnsiTheme="minorHAnsi" w:cstheme="minorBidi"/>
        </w:rPr>
      </w:pPr>
      <w:hyperlink w:anchor="_Toc385152820" w:history="1">
        <w:r w:rsidR="002D433B" w:rsidRPr="0061501D">
          <w:rPr>
            <w:rStyle w:val="Hyperlink"/>
          </w:rPr>
          <w:t>c. Factory Attributes</w:t>
        </w:r>
        <w:r w:rsidR="002D433B">
          <w:rPr>
            <w:webHidden/>
          </w:rPr>
          <w:tab/>
        </w:r>
        <w:r w:rsidR="002D433B">
          <w:rPr>
            <w:webHidden/>
          </w:rPr>
          <w:fldChar w:fldCharType="begin"/>
        </w:r>
        <w:r w:rsidR="002D433B">
          <w:rPr>
            <w:webHidden/>
          </w:rPr>
          <w:instrText xml:space="preserve"> PAGEREF _Toc385152820 \h </w:instrText>
        </w:r>
        <w:r w:rsidR="002D433B">
          <w:rPr>
            <w:webHidden/>
          </w:rPr>
        </w:r>
        <w:r w:rsidR="002D433B">
          <w:rPr>
            <w:webHidden/>
          </w:rPr>
          <w:fldChar w:fldCharType="separate"/>
        </w:r>
        <w:r w:rsidR="002D433B">
          <w:rPr>
            <w:webHidden/>
          </w:rPr>
          <w:t>22</w:t>
        </w:r>
        <w:r w:rsidR="002D433B">
          <w:rPr>
            <w:webHidden/>
          </w:rPr>
          <w:fldChar w:fldCharType="end"/>
        </w:r>
      </w:hyperlink>
    </w:p>
    <w:p w14:paraId="01CCA3F5" w14:textId="77777777" w:rsidR="002D433B" w:rsidRDefault="004A0832">
      <w:pPr>
        <w:pStyle w:val="TOC3"/>
        <w:rPr>
          <w:rFonts w:asciiTheme="minorHAnsi" w:hAnsiTheme="minorHAnsi" w:cstheme="minorBidi"/>
        </w:rPr>
      </w:pPr>
      <w:hyperlink w:anchor="_Toc385152821" w:history="1">
        <w:r w:rsidR="002D433B" w:rsidRPr="0061501D">
          <w:rPr>
            <w:rStyle w:val="Hyperlink"/>
          </w:rPr>
          <w:t>d. Special Attributes</w:t>
        </w:r>
        <w:r w:rsidR="002D433B">
          <w:rPr>
            <w:webHidden/>
          </w:rPr>
          <w:tab/>
        </w:r>
        <w:r w:rsidR="002D433B">
          <w:rPr>
            <w:webHidden/>
          </w:rPr>
          <w:fldChar w:fldCharType="begin"/>
        </w:r>
        <w:r w:rsidR="002D433B">
          <w:rPr>
            <w:webHidden/>
          </w:rPr>
          <w:instrText xml:space="preserve"> PAGEREF _Toc385152821 \h </w:instrText>
        </w:r>
        <w:r w:rsidR="002D433B">
          <w:rPr>
            <w:webHidden/>
          </w:rPr>
        </w:r>
        <w:r w:rsidR="002D433B">
          <w:rPr>
            <w:webHidden/>
          </w:rPr>
          <w:fldChar w:fldCharType="separate"/>
        </w:r>
        <w:r w:rsidR="002D433B">
          <w:rPr>
            <w:webHidden/>
          </w:rPr>
          <w:t>23</w:t>
        </w:r>
        <w:r w:rsidR="002D433B">
          <w:rPr>
            <w:webHidden/>
          </w:rPr>
          <w:fldChar w:fldCharType="end"/>
        </w:r>
      </w:hyperlink>
    </w:p>
    <w:p w14:paraId="22BAA5C1" w14:textId="77777777" w:rsidR="002D433B" w:rsidRDefault="004A0832">
      <w:pPr>
        <w:pStyle w:val="TOC3"/>
        <w:rPr>
          <w:rFonts w:asciiTheme="minorHAnsi" w:hAnsiTheme="minorHAnsi" w:cstheme="minorBidi"/>
        </w:rPr>
      </w:pPr>
      <w:hyperlink w:anchor="_Toc385152822" w:history="1">
        <w:r w:rsidR="002D433B" w:rsidRPr="0061501D">
          <w:rPr>
            <w:rStyle w:val="Hyperlink"/>
          </w:rPr>
          <w:t>e. Example Ships</w:t>
        </w:r>
        <w:r w:rsidR="002D433B">
          <w:rPr>
            <w:webHidden/>
          </w:rPr>
          <w:tab/>
        </w:r>
        <w:r w:rsidR="002D433B">
          <w:rPr>
            <w:webHidden/>
          </w:rPr>
          <w:fldChar w:fldCharType="begin"/>
        </w:r>
        <w:r w:rsidR="002D433B">
          <w:rPr>
            <w:webHidden/>
          </w:rPr>
          <w:instrText xml:space="preserve"> PAGEREF _Toc385152822 \h </w:instrText>
        </w:r>
        <w:r w:rsidR="002D433B">
          <w:rPr>
            <w:webHidden/>
          </w:rPr>
        </w:r>
        <w:r w:rsidR="002D433B">
          <w:rPr>
            <w:webHidden/>
          </w:rPr>
          <w:fldChar w:fldCharType="separate"/>
        </w:r>
        <w:r w:rsidR="002D433B">
          <w:rPr>
            <w:webHidden/>
          </w:rPr>
          <w:t>23</w:t>
        </w:r>
        <w:r w:rsidR="002D433B">
          <w:rPr>
            <w:webHidden/>
          </w:rPr>
          <w:fldChar w:fldCharType="end"/>
        </w:r>
      </w:hyperlink>
    </w:p>
    <w:p w14:paraId="6D7595FC" w14:textId="77777777" w:rsidR="002D433B" w:rsidRDefault="004A0832">
      <w:pPr>
        <w:pStyle w:val="TOC2"/>
        <w:framePr w:wrap="around"/>
        <w:rPr>
          <w:rFonts w:asciiTheme="minorHAnsi" w:hAnsiTheme="minorHAnsi" w:cstheme="minorBidi"/>
        </w:rPr>
      </w:pPr>
      <w:hyperlink w:anchor="_Toc385152823" w:history="1">
        <w:r w:rsidR="002D433B" w:rsidRPr="0061501D">
          <w:rPr>
            <w:rStyle w:val="Hyperlink"/>
          </w:rPr>
          <w:t>4. Space Combat</w:t>
        </w:r>
        <w:r w:rsidR="002D433B">
          <w:rPr>
            <w:webHidden/>
          </w:rPr>
          <w:tab/>
        </w:r>
        <w:r w:rsidR="002D433B">
          <w:rPr>
            <w:webHidden/>
          </w:rPr>
          <w:fldChar w:fldCharType="begin"/>
        </w:r>
        <w:r w:rsidR="002D433B">
          <w:rPr>
            <w:webHidden/>
          </w:rPr>
          <w:instrText xml:space="preserve"> PAGEREF _Toc385152823 \h </w:instrText>
        </w:r>
        <w:r w:rsidR="002D433B">
          <w:rPr>
            <w:webHidden/>
          </w:rPr>
        </w:r>
        <w:r w:rsidR="002D433B">
          <w:rPr>
            <w:webHidden/>
          </w:rPr>
          <w:fldChar w:fldCharType="separate"/>
        </w:r>
        <w:r w:rsidR="002D433B">
          <w:rPr>
            <w:webHidden/>
          </w:rPr>
          <w:t>24</w:t>
        </w:r>
        <w:r w:rsidR="002D433B">
          <w:rPr>
            <w:webHidden/>
          </w:rPr>
          <w:fldChar w:fldCharType="end"/>
        </w:r>
      </w:hyperlink>
    </w:p>
    <w:p w14:paraId="5307D038" w14:textId="77777777" w:rsidR="002D433B" w:rsidRDefault="004A0832">
      <w:pPr>
        <w:pStyle w:val="TOC3"/>
        <w:rPr>
          <w:rFonts w:asciiTheme="minorHAnsi" w:hAnsiTheme="minorHAnsi" w:cstheme="minorBidi"/>
        </w:rPr>
      </w:pPr>
      <w:hyperlink w:anchor="_Toc385152824" w:history="1">
        <w:r w:rsidR="002D433B" w:rsidRPr="0061501D">
          <w:rPr>
            <w:rStyle w:val="Hyperlink"/>
          </w:rPr>
          <w:t>a. Engaging the enemy</w:t>
        </w:r>
        <w:r w:rsidR="002D433B">
          <w:rPr>
            <w:webHidden/>
          </w:rPr>
          <w:tab/>
        </w:r>
        <w:r w:rsidR="002D433B">
          <w:rPr>
            <w:webHidden/>
          </w:rPr>
          <w:fldChar w:fldCharType="begin"/>
        </w:r>
        <w:r w:rsidR="002D433B">
          <w:rPr>
            <w:webHidden/>
          </w:rPr>
          <w:instrText xml:space="preserve"> PAGEREF _Toc385152824 \h </w:instrText>
        </w:r>
        <w:r w:rsidR="002D433B">
          <w:rPr>
            <w:webHidden/>
          </w:rPr>
        </w:r>
        <w:r w:rsidR="002D433B">
          <w:rPr>
            <w:webHidden/>
          </w:rPr>
          <w:fldChar w:fldCharType="separate"/>
        </w:r>
        <w:r w:rsidR="002D433B">
          <w:rPr>
            <w:webHidden/>
          </w:rPr>
          <w:t>24</w:t>
        </w:r>
        <w:r w:rsidR="002D433B">
          <w:rPr>
            <w:webHidden/>
          </w:rPr>
          <w:fldChar w:fldCharType="end"/>
        </w:r>
      </w:hyperlink>
    </w:p>
    <w:p w14:paraId="6DCBCEEE" w14:textId="77777777" w:rsidR="002D433B" w:rsidRDefault="004A0832">
      <w:pPr>
        <w:pStyle w:val="TOC3"/>
        <w:rPr>
          <w:rFonts w:asciiTheme="minorHAnsi" w:hAnsiTheme="minorHAnsi" w:cstheme="minorBidi"/>
        </w:rPr>
      </w:pPr>
      <w:hyperlink w:anchor="_Toc385152825" w:history="1">
        <w:r w:rsidR="002D433B" w:rsidRPr="0061501D">
          <w:rPr>
            <w:rStyle w:val="Hyperlink"/>
          </w:rPr>
          <w:t>b. The Combat Turn</w:t>
        </w:r>
        <w:r w:rsidR="002D433B">
          <w:rPr>
            <w:webHidden/>
          </w:rPr>
          <w:tab/>
        </w:r>
        <w:r w:rsidR="002D433B">
          <w:rPr>
            <w:webHidden/>
          </w:rPr>
          <w:fldChar w:fldCharType="begin"/>
        </w:r>
        <w:r w:rsidR="002D433B">
          <w:rPr>
            <w:webHidden/>
          </w:rPr>
          <w:instrText xml:space="preserve"> PAGEREF _Toc385152825 \h </w:instrText>
        </w:r>
        <w:r w:rsidR="002D433B">
          <w:rPr>
            <w:webHidden/>
          </w:rPr>
        </w:r>
        <w:r w:rsidR="002D433B">
          <w:rPr>
            <w:webHidden/>
          </w:rPr>
          <w:fldChar w:fldCharType="separate"/>
        </w:r>
        <w:r w:rsidR="002D433B">
          <w:rPr>
            <w:webHidden/>
          </w:rPr>
          <w:t>24</w:t>
        </w:r>
        <w:r w:rsidR="002D433B">
          <w:rPr>
            <w:webHidden/>
          </w:rPr>
          <w:fldChar w:fldCharType="end"/>
        </w:r>
      </w:hyperlink>
    </w:p>
    <w:p w14:paraId="3ECE7174" w14:textId="77777777" w:rsidR="002D433B" w:rsidRDefault="004A0832">
      <w:pPr>
        <w:pStyle w:val="TOC3"/>
        <w:rPr>
          <w:rFonts w:asciiTheme="minorHAnsi" w:hAnsiTheme="minorHAnsi" w:cstheme="minorBidi"/>
        </w:rPr>
      </w:pPr>
      <w:hyperlink w:anchor="_Toc385152826" w:history="1">
        <w:r w:rsidR="002D433B" w:rsidRPr="0061501D">
          <w:rPr>
            <w:rStyle w:val="Hyperlink"/>
          </w:rPr>
          <w:t>c. Choosing Targets</w:t>
        </w:r>
        <w:r w:rsidR="002D433B">
          <w:rPr>
            <w:webHidden/>
          </w:rPr>
          <w:tab/>
        </w:r>
        <w:r w:rsidR="002D433B">
          <w:rPr>
            <w:webHidden/>
          </w:rPr>
          <w:fldChar w:fldCharType="begin"/>
        </w:r>
        <w:r w:rsidR="002D433B">
          <w:rPr>
            <w:webHidden/>
          </w:rPr>
          <w:instrText xml:space="preserve"> PAGEREF _Toc385152826 \h </w:instrText>
        </w:r>
        <w:r w:rsidR="002D433B">
          <w:rPr>
            <w:webHidden/>
          </w:rPr>
        </w:r>
        <w:r w:rsidR="002D433B">
          <w:rPr>
            <w:webHidden/>
          </w:rPr>
          <w:fldChar w:fldCharType="separate"/>
        </w:r>
        <w:r w:rsidR="002D433B">
          <w:rPr>
            <w:webHidden/>
          </w:rPr>
          <w:t>24</w:t>
        </w:r>
        <w:r w:rsidR="002D433B">
          <w:rPr>
            <w:webHidden/>
          </w:rPr>
          <w:fldChar w:fldCharType="end"/>
        </w:r>
      </w:hyperlink>
    </w:p>
    <w:p w14:paraId="10E345B0" w14:textId="77777777" w:rsidR="002D433B" w:rsidRDefault="004A0832">
      <w:pPr>
        <w:pStyle w:val="TOC3"/>
        <w:rPr>
          <w:rFonts w:asciiTheme="minorHAnsi" w:hAnsiTheme="minorHAnsi" w:cstheme="minorBidi"/>
        </w:rPr>
      </w:pPr>
      <w:hyperlink w:anchor="_Toc385152827" w:history="1">
        <w:r w:rsidR="002D433B" w:rsidRPr="0061501D">
          <w:rPr>
            <w:rStyle w:val="Hyperlink"/>
          </w:rPr>
          <w:t>d. Applying damage</w:t>
        </w:r>
        <w:r w:rsidR="002D433B">
          <w:rPr>
            <w:webHidden/>
          </w:rPr>
          <w:tab/>
        </w:r>
        <w:r w:rsidR="002D433B">
          <w:rPr>
            <w:webHidden/>
          </w:rPr>
          <w:fldChar w:fldCharType="begin"/>
        </w:r>
        <w:r w:rsidR="002D433B">
          <w:rPr>
            <w:webHidden/>
          </w:rPr>
          <w:instrText xml:space="preserve"> PAGEREF _Toc385152827 \h </w:instrText>
        </w:r>
        <w:r w:rsidR="002D433B">
          <w:rPr>
            <w:webHidden/>
          </w:rPr>
        </w:r>
        <w:r w:rsidR="002D433B">
          <w:rPr>
            <w:webHidden/>
          </w:rPr>
          <w:fldChar w:fldCharType="separate"/>
        </w:r>
        <w:r w:rsidR="002D433B">
          <w:rPr>
            <w:webHidden/>
          </w:rPr>
          <w:t>25</w:t>
        </w:r>
        <w:r w:rsidR="002D433B">
          <w:rPr>
            <w:webHidden/>
          </w:rPr>
          <w:fldChar w:fldCharType="end"/>
        </w:r>
      </w:hyperlink>
    </w:p>
    <w:p w14:paraId="79F51C8B" w14:textId="77777777" w:rsidR="002D433B" w:rsidRDefault="004A0832">
      <w:pPr>
        <w:pStyle w:val="TOC3"/>
        <w:rPr>
          <w:rFonts w:asciiTheme="minorHAnsi" w:hAnsiTheme="minorHAnsi" w:cstheme="minorBidi"/>
        </w:rPr>
      </w:pPr>
      <w:hyperlink w:anchor="_Toc385152828" w:history="1">
        <w:r w:rsidR="002D433B" w:rsidRPr="0061501D">
          <w:rPr>
            <w:rStyle w:val="Hyperlink"/>
          </w:rPr>
          <w:t>e. Choosing strategies</w:t>
        </w:r>
        <w:r w:rsidR="002D433B">
          <w:rPr>
            <w:webHidden/>
          </w:rPr>
          <w:tab/>
        </w:r>
        <w:r w:rsidR="002D433B">
          <w:rPr>
            <w:webHidden/>
          </w:rPr>
          <w:fldChar w:fldCharType="begin"/>
        </w:r>
        <w:r w:rsidR="002D433B">
          <w:rPr>
            <w:webHidden/>
          </w:rPr>
          <w:instrText xml:space="preserve"> PAGEREF _Toc385152828 \h </w:instrText>
        </w:r>
        <w:r w:rsidR="002D433B">
          <w:rPr>
            <w:webHidden/>
          </w:rPr>
        </w:r>
        <w:r w:rsidR="002D433B">
          <w:rPr>
            <w:webHidden/>
          </w:rPr>
          <w:fldChar w:fldCharType="separate"/>
        </w:r>
        <w:r w:rsidR="002D433B">
          <w:rPr>
            <w:webHidden/>
          </w:rPr>
          <w:t>27</w:t>
        </w:r>
        <w:r w:rsidR="002D433B">
          <w:rPr>
            <w:webHidden/>
          </w:rPr>
          <w:fldChar w:fldCharType="end"/>
        </w:r>
      </w:hyperlink>
    </w:p>
    <w:p w14:paraId="4B54F5C2" w14:textId="77777777" w:rsidR="002D433B" w:rsidRDefault="004A0832">
      <w:pPr>
        <w:pStyle w:val="TOC3"/>
        <w:rPr>
          <w:rFonts w:asciiTheme="minorHAnsi" w:hAnsiTheme="minorHAnsi" w:cstheme="minorBidi"/>
        </w:rPr>
      </w:pPr>
      <w:hyperlink w:anchor="_Toc385152829" w:history="1">
        <w:r w:rsidR="002D433B" w:rsidRPr="0061501D">
          <w:rPr>
            <w:rStyle w:val="Hyperlink"/>
          </w:rPr>
          <w:t>f. Retreating</w:t>
        </w:r>
        <w:r w:rsidR="002D433B">
          <w:rPr>
            <w:webHidden/>
          </w:rPr>
          <w:tab/>
        </w:r>
        <w:r w:rsidR="002D433B">
          <w:rPr>
            <w:webHidden/>
          </w:rPr>
          <w:fldChar w:fldCharType="begin"/>
        </w:r>
        <w:r w:rsidR="002D433B">
          <w:rPr>
            <w:webHidden/>
          </w:rPr>
          <w:instrText xml:space="preserve"> PAGEREF _Toc385152829 \h </w:instrText>
        </w:r>
        <w:r w:rsidR="002D433B">
          <w:rPr>
            <w:webHidden/>
          </w:rPr>
        </w:r>
        <w:r w:rsidR="002D433B">
          <w:rPr>
            <w:webHidden/>
          </w:rPr>
          <w:fldChar w:fldCharType="separate"/>
        </w:r>
        <w:r w:rsidR="002D433B">
          <w:rPr>
            <w:webHidden/>
          </w:rPr>
          <w:t>28</w:t>
        </w:r>
        <w:r w:rsidR="002D433B">
          <w:rPr>
            <w:webHidden/>
          </w:rPr>
          <w:fldChar w:fldCharType="end"/>
        </w:r>
      </w:hyperlink>
    </w:p>
    <w:p w14:paraId="1564F7A9" w14:textId="77777777" w:rsidR="002D433B" w:rsidRDefault="004A0832">
      <w:pPr>
        <w:pStyle w:val="TOC2"/>
        <w:framePr w:wrap="around"/>
        <w:rPr>
          <w:rFonts w:asciiTheme="minorHAnsi" w:hAnsiTheme="minorHAnsi" w:cstheme="minorBidi"/>
        </w:rPr>
      </w:pPr>
      <w:hyperlink w:anchor="_Toc385152830" w:history="1">
        <w:r w:rsidR="002D433B" w:rsidRPr="0061501D">
          <w:rPr>
            <w:rStyle w:val="Hyperlink"/>
          </w:rPr>
          <w:t>5. Other</w:t>
        </w:r>
        <w:r w:rsidR="002D433B">
          <w:rPr>
            <w:webHidden/>
          </w:rPr>
          <w:tab/>
        </w:r>
        <w:r w:rsidR="002D433B">
          <w:rPr>
            <w:webHidden/>
          </w:rPr>
          <w:fldChar w:fldCharType="begin"/>
        </w:r>
        <w:r w:rsidR="002D433B">
          <w:rPr>
            <w:webHidden/>
          </w:rPr>
          <w:instrText xml:space="preserve"> PAGEREF _Toc385152830 \h </w:instrText>
        </w:r>
        <w:r w:rsidR="002D433B">
          <w:rPr>
            <w:webHidden/>
          </w:rPr>
        </w:r>
        <w:r w:rsidR="002D433B">
          <w:rPr>
            <w:webHidden/>
          </w:rPr>
          <w:fldChar w:fldCharType="separate"/>
        </w:r>
        <w:r w:rsidR="002D433B">
          <w:rPr>
            <w:webHidden/>
          </w:rPr>
          <w:t>28</w:t>
        </w:r>
        <w:r w:rsidR="002D433B">
          <w:rPr>
            <w:webHidden/>
          </w:rPr>
          <w:fldChar w:fldCharType="end"/>
        </w:r>
      </w:hyperlink>
    </w:p>
    <w:p w14:paraId="5D7DBC40" w14:textId="77777777" w:rsidR="002D433B" w:rsidRDefault="004A0832">
      <w:pPr>
        <w:pStyle w:val="TOC2"/>
        <w:framePr w:wrap="around"/>
        <w:rPr>
          <w:rFonts w:asciiTheme="minorHAnsi" w:hAnsiTheme="minorHAnsi" w:cstheme="minorBidi"/>
        </w:rPr>
      </w:pPr>
      <w:hyperlink w:anchor="_Toc385152831" w:history="1">
        <w:r w:rsidR="002D433B" w:rsidRPr="0061501D">
          <w:rPr>
            <w:rStyle w:val="Hyperlink"/>
          </w:rPr>
          <w:t>6. Conquest</w:t>
        </w:r>
        <w:r w:rsidR="002D433B">
          <w:rPr>
            <w:webHidden/>
          </w:rPr>
          <w:tab/>
        </w:r>
        <w:r w:rsidR="002D433B">
          <w:rPr>
            <w:webHidden/>
          </w:rPr>
          <w:fldChar w:fldCharType="begin"/>
        </w:r>
        <w:r w:rsidR="002D433B">
          <w:rPr>
            <w:webHidden/>
          </w:rPr>
          <w:instrText xml:space="preserve"> PAGEREF _Toc385152831 \h </w:instrText>
        </w:r>
        <w:r w:rsidR="002D433B">
          <w:rPr>
            <w:webHidden/>
          </w:rPr>
        </w:r>
        <w:r w:rsidR="002D433B">
          <w:rPr>
            <w:webHidden/>
          </w:rPr>
          <w:fldChar w:fldCharType="separate"/>
        </w:r>
        <w:r w:rsidR="002D433B">
          <w:rPr>
            <w:webHidden/>
          </w:rPr>
          <w:t>28</w:t>
        </w:r>
        <w:r w:rsidR="002D433B">
          <w:rPr>
            <w:webHidden/>
          </w:rPr>
          <w:fldChar w:fldCharType="end"/>
        </w:r>
      </w:hyperlink>
    </w:p>
    <w:p w14:paraId="3BABC362" w14:textId="77777777" w:rsidR="002D433B" w:rsidRDefault="004A0832">
      <w:pPr>
        <w:pStyle w:val="TOC3"/>
        <w:rPr>
          <w:rFonts w:asciiTheme="minorHAnsi" w:hAnsiTheme="minorHAnsi" w:cstheme="minorBidi"/>
        </w:rPr>
      </w:pPr>
      <w:hyperlink w:anchor="_Toc385152832" w:history="1">
        <w:r w:rsidR="002D433B" w:rsidRPr="0061501D">
          <w:rPr>
            <w:rStyle w:val="Hyperlink"/>
          </w:rPr>
          <w:t>a. Troops</w:t>
        </w:r>
        <w:r w:rsidR="002D433B">
          <w:rPr>
            <w:webHidden/>
          </w:rPr>
          <w:tab/>
        </w:r>
        <w:r w:rsidR="002D433B">
          <w:rPr>
            <w:webHidden/>
          </w:rPr>
          <w:fldChar w:fldCharType="begin"/>
        </w:r>
        <w:r w:rsidR="002D433B">
          <w:rPr>
            <w:webHidden/>
          </w:rPr>
          <w:instrText xml:space="preserve"> PAGEREF _Toc385152832 \h </w:instrText>
        </w:r>
        <w:r w:rsidR="002D433B">
          <w:rPr>
            <w:webHidden/>
          </w:rPr>
        </w:r>
        <w:r w:rsidR="002D433B">
          <w:rPr>
            <w:webHidden/>
          </w:rPr>
          <w:fldChar w:fldCharType="separate"/>
        </w:r>
        <w:r w:rsidR="002D433B">
          <w:rPr>
            <w:webHidden/>
          </w:rPr>
          <w:t>28</w:t>
        </w:r>
        <w:r w:rsidR="002D433B">
          <w:rPr>
            <w:webHidden/>
          </w:rPr>
          <w:fldChar w:fldCharType="end"/>
        </w:r>
      </w:hyperlink>
    </w:p>
    <w:p w14:paraId="4773622A" w14:textId="77777777" w:rsidR="002D433B" w:rsidRDefault="004A0832">
      <w:pPr>
        <w:pStyle w:val="TOC3"/>
        <w:rPr>
          <w:rFonts w:asciiTheme="minorHAnsi" w:hAnsiTheme="minorHAnsi" w:cstheme="minorBidi"/>
        </w:rPr>
      </w:pPr>
      <w:hyperlink w:anchor="_Toc385152833" w:history="1">
        <w:r w:rsidR="002D433B" w:rsidRPr="0061501D">
          <w:rPr>
            <w:rStyle w:val="Hyperlink"/>
          </w:rPr>
          <w:t>b. Invasion</w:t>
        </w:r>
        <w:r w:rsidR="002D433B">
          <w:rPr>
            <w:webHidden/>
          </w:rPr>
          <w:tab/>
        </w:r>
        <w:r w:rsidR="002D433B">
          <w:rPr>
            <w:webHidden/>
          </w:rPr>
          <w:fldChar w:fldCharType="begin"/>
        </w:r>
        <w:r w:rsidR="002D433B">
          <w:rPr>
            <w:webHidden/>
          </w:rPr>
          <w:instrText xml:space="preserve"> PAGEREF _Toc385152833 \h </w:instrText>
        </w:r>
        <w:r w:rsidR="002D433B">
          <w:rPr>
            <w:webHidden/>
          </w:rPr>
        </w:r>
        <w:r w:rsidR="002D433B">
          <w:rPr>
            <w:webHidden/>
          </w:rPr>
          <w:fldChar w:fldCharType="separate"/>
        </w:r>
        <w:r w:rsidR="002D433B">
          <w:rPr>
            <w:webHidden/>
          </w:rPr>
          <w:t>28</w:t>
        </w:r>
        <w:r w:rsidR="002D433B">
          <w:rPr>
            <w:webHidden/>
          </w:rPr>
          <w:fldChar w:fldCharType="end"/>
        </w:r>
      </w:hyperlink>
    </w:p>
    <w:p w14:paraId="3089BDC0" w14:textId="77777777" w:rsidR="002D433B" w:rsidRDefault="004A0832">
      <w:pPr>
        <w:pStyle w:val="TOC1"/>
        <w:rPr>
          <w:rFonts w:asciiTheme="minorHAnsi" w:hAnsiTheme="minorHAnsi" w:cstheme="minorBidi"/>
          <w:b w:val="0"/>
          <w:noProof/>
          <w:color w:val="auto"/>
        </w:rPr>
      </w:pPr>
      <w:hyperlink w:anchor="_Toc385152834" w:history="1">
        <w:r w:rsidR="002D433B" w:rsidRPr="0061501D">
          <w:rPr>
            <w:rStyle w:val="Hyperlink"/>
            <w:noProof/>
          </w:rPr>
          <w:t>VIII. Intelligence and Influence</w:t>
        </w:r>
        <w:r w:rsidR="002D433B">
          <w:rPr>
            <w:noProof/>
            <w:webHidden/>
          </w:rPr>
          <w:tab/>
        </w:r>
        <w:r w:rsidR="002D433B">
          <w:rPr>
            <w:noProof/>
            <w:webHidden/>
          </w:rPr>
          <w:fldChar w:fldCharType="begin"/>
        </w:r>
        <w:r w:rsidR="002D433B">
          <w:rPr>
            <w:noProof/>
            <w:webHidden/>
          </w:rPr>
          <w:instrText xml:space="preserve"> PAGEREF _Toc385152834 \h </w:instrText>
        </w:r>
        <w:r w:rsidR="002D433B">
          <w:rPr>
            <w:noProof/>
            <w:webHidden/>
          </w:rPr>
        </w:r>
        <w:r w:rsidR="002D433B">
          <w:rPr>
            <w:noProof/>
            <w:webHidden/>
          </w:rPr>
          <w:fldChar w:fldCharType="separate"/>
        </w:r>
        <w:r w:rsidR="002D433B">
          <w:rPr>
            <w:noProof/>
            <w:webHidden/>
          </w:rPr>
          <w:t>29</w:t>
        </w:r>
        <w:r w:rsidR="002D433B">
          <w:rPr>
            <w:noProof/>
            <w:webHidden/>
          </w:rPr>
          <w:fldChar w:fldCharType="end"/>
        </w:r>
      </w:hyperlink>
    </w:p>
    <w:p w14:paraId="2F413615" w14:textId="77777777" w:rsidR="002D433B" w:rsidRDefault="004A0832">
      <w:pPr>
        <w:pStyle w:val="TOC3"/>
        <w:rPr>
          <w:rFonts w:asciiTheme="minorHAnsi" w:hAnsiTheme="minorHAnsi" w:cstheme="minorBidi"/>
        </w:rPr>
      </w:pPr>
      <w:hyperlink w:anchor="_Toc385152835" w:history="1">
        <w:r w:rsidR="002D433B" w:rsidRPr="0061501D">
          <w:rPr>
            <w:rStyle w:val="Hyperlink"/>
          </w:rPr>
          <w:t>a. General Description</w:t>
        </w:r>
        <w:r w:rsidR="002D433B">
          <w:rPr>
            <w:webHidden/>
          </w:rPr>
          <w:tab/>
        </w:r>
        <w:r w:rsidR="002D433B">
          <w:rPr>
            <w:webHidden/>
          </w:rPr>
          <w:fldChar w:fldCharType="begin"/>
        </w:r>
        <w:r w:rsidR="002D433B">
          <w:rPr>
            <w:webHidden/>
          </w:rPr>
          <w:instrText xml:space="preserve"> PAGEREF _Toc385152835 \h </w:instrText>
        </w:r>
        <w:r w:rsidR="002D433B">
          <w:rPr>
            <w:webHidden/>
          </w:rPr>
        </w:r>
        <w:r w:rsidR="002D433B">
          <w:rPr>
            <w:webHidden/>
          </w:rPr>
          <w:fldChar w:fldCharType="separate"/>
        </w:r>
        <w:r w:rsidR="002D433B">
          <w:rPr>
            <w:webHidden/>
          </w:rPr>
          <w:t>29</w:t>
        </w:r>
        <w:r w:rsidR="002D433B">
          <w:rPr>
            <w:webHidden/>
          </w:rPr>
          <w:fldChar w:fldCharType="end"/>
        </w:r>
      </w:hyperlink>
    </w:p>
    <w:p w14:paraId="73C49A78" w14:textId="77777777" w:rsidR="002D433B" w:rsidRDefault="004A0832">
      <w:pPr>
        <w:pStyle w:val="TOC3"/>
        <w:rPr>
          <w:rFonts w:asciiTheme="minorHAnsi" w:hAnsiTheme="minorHAnsi" w:cstheme="minorBidi"/>
        </w:rPr>
      </w:pPr>
      <w:hyperlink w:anchor="_Toc385152836" w:history="1">
        <w:r w:rsidR="002D433B" w:rsidRPr="0061501D">
          <w:rPr>
            <w:rStyle w:val="Hyperlink"/>
          </w:rPr>
          <w:t>b. In enemy territory</w:t>
        </w:r>
        <w:r w:rsidR="002D433B">
          <w:rPr>
            <w:webHidden/>
          </w:rPr>
          <w:tab/>
        </w:r>
        <w:r w:rsidR="002D433B">
          <w:rPr>
            <w:webHidden/>
          </w:rPr>
          <w:fldChar w:fldCharType="begin"/>
        </w:r>
        <w:r w:rsidR="002D433B">
          <w:rPr>
            <w:webHidden/>
          </w:rPr>
          <w:instrText xml:space="preserve"> PAGEREF _Toc385152836 \h </w:instrText>
        </w:r>
        <w:r w:rsidR="002D433B">
          <w:rPr>
            <w:webHidden/>
          </w:rPr>
        </w:r>
        <w:r w:rsidR="002D433B">
          <w:rPr>
            <w:webHidden/>
          </w:rPr>
          <w:fldChar w:fldCharType="separate"/>
        </w:r>
        <w:r w:rsidR="002D433B">
          <w:rPr>
            <w:webHidden/>
          </w:rPr>
          <w:t>29</w:t>
        </w:r>
        <w:r w:rsidR="002D433B">
          <w:rPr>
            <w:webHidden/>
          </w:rPr>
          <w:fldChar w:fldCharType="end"/>
        </w:r>
      </w:hyperlink>
    </w:p>
    <w:p w14:paraId="5866DB70" w14:textId="77777777" w:rsidR="002D433B" w:rsidRDefault="004A0832">
      <w:pPr>
        <w:pStyle w:val="TOC3"/>
        <w:rPr>
          <w:rFonts w:asciiTheme="minorHAnsi" w:hAnsiTheme="minorHAnsi" w:cstheme="minorBidi"/>
        </w:rPr>
      </w:pPr>
      <w:hyperlink w:anchor="_Toc385152837" w:history="1">
        <w:r w:rsidR="002D433B" w:rsidRPr="0061501D">
          <w:rPr>
            <w:rStyle w:val="Hyperlink"/>
          </w:rPr>
          <w:t>c. Units</w:t>
        </w:r>
        <w:r w:rsidR="002D433B">
          <w:rPr>
            <w:webHidden/>
          </w:rPr>
          <w:tab/>
        </w:r>
        <w:r w:rsidR="002D433B">
          <w:rPr>
            <w:webHidden/>
          </w:rPr>
          <w:fldChar w:fldCharType="begin"/>
        </w:r>
        <w:r w:rsidR="002D433B">
          <w:rPr>
            <w:webHidden/>
          </w:rPr>
          <w:instrText xml:space="preserve"> PAGEREF _Toc385152837 \h </w:instrText>
        </w:r>
        <w:r w:rsidR="002D433B">
          <w:rPr>
            <w:webHidden/>
          </w:rPr>
        </w:r>
        <w:r w:rsidR="002D433B">
          <w:rPr>
            <w:webHidden/>
          </w:rPr>
          <w:fldChar w:fldCharType="separate"/>
        </w:r>
        <w:r w:rsidR="002D433B">
          <w:rPr>
            <w:webHidden/>
          </w:rPr>
          <w:t>29</w:t>
        </w:r>
        <w:r w:rsidR="002D433B">
          <w:rPr>
            <w:webHidden/>
          </w:rPr>
          <w:fldChar w:fldCharType="end"/>
        </w:r>
      </w:hyperlink>
    </w:p>
    <w:p w14:paraId="7CFD3C9D" w14:textId="77777777" w:rsidR="002D433B" w:rsidRDefault="004A0832">
      <w:pPr>
        <w:pStyle w:val="TOC1"/>
        <w:rPr>
          <w:rFonts w:asciiTheme="minorHAnsi" w:hAnsiTheme="minorHAnsi" w:cstheme="minorBidi"/>
          <w:b w:val="0"/>
          <w:noProof/>
          <w:color w:val="auto"/>
        </w:rPr>
      </w:pPr>
      <w:hyperlink w:anchor="_Toc385152838" w:history="1">
        <w:r w:rsidR="002D433B" w:rsidRPr="0061501D">
          <w:rPr>
            <w:rStyle w:val="Hyperlink"/>
            <w:noProof/>
          </w:rPr>
          <w:t>IX. Technology (TODO)</w:t>
        </w:r>
        <w:r w:rsidR="002D433B">
          <w:rPr>
            <w:noProof/>
            <w:webHidden/>
          </w:rPr>
          <w:tab/>
        </w:r>
        <w:r w:rsidR="002D433B">
          <w:rPr>
            <w:noProof/>
            <w:webHidden/>
          </w:rPr>
          <w:fldChar w:fldCharType="begin"/>
        </w:r>
        <w:r w:rsidR="002D433B">
          <w:rPr>
            <w:noProof/>
            <w:webHidden/>
          </w:rPr>
          <w:instrText xml:space="preserve"> PAGEREF _Toc385152838 \h </w:instrText>
        </w:r>
        <w:r w:rsidR="002D433B">
          <w:rPr>
            <w:noProof/>
            <w:webHidden/>
          </w:rPr>
        </w:r>
        <w:r w:rsidR="002D433B">
          <w:rPr>
            <w:noProof/>
            <w:webHidden/>
          </w:rPr>
          <w:fldChar w:fldCharType="separate"/>
        </w:r>
        <w:r w:rsidR="002D433B">
          <w:rPr>
            <w:noProof/>
            <w:webHidden/>
          </w:rPr>
          <w:t>33</w:t>
        </w:r>
        <w:r w:rsidR="002D433B">
          <w:rPr>
            <w:noProof/>
            <w:webHidden/>
          </w:rPr>
          <w:fldChar w:fldCharType="end"/>
        </w:r>
      </w:hyperlink>
    </w:p>
    <w:p w14:paraId="1A0B4694" w14:textId="77777777" w:rsidR="002D433B" w:rsidRDefault="004A0832">
      <w:pPr>
        <w:pStyle w:val="TOC3"/>
        <w:rPr>
          <w:rFonts w:asciiTheme="minorHAnsi" w:hAnsiTheme="minorHAnsi" w:cstheme="minorBidi"/>
        </w:rPr>
      </w:pPr>
      <w:hyperlink w:anchor="_Toc385152839" w:history="1">
        <w:r w:rsidR="002D433B" w:rsidRPr="0061501D">
          <w:rPr>
            <w:rStyle w:val="Hyperlink"/>
          </w:rPr>
          <w:t>a. Space Warfare</w:t>
        </w:r>
        <w:r w:rsidR="002D433B">
          <w:rPr>
            <w:webHidden/>
          </w:rPr>
          <w:tab/>
        </w:r>
        <w:r w:rsidR="002D433B">
          <w:rPr>
            <w:webHidden/>
          </w:rPr>
          <w:fldChar w:fldCharType="begin"/>
        </w:r>
        <w:r w:rsidR="002D433B">
          <w:rPr>
            <w:webHidden/>
          </w:rPr>
          <w:instrText xml:space="preserve"> PAGEREF _Toc385152839 \h </w:instrText>
        </w:r>
        <w:r w:rsidR="002D433B">
          <w:rPr>
            <w:webHidden/>
          </w:rPr>
        </w:r>
        <w:r w:rsidR="002D433B">
          <w:rPr>
            <w:webHidden/>
          </w:rPr>
          <w:fldChar w:fldCharType="separate"/>
        </w:r>
        <w:r w:rsidR="002D433B">
          <w:rPr>
            <w:webHidden/>
          </w:rPr>
          <w:t>33</w:t>
        </w:r>
        <w:r w:rsidR="002D433B">
          <w:rPr>
            <w:webHidden/>
          </w:rPr>
          <w:fldChar w:fldCharType="end"/>
        </w:r>
      </w:hyperlink>
    </w:p>
    <w:p w14:paraId="3D9F52D7" w14:textId="77777777" w:rsidR="002D433B" w:rsidRDefault="004A0832">
      <w:pPr>
        <w:pStyle w:val="TOC3"/>
        <w:rPr>
          <w:rFonts w:asciiTheme="minorHAnsi" w:hAnsiTheme="minorHAnsi" w:cstheme="minorBidi"/>
        </w:rPr>
      </w:pPr>
      <w:hyperlink w:anchor="_Toc385152840" w:history="1">
        <w:r w:rsidR="002D433B" w:rsidRPr="0061501D">
          <w:rPr>
            <w:rStyle w:val="Hyperlink"/>
          </w:rPr>
          <w:t>b. Xeno-Domination</w:t>
        </w:r>
        <w:r w:rsidR="002D433B">
          <w:rPr>
            <w:webHidden/>
          </w:rPr>
          <w:tab/>
        </w:r>
        <w:r w:rsidR="002D433B">
          <w:rPr>
            <w:webHidden/>
          </w:rPr>
          <w:fldChar w:fldCharType="begin"/>
        </w:r>
        <w:r w:rsidR="002D433B">
          <w:rPr>
            <w:webHidden/>
          </w:rPr>
          <w:instrText xml:space="preserve"> PAGEREF _Toc385152840 \h </w:instrText>
        </w:r>
        <w:r w:rsidR="002D433B">
          <w:rPr>
            <w:webHidden/>
          </w:rPr>
        </w:r>
        <w:r w:rsidR="002D433B">
          <w:rPr>
            <w:webHidden/>
          </w:rPr>
          <w:fldChar w:fldCharType="separate"/>
        </w:r>
        <w:r w:rsidR="002D433B">
          <w:rPr>
            <w:webHidden/>
          </w:rPr>
          <w:t>33</w:t>
        </w:r>
        <w:r w:rsidR="002D433B">
          <w:rPr>
            <w:webHidden/>
          </w:rPr>
          <w:fldChar w:fldCharType="end"/>
        </w:r>
      </w:hyperlink>
    </w:p>
    <w:p w14:paraId="2439C8FD" w14:textId="77777777" w:rsidR="002D433B" w:rsidRDefault="004A0832">
      <w:pPr>
        <w:pStyle w:val="TOC3"/>
        <w:rPr>
          <w:rFonts w:asciiTheme="minorHAnsi" w:hAnsiTheme="minorHAnsi" w:cstheme="minorBidi"/>
        </w:rPr>
      </w:pPr>
      <w:hyperlink w:anchor="_Toc385152841" w:history="1">
        <w:r w:rsidR="002D433B" w:rsidRPr="0061501D">
          <w:rPr>
            <w:rStyle w:val="Hyperlink"/>
          </w:rPr>
          <w:t>c. Development</w:t>
        </w:r>
        <w:r w:rsidR="002D433B">
          <w:rPr>
            <w:webHidden/>
          </w:rPr>
          <w:tab/>
        </w:r>
        <w:r w:rsidR="002D433B">
          <w:rPr>
            <w:webHidden/>
          </w:rPr>
          <w:fldChar w:fldCharType="begin"/>
        </w:r>
        <w:r w:rsidR="002D433B">
          <w:rPr>
            <w:webHidden/>
          </w:rPr>
          <w:instrText xml:space="preserve"> PAGEREF _Toc385152841 \h </w:instrText>
        </w:r>
        <w:r w:rsidR="002D433B">
          <w:rPr>
            <w:webHidden/>
          </w:rPr>
        </w:r>
        <w:r w:rsidR="002D433B">
          <w:rPr>
            <w:webHidden/>
          </w:rPr>
          <w:fldChar w:fldCharType="separate"/>
        </w:r>
        <w:r w:rsidR="002D433B">
          <w:rPr>
            <w:webHidden/>
          </w:rPr>
          <w:t>34</w:t>
        </w:r>
        <w:r w:rsidR="002D433B">
          <w:rPr>
            <w:webHidden/>
          </w:rPr>
          <w:fldChar w:fldCharType="end"/>
        </w:r>
      </w:hyperlink>
    </w:p>
    <w:p w14:paraId="57E0654E" w14:textId="77777777" w:rsidR="002D433B" w:rsidRDefault="004A0832">
      <w:pPr>
        <w:pStyle w:val="TOC3"/>
        <w:rPr>
          <w:rFonts w:asciiTheme="minorHAnsi" w:hAnsiTheme="minorHAnsi" w:cstheme="minorBidi"/>
        </w:rPr>
      </w:pPr>
      <w:hyperlink w:anchor="_Toc385152842" w:history="1">
        <w:r w:rsidR="002D433B" w:rsidRPr="0061501D">
          <w:rPr>
            <w:rStyle w:val="Hyperlink"/>
          </w:rPr>
          <w:t>d. Exploration</w:t>
        </w:r>
        <w:r w:rsidR="002D433B">
          <w:rPr>
            <w:webHidden/>
          </w:rPr>
          <w:tab/>
        </w:r>
        <w:r w:rsidR="002D433B">
          <w:rPr>
            <w:webHidden/>
          </w:rPr>
          <w:fldChar w:fldCharType="begin"/>
        </w:r>
        <w:r w:rsidR="002D433B">
          <w:rPr>
            <w:webHidden/>
          </w:rPr>
          <w:instrText xml:space="preserve"> PAGEREF _Toc385152842 \h </w:instrText>
        </w:r>
        <w:r w:rsidR="002D433B">
          <w:rPr>
            <w:webHidden/>
          </w:rPr>
        </w:r>
        <w:r w:rsidR="002D433B">
          <w:rPr>
            <w:webHidden/>
          </w:rPr>
          <w:fldChar w:fldCharType="separate"/>
        </w:r>
        <w:r w:rsidR="002D433B">
          <w:rPr>
            <w:webHidden/>
          </w:rPr>
          <w:t>34</w:t>
        </w:r>
        <w:r w:rsidR="002D433B">
          <w:rPr>
            <w:webHidden/>
          </w:rPr>
          <w:fldChar w:fldCharType="end"/>
        </w:r>
      </w:hyperlink>
    </w:p>
    <w:p w14:paraId="569B418B" w14:textId="77777777" w:rsidR="002D433B" w:rsidRDefault="004A0832">
      <w:pPr>
        <w:pStyle w:val="TOC1"/>
        <w:rPr>
          <w:rFonts w:asciiTheme="minorHAnsi" w:hAnsiTheme="minorHAnsi" w:cstheme="minorBidi"/>
          <w:b w:val="0"/>
          <w:noProof/>
          <w:color w:val="auto"/>
        </w:rPr>
      </w:pPr>
      <w:hyperlink w:anchor="_Toc385152843" w:history="1">
        <w:r w:rsidR="002D433B" w:rsidRPr="0061501D">
          <w:rPr>
            <w:rStyle w:val="Hyperlink"/>
            <w:noProof/>
          </w:rPr>
          <w:t>X. Story (TODO)</w:t>
        </w:r>
        <w:r w:rsidR="002D433B">
          <w:rPr>
            <w:noProof/>
            <w:webHidden/>
          </w:rPr>
          <w:tab/>
        </w:r>
        <w:r w:rsidR="002D433B">
          <w:rPr>
            <w:noProof/>
            <w:webHidden/>
          </w:rPr>
          <w:fldChar w:fldCharType="begin"/>
        </w:r>
        <w:r w:rsidR="002D433B">
          <w:rPr>
            <w:noProof/>
            <w:webHidden/>
          </w:rPr>
          <w:instrText xml:space="preserve"> PAGEREF _Toc385152843 \h </w:instrText>
        </w:r>
        <w:r w:rsidR="002D433B">
          <w:rPr>
            <w:noProof/>
            <w:webHidden/>
          </w:rPr>
        </w:r>
        <w:r w:rsidR="002D433B">
          <w:rPr>
            <w:noProof/>
            <w:webHidden/>
          </w:rPr>
          <w:fldChar w:fldCharType="separate"/>
        </w:r>
        <w:r w:rsidR="002D433B">
          <w:rPr>
            <w:noProof/>
            <w:webHidden/>
          </w:rPr>
          <w:t>35</w:t>
        </w:r>
        <w:r w:rsidR="002D433B">
          <w:rPr>
            <w:noProof/>
            <w:webHidden/>
          </w:rPr>
          <w:fldChar w:fldCharType="end"/>
        </w:r>
      </w:hyperlink>
    </w:p>
    <w:p w14:paraId="1D2E5407" w14:textId="77777777" w:rsidR="002D433B" w:rsidRDefault="004A0832">
      <w:pPr>
        <w:pStyle w:val="TOC2"/>
        <w:framePr w:wrap="around"/>
        <w:rPr>
          <w:rFonts w:asciiTheme="minorHAnsi" w:hAnsiTheme="minorHAnsi" w:cstheme="minorBidi"/>
        </w:rPr>
      </w:pPr>
      <w:hyperlink w:anchor="_Toc385152844" w:history="1">
        <w:r w:rsidR="002D433B" w:rsidRPr="0061501D">
          <w:rPr>
            <w:rStyle w:val="Hyperlink"/>
          </w:rPr>
          <w:t>1. Race</w:t>
        </w:r>
        <w:r w:rsidR="002D433B">
          <w:rPr>
            <w:webHidden/>
          </w:rPr>
          <w:tab/>
        </w:r>
        <w:r w:rsidR="002D433B">
          <w:rPr>
            <w:webHidden/>
          </w:rPr>
          <w:fldChar w:fldCharType="begin"/>
        </w:r>
        <w:r w:rsidR="002D433B">
          <w:rPr>
            <w:webHidden/>
          </w:rPr>
          <w:instrText xml:space="preserve"> PAGEREF _Toc385152844 \h </w:instrText>
        </w:r>
        <w:r w:rsidR="002D433B">
          <w:rPr>
            <w:webHidden/>
          </w:rPr>
        </w:r>
        <w:r w:rsidR="002D433B">
          <w:rPr>
            <w:webHidden/>
          </w:rPr>
          <w:fldChar w:fldCharType="separate"/>
        </w:r>
        <w:r w:rsidR="002D433B">
          <w:rPr>
            <w:webHidden/>
          </w:rPr>
          <w:t>35</w:t>
        </w:r>
        <w:r w:rsidR="002D433B">
          <w:rPr>
            <w:webHidden/>
          </w:rPr>
          <w:fldChar w:fldCharType="end"/>
        </w:r>
      </w:hyperlink>
    </w:p>
    <w:p w14:paraId="155A64EA" w14:textId="77777777" w:rsidR="002D433B" w:rsidRDefault="004A0832">
      <w:pPr>
        <w:pStyle w:val="TOC3"/>
        <w:rPr>
          <w:rFonts w:asciiTheme="minorHAnsi" w:hAnsiTheme="minorHAnsi" w:cstheme="minorBidi"/>
        </w:rPr>
      </w:pPr>
      <w:hyperlink w:anchor="_Toc385152845" w:history="1">
        <w:r w:rsidR="002D433B" w:rsidRPr="0061501D">
          <w:rPr>
            <w:rStyle w:val="Hyperlink"/>
          </w:rPr>
          <w:t>a. Concepts</w:t>
        </w:r>
        <w:r w:rsidR="002D433B">
          <w:rPr>
            <w:webHidden/>
          </w:rPr>
          <w:tab/>
        </w:r>
        <w:r w:rsidR="002D433B">
          <w:rPr>
            <w:webHidden/>
          </w:rPr>
          <w:fldChar w:fldCharType="begin"/>
        </w:r>
        <w:r w:rsidR="002D433B">
          <w:rPr>
            <w:webHidden/>
          </w:rPr>
          <w:instrText xml:space="preserve"> PAGEREF _Toc385152845 \h </w:instrText>
        </w:r>
        <w:r w:rsidR="002D433B">
          <w:rPr>
            <w:webHidden/>
          </w:rPr>
        </w:r>
        <w:r w:rsidR="002D433B">
          <w:rPr>
            <w:webHidden/>
          </w:rPr>
          <w:fldChar w:fldCharType="separate"/>
        </w:r>
        <w:r w:rsidR="002D433B">
          <w:rPr>
            <w:webHidden/>
          </w:rPr>
          <w:t>35</w:t>
        </w:r>
        <w:r w:rsidR="002D433B">
          <w:rPr>
            <w:webHidden/>
          </w:rPr>
          <w:fldChar w:fldCharType="end"/>
        </w:r>
      </w:hyperlink>
    </w:p>
    <w:p w14:paraId="47DE2CB7" w14:textId="77777777" w:rsidR="002D433B" w:rsidRDefault="004A0832">
      <w:pPr>
        <w:pStyle w:val="TOC3"/>
        <w:rPr>
          <w:rFonts w:asciiTheme="minorHAnsi" w:hAnsiTheme="minorHAnsi" w:cstheme="minorBidi"/>
        </w:rPr>
      </w:pPr>
      <w:hyperlink w:anchor="_Toc385152846" w:history="1">
        <w:r w:rsidR="002D433B" w:rsidRPr="0061501D">
          <w:rPr>
            <w:rStyle w:val="Hyperlink"/>
          </w:rPr>
          <w:t>b. Preliminary Ideas</w:t>
        </w:r>
        <w:r w:rsidR="002D433B">
          <w:rPr>
            <w:webHidden/>
          </w:rPr>
          <w:tab/>
        </w:r>
        <w:r w:rsidR="002D433B">
          <w:rPr>
            <w:webHidden/>
          </w:rPr>
          <w:fldChar w:fldCharType="begin"/>
        </w:r>
        <w:r w:rsidR="002D433B">
          <w:rPr>
            <w:webHidden/>
          </w:rPr>
          <w:instrText xml:space="preserve"> PAGEREF _Toc385152846 \h </w:instrText>
        </w:r>
        <w:r w:rsidR="002D433B">
          <w:rPr>
            <w:webHidden/>
          </w:rPr>
        </w:r>
        <w:r w:rsidR="002D433B">
          <w:rPr>
            <w:webHidden/>
          </w:rPr>
          <w:fldChar w:fldCharType="separate"/>
        </w:r>
        <w:r w:rsidR="002D433B">
          <w:rPr>
            <w:webHidden/>
          </w:rPr>
          <w:t>35</w:t>
        </w:r>
        <w:r w:rsidR="002D433B">
          <w:rPr>
            <w:webHidden/>
          </w:rPr>
          <w:fldChar w:fldCharType="end"/>
        </w:r>
      </w:hyperlink>
    </w:p>
    <w:p w14:paraId="31663BCD" w14:textId="77777777" w:rsidR="002D433B" w:rsidRDefault="004A0832">
      <w:pPr>
        <w:pStyle w:val="TOC2"/>
        <w:framePr w:wrap="around"/>
        <w:rPr>
          <w:rFonts w:asciiTheme="minorHAnsi" w:hAnsiTheme="minorHAnsi" w:cstheme="minorBidi"/>
        </w:rPr>
      </w:pPr>
      <w:hyperlink w:anchor="_Toc385152847" w:history="1">
        <w:r w:rsidR="002D433B" w:rsidRPr="0061501D">
          <w:rPr>
            <w:rStyle w:val="Hyperlink"/>
          </w:rPr>
          <w:t>2. Storyline</w:t>
        </w:r>
        <w:r w:rsidR="002D433B">
          <w:rPr>
            <w:webHidden/>
          </w:rPr>
          <w:tab/>
        </w:r>
        <w:r w:rsidR="002D433B">
          <w:rPr>
            <w:webHidden/>
          </w:rPr>
          <w:fldChar w:fldCharType="begin"/>
        </w:r>
        <w:r w:rsidR="002D433B">
          <w:rPr>
            <w:webHidden/>
          </w:rPr>
          <w:instrText xml:space="preserve"> PAGEREF _Toc385152847 \h </w:instrText>
        </w:r>
        <w:r w:rsidR="002D433B">
          <w:rPr>
            <w:webHidden/>
          </w:rPr>
        </w:r>
        <w:r w:rsidR="002D433B">
          <w:rPr>
            <w:webHidden/>
          </w:rPr>
          <w:fldChar w:fldCharType="separate"/>
        </w:r>
        <w:r w:rsidR="002D433B">
          <w:rPr>
            <w:webHidden/>
          </w:rPr>
          <w:t>35</w:t>
        </w:r>
        <w:r w:rsidR="002D433B">
          <w:rPr>
            <w:webHidden/>
          </w:rPr>
          <w:fldChar w:fldCharType="end"/>
        </w:r>
      </w:hyperlink>
    </w:p>
    <w:p w14:paraId="3A1100B7" w14:textId="77777777" w:rsidR="002D433B" w:rsidRDefault="004A0832">
      <w:pPr>
        <w:pStyle w:val="TOC1"/>
        <w:rPr>
          <w:rFonts w:asciiTheme="minorHAnsi" w:hAnsiTheme="minorHAnsi" w:cstheme="minorBidi"/>
          <w:b w:val="0"/>
          <w:noProof/>
          <w:color w:val="auto"/>
        </w:rPr>
      </w:pPr>
      <w:hyperlink w:anchor="_Toc385152848" w:history="1">
        <w:r w:rsidR="002D433B" w:rsidRPr="0061501D">
          <w:rPr>
            <w:rStyle w:val="Hyperlink"/>
            <w:noProof/>
          </w:rPr>
          <w:t>XI. Roadmap</w:t>
        </w:r>
        <w:r w:rsidR="002D433B">
          <w:rPr>
            <w:noProof/>
            <w:webHidden/>
          </w:rPr>
          <w:tab/>
        </w:r>
        <w:r w:rsidR="002D433B">
          <w:rPr>
            <w:noProof/>
            <w:webHidden/>
          </w:rPr>
          <w:fldChar w:fldCharType="begin"/>
        </w:r>
        <w:r w:rsidR="002D433B">
          <w:rPr>
            <w:noProof/>
            <w:webHidden/>
          </w:rPr>
          <w:instrText xml:space="preserve"> PAGEREF _Toc385152848 \h </w:instrText>
        </w:r>
        <w:r w:rsidR="002D433B">
          <w:rPr>
            <w:noProof/>
            <w:webHidden/>
          </w:rPr>
        </w:r>
        <w:r w:rsidR="002D433B">
          <w:rPr>
            <w:noProof/>
            <w:webHidden/>
          </w:rPr>
          <w:fldChar w:fldCharType="separate"/>
        </w:r>
        <w:r w:rsidR="002D433B">
          <w:rPr>
            <w:noProof/>
            <w:webHidden/>
          </w:rPr>
          <w:t>37</w:t>
        </w:r>
        <w:r w:rsidR="002D433B">
          <w:rPr>
            <w:noProof/>
            <w:webHidden/>
          </w:rPr>
          <w:fldChar w:fldCharType="end"/>
        </w:r>
      </w:hyperlink>
    </w:p>
    <w:p w14:paraId="39552CC5" w14:textId="77777777" w:rsidR="002D433B" w:rsidRDefault="004A0832">
      <w:pPr>
        <w:pStyle w:val="TOC1"/>
        <w:rPr>
          <w:rFonts w:asciiTheme="minorHAnsi" w:hAnsiTheme="minorHAnsi" w:cstheme="minorBidi"/>
          <w:b w:val="0"/>
          <w:noProof/>
          <w:color w:val="auto"/>
        </w:rPr>
      </w:pPr>
      <w:hyperlink w:anchor="_Toc385152849" w:history="1">
        <w:r w:rsidR="002D433B" w:rsidRPr="0061501D">
          <w:rPr>
            <w:rStyle w:val="Hyperlink"/>
            <w:noProof/>
          </w:rPr>
          <w:t>XII. Turn &amp; Event Processing</w:t>
        </w:r>
        <w:r w:rsidR="002D433B">
          <w:rPr>
            <w:noProof/>
            <w:webHidden/>
          </w:rPr>
          <w:tab/>
        </w:r>
        <w:r w:rsidR="002D433B">
          <w:rPr>
            <w:noProof/>
            <w:webHidden/>
          </w:rPr>
          <w:fldChar w:fldCharType="begin"/>
        </w:r>
        <w:r w:rsidR="002D433B">
          <w:rPr>
            <w:noProof/>
            <w:webHidden/>
          </w:rPr>
          <w:instrText xml:space="preserve"> PAGEREF _Toc385152849 \h </w:instrText>
        </w:r>
        <w:r w:rsidR="002D433B">
          <w:rPr>
            <w:noProof/>
            <w:webHidden/>
          </w:rPr>
        </w:r>
        <w:r w:rsidR="002D433B">
          <w:rPr>
            <w:noProof/>
            <w:webHidden/>
          </w:rPr>
          <w:fldChar w:fldCharType="separate"/>
        </w:r>
        <w:r w:rsidR="002D433B">
          <w:rPr>
            <w:noProof/>
            <w:webHidden/>
          </w:rPr>
          <w:t>39</w:t>
        </w:r>
        <w:r w:rsidR="002D433B">
          <w:rPr>
            <w:noProof/>
            <w:webHidden/>
          </w:rPr>
          <w:fldChar w:fldCharType="end"/>
        </w:r>
      </w:hyperlink>
    </w:p>
    <w:p w14:paraId="13A35590" w14:textId="77777777" w:rsidR="002D433B" w:rsidRDefault="004A0832">
      <w:pPr>
        <w:pStyle w:val="TOC2"/>
        <w:framePr w:wrap="around"/>
        <w:rPr>
          <w:rFonts w:asciiTheme="minorHAnsi" w:hAnsiTheme="minorHAnsi" w:cstheme="minorBidi"/>
        </w:rPr>
      </w:pPr>
      <w:hyperlink w:anchor="_Toc385152850" w:history="1">
        <w:r w:rsidR="002D433B" w:rsidRPr="0061501D">
          <w:rPr>
            <w:rStyle w:val="Hyperlink"/>
          </w:rPr>
          <w:t>1. State</w:t>
        </w:r>
        <w:r w:rsidR="002D433B">
          <w:rPr>
            <w:webHidden/>
          </w:rPr>
          <w:tab/>
        </w:r>
        <w:r w:rsidR="002D433B">
          <w:rPr>
            <w:webHidden/>
          </w:rPr>
          <w:fldChar w:fldCharType="begin"/>
        </w:r>
        <w:r w:rsidR="002D433B">
          <w:rPr>
            <w:webHidden/>
          </w:rPr>
          <w:instrText xml:space="preserve"> PAGEREF _Toc385152850 \h </w:instrText>
        </w:r>
        <w:r w:rsidR="002D433B">
          <w:rPr>
            <w:webHidden/>
          </w:rPr>
        </w:r>
        <w:r w:rsidR="002D433B">
          <w:rPr>
            <w:webHidden/>
          </w:rPr>
          <w:fldChar w:fldCharType="separate"/>
        </w:r>
        <w:r w:rsidR="002D433B">
          <w:rPr>
            <w:webHidden/>
          </w:rPr>
          <w:t>39</w:t>
        </w:r>
        <w:r w:rsidR="002D433B">
          <w:rPr>
            <w:webHidden/>
          </w:rPr>
          <w:fldChar w:fldCharType="end"/>
        </w:r>
      </w:hyperlink>
    </w:p>
    <w:p w14:paraId="7C16408A" w14:textId="77777777" w:rsidR="002D433B" w:rsidRDefault="004A0832">
      <w:pPr>
        <w:pStyle w:val="TOC3"/>
        <w:rPr>
          <w:rFonts w:asciiTheme="minorHAnsi" w:hAnsiTheme="minorHAnsi" w:cstheme="minorBidi"/>
        </w:rPr>
      </w:pPr>
      <w:hyperlink w:anchor="_Toc385152851" w:history="1">
        <w:r w:rsidR="002D433B" w:rsidRPr="0061501D">
          <w:rPr>
            <w:rStyle w:val="Hyperlink"/>
          </w:rPr>
          <w:t>a. Concepts</w:t>
        </w:r>
        <w:r w:rsidR="002D433B">
          <w:rPr>
            <w:webHidden/>
          </w:rPr>
          <w:tab/>
        </w:r>
        <w:r w:rsidR="002D433B">
          <w:rPr>
            <w:webHidden/>
          </w:rPr>
          <w:fldChar w:fldCharType="begin"/>
        </w:r>
        <w:r w:rsidR="002D433B">
          <w:rPr>
            <w:webHidden/>
          </w:rPr>
          <w:instrText xml:space="preserve"> PAGEREF _Toc385152851 \h </w:instrText>
        </w:r>
        <w:r w:rsidR="002D433B">
          <w:rPr>
            <w:webHidden/>
          </w:rPr>
        </w:r>
        <w:r w:rsidR="002D433B">
          <w:rPr>
            <w:webHidden/>
          </w:rPr>
          <w:fldChar w:fldCharType="separate"/>
        </w:r>
        <w:r w:rsidR="002D433B">
          <w:rPr>
            <w:webHidden/>
          </w:rPr>
          <w:t>39</w:t>
        </w:r>
        <w:r w:rsidR="002D433B">
          <w:rPr>
            <w:webHidden/>
          </w:rPr>
          <w:fldChar w:fldCharType="end"/>
        </w:r>
      </w:hyperlink>
    </w:p>
    <w:p w14:paraId="7CB6D60E" w14:textId="77777777" w:rsidR="002D433B" w:rsidRDefault="004A0832">
      <w:pPr>
        <w:pStyle w:val="TOC3"/>
        <w:rPr>
          <w:rFonts w:asciiTheme="minorHAnsi" w:hAnsiTheme="minorHAnsi" w:cstheme="minorBidi"/>
        </w:rPr>
      </w:pPr>
      <w:hyperlink w:anchor="_Toc385152852" w:history="1">
        <w:r w:rsidR="002D433B" w:rsidRPr="0061501D">
          <w:rPr>
            <w:rStyle w:val="Hyperlink"/>
          </w:rPr>
          <w:t>b. Procedure</w:t>
        </w:r>
        <w:r w:rsidR="002D433B">
          <w:rPr>
            <w:webHidden/>
          </w:rPr>
          <w:tab/>
        </w:r>
        <w:r w:rsidR="002D433B">
          <w:rPr>
            <w:webHidden/>
          </w:rPr>
          <w:fldChar w:fldCharType="begin"/>
        </w:r>
        <w:r w:rsidR="002D433B">
          <w:rPr>
            <w:webHidden/>
          </w:rPr>
          <w:instrText xml:space="preserve"> PAGEREF _Toc385152852 \h </w:instrText>
        </w:r>
        <w:r w:rsidR="002D433B">
          <w:rPr>
            <w:webHidden/>
          </w:rPr>
        </w:r>
        <w:r w:rsidR="002D433B">
          <w:rPr>
            <w:webHidden/>
          </w:rPr>
          <w:fldChar w:fldCharType="separate"/>
        </w:r>
        <w:r w:rsidR="002D433B">
          <w:rPr>
            <w:webHidden/>
          </w:rPr>
          <w:t>39</w:t>
        </w:r>
        <w:r w:rsidR="002D433B">
          <w:rPr>
            <w:webHidden/>
          </w:rPr>
          <w:fldChar w:fldCharType="end"/>
        </w:r>
      </w:hyperlink>
    </w:p>
    <w:p w14:paraId="0D3ED4E5" w14:textId="77777777" w:rsidR="002D433B" w:rsidRDefault="004A0832">
      <w:pPr>
        <w:pStyle w:val="TOC2"/>
        <w:framePr w:wrap="around"/>
        <w:rPr>
          <w:rFonts w:asciiTheme="minorHAnsi" w:hAnsiTheme="minorHAnsi" w:cstheme="minorBidi"/>
        </w:rPr>
      </w:pPr>
      <w:hyperlink w:anchor="_Toc385152853" w:history="1">
        <w:r w:rsidR="002D433B" w:rsidRPr="0061501D">
          <w:rPr>
            <w:rStyle w:val="Hyperlink"/>
          </w:rPr>
          <w:t>2. Turns</w:t>
        </w:r>
        <w:r w:rsidR="002D433B">
          <w:rPr>
            <w:webHidden/>
          </w:rPr>
          <w:tab/>
        </w:r>
        <w:r w:rsidR="002D433B">
          <w:rPr>
            <w:webHidden/>
          </w:rPr>
          <w:fldChar w:fldCharType="begin"/>
        </w:r>
        <w:r w:rsidR="002D433B">
          <w:rPr>
            <w:webHidden/>
          </w:rPr>
          <w:instrText xml:space="preserve"> PAGEREF _Toc385152853 \h </w:instrText>
        </w:r>
        <w:r w:rsidR="002D433B">
          <w:rPr>
            <w:webHidden/>
          </w:rPr>
        </w:r>
        <w:r w:rsidR="002D433B">
          <w:rPr>
            <w:webHidden/>
          </w:rPr>
          <w:fldChar w:fldCharType="separate"/>
        </w:r>
        <w:r w:rsidR="002D433B">
          <w:rPr>
            <w:webHidden/>
          </w:rPr>
          <w:t>40</w:t>
        </w:r>
        <w:r w:rsidR="002D433B">
          <w:rPr>
            <w:webHidden/>
          </w:rPr>
          <w:fldChar w:fldCharType="end"/>
        </w:r>
      </w:hyperlink>
    </w:p>
    <w:p w14:paraId="3E7A07C5" w14:textId="77777777" w:rsidR="002D433B" w:rsidRDefault="004A0832">
      <w:pPr>
        <w:pStyle w:val="TOC3"/>
        <w:rPr>
          <w:rFonts w:asciiTheme="minorHAnsi" w:hAnsiTheme="minorHAnsi" w:cstheme="minorBidi"/>
        </w:rPr>
      </w:pPr>
      <w:hyperlink w:anchor="_Toc385152854" w:history="1">
        <w:r w:rsidR="002D433B" w:rsidRPr="0061501D">
          <w:rPr>
            <w:rStyle w:val="Hyperlink"/>
          </w:rPr>
          <w:t>a. Possible Order</w:t>
        </w:r>
        <w:r w:rsidR="002D433B">
          <w:rPr>
            <w:webHidden/>
          </w:rPr>
          <w:tab/>
        </w:r>
        <w:r w:rsidR="002D433B">
          <w:rPr>
            <w:webHidden/>
          </w:rPr>
          <w:fldChar w:fldCharType="begin"/>
        </w:r>
        <w:r w:rsidR="002D433B">
          <w:rPr>
            <w:webHidden/>
          </w:rPr>
          <w:instrText xml:space="preserve"> PAGEREF _Toc385152854 \h </w:instrText>
        </w:r>
        <w:r w:rsidR="002D433B">
          <w:rPr>
            <w:webHidden/>
          </w:rPr>
        </w:r>
        <w:r w:rsidR="002D433B">
          <w:rPr>
            <w:webHidden/>
          </w:rPr>
          <w:fldChar w:fldCharType="separate"/>
        </w:r>
        <w:r w:rsidR="002D433B">
          <w:rPr>
            <w:webHidden/>
          </w:rPr>
          <w:t>40</w:t>
        </w:r>
        <w:r w:rsidR="002D433B">
          <w:rPr>
            <w:webHidden/>
          </w:rPr>
          <w:fldChar w:fldCharType="end"/>
        </w:r>
      </w:hyperlink>
    </w:p>
    <w:p w14:paraId="6A88DB58" w14:textId="77777777" w:rsidR="002D433B" w:rsidRDefault="004A0832">
      <w:pPr>
        <w:pStyle w:val="TOC3"/>
        <w:rPr>
          <w:rFonts w:asciiTheme="minorHAnsi" w:hAnsiTheme="minorHAnsi" w:cstheme="minorBidi"/>
        </w:rPr>
      </w:pPr>
      <w:hyperlink w:anchor="_Toc385152855" w:history="1">
        <w:r w:rsidR="002D433B" w:rsidRPr="0061501D">
          <w:rPr>
            <w:rStyle w:val="Hyperlink"/>
          </w:rPr>
          <w:t>b. Step details</w:t>
        </w:r>
        <w:r w:rsidR="002D433B">
          <w:rPr>
            <w:webHidden/>
          </w:rPr>
          <w:tab/>
        </w:r>
        <w:r w:rsidR="002D433B">
          <w:rPr>
            <w:webHidden/>
          </w:rPr>
          <w:fldChar w:fldCharType="begin"/>
        </w:r>
        <w:r w:rsidR="002D433B">
          <w:rPr>
            <w:webHidden/>
          </w:rPr>
          <w:instrText xml:space="preserve"> PAGEREF _Toc385152855 \h </w:instrText>
        </w:r>
        <w:r w:rsidR="002D433B">
          <w:rPr>
            <w:webHidden/>
          </w:rPr>
        </w:r>
        <w:r w:rsidR="002D433B">
          <w:rPr>
            <w:webHidden/>
          </w:rPr>
          <w:fldChar w:fldCharType="separate"/>
        </w:r>
        <w:r w:rsidR="002D433B">
          <w:rPr>
            <w:webHidden/>
          </w:rPr>
          <w:t>40</w:t>
        </w:r>
        <w:r w:rsidR="002D433B">
          <w:rPr>
            <w:webHidden/>
          </w:rPr>
          <w:fldChar w:fldCharType="end"/>
        </w:r>
      </w:hyperlink>
    </w:p>
    <w:p w14:paraId="1F53A373" w14:textId="77777777" w:rsidR="002D433B" w:rsidRDefault="004A0832">
      <w:pPr>
        <w:pStyle w:val="TOC2"/>
        <w:framePr w:wrap="around"/>
        <w:rPr>
          <w:rFonts w:asciiTheme="minorHAnsi" w:hAnsiTheme="minorHAnsi" w:cstheme="minorBidi"/>
        </w:rPr>
      </w:pPr>
      <w:hyperlink w:anchor="_Toc385152856" w:history="1">
        <w:r w:rsidR="002D433B" w:rsidRPr="0061501D">
          <w:rPr>
            <w:rStyle w:val="Hyperlink"/>
          </w:rPr>
          <w:t>3. Actions &amp; Events</w:t>
        </w:r>
        <w:r w:rsidR="002D433B">
          <w:rPr>
            <w:webHidden/>
          </w:rPr>
          <w:tab/>
        </w:r>
        <w:r w:rsidR="002D433B">
          <w:rPr>
            <w:webHidden/>
          </w:rPr>
          <w:fldChar w:fldCharType="begin"/>
        </w:r>
        <w:r w:rsidR="002D433B">
          <w:rPr>
            <w:webHidden/>
          </w:rPr>
          <w:instrText xml:space="preserve"> PAGEREF _Toc385152856 \h </w:instrText>
        </w:r>
        <w:r w:rsidR="002D433B">
          <w:rPr>
            <w:webHidden/>
          </w:rPr>
        </w:r>
        <w:r w:rsidR="002D433B">
          <w:rPr>
            <w:webHidden/>
          </w:rPr>
          <w:fldChar w:fldCharType="separate"/>
        </w:r>
        <w:r w:rsidR="002D433B">
          <w:rPr>
            <w:webHidden/>
          </w:rPr>
          <w:t>42</w:t>
        </w:r>
        <w:r w:rsidR="002D433B">
          <w:rPr>
            <w:webHidden/>
          </w:rPr>
          <w:fldChar w:fldCharType="end"/>
        </w:r>
      </w:hyperlink>
    </w:p>
    <w:p w14:paraId="66B23C81" w14:textId="77777777" w:rsidR="002D433B" w:rsidRDefault="004A0832">
      <w:pPr>
        <w:pStyle w:val="TOC3"/>
        <w:rPr>
          <w:rFonts w:asciiTheme="minorHAnsi" w:hAnsiTheme="minorHAnsi" w:cstheme="minorBidi"/>
        </w:rPr>
      </w:pPr>
      <w:hyperlink w:anchor="_Toc385152857" w:history="1">
        <w:r w:rsidR="002D433B" w:rsidRPr="0061501D">
          <w:rPr>
            <w:rStyle w:val="Hyperlink"/>
          </w:rPr>
          <w:t>a. Context</w:t>
        </w:r>
        <w:r w:rsidR="002D433B">
          <w:rPr>
            <w:webHidden/>
          </w:rPr>
          <w:tab/>
        </w:r>
        <w:r w:rsidR="002D433B">
          <w:rPr>
            <w:webHidden/>
          </w:rPr>
          <w:fldChar w:fldCharType="begin"/>
        </w:r>
        <w:r w:rsidR="002D433B">
          <w:rPr>
            <w:webHidden/>
          </w:rPr>
          <w:instrText xml:space="preserve"> PAGEREF _Toc385152857 \h </w:instrText>
        </w:r>
        <w:r w:rsidR="002D433B">
          <w:rPr>
            <w:webHidden/>
          </w:rPr>
        </w:r>
        <w:r w:rsidR="002D433B">
          <w:rPr>
            <w:webHidden/>
          </w:rPr>
          <w:fldChar w:fldCharType="separate"/>
        </w:r>
        <w:r w:rsidR="002D433B">
          <w:rPr>
            <w:webHidden/>
          </w:rPr>
          <w:t>42</w:t>
        </w:r>
        <w:r w:rsidR="002D433B">
          <w:rPr>
            <w:webHidden/>
          </w:rPr>
          <w:fldChar w:fldCharType="end"/>
        </w:r>
      </w:hyperlink>
    </w:p>
    <w:p w14:paraId="5EC816E0" w14:textId="77777777" w:rsidR="002D433B" w:rsidRDefault="004A0832">
      <w:pPr>
        <w:pStyle w:val="TOC3"/>
        <w:rPr>
          <w:rFonts w:asciiTheme="minorHAnsi" w:hAnsiTheme="minorHAnsi" w:cstheme="minorBidi"/>
        </w:rPr>
      </w:pPr>
      <w:hyperlink w:anchor="_Toc385152858" w:history="1">
        <w:r w:rsidR="002D433B" w:rsidRPr="0061501D">
          <w:rPr>
            <w:rStyle w:val="Hyperlink"/>
          </w:rPr>
          <w:t>b. Proposals</w:t>
        </w:r>
        <w:r w:rsidR="002D433B">
          <w:rPr>
            <w:webHidden/>
          </w:rPr>
          <w:tab/>
        </w:r>
        <w:r w:rsidR="002D433B">
          <w:rPr>
            <w:webHidden/>
          </w:rPr>
          <w:fldChar w:fldCharType="begin"/>
        </w:r>
        <w:r w:rsidR="002D433B">
          <w:rPr>
            <w:webHidden/>
          </w:rPr>
          <w:instrText xml:space="preserve"> PAGEREF _Toc385152858 \h </w:instrText>
        </w:r>
        <w:r w:rsidR="002D433B">
          <w:rPr>
            <w:webHidden/>
          </w:rPr>
        </w:r>
        <w:r w:rsidR="002D433B">
          <w:rPr>
            <w:webHidden/>
          </w:rPr>
          <w:fldChar w:fldCharType="separate"/>
        </w:r>
        <w:r w:rsidR="002D433B">
          <w:rPr>
            <w:webHidden/>
          </w:rPr>
          <w:t>42</w:t>
        </w:r>
        <w:r w:rsidR="002D433B">
          <w:rPr>
            <w:webHidden/>
          </w:rPr>
          <w:fldChar w:fldCharType="end"/>
        </w:r>
      </w:hyperlink>
    </w:p>
    <w:p w14:paraId="3D226C70" w14:textId="77777777" w:rsidR="002D433B" w:rsidRDefault="004A0832">
      <w:pPr>
        <w:pStyle w:val="TOC3"/>
        <w:rPr>
          <w:rFonts w:asciiTheme="minorHAnsi" w:hAnsiTheme="minorHAnsi" w:cstheme="minorBidi"/>
        </w:rPr>
      </w:pPr>
      <w:hyperlink w:anchor="_Toc385152859" w:history="1">
        <w:r w:rsidR="002D433B" w:rsidRPr="0061501D">
          <w:rPr>
            <w:rStyle w:val="Hyperlink"/>
          </w:rPr>
          <w:t>c. Event list</w:t>
        </w:r>
        <w:r w:rsidR="002D433B">
          <w:rPr>
            <w:webHidden/>
          </w:rPr>
          <w:tab/>
        </w:r>
        <w:r w:rsidR="002D433B">
          <w:rPr>
            <w:webHidden/>
          </w:rPr>
          <w:fldChar w:fldCharType="begin"/>
        </w:r>
        <w:r w:rsidR="002D433B">
          <w:rPr>
            <w:webHidden/>
          </w:rPr>
          <w:instrText xml:space="preserve"> PAGEREF _Toc385152859 \h </w:instrText>
        </w:r>
        <w:r w:rsidR="002D433B">
          <w:rPr>
            <w:webHidden/>
          </w:rPr>
        </w:r>
        <w:r w:rsidR="002D433B">
          <w:rPr>
            <w:webHidden/>
          </w:rPr>
          <w:fldChar w:fldCharType="separate"/>
        </w:r>
        <w:r w:rsidR="002D433B">
          <w:rPr>
            <w:webHidden/>
          </w:rPr>
          <w:t>43</w:t>
        </w:r>
        <w:r w:rsidR="002D433B">
          <w:rPr>
            <w:webHidden/>
          </w:rPr>
          <w:fldChar w:fldCharType="end"/>
        </w:r>
      </w:hyperlink>
    </w:p>
    <w:p w14:paraId="6CA6CF17" w14:textId="77777777" w:rsidR="002D433B" w:rsidRDefault="004A0832">
      <w:pPr>
        <w:pStyle w:val="TOC1"/>
        <w:rPr>
          <w:rFonts w:asciiTheme="minorHAnsi" w:hAnsiTheme="minorHAnsi" w:cstheme="minorBidi"/>
          <w:b w:val="0"/>
          <w:noProof/>
          <w:color w:val="auto"/>
        </w:rPr>
      </w:pPr>
      <w:hyperlink w:anchor="_Toc385152860" w:history="1">
        <w:r w:rsidR="002D433B" w:rsidRPr="0061501D">
          <w:rPr>
            <w:rStyle w:val="Hyperlink"/>
            <w:noProof/>
          </w:rPr>
          <w:t>XIII. Interfaces</w:t>
        </w:r>
        <w:r w:rsidR="002D433B">
          <w:rPr>
            <w:noProof/>
            <w:webHidden/>
          </w:rPr>
          <w:tab/>
        </w:r>
        <w:r w:rsidR="002D433B">
          <w:rPr>
            <w:noProof/>
            <w:webHidden/>
          </w:rPr>
          <w:fldChar w:fldCharType="begin"/>
        </w:r>
        <w:r w:rsidR="002D433B">
          <w:rPr>
            <w:noProof/>
            <w:webHidden/>
          </w:rPr>
          <w:instrText xml:space="preserve"> PAGEREF _Toc385152860 \h </w:instrText>
        </w:r>
        <w:r w:rsidR="002D433B">
          <w:rPr>
            <w:noProof/>
            <w:webHidden/>
          </w:rPr>
        </w:r>
        <w:r w:rsidR="002D433B">
          <w:rPr>
            <w:noProof/>
            <w:webHidden/>
          </w:rPr>
          <w:fldChar w:fldCharType="separate"/>
        </w:r>
        <w:r w:rsidR="002D433B">
          <w:rPr>
            <w:noProof/>
            <w:webHidden/>
          </w:rPr>
          <w:t>44</w:t>
        </w:r>
        <w:r w:rsidR="002D433B">
          <w:rPr>
            <w:noProof/>
            <w:webHidden/>
          </w:rPr>
          <w:fldChar w:fldCharType="end"/>
        </w:r>
      </w:hyperlink>
    </w:p>
    <w:p w14:paraId="56638D5B" w14:textId="77777777" w:rsidR="002D433B" w:rsidRDefault="004A0832">
      <w:pPr>
        <w:pStyle w:val="TOC2"/>
        <w:framePr w:wrap="around"/>
        <w:rPr>
          <w:rFonts w:asciiTheme="minorHAnsi" w:hAnsiTheme="minorHAnsi" w:cstheme="minorBidi"/>
        </w:rPr>
      </w:pPr>
      <w:hyperlink w:anchor="_Toc385152861" w:history="1">
        <w:r w:rsidR="002D433B" w:rsidRPr="0061501D">
          <w:rPr>
            <w:rStyle w:val="Hyperlink"/>
          </w:rPr>
          <w:t>1. The star control</w:t>
        </w:r>
        <w:r w:rsidR="002D433B">
          <w:rPr>
            <w:webHidden/>
          </w:rPr>
          <w:tab/>
        </w:r>
        <w:r w:rsidR="002D433B">
          <w:rPr>
            <w:webHidden/>
          </w:rPr>
          <w:fldChar w:fldCharType="begin"/>
        </w:r>
        <w:r w:rsidR="002D433B">
          <w:rPr>
            <w:webHidden/>
          </w:rPr>
          <w:instrText xml:space="preserve"> PAGEREF _Toc385152861 \h </w:instrText>
        </w:r>
        <w:r w:rsidR="002D433B">
          <w:rPr>
            <w:webHidden/>
          </w:rPr>
        </w:r>
        <w:r w:rsidR="002D433B">
          <w:rPr>
            <w:webHidden/>
          </w:rPr>
          <w:fldChar w:fldCharType="separate"/>
        </w:r>
        <w:r w:rsidR="002D433B">
          <w:rPr>
            <w:webHidden/>
          </w:rPr>
          <w:t>44</w:t>
        </w:r>
        <w:r w:rsidR="002D433B">
          <w:rPr>
            <w:webHidden/>
          </w:rPr>
          <w:fldChar w:fldCharType="end"/>
        </w:r>
      </w:hyperlink>
    </w:p>
    <w:p w14:paraId="4432BA65" w14:textId="77777777" w:rsidR="002D433B" w:rsidRDefault="004A0832">
      <w:pPr>
        <w:pStyle w:val="TOC3"/>
        <w:rPr>
          <w:rFonts w:asciiTheme="minorHAnsi" w:hAnsiTheme="minorHAnsi" w:cstheme="minorBidi"/>
        </w:rPr>
      </w:pPr>
      <w:hyperlink w:anchor="_Toc385152862" w:history="1">
        <w:r w:rsidR="002D433B" w:rsidRPr="0061501D">
          <w:rPr>
            <w:rStyle w:val="Hyperlink"/>
          </w:rPr>
          <w:t>a. Overview</w:t>
        </w:r>
        <w:r w:rsidR="002D433B">
          <w:rPr>
            <w:webHidden/>
          </w:rPr>
          <w:tab/>
        </w:r>
        <w:r w:rsidR="002D433B">
          <w:rPr>
            <w:webHidden/>
          </w:rPr>
          <w:fldChar w:fldCharType="begin"/>
        </w:r>
        <w:r w:rsidR="002D433B">
          <w:rPr>
            <w:webHidden/>
          </w:rPr>
          <w:instrText xml:space="preserve"> PAGEREF _Toc385152862 \h </w:instrText>
        </w:r>
        <w:r w:rsidR="002D433B">
          <w:rPr>
            <w:webHidden/>
          </w:rPr>
        </w:r>
        <w:r w:rsidR="002D433B">
          <w:rPr>
            <w:webHidden/>
          </w:rPr>
          <w:fldChar w:fldCharType="separate"/>
        </w:r>
        <w:r w:rsidR="002D433B">
          <w:rPr>
            <w:webHidden/>
          </w:rPr>
          <w:t>44</w:t>
        </w:r>
        <w:r w:rsidR="002D433B">
          <w:rPr>
            <w:webHidden/>
          </w:rPr>
          <w:fldChar w:fldCharType="end"/>
        </w:r>
      </w:hyperlink>
    </w:p>
    <w:p w14:paraId="69258277" w14:textId="77777777" w:rsidR="002D433B" w:rsidRDefault="004A0832">
      <w:pPr>
        <w:pStyle w:val="TOC3"/>
        <w:rPr>
          <w:rFonts w:asciiTheme="minorHAnsi" w:hAnsiTheme="minorHAnsi" w:cstheme="minorBidi"/>
        </w:rPr>
      </w:pPr>
      <w:hyperlink w:anchor="_Toc385152863" w:history="1">
        <w:r w:rsidR="002D433B" w:rsidRPr="0061501D">
          <w:rPr>
            <w:rStyle w:val="Hyperlink"/>
          </w:rPr>
          <w:t>b. Actions</w:t>
        </w:r>
        <w:r w:rsidR="002D433B">
          <w:rPr>
            <w:webHidden/>
          </w:rPr>
          <w:tab/>
        </w:r>
        <w:r w:rsidR="002D433B">
          <w:rPr>
            <w:webHidden/>
          </w:rPr>
          <w:fldChar w:fldCharType="begin"/>
        </w:r>
        <w:r w:rsidR="002D433B">
          <w:rPr>
            <w:webHidden/>
          </w:rPr>
          <w:instrText xml:space="preserve"> PAGEREF _Toc385152863 \h </w:instrText>
        </w:r>
        <w:r w:rsidR="002D433B">
          <w:rPr>
            <w:webHidden/>
          </w:rPr>
        </w:r>
        <w:r w:rsidR="002D433B">
          <w:rPr>
            <w:webHidden/>
          </w:rPr>
          <w:fldChar w:fldCharType="separate"/>
        </w:r>
        <w:r w:rsidR="002D433B">
          <w:rPr>
            <w:webHidden/>
          </w:rPr>
          <w:t>44</w:t>
        </w:r>
        <w:r w:rsidR="002D433B">
          <w:rPr>
            <w:webHidden/>
          </w:rPr>
          <w:fldChar w:fldCharType="end"/>
        </w:r>
      </w:hyperlink>
    </w:p>
    <w:p w14:paraId="5F0AFDE6" w14:textId="77777777" w:rsidR="002D433B" w:rsidRDefault="004A0832">
      <w:pPr>
        <w:pStyle w:val="TOC2"/>
        <w:framePr w:wrap="around"/>
        <w:rPr>
          <w:rFonts w:asciiTheme="minorHAnsi" w:hAnsiTheme="minorHAnsi" w:cstheme="minorBidi"/>
        </w:rPr>
      </w:pPr>
      <w:hyperlink w:anchor="_Toc385152864" w:history="1">
        <w:r w:rsidR="002D433B" w:rsidRPr="0061501D">
          <w:rPr>
            <w:rStyle w:val="Hyperlink"/>
          </w:rPr>
          <w:t>2. The fleet control</w:t>
        </w:r>
        <w:r w:rsidR="002D433B">
          <w:rPr>
            <w:webHidden/>
          </w:rPr>
          <w:tab/>
        </w:r>
        <w:r w:rsidR="002D433B">
          <w:rPr>
            <w:webHidden/>
          </w:rPr>
          <w:fldChar w:fldCharType="begin"/>
        </w:r>
        <w:r w:rsidR="002D433B">
          <w:rPr>
            <w:webHidden/>
          </w:rPr>
          <w:instrText xml:space="preserve"> PAGEREF _Toc385152864 \h </w:instrText>
        </w:r>
        <w:r w:rsidR="002D433B">
          <w:rPr>
            <w:webHidden/>
          </w:rPr>
        </w:r>
        <w:r w:rsidR="002D433B">
          <w:rPr>
            <w:webHidden/>
          </w:rPr>
          <w:fldChar w:fldCharType="separate"/>
        </w:r>
        <w:r w:rsidR="002D433B">
          <w:rPr>
            <w:webHidden/>
          </w:rPr>
          <w:t>45</w:t>
        </w:r>
        <w:r w:rsidR="002D433B">
          <w:rPr>
            <w:webHidden/>
          </w:rPr>
          <w:fldChar w:fldCharType="end"/>
        </w:r>
      </w:hyperlink>
    </w:p>
    <w:p w14:paraId="43BB4542" w14:textId="77777777" w:rsidR="002D433B" w:rsidRDefault="004A0832">
      <w:pPr>
        <w:pStyle w:val="TOC2"/>
        <w:framePr w:wrap="around"/>
        <w:rPr>
          <w:rFonts w:asciiTheme="minorHAnsi" w:hAnsiTheme="minorHAnsi" w:cstheme="minorBidi"/>
        </w:rPr>
      </w:pPr>
      <w:hyperlink w:anchor="_Toc385152865" w:history="1">
        <w:r w:rsidR="002D433B" w:rsidRPr="0061501D">
          <w:rPr>
            <w:rStyle w:val="Hyperlink"/>
          </w:rPr>
          <w:t>3. The IHQ control</w:t>
        </w:r>
        <w:r w:rsidR="002D433B">
          <w:rPr>
            <w:webHidden/>
          </w:rPr>
          <w:tab/>
        </w:r>
        <w:r w:rsidR="002D433B">
          <w:rPr>
            <w:webHidden/>
          </w:rPr>
          <w:fldChar w:fldCharType="begin"/>
        </w:r>
        <w:r w:rsidR="002D433B">
          <w:rPr>
            <w:webHidden/>
          </w:rPr>
          <w:instrText xml:space="preserve"> PAGEREF _Toc385152865 \h </w:instrText>
        </w:r>
        <w:r w:rsidR="002D433B">
          <w:rPr>
            <w:webHidden/>
          </w:rPr>
        </w:r>
        <w:r w:rsidR="002D433B">
          <w:rPr>
            <w:webHidden/>
          </w:rPr>
          <w:fldChar w:fldCharType="separate"/>
        </w:r>
        <w:r w:rsidR="002D433B">
          <w:rPr>
            <w:webHidden/>
          </w:rPr>
          <w:t>45</w:t>
        </w:r>
        <w:r w:rsidR="002D433B">
          <w:rPr>
            <w:webHidden/>
          </w:rPr>
          <w:fldChar w:fldCharType="end"/>
        </w:r>
      </w:hyperlink>
    </w:p>
    <w:p w14:paraId="025CD39D" w14:textId="77777777" w:rsidR="002D433B" w:rsidRDefault="004A0832">
      <w:pPr>
        <w:pStyle w:val="TOC1"/>
        <w:rPr>
          <w:rFonts w:asciiTheme="minorHAnsi" w:hAnsiTheme="minorHAnsi" w:cstheme="minorBidi"/>
          <w:b w:val="0"/>
          <w:noProof/>
          <w:color w:val="auto"/>
        </w:rPr>
      </w:pPr>
      <w:hyperlink w:anchor="_Toc385152866" w:history="1">
        <w:r w:rsidR="002D433B" w:rsidRPr="0061501D">
          <w:rPr>
            <w:rStyle w:val="Hyperlink"/>
            <w:noProof/>
          </w:rPr>
          <w:t>XIV. AI</w:t>
        </w:r>
        <w:r w:rsidR="002D433B">
          <w:rPr>
            <w:noProof/>
            <w:webHidden/>
          </w:rPr>
          <w:tab/>
        </w:r>
        <w:r w:rsidR="002D433B">
          <w:rPr>
            <w:noProof/>
            <w:webHidden/>
          </w:rPr>
          <w:fldChar w:fldCharType="begin"/>
        </w:r>
        <w:r w:rsidR="002D433B">
          <w:rPr>
            <w:noProof/>
            <w:webHidden/>
          </w:rPr>
          <w:instrText xml:space="preserve"> PAGEREF _Toc385152866 \h </w:instrText>
        </w:r>
        <w:r w:rsidR="002D433B">
          <w:rPr>
            <w:noProof/>
            <w:webHidden/>
          </w:rPr>
        </w:r>
        <w:r w:rsidR="002D433B">
          <w:rPr>
            <w:noProof/>
            <w:webHidden/>
          </w:rPr>
          <w:fldChar w:fldCharType="separate"/>
        </w:r>
        <w:r w:rsidR="002D433B">
          <w:rPr>
            <w:noProof/>
            <w:webHidden/>
          </w:rPr>
          <w:t>46</w:t>
        </w:r>
        <w:r w:rsidR="002D433B">
          <w:rPr>
            <w:noProof/>
            <w:webHidden/>
          </w:rPr>
          <w:fldChar w:fldCharType="end"/>
        </w:r>
      </w:hyperlink>
    </w:p>
    <w:p w14:paraId="3E2EF152" w14:textId="77777777" w:rsidR="002D433B" w:rsidRDefault="004A0832">
      <w:pPr>
        <w:pStyle w:val="TOC2"/>
        <w:framePr w:wrap="around"/>
        <w:rPr>
          <w:rFonts w:asciiTheme="minorHAnsi" w:hAnsiTheme="minorHAnsi" w:cstheme="minorBidi"/>
        </w:rPr>
      </w:pPr>
      <w:hyperlink w:anchor="_Toc385152867" w:history="1">
        <w:r w:rsidR="002D433B" w:rsidRPr="0061501D">
          <w:rPr>
            <w:rStyle w:val="Hyperlink"/>
          </w:rPr>
          <w:t>1. Pre-requirements</w:t>
        </w:r>
        <w:r w:rsidR="002D433B">
          <w:rPr>
            <w:webHidden/>
          </w:rPr>
          <w:tab/>
        </w:r>
        <w:r w:rsidR="002D433B">
          <w:rPr>
            <w:webHidden/>
          </w:rPr>
          <w:fldChar w:fldCharType="begin"/>
        </w:r>
        <w:r w:rsidR="002D433B">
          <w:rPr>
            <w:webHidden/>
          </w:rPr>
          <w:instrText xml:space="preserve"> PAGEREF _Toc385152867 \h </w:instrText>
        </w:r>
        <w:r w:rsidR="002D433B">
          <w:rPr>
            <w:webHidden/>
          </w:rPr>
        </w:r>
        <w:r w:rsidR="002D433B">
          <w:rPr>
            <w:webHidden/>
          </w:rPr>
          <w:fldChar w:fldCharType="separate"/>
        </w:r>
        <w:r w:rsidR="002D433B">
          <w:rPr>
            <w:webHidden/>
          </w:rPr>
          <w:t>46</w:t>
        </w:r>
        <w:r w:rsidR="002D433B">
          <w:rPr>
            <w:webHidden/>
          </w:rPr>
          <w:fldChar w:fldCharType="end"/>
        </w:r>
      </w:hyperlink>
    </w:p>
    <w:p w14:paraId="29ECB4FA" w14:textId="77777777" w:rsidR="002D433B" w:rsidRDefault="004A0832">
      <w:pPr>
        <w:pStyle w:val="TOC2"/>
        <w:framePr w:wrap="around"/>
        <w:rPr>
          <w:rFonts w:asciiTheme="minorHAnsi" w:hAnsiTheme="minorHAnsi" w:cstheme="minorBidi"/>
        </w:rPr>
      </w:pPr>
      <w:hyperlink w:anchor="_Toc385152868" w:history="1">
        <w:r w:rsidR="002D433B" w:rsidRPr="0061501D">
          <w:rPr>
            <w:rStyle w:val="Hyperlink"/>
          </w:rPr>
          <w:t>2. Strategic objectives</w:t>
        </w:r>
        <w:r w:rsidR="002D433B">
          <w:rPr>
            <w:webHidden/>
          </w:rPr>
          <w:tab/>
        </w:r>
        <w:r w:rsidR="002D433B">
          <w:rPr>
            <w:webHidden/>
          </w:rPr>
          <w:fldChar w:fldCharType="begin"/>
        </w:r>
        <w:r w:rsidR="002D433B">
          <w:rPr>
            <w:webHidden/>
          </w:rPr>
          <w:instrText xml:space="preserve"> PAGEREF _Toc385152868 \h </w:instrText>
        </w:r>
        <w:r w:rsidR="002D433B">
          <w:rPr>
            <w:webHidden/>
          </w:rPr>
        </w:r>
        <w:r w:rsidR="002D433B">
          <w:rPr>
            <w:webHidden/>
          </w:rPr>
          <w:fldChar w:fldCharType="separate"/>
        </w:r>
        <w:r w:rsidR="002D433B">
          <w:rPr>
            <w:webHidden/>
          </w:rPr>
          <w:t>46</w:t>
        </w:r>
        <w:r w:rsidR="002D433B">
          <w:rPr>
            <w:webHidden/>
          </w:rPr>
          <w:fldChar w:fldCharType="end"/>
        </w:r>
      </w:hyperlink>
    </w:p>
    <w:p w14:paraId="78E7B1A9" w14:textId="77777777" w:rsidR="002D433B" w:rsidRDefault="004A0832">
      <w:pPr>
        <w:pStyle w:val="TOC2"/>
        <w:framePr w:wrap="around"/>
        <w:rPr>
          <w:rFonts w:asciiTheme="minorHAnsi" w:hAnsiTheme="minorHAnsi" w:cstheme="minorBidi"/>
        </w:rPr>
      </w:pPr>
      <w:hyperlink w:anchor="_Toc385152869" w:history="1">
        <w:r w:rsidR="002D433B" w:rsidRPr="0061501D">
          <w:rPr>
            <w:rStyle w:val="Hyperlink"/>
          </w:rPr>
          <w:t>3. Object Classifications</w:t>
        </w:r>
        <w:r w:rsidR="002D433B">
          <w:rPr>
            <w:webHidden/>
          </w:rPr>
          <w:tab/>
        </w:r>
        <w:r w:rsidR="002D433B">
          <w:rPr>
            <w:webHidden/>
          </w:rPr>
          <w:fldChar w:fldCharType="begin"/>
        </w:r>
        <w:r w:rsidR="002D433B">
          <w:rPr>
            <w:webHidden/>
          </w:rPr>
          <w:instrText xml:space="preserve"> PAGEREF _Toc385152869 \h </w:instrText>
        </w:r>
        <w:r w:rsidR="002D433B">
          <w:rPr>
            <w:webHidden/>
          </w:rPr>
        </w:r>
        <w:r w:rsidR="002D433B">
          <w:rPr>
            <w:webHidden/>
          </w:rPr>
          <w:fldChar w:fldCharType="separate"/>
        </w:r>
        <w:r w:rsidR="002D433B">
          <w:rPr>
            <w:webHidden/>
          </w:rPr>
          <w:t>47</w:t>
        </w:r>
        <w:r w:rsidR="002D433B">
          <w:rPr>
            <w:webHidden/>
          </w:rPr>
          <w:fldChar w:fldCharType="end"/>
        </w:r>
      </w:hyperlink>
    </w:p>
    <w:p w14:paraId="6B978E3D" w14:textId="77777777" w:rsidR="002D433B" w:rsidRDefault="004A0832">
      <w:pPr>
        <w:pStyle w:val="TOC2"/>
        <w:framePr w:wrap="around"/>
        <w:rPr>
          <w:rFonts w:asciiTheme="minorHAnsi" w:hAnsiTheme="minorHAnsi" w:cstheme="minorBidi"/>
        </w:rPr>
      </w:pPr>
      <w:hyperlink w:anchor="_Toc385152870" w:history="1">
        <w:r w:rsidR="002D433B" w:rsidRPr="0061501D">
          <w:rPr>
            <w:rStyle w:val="Hyperlink"/>
          </w:rPr>
          <w:t>4. Tactical Objectives</w:t>
        </w:r>
        <w:r w:rsidR="002D433B">
          <w:rPr>
            <w:webHidden/>
          </w:rPr>
          <w:tab/>
        </w:r>
        <w:r w:rsidR="002D433B">
          <w:rPr>
            <w:webHidden/>
          </w:rPr>
          <w:fldChar w:fldCharType="begin"/>
        </w:r>
        <w:r w:rsidR="002D433B">
          <w:rPr>
            <w:webHidden/>
          </w:rPr>
          <w:instrText xml:space="preserve"> PAGEREF _Toc385152870 \h </w:instrText>
        </w:r>
        <w:r w:rsidR="002D433B">
          <w:rPr>
            <w:webHidden/>
          </w:rPr>
        </w:r>
        <w:r w:rsidR="002D433B">
          <w:rPr>
            <w:webHidden/>
          </w:rPr>
          <w:fldChar w:fldCharType="separate"/>
        </w:r>
        <w:r w:rsidR="002D433B">
          <w:rPr>
            <w:webHidden/>
          </w:rPr>
          <w:t>47</w:t>
        </w:r>
        <w:r w:rsidR="002D433B">
          <w:rPr>
            <w:webHidden/>
          </w:rPr>
          <w:fldChar w:fldCharType="end"/>
        </w:r>
      </w:hyperlink>
    </w:p>
    <w:p w14:paraId="30389F17" w14:textId="77777777" w:rsidR="002D433B" w:rsidRDefault="004A0832">
      <w:pPr>
        <w:pStyle w:val="TOC2"/>
        <w:framePr w:wrap="around"/>
        <w:rPr>
          <w:rFonts w:asciiTheme="minorHAnsi" w:hAnsiTheme="minorHAnsi" w:cstheme="minorBidi"/>
        </w:rPr>
      </w:pPr>
      <w:hyperlink w:anchor="_Toc385152871" w:history="1">
        <w:r w:rsidR="002D433B" w:rsidRPr="0061501D">
          <w:rPr>
            <w:rStyle w:val="Hyperlink"/>
          </w:rPr>
          <w:t>5. Accumulators (code)</w:t>
        </w:r>
        <w:r w:rsidR="002D433B">
          <w:rPr>
            <w:webHidden/>
          </w:rPr>
          <w:tab/>
        </w:r>
        <w:r w:rsidR="002D433B">
          <w:rPr>
            <w:webHidden/>
          </w:rPr>
          <w:fldChar w:fldCharType="begin"/>
        </w:r>
        <w:r w:rsidR="002D433B">
          <w:rPr>
            <w:webHidden/>
          </w:rPr>
          <w:instrText xml:space="preserve"> PAGEREF _Toc385152871 \h </w:instrText>
        </w:r>
        <w:r w:rsidR="002D433B">
          <w:rPr>
            <w:webHidden/>
          </w:rPr>
        </w:r>
        <w:r w:rsidR="002D433B">
          <w:rPr>
            <w:webHidden/>
          </w:rPr>
          <w:fldChar w:fldCharType="separate"/>
        </w:r>
        <w:r w:rsidR="002D433B">
          <w:rPr>
            <w:webHidden/>
          </w:rPr>
          <w:t>48</w:t>
        </w:r>
        <w:r w:rsidR="002D433B">
          <w:rPr>
            <w:webHidden/>
          </w:rPr>
          <w:fldChar w:fldCharType="end"/>
        </w:r>
      </w:hyperlink>
    </w:p>
    <w:p w14:paraId="073C029C" w14:textId="77777777" w:rsidR="002D433B" w:rsidRDefault="004A0832">
      <w:pPr>
        <w:pStyle w:val="TOC1"/>
        <w:rPr>
          <w:rFonts w:asciiTheme="minorHAnsi" w:hAnsiTheme="minorHAnsi" w:cstheme="minorBidi"/>
          <w:b w:val="0"/>
          <w:noProof/>
          <w:color w:val="auto"/>
        </w:rPr>
      </w:pPr>
      <w:hyperlink w:anchor="_Toc385152872" w:history="1">
        <w:r w:rsidR="002D433B" w:rsidRPr="0061501D">
          <w:rPr>
            <w:rStyle w:val="Hyperlink"/>
            <w:noProof/>
          </w:rPr>
          <w:t>XV. Sandbox</w:t>
        </w:r>
        <w:r w:rsidR="002D433B">
          <w:rPr>
            <w:noProof/>
            <w:webHidden/>
          </w:rPr>
          <w:tab/>
        </w:r>
        <w:r w:rsidR="002D433B">
          <w:rPr>
            <w:noProof/>
            <w:webHidden/>
          </w:rPr>
          <w:fldChar w:fldCharType="begin"/>
        </w:r>
        <w:r w:rsidR="002D433B">
          <w:rPr>
            <w:noProof/>
            <w:webHidden/>
          </w:rPr>
          <w:instrText xml:space="preserve"> PAGEREF _Toc385152872 \h </w:instrText>
        </w:r>
        <w:r w:rsidR="002D433B">
          <w:rPr>
            <w:noProof/>
            <w:webHidden/>
          </w:rPr>
        </w:r>
        <w:r w:rsidR="002D433B">
          <w:rPr>
            <w:noProof/>
            <w:webHidden/>
          </w:rPr>
          <w:fldChar w:fldCharType="separate"/>
        </w:r>
        <w:r w:rsidR="002D433B">
          <w:rPr>
            <w:noProof/>
            <w:webHidden/>
          </w:rPr>
          <w:t>50</w:t>
        </w:r>
        <w:r w:rsidR="002D433B">
          <w:rPr>
            <w:noProof/>
            <w:webHidden/>
          </w:rPr>
          <w:fldChar w:fldCharType="end"/>
        </w:r>
      </w:hyperlink>
    </w:p>
    <w:p w14:paraId="243CD891" w14:textId="77777777" w:rsidR="002D433B" w:rsidRDefault="004A0832">
      <w:pPr>
        <w:pStyle w:val="TOC2"/>
        <w:framePr w:wrap="around"/>
        <w:rPr>
          <w:rFonts w:asciiTheme="minorHAnsi" w:hAnsiTheme="minorHAnsi" w:cstheme="minorBidi"/>
        </w:rPr>
      </w:pPr>
      <w:hyperlink w:anchor="_Toc385152873" w:history="1">
        <w:r w:rsidR="002D433B" w:rsidRPr="0061501D">
          <w:rPr>
            <w:rStyle w:val="Hyperlink"/>
          </w:rPr>
          <w:t>1. System Developments</w:t>
        </w:r>
        <w:r w:rsidR="002D433B">
          <w:rPr>
            <w:webHidden/>
          </w:rPr>
          <w:tab/>
        </w:r>
        <w:r w:rsidR="002D433B">
          <w:rPr>
            <w:webHidden/>
          </w:rPr>
          <w:fldChar w:fldCharType="begin"/>
        </w:r>
        <w:r w:rsidR="002D433B">
          <w:rPr>
            <w:webHidden/>
          </w:rPr>
          <w:instrText xml:space="preserve"> PAGEREF _Toc385152873 \h </w:instrText>
        </w:r>
        <w:r w:rsidR="002D433B">
          <w:rPr>
            <w:webHidden/>
          </w:rPr>
        </w:r>
        <w:r w:rsidR="002D433B">
          <w:rPr>
            <w:webHidden/>
          </w:rPr>
          <w:fldChar w:fldCharType="separate"/>
        </w:r>
        <w:r w:rsidR="002D433B">
          <w:rPr>
            <w:webHidden/>
          </w:rPr>
          <w:t>50</w:t>
        </w:r>
        <w:r w:rsidR="002D433B">
          <w:rPr>
            <w:webHidden/>
          </w:rPr>
          <w:fldChar w:fldCharType="end"/>
        </w:r>
      </w:hyperlink>
    </w:p>
    <w:p w14:paraId="4D4CE780" w14:textId="77777777" w:rsidR="002D433B" w:rsidRDefault="004A0832">
      <w:pPr>
        <w:pStyle w:val="TOC2"/>
        <w:framePr w:wrap="around"/>
        <w:rPr>
          <w:rFonts w:asciiTheme="minorHAnsi" w:hAnsiTheme="minorHAnsi" w:cstheme="minorBidi"/>
        </w:rPr>
      </w:pPr>
      <w:hyperlink w:anchor="_Toc385152874" w:history="1">
        <w:r w:rsidR="002D433B" w:rsidRPr="0061501D">
          <w:rPr>
            <w:rStyle w:val="Hyperlink"/>
          </w:rPr>
          <w:t>2. Spending</w:t>
        </w:r>
        <w:r w:rsidR="002D433B">
          <w:rPr>
            <w:webHidden/>
          </w:rPr>
          <w:tab/>
        </w:r>
        <w:r w:rsidR="002D433B">
          <w:rPr>
            <w:webHidden/>
          </w:rPr>
          <w:fldChar w:fldCharType="begin"/>
        </w:r>
        <w:r w:rsidR="002D433B">
          <w:rPr>
            <w:webHidden/>
          </w:rPr>
          <w:instrText xml:space="preserve"> PAGEREF _Toc385152874 \h </w:instrText>
        </w:r>
        <w:r w:rsidR="002D433B">
          <w:rPr>
            <w:webHidden/>
          </w:rPr>
        </w:r>
        <w:r w:rsidR="002D433B">
          <w:rPr>
            <w:webHidden/>
          </w:rPr>
          <w:fldChar w:fldCharType="separate"/>
        </w:r>
        <w:r w:rsidR="002D433B">
          <w:rPr>
            <w:webHidden/>
          </w:rPr>
          <w:t>50</w:t>
        </w:r>
        <w:r w:rsidR="002D433B">
          <w:rPr>
            <w:webHidden/>
          </w:rPr>
          <w:fldChar w:fldCharType="end"/>
        </w:r>
      </w:hyperlink>
    </w:p>
    <w:p w14:paraId="1A59F584" w14:textId="77777777" w:rsidR="002D433B" w:rsidRDefault="004A0832">
      <w:pPr>
        <w:pStyle w:val="TOC3"/>
        <w:rPr>
          <w:rFonts w:asciiTheme="minorHAnsi" w:hAnsiTheme="minorHAnsi" w:cstheme="minorBidi"/>
        </w:rPr>
      </w:pPr>
      <w:hyperlink w:anchor="_Toc385152875" w:history="1">
        <w:r w:rsidR="002D433B" w:rsidRPr="0061501D">
          <w:rPr>
            <w:rStyle w:val="Hyperlink"/>
          </w:rPr>
          <w:t>a. Localized developments</w:t>
        </w:r>
        <w:r w:rsidR="002D433B">
          <w:rPr>
            <w:webHidden/>
          </w:rPr>
          <w:tab/>
        </w:r>
        <w:r w:rsidR="002D433B">
          <w:rPr>
            <w:webHidden/>
          </w:rPr>
          <w:fldChar w:fldCharType="begin"/>
        </w:r>
        <w:r w:rsidR="002D433B">
          <w:rPr>
            <w:webHidden/>
          </w:rPr>
          <w:instrText xml:space="preserve"> PAGEREF _Toc385152875 \h </w:instrText>
        </w:r>
        <w:r w:rsidR="002D433B">
          <w:rPr>
            <w:webHidden/>
          </w:rPr>
        </w:r>
        <w:r w:rsidR="002D433B">
          <w:rPr>
            <w:webHidden/>
          </w:rPr>
          <w:fldChar w:fldCharType="separate"/>
        </w:r>
        <w:r w:rsidR="002D433B">
          <w:rPr>
            <w:webHidden/>
          </w:rPr>
          <w:t>51</w:t>
        </w:r>
        <w:r w:rsidR="002D433B">
          <w:rPr>
            <w:webHidden/>
          </w:rPr>
          <w:fldChar w:fldCharType="end"/>
        </w:r>
      </w:hyperlink>
    </w:p>
    <w:p w14:paraId="082C7E88" w14:textId="77777777" w:rsidR="002D433B" w:rsidRDefault="004A0832">
      <w:pPr>
        <w:pStyle w:val="TOC3"/>
        <w:rPr>
          <w:rFonts w:asciiTheme="minorHAnsi" w:hAnsiTheme="minorHAnsi" w:cstheme="minorBidi"/>
        </w:rPr>
      </w:pPr>
      <w:hyperlink w:anchor="_Toc385152876" w:history="1">
        <w:r w:rsidR="002D433B" w:rsidRPr="0061501D">
          <w:rPr>
            <w:rStyle w:val="Hyperlink"/>
          </w:rPr>
          <w:t>b. Global</w:t>
        </w:r>
        <w:r w:rsidR="002D433B">
          <w:rPr>
            <w:webHidden/>
          </w:rPr>
          <w:tab/>
        </w:r>
        <w:r w:rsidR="002D433B">
          <w:rPr>
            <w:webHidden/>
          </w:rPr>
          <w:fldChar w:fldCharType="begin"/>
        </w:r>
        <w:r w:rsidR="002D433B">
          <w:rPr>
            <w:webHidden/>
          </w:rPr>
          <w:instrText xml:space="preserve"> PAGEREF _Toc385152876 \h </w:instrText>
        </w:r>
        <w:r w:rsidR="002D433B">
          <w:rPr>
            <w:webHidden/>
          </w:rPr>
        </w:r>
        <w:r w:rsidR="002D433B">
          <w:rPr>
            <w:webHidden/>
          </w:rPr>
          <w:fldChar w:fldCharType="separate"/>
        </w:r>
        <w:r w:rsidR="002D433B">
          <w:rPr>
            <w:webHidden/>
          </w:rPr>
          <w:t>51</w:t>
        </w:r>
        <w:r w:rsidR="002D433B">
          <w:rPr>
            <w:webHidden/>
          </w:rPr>
          <w:fldChar w:fldCharType="end"/>
        </w:r>
      </w:hyperlink>
    </w:p>
    <w:p w14:paraId="2DFED603" w14:textId="77777777" w:rsidR="002D433B" w:rsidRDefault="004A0832">
      <w:pPr>
        <w:pStyle w:val="TOC2"/>
        <w:framePr w:wrap="around"/>
        <w:rPr>
          <w:rFonts w:asciiTheme="minorHAnsi" w:hAnsiTheme="minorHAnsi" w:cstheme="minorBidi"/>
        </w:rPr>
      </w:pPr>
      <w:hyperlink w:anchor="_Toc385152877" w:history="1">
        <w:r w:rsidR="002D433B" w:rsidRPr="0061501D">
          <w:rPr>
            <w:rStyle w:val="Hyperlink"/>
          </w:rPr>
          <w:t>3. Races</w:t>
        </w:r>
        <w:r w:rsidR="002D433B">
          <w:rPr>
            <w:webHidden/>
          </w:rPr>
          <w:tab/>
        </w:r>
        <w:r w:rsidR="002D433B">
          <w:rPr>
            <w:webHidden/>
          </w:rPr>
          <w:fldChar w:fldCharType="begin"/>
        </w:r>
        <w:r w:rsidR="002D433B">
          <w:rPr>
            <w:webHidden/>
          </w:rPr>
          <w:instrText xml:space="preserve"> PAGEREF _Toc385152877 \h </w:instrText>
        </w:r>
        <w:r w:rsidR="002D433B">
          <w:rPr>
            <w:webHidden/>
          </w:rPr>
        </w:r>
        <w:r w:rsidR="002D433B">
          <w:rPr>
            <w:webHidden/>
          </w:rPr>
          <w:fldChar w:fldCharType="separate"/>
        </w:r>
        <w:r w:rsidR="002D433B">
          <w:rPr>
            <w:webHidden/>
          </w:rPr>
          <w:t>51</w:t>
        </w:r>
        <w:r w:rsidR="002D433B">
          <w:rPr>
            <w:webHidden/>
          </w:rPr>
          <w:fldChar w:fldCharType="end"/>
        </w:r>
      </w:hyperlink>
    </w:p>
    <w:p w14:paraId="24650A2E" w14:textId="77777777" w:rsidR="002D433B" w:rsidRDefault="004A0832">
      <w:pPr>
        <w:pStyle w:val="TOC3"/>
        <w:rPr>
          <w:rFonts w:asciiTheme="minorHAnsi" w:hAnsiTheme="minorHAnsi" w:cstheme="minorBidi"/>
        </w:rPr>
      </w:pPr>
      <w:hyperlink w:anchor="_Toc385152878" w:history="1">
        <w:r w:rsidR="002D433B" w:rsidRPr="0061501D">
          <w:rPr>
            <w:rStyle w:val="Hyperlink"/>
          </w:rPr>
          <w:t>a. Modifiers</w:t>
        </w:r>
        <w:r w:rsidR="002D433B">
          <w:rPr>
            <w:webHidden/>
          </w:rPr>
          <w:tab/>
        </w:r>
        <w:r w:rsidR="002D433B">
          <w:rPr>
            <w:webHidden/>
          </w:rPr>
          <w:fldChar w:fldCharType="begin"/>
        </w:r>
        <w:r w:rsidR="002D433B">
          <w:rPr>
            <w:webHidden/>
          </w:rPr>
          <w:instrText xml:space="preserve"> PAGEREF _Toc385152878 \h </w:instrText>
        </w:r>
        <w:r w:rsidR="002D433B">
          <w:rPr>
            <w:webHidden/>
          </w:rPr>
        </w:r>
        <w:r w:rsidR="002D433B">
          <w:rPr>
            <w:webHidden/>
          </w:rPr>
          <w:fldChar w:fldCharType="separate"/>
        </w:r>
        <w:r w:rsidR="002D433B">
          <w:rPr>
            <w:webHidden/>
          </w:rPr>
          <w:t>51</w:t>
        </w:r>
        <w:r w:rsidR="002D433B">
          <w:rPr>
            <w:webHidden/>
          </w:rPr>
          <w:fldChar w:fldCharType="end"/>
        </w:r>
      </w:hyperlink>
    </w:p>
    <w:p w14:paraId="53445F6D" w14:textId="77777777" w:rsidR="002D433B" w:rsidRDefault="004A0832">
      <w:pPr>
        <w:pStyle w:val="TOC2"/>
        <w:framePr w:wrap="around"/>
        <w:rPr>
          <w:rFonts w:asciiTheme="minorHAnsi" w:hAnsiTheme="minorHAnsi" w:cstheme="minorBidi"/>
        </w:rPr>
      </w:pPr>
      <w:hyperlink w:anchor="_Toc385152879" w:history="1">
        <w:r w:rsidR="002D433B" w:rsidRPr="0061501D">
          <w:rPr>
            <w:rStyle w:val="Hyperlink"/>
          </w:rPr>
          <w:t>4. Empire Attributes</w:t>
        </w:r>
        <w:r w:rsidR="002D433B">
          <w:rPr>
            <w:webHidden/>
          </w:rPr>
          <w:tab/>
        </w:r>
        <w:r w:rsidR="002D433B">
          <w:rPr>
            <w:webHidden/>
          </w:rPr>
          <w:fldChar w:fldCharType="begin"/>
        </w:r>
        <w:r w:rsidR="002D433B">
          <w:rPr>
            <w:webHidden/>
          </w:rPr>
          <w:instrText xml:space="preserve"> PAGEREF _Toc385152879 \h </w:instrText>
        </w:r>
        <w:r w:rsidR="002D433B">
          <w:rPr>
            <w:webHidden/>
          </w:rPr>
        </w:r>
        <w:r w:rsidR="002D433B">
          <w:rPr>
            <w:webHidden/>
          </w:rPr>
          <w:fldChar w:fldCharType="separate"/>
        </w:r>
        <w:r w:rsidR="002D433B">
          <w:rPr>
            <w:webHidden/>
          </w:rPr>
          <w:t>52</w:t>
        </w:r>
        <w:r w:rsidR="002D433B">
          <w:rPr>
            <w:webHidden/>
          </w:rPr>
          <w:fldChar w:fldCharType="end"/>
        </w:r>
      </w:hyperlink>
    </w:p>
    <w:p w14:paraId="010DB4D7" w14:textId="77777777" w:rsidR="002D433B" w:rsidRDefault="004A0832">
      <w:pPr>
        <w:pStyle w:val="TOC3"/>
        <w:rPr>
          <w:rFonts w:asciiTheme="minorHAnsi" w:hAnsiTheme="minorHAnsi" w:cstheme="minorBidi"/>
        </w:rPr>
      </w:pPr>
      <w:hyperlink w:anchor="_Toc385152880" w:history="1">
        <w:r w:rsidR="002D433B" w:rsidRPr="0061501D">
          <w:rPr>
            <w:rStyle w:val="Hyperlink"/>
          </w:rPr>
          <w:t>a. Fleet design</w:t>
        </w:r>
        <w:r w:rsidR="002D433B">
          <w:rPr>
            <w:webHidden/>
          </w:rPr>
          <w:tab/>
        </w:r>
        <w:r w:rsidR="002D433B">
          <w:rPr>
            <w:webHidden/>
          </w:rPr>
          <w:fldChar w:fldCharType="begin"/>
        </w:r>
        <w:r w:rsidR="002D433B">
          <w:rPr>
            <w:webHidden/>
          </w:rPr>
          <w:instrText xml:space="preserve"> PAGEREF _Toc385152880 \h </w:instrText>
        </w:r>
        <w:r w:rsidR="002D433B">
          <w:rPr>
            <w:webHidden/>
          </w:rPr>
        </w:r>
        <w:r w:rsidR="002D433B">
          <w:rPr>
            <w:webHidden/>
          </w:rPr>
          <w:fldChar w:fldCharType="separate"/>
        </w:r>
        <w:r w:rsidR="002D433B">
          <w:rPr>
            <w:webHidden/>
          </w:rPr>
          <w:t>53</w:t>
        </w:r>
        <w:r w:rsidR="002D433B">
          <w:rPr>
            <w:webHidden/>
          </w:rPr>
          <w:fldChar w:fldCharType="end"/>
        </w:r>
      </w:hyperlink>
    </w:p>
    <w:p w14:paraId="05DF403A" w14:textId="77777777" w:rsidR="002D433B" w:rsidRDefault="004A0832">
      <w:pPr>
        <w:pStyle w:val="TOC2"/>
        <w:framePr w:wrap="around"/>
        <w:rPr>
          <w:rFonts w:asciiTheme="minorHAnsi" w:hAnsiTheme="minorHAnsi" w:cstheme="minorBidi"/>
        </w:rPr>
      </w:pPr>
      <w:hyperlink w:anchor="_Toc385152881" w:history="1">
        <w:r w:rsidR="002D433B" w:rsidRPr="0061501D">
          <w:rPr>
            <w:rStyle w:val="Hyperlink"/>
          </w:rPr>
          <w:t>5. Space Combat</w:t>
        </w:r>
        <w:r w:rsidR="002D433B">
          <w:rPr>
            <w:webHidden/>
          </w:rPr>
          <w:tab/>
        </w:r>
        <w:r w:rsidR="002D433B">
          <w:rPr>
            <w:webHidden/>
          </w:rPr>
          <w:fldChar w:fldCharType="begin"/>
        </w:r>
        <w:r w:rsidR="002D433B">
          <w:rPr>
            <w:webHidden/>
          </w:rPr>
          <w:instrText xml:space="preserve"> PAGEREF _Toc385152881 \h </w:instrText>
        </w:r>
        <w:r w:rsidR="002D433B">
          <w:rPr>
            <w:webHidden/>
          </w:rPr>
        </w:r>
        <w:r w:rsidR="002D433B">
          <w:rPr>
            <w:webHidden/>
          </w:rPr>
          <w:fldChar w:fldCharType="separate"/>
        </w:r>
        <w:r w:rsidR="002D433B">
          <w:rPr>
            <w:webHidden/>
          </w:rPr>
          <w:t>53</w:t>
        </w:r>
        <w:r w:rsidR="002D433B">
          <w:rPr>
            <w:webHidden/>
          </w:rPr>
          <w:fldChar w:fldCharType="end"/>
        </w:r>
      </w:hyperlink>
    </w:p>
    <w:p w14:paraId="60AF9350" w14:textId="77777777" w:rsidR="00613510" w:rsidRPr="004106CB" w:rsidRDefault="00613510" w:rsidP="00613510">
      <w:pPr>
        <w:pStyle w:val="Parrafonormal"/>
      </w:pPr>
      <w:r>
        <w:fldChar w:fldCharType="end"/>
      </w:r>
    </w:p>
    <w:p w14:paraId="4AB349C6" w14:textId="77777777" w:rsidR="00613510" w:rsidRDefault="00613510" w:rsidP="00613510">
      <w:pPr>
        <w:pStyle w:val="Parrafonormal"/>
      </w:pPr>
    </w:p>
    <w:p w14:paraId="5B22061F" w14:textId="77777777" w:rsidR="00613510" w:rsidRDefault="00613510" w:rsidP="00613510">
      <w:pPr>
        <w:pStyle w:val="Parrafonormal"/>
      </w:pPr>
    </w:p>
    <w:p w14:paraId="4351C142" w14:textId="77777777" w:rsidR="00613510" w:rsidRPr="004D3445" w:rsidRDefault="00613510" w:rsidP="00613510">
      <w:pPr>
        <w:pStyle w:val="Parrafonormal"/>
      </w:pPr>
    </w:p>
    <w:p w14:paraId="326FCD54" w14:textId="77777777" w:rsidR="00613510" w:rsidRPr="00FC7EB6" w:rsidRDefault="00613510" w:rsidP="00613510">
      <w:pPr>
        <w:pStyle w:val="Parrafonormal"/>
      </w:pPr>
    </w:p>
    <w:p w14:paraId="0624ECE1" w14:textId="77777777" w:rsidR="00613510" w:rsidRPr="00447242" w:rsidRDefault="00613510" w:rsidP="00613510">
      <w:pPr>
        <w:pStyle w:val="Parrafonormal"/>
      </w:pPr>
    </w:p>
    <w:p w14:paraId="51A033A7" w14:textId="77777777" w:rsidR="00613510" w:rsidRDefault="00613510" w:rsidP="00613510">
      <w:pPr>
        <w:pStyle w:val="Parrafonormal"/>
      </w:pPr>
    </w:p>
    <w:p w14:paraId="09EA6530" w14:textId="77777777" w:rsidR="00613510" w:rsidRPr="00F9187F" w:rsidRDefault="00613510" w:rsidP="00613510">
      <w:pPr>
        <w:pStyle w:val="Parrafonormal"/>
      </w:pPr>
    </w:p>
    <w:p w14:paraId="00389BE9" w14:textId="77777777" w:rsidR="00613510" w:rsidRDefault="00F47E6D" w:rsidP="00613510">
      <w:pPr>
        <w:pStyle w:val="Heading1"/>
        <w:numPr>
          <w:ilvl w:val="0"/>
          <w:numId w:val="2"/>
        </w:numPr>
      </w:pPr>
      <w:bookmarkStart w:id="2" w:name="_Toc385152781"/>
      <w:r>
        <w:lastRenderedPageBreak/>
        <w:t>Introduction</w:t>
      </w:r>
      <w:bookmarkEnd w:id="2"/>
    </w:p>
    <w:p w14:paraId="16C1F956" w14:textId="77777777" w:rsidR="00613510" w:rsidRDefault="00613510" w:rsidP="00613510">
      <w:pPr>
        <w:pStyle w:val="Heading2"/>
        <w:numPr>
          <w:ilvl w:val="1"/>
          <w:numId w:val="2"/>
        </w:numPr>
      </w:pPr>
      <w:bookmarkStart w:id="3" w:name="_Toc385152782"/>
      <w:r>
        <w:t>General Description</w:t>
      </w:r>
      <w:bookmarkEnd w:id="3"/>
    </w:p>
    <w:p w14:paraId="2A871ADB" w14:textId="77777777" w:rsidR="00613510" w:rsidRPr="00AB1350" w:rsidRDefault="004933E3" w:rsidP="00613510">
      <w:pPr>
        <w:pStyle w:val="Parrafonormal"/>
      </w:pPr>
      <w:r>
        <w:t>To Tame t</w:t>
      </w:r>
      <w:r w:rsidR="007B7C33">
        <w:t>he Void</w:t>
      </w:r>
      <w:r w:rsidR="00613510">
        <w:t xml:space="preserve"> is a galaxy conquest game. The game starts with two or more players, each one representing a galactic empire and starting on its own home planet. A player can discover technologies and create task forces to travel to other stars in the galaxy, discovering, colonizing and eventually finding other players and destroying or ruling them.</w:t>
      </w:r>
    </w:p>
    <w:p w14:paraId="1C1E17C3" w14:textId="77777777" w:rsidR="00613510" w:rsidRDefault="00613510" w:rsidP="00613510">
      <w:pPr>
        <w:pStyle w:val="Heading2"/>
        <w:numPr>
          <w:ilvl w:val="1"/>
          <w:numId w:val="2"/>
        </w:numPr>
        <w:rPr>
          <w:rStyle w:val="Emphasis"/>
        </w:rPr>
      </w:pPr>
      <w:bookmarkStart w:id="4" w:name="_Toc385152783"/>
      <w:r>
        <w:rPr>
          <w:rStyle w:val="Emphasis"/>
        </w:rPr>
        <w:t>The Galaxy Map</w:t>
      </w:r>
      <w:bookmarkEnd w:id="4"/>
    </w:p>
    <w:p w14:paraId="4982557A" w14:textId="77777777" w:rsidR="00613510" w:rsidRDefault="00613510" w:rsidP="00613510">
      <w:pPr>
        <w:pStyle w:val="Parrafonormal"/>
      </w:pPr>
      <w:r>
        <w:t xml:space="preserve">The galaxy map is the main interface of the game, showing a graph of star systems connected through </w:t>
      </w:r>
      <w:proofErr w:type="spellStart"/>
      <w:r>
        <w:t>starlanes</w:t>
      </w:r>
      <w:proofErr w:type="spellEnd"/>
      <w:r>
        <w:t xml:space="preserve">. </w:t>
      </w:r>
      <w:proofErr w:type="spellStart"/>
      <w:r>
        <w:t>Starlanes</w:t>
      </w:r>
      <w:proofErr w:type="spellEnd"/>
      <w:r>
        <w:t xml:space="preserve"> are the only way of traveling between stars and are strategically important, since they create chokepoints so not every star need a defending task force or risks being attacked at any time. The density of </w:t>
      </w:r>
      <w:proofErr w:type="spellStart"/>
      <w:r>
        <w:t>starlanes</w:t>
      </w:r>
      <w:proofErr w:type="spellEnd"/>
      <w:r>
        <w:t xml:space="preserve"> could be configurable at game start.</w:t>
      </w:r>
    </w:p>
    <w:p w14:paraId="281607A8" w14:textId="77777777" w:rsidR="00613510" w:rsidRPr="00860158" w:rsidRDefault="00613510" w:rsidP="00613510">
      <w:pPr>
        <w:pStyle w:val="Parrafonormal"/>
      </w:pPr>
      <w:r>
        <w:t>The galaxy map can be zoomed in or out to concentrate on parts of the map. There are two levels of zooming. The kind of interaction the user can get at these levels is actually identical, but the amount of information, and how it is displayed, diminished if we zoom out.</w:t>
      </w:r>
    </w:p>
    <w:p w14:paraId="703085CE" w14:textId="77777777" w:rsidR="00613510" w:rsidRDefault="00613510" w:rsidP="00613510">
      <w:pPr>
        <w:pStyle w:val="Parrafonormal"/>
      </w:pPr>
      <w:r>
        <w:t>The most important interfaces should be overlaid directly over the map, avoiding the need to constantly go into separate screens. This goes for configuring and sending task forces, checking star characteristics, building ships, etc. More complex and less frequent actions like project building, ship design, tech selection and spending should be full screen.</w:t>
      </w:r>
    </w:p>
    <w:p w14:paraId="108A1E82" w14:textId="77777777" w:rsidR="00613510" w:rsidRDefault="00613510" w:rsidP="00613510">
      <w:pPr>
        <w:pStyle w:val="Heading2"/>
        <w:numPr>
          <w:ilvl w:val="1"/>
          <w:numId w:val="2"/>
        </w:numPr>
      </w:pPr>
      <w:bookmarkStart w:id="5" w:name="_Toc385152784"/>
      <w:r>
        <w:t>Wining Conditions</w:t>
      </w:r>
      <w:bookmarkEnd w:id="5"/>
    </w:p>
    <w:p w14:paraId="1DC11FA5" w14:textId="77777777" w:rsidR="00613510" w:rsidRDefault="00613510" w:rsidP="00613510">
      <w:pPr>
        <w:pStyle w:val="Parrafonormal"/>
      </w:pPr>
      <w:r>
        <w:t>The main objective of any given player is to become the ruler of the galaxy. In practice, this can be attained in the following ways:</w:t>
      </w:r>
    </w:p>
    <w:p w14:paraId="14E7BC2F" w14:textId="77777777" w:rsidR="00613510" w:rsidRDefault="00613510" w:rsidP="00613510">
      <w:pPr>
        <w:pStyle w:val="Lista"/>
      </w:pPr>
      <w:r>
        <w:t>Annihilation: All adversary empires are destroyed.</w:t>
      </w:r>
    </w:p>
    <w:p w14:paraId="192B163E" w14:textId="77777777" w:rsidR="00613510" w:rsidRDefault="00613510" w:rsidP="00613510">
      <w:pPr>
        <w:pStyle w:val="Lista"/>
      </w:pPr>
      <w:r>
        <w:t>Control: All adversary empires are under your influence to a point that they are considered puppets.</w:t>
      </w:r>
    </w:p>
    <w:p w14:paraId="250100B9" w14:textId="77777777" w:rsidR="00613510" w:rsidRDefault="00613510" w:rsidP="00613510">
      <w:pPr>
        <w:pStyle w:val="Lista"/>
      </w:pPr>
      <w:r>
        <w:t>Expansion: Your Empire controls, either directly or through puppet empires, 2-3 of the star systems in the galaxy, making any resistance futile.</w:t>
      </w:r>
    </w:p>
    <w:p w14:paraId="32857587" w14:textId="77777777" w:rsidR="00640E7B" w:rsidRDefault="00640E7B" w:rsidP="00613510">
      <w:pPr>
        <w:pStyle w:val="Lista"/>
      </w:pPr>
      <w:r>
        <w:t>Brotherhood: all remaining players are extremely friendly and long-term peace has been achieved.</w:t>
      </w:r>
    </w:p>
    <w:p w14:paraId="44FA77FC" w14:textId="77777777" w:rsidR="00D778CF" w:rsidRDefault="00D778CF" w:rsidP="00D778CF">
      <w:pPr>
        <w:pStyle w:val="Heading2"/>
      </w:pPr>
      <w:bookmarkStart w:id="6" w:name="_Toc385152785"/>
      <w:r>
        <w:t>Philosophy</w:t>
      </w:r>
      <w:bookmarkEnd w:id="6"/>
    </w:p>
    <w:p w14:paraId="57D9E460" w14:textId="77777777" w:rsidR="00D778CF" w:rsidRDefault="00D778CF" w:rsidP="00D778CF">
      <w:pPr>
        <w:pStyle w:val="Parrafonormal"/>
      </w:pPr>
      <w:r>
        <w:t xml:space="preserve">The main experience intended by the game is on of total immersion on the global map. Interfaces and features are designed so the player does not have to switch from the macro level (empire / galaxy) to higher levels of detail. Some common </w:t>
      </w:r>
      <w:proofErr w:type="gramStart"/>
      <w:r>
        <w:t>feature of 4x games are</w:t>
      </w:r>
      <w:proofErr w:type="gramEnd"/>
      <w:r>
        <w:t xml:space="preserve"> avoided completely (</w:t>
      </w:r>
      <w:r w:rsidR="00ED66BA">
        <w:t xml:space="preserve">per-system buildings and construction queues) and other greatly streamlined </w:t>
      </w:r>
      <w:r w:rsidR="00577C34">
        <w:t xml:space="preserve">(technology, diplomacy, espionage) </w:t>
      </w:r>
      <w:r w:rsidR="00ED66BA">
        <w:t>as to avoid spending a lot of time</w:t>
      </w:r>
      <w:r w:rsidR="00A35113">
        <w:t xml:space="preserve"> outside the main screen.</w:t>
      </w:r>
    </w:p>
    <w:p w14:paraId="5D1B0AF1" w14:textId="77777777" w:rsidR="00577C34" w:rsidRPr="00D778CF" w:rsidRDefault="00577C34" w:rsidP="00D778CF">
      <w:pPr>
        <w:pStyle w:val="Parrafonormal"/>
      </w:pPr>
      <w:r>
        <w:t xml:space="preserve">Simultaneously, the main purpose of the game is to feel BIG. The game should be fast-paced and avoid long turn times while simultaneously allowing fleets of thousands </w:t>
      </w:r>
      <w:r w:rsidR="003414ED">
        <w:t>of units to confront each other in battle.</w:t>
      </w:r>
    </w:p>
    <w:p w14:paraId="717FB81C" w14:textId="77777777" w:rsidR="00613510" w:rsidRDefault="00613510" w:rsidP="00613510">
      <w:pPr>
        <w:pStyle w:val="Heading1"/>
        <w:numPr>
          <w:ilvl w:val="0"/>
          <w:numId w:val="2"/>
        </w:numPr>
      </w:pPr>
      <w:bookmarkStart w:id="7" w:name="_Toc385152786"/>
      <w:r>
        <w:lastRenderedPageBreak/>
        <w:t>Game Modules</w:t>
      </w:r>
      <w:bookmarkEnd w:id="7"/>
    </w:p>
    <w:p w14:paraId="4BC6EDFA" w14:textId="77777777" w:rsidR="00613510" w:rsidRDefault="00613510" w:rsidP="00613510">
      <w:pPr>
        <w:pStyle w:val="Parrafonormal"/>
      </w:pPr>
      <w:r>
        <w:t xml:space="preserve">The idea of the game is that it should be highly modular. This also allows for incremental implementation or future </w:t>
      </w:r>
      <w:proofErr w:type="spellStart"/>
      <w:r>
        <w:t>moding</w:t>
      </w:r>
      <w:proofErr w:type="spellEnd"/>
      <w:r>
        <w:t>. The problem with this approach is that any interesting definition for the different modules will cause interdependencies. For instance, if a certain model for economic production is used, resulting on several types of resources, then any other part of the game that requires resources needs to understand it. A practical solution is to make most modules completely independent from each other, while fixing the interaction between others. Potential modules can include:</w:t>
      </w:r>
    </w:p>
    <w:tbl>
      <w:tblPr>
        <w:tblStyle w:val="Tabla"/>
        <w:tblW w:w="9530" w:type="dxa"/>
        <w:tblLook w:val="0420" w:firstRow="1" w:lastRow="0" w:firstColumn="0" w:lastColumn="0" w:noHBand="0" w:noVBand="1"/>
      </w:tblPr>
      <w:tblGrid>
        <w:gridCol w:w="2007"/>
        <w:gridCol w:w="941"/>
        <w:gridCol w:w="1345"/>
        <w:gridCol w:w="5237"/>
      </w:tblGrid>
      <w:tr w:rsidR="00613510" w:rsidRPr="00983128" w14:paraId="6E1A0256" w14:textId="77777777" w:rsidTr="0072374B">
        <w:trPr>
          <w:cnfStyle w:val="100000000000" w:firstRow="1" w:lastRow="0" w:firstColumn="0" w:lastColumn="0" w:oddVBand="0" w:evenVBand="0" w:oddHBand="0" w:evenHBand="0" w:firstRowFirstColumn="0" w:firstRowLastColumn="0" w:lastRowFirstColumn="0" w:lastRowLastColumn="0"/>
        </w:trPr>
        <w:tc>
          <w:tcPr>
            <w:tcW w:w="2007" w:type="dxa"/>
          </w:tcPr>
          <w:p w14:paraId="29A46790" w14:textId="77777777" w:rsidR="00613510" w:rsidRPr="00613510" w:rsidRDefault="00613510" w:rsidP="00613510">
            <w:r>
              <w:t>Module</w:t>
            </w:r>
          </w:p>
        </w:tc>
        <w:tc>
          <w:tcPr>
            <w:tcW w:w="941" w:type="dxa"/>
          </w:tcPr>
          <w:p w14:paraId="2325CDB1" w14:textId="77777777" w:rsidR="00613510" w:rsidRPr="00613510" w:rsidRDefault="00613510" w:rsidP="00613510">
            <w:r>
              <w:t>Priority</w:t>
            </w:r>
          </w:p>
        </w:tc>
        <w:tc>
          <w:tcPr>
            <w:tcW w:w="1345" w:type="dxa"/>
          </w:tcPr>
          <w:p w14:paraId="7C50B2A0" w14:textId="77777777" w:rsidR="00613510" w:rsidRPr="00613510" w:rsidRDefault="00613510" w:rsidP="00613510">
            <w:r>
              <w:t>Type</w:t>
            </w:r>
          </w:p>
        </w:tc>
        <w:tc>
          <w:tcPr>
            <w:tcW w:w="5237" w:type="dxa"/>
          </w:tcPr>
          <w:p w14:paraId="3EE18E39" w14:textId="77777777" w:rsidR="00613510" w:rsidRPr="00613510" w:rsidRDefault="00613510" w:rsidP="00613510">
            <w:r>
              <w:t>Description</w:t>
            </w:r>
          </w:p>
        </w:tc>
      </w:tr>
      <w:tr w:rsidR="00613510" w:rsidRPr="00983128" w14:paraId="14FCD10E" w14:textId="77777777" w:rsidTr="0072374B">
        <w:trPr>
          <w:cnfStyle w:val="000000100000" w:firstRow="0" w:lastRow="0" w:firstColumn="0" w:lastColumn="0" w:oddVBand="0" w:evenVBand="0" w:oddHBand="1" w:evenHBand="0" w:firstRowFirstColumn="0" w:firstRowLastColumn="0" w:lastRowFirstColumn="0" w:lastRowLastColumn="0"/>
        </w:trPr>
        <w:tc>
          <w:tcPr>
            <w:tcW w:w="2007" w:type="dxa"/>
          </w:tcPr>
          <w:p w14:paraId="76D89114" w14:textId="77777777" w:rsidR="00613510" w:rsidRPr="00613510" w:rsidRDefault="00613510" w:rsidP="00613510">
            <w:r>
              <w:t>Base economic model</w:t>
            </w:r>
          </w:p>
        </w:tc>
        <w:tc>
          <w:tcPr>
            <w:tcW w:w="941" w:type="dxa"/>
          </w:tcPr>
          <w:p w14:paraId="6D42A592" w14:textId="77777777" w:rsidR="00613510" w:rsidRPr="00613510" w:rsidRDefault="00613510" w:rsidP="00613510">
            <w:r>
              <w:t>1</w:t>
            </w:r>
          </w:p>
        </w:tc>
        <w:tc>
          <w:tcPr>
            <w:tcW w:w="1345" w:type="dxa"/>
          </w:tcPr>
          <w:p w14:paraId="30D6D53D" w14:textId="77777777" w:rsidR="00613510" w:rsidRPr="00613510" w:rsidRDefault="00613510" w:rsidP="00613510">
            <w:r>
              <w:t>Economy</w:t>
            </w:r>
          </w:p>
        </w:tc>
        <w:tc>
          <w:tcPr>
            <w:tcW w:w="5237" w:type="dxa"/>
          </w:tcPr>
          <w:p w14:paraId="3CBF6119" w14:textId="77777777" w:rsidR="00613510" w:rsidRPr="00613510" w:rsidRDefault="00613510" w:rsidP="00613510">
            <w:r>
              <w:t>Basic model for growth were a single resource is created.</w:t>
            </w:r>
          </w:p>
        </w:tc>
      </w:tr>
      <w:tr w:rsidR="00613510" w:rsidRPr="00983128" w14:paraId="68F85391" w14:textId="77777777" w:rsidTr="0072374B">
        <w:trPr>
          <w:cnfStyle w:val="000000100000" w:firstRow="0" w:lastRow="0" w:firstColumn="0" w:lastColumn="0" w:oddVBand="0" w:evenVBand="0" w:oddHBand="1" w:evenHBand="0" w:firstRowFirstColumn="0" w:firstRowLastColumn="0" w:lastRowFirstColumn="0" w:lastRowLastColumn="0"/>
        </w:trPr>
        <w:tc>
          <w:tcPr>
            <w:tcW w:w="2007" w:type="dxa"/>
          </w:tcPr>
          <w:p w14:paraId="41ECB8D0" w14:textId="77777777" w:rsidR="00613510" w:rsidRPr="00613510" w:rsidRDefault="00613510" w:rsidP="00613510">
            <w:r>
              <w:t>Base unit model</w:t>
            </w:r>
          </w:p>
        </w:tc>
        <w:tc>
          <w:tcPr>
            <w:tcW w:w="941" w:type="dxa"/>
          </w:tcPr>
          <w:p w14:paraId="317ADC47" w14:textId="77777777" w:rsidR="00613510" w:rsidRPr="00613510" w:rsidRDefault="00613510" w:rsidP="00613510">
            <w:r>
              <w:t>1</w:t>
            </w:r>
          </w:p>
        </w:tc>
        <w:tc>
          <w:tcPr>
            <w:tcW w:w="1345" w:type="dxa"/>
          </w:tcPr>
          <w:p w14:paraId="51616C07" w14:textId="77777777" w:rsidR="00613510" w:rsidRPr="00613510" w:rsidRDefault="00613510" w:rsidP="00613510">
            <w:r>
              <w:t>Unit</w:t>
            </w:r>
          </w:p>
        </w:tc>
        <w:tc>
          <w:tcPr>
            <w:tcW w:w="5237" w:type="dxa"/>
          </w:tcPr>
          <w:p w14:paraId="217A3963" w14:textId="77777777" w:rsidR="00613510" w:rsidRPr="00613510" w:rsidRDefault="00613510" w:rsidP="00613510">
            <w:r>
              <w:t xml:space="preserve">Basic system for moving units between stars. Each unit has a type, can be attached or detached from a star and can be instructed to travel between stars. A unit (a </w:t>
            </w:r>
            <w:r w:rsidRPr="00613510">
              <w:t>task force for instance) is composed of stacks of sub-units, with a counter for the number of them.</w:t>
            </w:r>
          </w:p>
        </w:tc>
      </w:tr>
      <w:tr w:rsidR="00613510" w:rsidRPr="00983128" w14:paraId="3B7C733C" w14:textId="77777777" w:rsidTr="0072374B">
        <w:trPr>
          <w:cnfStyle w:val="000000100000" w:firstRow="0" w:lastRow="0" w:firstColumn="0" w:lastColumn="0" w:oddVBand="0" w:evenVBand="0" w:oddHBand="1" w:evenHBand="0" w:firstRowFirstColumn="0" w:firstRowLastColumn="0" w:lastRowFirstColumn="0" w:lastRowLastColumn="0"/>
        </w:trPr>
        <w:tc>
          <w:tcPr>
            <w:tcW w:w="2007" w:type="dxa"/>
          </w:tcPr>
          <w:p w14:paraId="19AAE241" w14:textId="77777777" w:rsidR="00613510" w:rsidRPr="00613510" w:rsidRDefault="00613510" w:rsidP="00613510">
            <w:r>
              <w:t>Basic star model</w:t>
            </w:r>
          </w:p>
        </w:tc>
        <w:tc>
          <w:tcPr>
            <w:tcW w:w="941" w:type="dxa"/>
          </w:tcPr>
          <w:p w14:paraId="4BB6A5C3" w14:textId="77777777" w:rsidR="00613510" w:rsidRPr="00613510" w:rsidRDefault="00613510" w:rsidP="00613510">
            <w:r>
              <w:t>1</w:t>
            </w:r>
          </w:p>
        </w:tc>
        <w:tc>
          <w:tcPr>
            <w:tcW w:w="1345" w:type="dxa"/>
          </w:tcPr>
          <w:p w14:paraId="390214FD" w14:textId="77777777" w:rsidR="00613510" w:rsidRPr="00613510" w:rsidRDefault="00613510" w:rsidP="00613510">
            <w:r>
              <w:t>Map</w:t>
            </w:r>
          </w:p>
        </w:tc>
        <w:tc>
          <w:tcPr>
            <w:tcW w:w="5237" w:type="dxa"/>
          </w:tcPr>
          <w:p w14:paraId="1FEBFE03" w14:textId="77777777" w:rsidR="00613510" w:rsidRPr="00613510" w:rsidRDefault="00613510" w:rsidP="00613510">
            <w:r>
              <w:t xml:space="preserve">Basic map model. Each star can hold a number of units, sorting them by owner and type. Units can then require a slot in orbit and information about the presence of others in the same star. Stars can have a single </w:t>
            </w:r>
            <w:r w:rsidRPr="00613510">
              <w:t>outpost.</w:t>
            </w:r>
          </w:p>
        </w:tc>
      </w:tr>
      <w:tr w:rsidR="00613510" w:rsidRPr="00983128" w14:paraId="166235EB" w14:textId="77777777" w:rsidTr="0072374B">
        <w:tc>
          <w:tcPr>
            <w:tcW w:w="2007" w:type="dxa"/>
          </w:tcPr>
          <w:p w14:paraId="305D9CD7" w14:textId="77777777" w:rsidR="00613510" w:rsidRPr="00613510" w:rsidRDefault="00613510" w:rsidP="00613510">
            <w:r>
              <w:t>Basic construction model</w:t>
            </w:r>
          </w:p>
        </w:tc>
        <w:tc>
          <w:tcPr>
            <w:tcW w:w="941" w:type="dxa"/>
          </w:tcPr>
          <w:p w14:paraId="1256A7FE" w14:textId="77777777" w:rsidR="00613510" w:rsidRPr="00613510" w:rsidRDefault="00613510" w:rsidP="00613510">
            <w:r>
              <w:t>1</w:t>
            </w:r>
          </w:p>
        </w:tc>
        <w:tc>
          <w:tcPr>
            <w:tcW w:w="1345" w:type="dxa"/>
          </w:tcPr>
          <w:p w14:paraId="2177847B" w14:textId="77777777" w:rsidR="00613510" w:rsidRPr="00613510" w:rsidRDefault="00613510" w:rsidP="00613510">
            <w:r>
              <w:t>Production</w:t>
            </w:r>
          </w:p>
        </w:tc>
        <w:tc>
          <w:tcPr>
            <w:tcW w:w="5237" w:type="dxa"/>
          </w:tcPr>
          <w:p w14:paraId="012227EC" w14:textId="77777777" w:rsidR="00613510" w:rsidRPr="00613510" w:rsidRDefault="00613510" w:rsidP="00613510">
            <w:proofErr w:type="gramStart"/>
            <w:r>
              <w:t>A simple production system were</w:t>
            </w:r>
            <w:proofErr w:type="gramEnd"/>
            <w:r>
              <w:t xml:space="preserve"> an "Imperial Command" can be built on a certain star. All units are produced at such centers, to avoid micro-management of hundreds of stars.</w:t>
            </w:r>
          </w:p>
        </w:tc>
      </w:tr>
      <w:tr w:rsidR="00613510" w:rsidRPr="00983128" w14:paraId="0D10B2EE" w14:textId="77777777" w:rsidTr="0072374B">
        <w:tc>
          <w:tcPr>
            <w:tcW w:w="2007" w:type="dxa"/>
          </w:tcPr>
          <w:p w14:paraId="50BB4027" w14:textId="77777777" w:rsidR="00613510" w:rsidRPr="00613510" w:rsidRDefault="00613510" w:rsidP="00613510">
            <w:r>
              <w:t xml:space="preserve">Basic </w:t>
            </w:r>
            <w:r w:rsidRPr="00613510">
              <w:t>task force model</w:t>
            </w:r>
          </w:p>
        </w:tc>
        <w:tc>
          <w:tcPr>
            <w:tcW w:w="941" w:type="dxa"/>
          </w:tcPr>
          <w:p w14:paraId="3A98FDF5" w14:textId="77777777" w:rsidR="00613510" w:rsidRPr="00613510" w:rsidRDefault="00613510" w:rsidP="00613510">
            <w:r>
              <w:t>1</w:t>
            </w:r>
          </w:p>
        </w:tc>
        <w:tc>
          <w:tcPr>
            <w:tcW w:w="1345" w:type="dxa"/>
          </w:tcPr>
          <w:p w14:paraId="1A5383D0" w14:textId="77777777" w:rsidR="00613510" w:rsidRPr="00613510" w:rsidRDefault="00613510" w:rsidP="00613510">
            <w:r>
              <w:t>Unit</w:t>
            </w:r>
          </w:p>
        </w:tc>
        <w:tc>
          <w:tcPr>
            <w:tcW w:w="5237" w:type="dxa"/>
          </w:tcPr>
          <w:p w14:paraId="10F473F2" w14:textId="77777777" w:rsidR="00613510" w:rsidRPr="00613510" w:rsidRDefault="00613510" w:rsidP="00613510">
            <w:proofErr w:type="gramStart"/>
            <w:r>
              <w:t>A system were</w:t>
            </w:r>
            <w:proofErr w:type="gramEnd"/>
            <w:r w:rsidRPr="00613510">
              <w:t xml:space="preserve"> a predefined set of ship models is available. Ships types are limited to a small set of attributes (damage, aim, dodge, etc.). The task force has a single "military might" status.</w:t>
            </w:r>
          </w:p>
        </w:tc>
      </w:tr>
      <w:tr w:rsidR="00613510" w:rsidRPr="00983128" w14:paraId="4887AAE6" w14:textId="77777777" w:rsidTr="0072374B">
        <w:tc>
          <w:tcPr>
            <w:tcW w:w="2007" w:type="dxa"/>
          </w:tcPr>
          <w:p w14:paraId="54AD07C9" w14:textId="77777777" w:rsidR="00613510" w:rsidRPr="00613510" w:rsidRDefault="00613510" w:rsidP="00613510">
            <w:r>
              <w:t>Basic combat model</w:t>
            </w:r>
          </w:p>
        </w:tc>
        <w:tc>
          <w:tcPr>
            <w:tcW w:w="941" w:type="dxa"/>
          </w:tcPr>
          <w:p w14:paraId="0D10941F" w14:textId="77777777" w:rsidR="00613510" w:rsidRPr="00613510" w:rsidRDefault="00613510" w:rsidP="00613510">
            <w:r>
              <w:t>1</w:t>
            </w:r>
          </w:p>
        </w:tc>
        <w:tc>
          <w:tcPr>
            <w:tcW w:w="1345" w:type="dxa"/>
          </w:tcPr>
          <w:p w14:paraId="500F2488" w14:textId="77777777" w:rsidR="00613510" w:rsidRPr="00613510" w:rsidRDefault="00613510" w:rsidP="00613510">
            <w:r>
              <w:t>Combat</w:t>
            </w:r>
          </w:p>
        </w:tc>
        <w:tc>
          <w:tcPr>
            <w:tcW w:w="5237" w:type="dxa"/>
          </w:tcPr>
          <w:p w14:paraId="6FF942E1" w14:textId="77777777" w:rsidR="00613510" w:rsidRPr="00613510" w:rsidRDefault="00613510" w:rsidP="00613510">
            <w:r>
              <w:t>Units cause damage in a fixed number of rounds before the fight is considered over (can continue next turn). No simulation is shown, just the result.</w:t>
            </w:r>
          </w:p>
        </w:tc>
      </w:tr>
      <w:tr w:rsidR="00613510" w:rsidRPr="00983128" w14:paraId="3D8DD33A" w14:textId="77777777" w:rsidTr="0072374B">
        <w:trPr>
          <w:cnfStyle w:val="000000100000" w:firstRow="0" w:lastRow="0" w:firstColumn="0" w:lastColumn="0" w:oddVBand="0" w:evenVBand="0" w:oddHBand="1" w:evenHBand="0" w:firstRowFirstColumn="0" w:firstRowLastColumn="0" w:lastRowFirstColumn="0" w:lastRowLastColumn="0"/>
        </w:trPr>
        <w:tc>
          <w:tcPr>
            <w:tcW w:w="2007" w:type="dxa"/>
          </w:tcPr>
          <w:p w14:paraId="17B40875" w14:textId="77777777" w:rsidR="00613510" w:rsidRPr="00613510" w:rsidRDefault="00613510" w:rsidP="00613510">
            <w:r>
              <w:t>Basic invasion module</w:t>
            </w:r>
          </w:p>
        </w:tc>
        <w:tc>
          <w:tcPr>
            <w:tcW w:w="941" w:type="dxa"/>
          </w:tcPr>
          <w:p w14:paraId="70B52E3E" w14:textId="77777777" w:rsidR="00613510" w:rsidRPr="00613510" w:rsidRDefault="00613510" w:rsidP="00613510">
            <w:r>
              <w:t>1</w:t>
            </w:r>
          </w:p>
        </w:tc>
        <w:tc>
          <w:tcPr>
            <w:tcW w:w="1345" w:type="dxa"/>
          </w:tcPr>
          <w:p w14:paraId="71BBF423" w14:textId="77777777" w:rsidR="00613510" w:rsidRPr="00613510" w:rsidRDefault="00613510" w:rsidP="00613510">
            <w:r>
              <w:t>Invasion</w:t>
            </w:r>
          </w:p>
        </w:tc>
        <w:tc>
          <w:tcPr>
            <w:tcW w:w="5237" w:type="dxa"/>
          </w:tcPr>
          <w:p w14:paraId="5291C70B" w14:textId="77777777" w:rsidR="00613510" w:rsidRPr="00613510" w:rsidRDefault="00613510" w:rsidP="00613510">
            <w:r>
              <w:t xml:space="preserve">A single unit, "troop carrier" allows invasion of </w:t>
            </w:r>
            <w:r w:rsidRPr="00613510">
              <w:t xml:space="preserve">outposts. A random set of infrastructure is destroyed and another conquered per carrier. If </w:t>
            </w:r>
            <w:proofErr w:type="gramStart"/>
            <w:r w:rsidRPr="00613510">
              <w:t>all the</w:t>
            </w:r>
            <w:proofErr w:type="gramEnd"/>
            <w:r w:rsidRPr="00613510">
              <w:t xml:space="preserve"> remaining infrastructure is conquered, the outpost switches owner.</w:t>
            </w:r>
          </w:p>
        </w:tc>
      </w:tr>
      <w:tr w:rsidR="00613510" w:rsidRPr="00983128" w14:paraId="5AC72AB8" w14:textId="77777777" w:rsidTr="0072374B">
        <w:trPr>
          <w:cnfStyle w:val="000000100000" w:firstRow="0" w:lastRow="0" w:firstColumn="0" w:lastColumn="0" w:oddVBand="0" w:evenVBand="0" w:oddHBand="1" w:evenHBand="0" w:firstRowFirstColumn="0" w:firstRowLastColumn="0" w:lastRowFirstColumn="0" w:lastRowLastColumn="0"/>
        </w:trPr>
        <w:tc>
          <w:tcPr>
            <w:tcW w:w="2007" w:type="dxa"/>
          </w:tcPr>
          <w:p w14:paraId="04ED36EF" w14:textId="77777777" w:rsidR="00613510" w:rsidRPr="00613510" w:rsidRDefault="00613510" w:rsidP="00613510">
            <w:r>
              <w:t>Basic Technology</w:t>
            </w:r>
          </w:p>
        </w:tc>
        <w:tc>
          <w:tcPr>
            <w:tcW w:w="941" w:type="dxa"/>
          </w:tcPr>
          <w:p w14:paraId="1B6120A7" w14:textId="77777777" w:rsidR="00613510" w:rsidRPr="00613510" w:rsidRDefault="00613510" w:rsidP="00613510">
            <w:r>
              <w:t>2</w:t>
            </w:r>
          </w:p>
        </w:tc>
        <w:tc>
          <w:tcPr>
            <w:tcW w:w="1345" w:type="dxa"/>
          </w:tcPr>
          <w:p w14:paraId="782E787D" w14:textId="77777777" w:rsidR="00613510" w:rsidRPr="00613510" w:rsidRDefault="00613510" w:rsidP="00613510">
            <w:r>
              <w:t>Tech</w:t>
            </w:r>
          </w:p>
        </w:tc>
        <w:tc>
          <w:tcPr>
            <w:tcW w:w="5237" w:type="dxa"/>
          </w:tcPr>
          <w:p w14:paraId="29D13ABD" w14:textId="77777777" w:rsidR="00613510" w:rsidRPr="00613510" w:rsidRDefault="00613510" w:rsidP="00613510">
            <w:r>
              <w:t>Each empire</w:t>
            </w:r>
            <w:r w:rsidRPr="00613510">
              <w:t xml:space="preserve"> contains a specific set of multipliers, starting at 1.0 and incrementing slowly (5-10%). Production can be </w:t>
            </w:r>
            <w:proofErr w:type="gramStart"/>
            <w:r w:rsidRPr="00613510">
              <w:t>spend</w:t>
            </w:r>
            <w:proofErr w:type="gramEnd"/>
            <w:r w:rsidRPr="00613510">
              <w:t xml:space="preserve"> in tech in order to increment these values.</w:t>
            </w:r>
          </w:p>
        </w:tc>
      </w:tr>
      <w:tr w:rsidR="00613510" w:rsidRPr="00983128" w14:paraId="0B41D235" w14:textId="77777777" w:rsidTr="0072374B">
        <w:trPr>
          <w:cnfStyle w:val="000000100000" w:firstRow="0" w:lastRow="0" w:firstColumn="0" w:lastColumn="0" w:oddVBand="0" w:evenVBand="0" w:oddHBand="1" w:evenHBand="0" w:firstRowFirstColumn="0" w:firstRowLastColumn="0" w:lastRowFirstColumn="0" w:lastRowLastColumn="0"/>
        </w:trPr>
        <w:tc>
          <w:tcPr>
            <w:tcW w:w="2007" w:type="dxa"/>
          </w:tcPr>
          <w:p w14:paraId="25BEA851" w14:textId="77777777" w:rsidR="00613510" w:rsidRPr="00613510" w:rsidRDefault="00613510" w:rsidP="00613510">
            <w:proofErr w:type="spellStart"/>
            <w:r>
              <w:t>Unlockable</w:t>
            </w:r>
            <w:proofErr w:type="spellEnd"/>
            <w:r>
              <w:t xml:space="preserve"> components</w:t>
            </w:r>
          </w:p>
        </w:tc>
        <w:tc>
          <w:tcPr>
            <w:tcW w:w="941" w:type="dxa"/>
          </w:tcPr>
          <w:p w14:paraId="1E4BEC3E" w14:textId="77777777" w:rsidR="00613510" w:rsidRPr="00613510" w:rsidRDefault="00613510" w:rsidP="00613510">
            <w:r>
              <w:t>3</w:t>
            </w:r>
          </w:p>
        </w:tc>
        <w:tc>
          <w:tcPr>
            <w:tcW w:w="1345" w:type="dxa"/>
          </w:tcPr>
          <w:p w14:paraId="61B2BE91" w14:textId="77777777" w:rsidR="00613510" w:rsidRPr="00613510" w:rsidRDefault="00613510" w:rsidP="00613510">
            <w:r>
              <w:t>Tech</w:t>
            </w:r>
          </w:p>
        </w:tc>
        <w:tc>
          <w:tcPr>
            <w:tcW w:w="5237" w:type="dxa"/>
          </w:tcPr>
          <w:p w14:paraId="2145BBC9" w14:textId="77777777" w:rsidR="00613510" w:rsidRPr="00613510" w:rsidRDefault="00613510" w:rsidP="00613510">
            <w:r>
              <w:t xml:space="preserve">Same as basic tech, but attributes are </w:t>
            </w:r>
            <w:r w:rsidRPr="00613510">
              <w:t xml:space="preserve">now grouped in a few categories, and a tech level assigned to each. Research happens on categories (as Moo1) and also, </w:t>
            </w:r>
            <w:r w:rsidRPr="00613510">
              <w:lastRenderedPageBreak/>
              <w:t>special unlocks occur at specific levels.</w:t>
            </w:r>
          </w:p>
        </w:tc>
      </w:tr>
      <w:tr w:rsidR="00613510" w:rsidRPr="00983128" w14:paraId="67BBA3B7" w14:textId="77777777" w:rsidTr="0072374B">
        <w:tc>
          <w:tcPr>
            <w:tcW w:w="2007" w:type="dxa"/>
          </w:tcPr>
          <w:p w14:paraId="7729F9F7" w14:textId="77777777" w:rsidR="00613510" w:rsidRPr="00613510" w:rsidRDefault="00613510" w:rsidP="00613510">
            <w:r>
              <w:lastRenderedPageBreak/>
              <w:t>Influence Module</w:t>
            </w:r>
          </w:p>
        </w:tc>
        <w:tc>
          <w:tcPr>
            <w:tcW w:w="941" w:type="dxa"/>
          </w:tcPr>
          <w:p w14:paraId="20677A35" w14:textId="77777777" w:rsidR="00613510" w:rsidRPr="00613510" w:rsidRDefault="00613510" w:rsidP="00613510">
            <w:r>
              <w:t>2</w:t>
            </w:r>
          </w:p>
        </w:tc>
        <w:tc>
          <w:tcPr>
            <w:tcW w:w="1345" w:type="dxa"/>
          </w:tcPr>
          <w:p w14:paraId="3CC8184C" w14:textId="77777777" w:rsidR="00613510" w:rsidRPr="00613510" w:rsidRDefault="00613510" w:rsidP="00613510">
            <w:r>
              <w:t>Influence</w:t>
            </w:r>
          </w:p>
        </w:tc>
        <w:tc>
          <w:tcPr>
            <w:tcW w:w="5237" w:type="dxa"/>
          </w:tcPr>
          <w:p w14:paraId="6358FBAA" w14:textId="77777777" w:rsidR="00613510" w:rsidRPr="00613510" w:rsidRDefault="00613510" w:rsidP="00613510">
            <w:r>
              <w:t xml:space="preserve">Allows </w:t>
            </w:r>
            <w:r w:rsidRPr="00613510">
              <w:t>an imperial command to include a "shadow academy", able to build a new set of units: infiltrators, spies, smugglers, etc.</w:t>
            </w:r>
          </w:p>
        </w:tc>
      </w:tr>
      <w:tr w:rsidR="00613510" w:rsidRPr="00983128" w14:paraId="3769BD4C" w14:textId="77777777" w:rsidTr="0072374B">
        <w:tc>
          <w:tcPr>
            <w:tcW w:w="2007" w:type="dxa"/>
          </w:tcPr>
          <w:p w14:paraId="24848018" w14:textId="77777777" w:rsidR="00613510" w:rsidRPr="00613510" w:rsidRDefault="00613510" w:rsidP="00613510">
            <w:r>
              <w:t>Animated combat</w:t>
            </w:r>
          </w:p>
        </w:tc>
        <w:tc>
          <w:tcPr>
            <w:tcW w:w="941" w:type="dxa"/>
          </w:tcPr>
          <w:p w14:paraId="0A32DFAE" w14:textId="77777777" w:rsidR="00613510" w:rsidRPr="00613510" w:rsidRDefault="00613510" w:rsidP="00613510">
            <w:r>
              <w:t>2</w:t>
            </w:r>
          </w:p>
        </w:tc>
        <w:tc>
          <w:tcPr>
            <w:tcW w:w="1345" w:type="dxa"/>
          </w:tcPr>
          <w:p w14:paraId="5CBBCA36" w14:textId="77777777" w:rsidR="00613510" w:rsidRPr="00613510" w:rsidRDefault="00613510" w:rsidP="00613510">
            <w:r>
              <w:t>Combat</w:t>
            </w:r>
          </w:p>
        </w:tc>
        <w:tc>
          <w:tcPr>
            <w:tcW w:w="5237" w:type="dxa"/>
          </w:tcPr>
          <w:p w14:paraId="2B4955B5" w14:textId="77777777" w:rsidR="00613510" w:rsidRPr="00613510" w:rsidRDefault="00613510" w:rsidP="00613510">
            <w:r>
              <w:t xml:space="preserve">Combat is animated as a 1D battle, with ships only advancing from either side, until merging in the middle. </w:t>
            </w:r>
            <w:proofErr w:type="gramStart"/>
            <w:r>
              <w:t>Allows players</w:t>
            </w:r>
            <w:proofErr w:type="gramEnd"/>
            <w:r>
              <w:t xml:space="preserve"> to better determine the composition and efficiency of </w:t>
            </w:r>
            <w:r w:rsidRPr="00613510">
              <w:t>task forces.</w:t>
            </w:r>
          </w:p>
        </w:tc>
      </w:tr>
      <w:tr w:rsidR="00613510" w:rsidRPr="00983128" w14:paraId="5A8F9716" w14:textId="77777777" w:rsidTr="0072374B">
        <w:tc>
          <w:tcPr>
            <w:tcW w:w="2007" w:type="dxa"/>
          </w:tcPr>
          <w:p w14:paraId="6E8FDD74" w14:textId="77777777" w:rsidR="00613510" w:rsidRPr="00613510" w:rsidRDefault="00613510" w:rsidP="00613510">
            <w:r>
              <w:t>Real time combat</w:t>
            </w:r>
          </w:p>
        </w:tc>
        <w:tc>
          <w:tcPr>
            <w:tcW w:w="941" w:type="dxa"/>
          </w:tcPr>
          <w:p w14:paraId="202FAAF8" w14:textId="77777777" w:rsidR="00613510" w:rsidRPr="00613510" w:rsidRDefault="00613510" w:rsidP="00613510">
            <w:r>
              <w:t>3</w:t>
            </w:r>
          </w:p>
        </w:tc>
        <w:tc>
          <w:tcPr>
            <w:tcW w:w="1345" w:type="dxa"/>
          </w:tcPr>
          <w:p w14:paraId="5FBEC16F" w14:textId="77777777" w:rsidR="00613510" w:rsidRPr="00613510" w:rsidRDefault="00613510" w:rsidP="00613510">
            <w:r>
              <w:t>Combat</w:t>
            </w:r>
          </w:p>
        </w:tc>
        <w:tc>
          <w:tcPr>
            <w:tcW w:w="5237" w:type="dxa"/>
          </w:tcPr>
          <w:p w14:paraId="340FBB42" w14:textId="77777777" w:rsidR="00613510" w:rsidRPr="00613510" w:rsidRDefault="00613510" w:rsidP="00613510">
            <w:r>
              <w:t>Each stack of units is allowed basic behavior and orders, like advancing, holding ground, retreating, etc.</w:t>
            </w:r>
          </w:p>
        </w:tc>
      </w:tr>
      <w:tr w:rsidR="00613510" w:rsidRPr="00983128" w14:paraId="3A7EA3A0" w14:textId="77777777" w:rsidTr="0072374B">
        <w:trPr>
          <w:cnfStyle w:val="000000100000" w:firstRow="0" w:lastRow="0" w:firstColumn="0" w:lastColumn="0" w:oddVBand="0" w:evenVBand="0" w:oddHBand="1" w:evenHBand="0" w:firstRowFirstColumn="0" w:firstRowLastColumn="0" w:lastRowFirstColumn="0" w:lastRowLastColumn="0"/>
        </w:trPr>
        <w:tc>
          <w:tcPr>
            <w:tcW w:w="2007" w:type="dxa"/>
          </w:tcPr>
          <w:p w14:paraId="51A4051A" w14:textId="77777777" w:rsidR="00613510" w:rsidRPr="00613510" w:rsidRDefault="00613510" w:rsidP="00613510">
            <w:r>
              <w:t>Animated Invasion</w:t>
            </w:r>
          </w:p>
        </w:tc>
        <w:tc>
          <w:tcPr>
            <w:tcW w:w="941" w:type="dxa"/>
          </w:tcPr>
          <w:p w14:paraId="1C6495AF" w14:textId="77777777" w:rsidR="00613510" w:rsidRPr="00613510" w:rsidRDefault="00613510" w:rsidP="00613510">
            <w:r>
              <w:t>2</w:t>
            </w:r>
          </w:p>
        </w:tc>
        <w:tc>
          <w:tcPr>
            <w:tcW w:w="1345" w:type="dxa"/>
          </w:tcPr>
          <w:p w14:paraId="59CF08E1" w14:textId="77777777" w:rsidR="00613510" w:rsidRPr="00613510" w:rsidRDefault="00613510" w:rsidP="00613510">
            <w:r>
              <w:t>Invasion</w:t>
            </w:r>
          </w:p>
        </w:tc>
        <w:tc>
          <w:tcPr>
            <w:tcW w:w="5237" w:type="dxa"/>
          </w:tcPr>
          <w:p w14:paraId="76948351" w14:textId="77777777" w:rsidR="00613510" w:rsidRDefault="00613510" w:rsidP="00613510"/>
        </w:tc>
      </w:tr>
    </w:tbl>
    <w:p w14:paraId="27580BDD" w14:textId="77777777" w:rsidR="00613510" w:rsidRPr="00123A08" w:rsidRDefault="00613510" w:rsidP="00613510">
      <w:pPr>
        <w:pStyle w:val="Parrafonormal"/>
      </w:pPr>
    </w:p>
    <w:p w14:paraId="77CBF5D9" w14:textId="77777777" w:rsidR="00613510" w:rsidRDefault="00613510" w:rsidP="00613510">
      <w:pPr>
        <w:pStyle w:val="Heading1"/>
        <w:numPr>
          <w:ilvl w:val="0"/>
          <w:numId w:val="2"/>
        </w:numPr>
      </w:pPr>
      <w:bookmarkStart w:id="8" w:name="_Toc385152787"/>
      <w:r>
        <w:lastRenderedPageBreak/>
        <w:t>Empires</w:t>
      </w:r>
      <w:r w:rsidR="00F02550">
        <w:t xml:space="preserve"> &amp; Relations</w:t>
      </w:r>
      <w:bookmarkEnd w:id="8"/>
    </w:p>
    <w:p w14:paraId="66A37A7E" w14:textId="77777777" w:rsidR="00097938" w:rsidRDefault="00097938" w:rsidP="00097938">
      <w:pPr>
        <w:pStyle w:val="Heading2"/>
      </w:pPr>
      <w:bookmarkStart w:id="9" w:name="_Toc385152788"/>
      <w:r>
        <w:t>The trust scale</w:t>
      </w:r>
      <w:bookmarkEnd w:id="9"/>
    </w:p>
    <w:p w14:paraId="289F2CEF" w14:textId="77777777" w:rsidR="00097938" w:rsidRDefault="00097938" w:rsidP="00097938">
      <w:pPr>
        <w:pStyle w:val="Parrafonormal"/>
      </w:pPr>
      <w:r>
        <w:t>The basic measurement of the relationship between two empires is how much they trust each other. If an enemy empire is trusted</w:t>
      </w:r>
      <w:proofErr w:type="gramStart"/>
      <w:r>
        <w:t>;</w:t>
      </w:r>
      <w:proofErr w:type="gramEnd"/>
      <w:r>
        <w:t xml:space="preserve"> trade and other mutual benefits are exploited more, war is less likely to happen, frontiers are more open, etc.</w:t>
      </w:r>
    </w:p>
    <w:p w14:paraId="7D8B9BA5" w14:textId="77777777" w:rsidR="00097938" w:rsidRDefault="00097938" w:rsidP="00097938">
      <w:pPr>
        <w:pStyle w:val="Heading4"/>
        <w:numPr>
          <w:ilvl w:val="3"/>
          <w:numId w:val="2"/>
        </w:numPr>
      </w:pPr>
      <w:r>
        <w:t>Mechanics</w:t>
      </w:r>
    </w:p>
    <w:p w14:paraId="6FDF0C70" w14:textId="77777777" w:rsidR="00097938" w:rsidRDefault="00097938" w:rsidP="00097938">
      <w:pPr>
        <w:pStyle w:val="Parrafonormal"/>
      </w:pPr>
      <w:r>
        <w:t xml:space="preserve">For two empires A and B, A chooses how much it trusts B, B chooses how much it trusts A and the level of mutual trust is determined by the lesser quantity. The minimal common level of trust is then used to determine how open is the frontier between these empires and hence how easy is for influence units to enter or infiltrate the opposite empire. It is important hence to choose you allies carefully, since trust is a </w:t>
      </w:r>
      <w:proofErr w:type="gramStart"/>
      <w:r>
        <w:t>double edged</w:t>
      </w:r>
      <w:proofErr w:type="gramEnd"/>
      <w:r>
        <w:t xml:space="preserve"> sword. On one hand it can bring great rewards, on the other it can bring great danger.</w:t>
      </w:r>
    </w:p>
    <w:p w14:paraId="5AED1C7F" w14:textId="77777777" w:rsidR="00097938" w:rsidRDefault="00097938" w:rsidP="00097938">
      <w:pPr>
        <w:pStyle w:val="Parrafonormal"/>
      </w:pPr>
      <w:r>
        <w:t>The trust scale changes when either empire desires to change its attitude to the other, but in practice such a change in policy cannot be immediately applied across whole empires, and becomes effective only gradually. Trust being measured between 0 (no trust) and 1 (total trust), any change in policy can only shift at a rate of 0.1 per turn, so it could take to 10 turns for a shift in trust to fully affect influencers.</w:t>
      </w:r>
    </w:p>
    <w:p w14:paraId="556B1F0F" w14:textId="77777777" w:rsidR="00097938" w:rsidRDefault="00097938" w:rsidP="00097938">
      <w:pPr>
        <w:pStyle w:val="Heading4"/>
        <w:numPr>
          <w:ilvl w:val="3"/>
          <w:numId w:val="2"/>
        </w:numPr>
      </w:pPr>
      <w:r>
        <w:t>Secondary effects</w:t>
      </w:r>
    </w:p>
    <w:p w14:paraId="09936402" w14:textId="77777777" w:rsidR="00097938" w:rsidRDefault="00097938" w:rsidP="00097938">
      <w:pPr>
        <w:pStyle w:val="Parrafonormal"/>
      </w:pPr>
      <w:r>
        <w:t>There are certain thresholds in the trust scale that unlock new options for both empires. A certain level of trust becomes tempting given the many additional benefits. These benefits, in order, are:</w:t>
      </w:r>
    </w:p>
    <w:p w14:paraId="7670673B" w14:textId="77777777" w:rsidR="00097938" w:rsidRDefault="00097938" w:rsidP="00097938">
      <w:pPr>
        <w:pStyle w:val="Lista"/>
      </w:pPr>
      <w:r>
        <w:t>Cease Fire: fleets will not automatically engage and can coexist peacefully in unclaimed systems. Fleets that find themselves in foreign systems will retreat automatically.</w:t>
      </w:r>
    </w:p>
    <w:p w14:paraId="51353FB7" w14:textId="77777777" w:rsidR="00097938" w:rsidRDefault="00097938" w:rsidP="00097938">
      <w:pPr>
        <w:pStyle w:val="Lista"/>
      </w:pPr>
      <w:r>
        <w:t>Open Trade: trade is permitted between the empires, making traders safe to travel into the foreign empire and increasing their effectiveness.</w:t>
      </w:r>
    </w:p>
    <w:p w14:paraId="02DA1DEF" w14:textId="77777777" w:rsidR="00097938" w:rsidRDefault="00097938" w:rsidP="00097938">
      <w:pPr>
        <w:pStyle w:val="Lista"/>
      </w:pPr>
      <w:r>
        <w:t>Cultural Cooperation: scholars can go into the foreign empire in order to learn about their culture and technology.</w:t>
      </w:r>
    </w:p>
    <w:p w14:paraId="04BB141F" w14:textId="77777777" w:rsidR="00097938" w:rsidRDefault="00097938" w:rsidP="00097938">
      <w:pPr>
        <w:pStyle w:val="Lista"/>
      </w:pPr>
      <w:r>
        <w:t>Sanctuary: Foreign units are considered friendly and will be given assistance</w:t>
      </w:r>
      <w:r w:rsidR="001C24CC">
        <w:t xml:space="preserve"> (including repairs)</w:t>
      </w:r>
      <w:r>
        <w:t xml:space="preserve"> in frontier outposts. Friendly units can stay in orbit for long periods. </w:t>
      </w:r>
    </w:p>
    <w:p w14:paraId="17FFA8E2" w14:textId="77777777" w:rsidR="00097938" w:rsidRDefault="00097938" w:rsidP="00097938">
      <w:pPr>
        <w:pStyle w:val="Lista"/>
        <w:numPr>
          <w:ilvl w:val="1"/>
          <w:numId w:val="1"/>
        </w:numPr>
      </w:pPr>
      <w:r>
        <w:t>If a third fleet attacks the system, the sanctuary is enforced. A third empire is as such unable to attack an adversary in friendly territory without attacking both fleets.</w:t>
      </w:r>
    </w:p>
    <w:p w14:paraId="45FE9260" w14:textId="77777777" w:rsidR="00853C38" w:rsidRDefault="00097938" w:rsidP="00853C38">
      <w:pPr>
        <w:pStyle w:val="Lista"/>
        <w:numPr>
          <w:ilvl w:val="1"/>
          <w:numId w:val="1"/>
        </w:numPr>
      </w:pPr>
      <w:r>
        <w:t>Two friendly fleets that are not friends between each other can't engage while in their friend's system.</w:t>
      </w:r>
    </w:p>
    <w:p w14:paraId="524244E1" w14:textId="77777777" w:rsidR="00097938" w:rsidRDefault="00097938" w:rsidP="00853C38">
      <w:pPr>
        <w:pStyle w:val="Lista"/>
      </w:pPr>
      <w:r>
        <w:t>Special Resource Sharing: traders from an empire get access to important strategic resources owned by the friendly empire.</w:t>
      </w:r>
    </w:p>
    <w:p w14:paraId="53593F5B" w14:textId="77777777" w:rsidR="007D32E1" w:rsidRDefault="007D32E1" w:rsidP="00853C38">
      <w:pPr>
        <w:pStyle w:val="Lista"/>
      </w:pPr>
      <w:r>
        <w:t>Open Borders: friendly empires can travel between stars belonging to this empire.</w:t>
      </w:r>
    </w:p>
    <w:p w14:paraId="21E07B2C" w14:textId="77777777" w:rsidR="008D600A" w:rsidRPr="008D600A" w:rsidRDefault="008D600A" w:rsidP="008D600A">
      <w:pPr>
        <w:pStyle w:val="Heading2"/>
        <w:numPr>
          <w:ilvl w:val="1"/>
          <w:numId w:val="2"/>
        </w:numPr>
        <w:rPr>
          <w:rStyle w:val="Emphasis"/>
        </w:rPr>
      </w:pPr>
      <w:bookmarkStart w:id="10" w:name="_Toc385152789"/>
      <w:r w:rsidRPr="008D600A">
        <w:rPr>
          <w:rStyle w:val="Emphasis"/>
        </w:rPr>
        <w:lastRenderedPageBreak/>
        <w:t>Diplomacy</w:t>
      </w:r>
      <w:bookmarkEnd w:id="10"/>
    </w:p>
    <w:p w14:paraId="3BE21D27" w14:textId="77777777" w:rsidR="008D600A" w:rsidRPr="008D600A" w:rsidRDefault="008D600A" w:rsidP="008D600A">
      <w:pPr>
        <w:pStyle w:val="Parrafonormal"/>
      </w:pPr>
      <w:r w:rsidRPr="008D600A">
        <w:t>Diplomacy, while normally part of most 4x games</w:t>
      </w:r>
      <w:r>
        <w:t>,</w:t>
      </w:r>
      <w:r w:rsidRPr="008D600A">
        <w:t xml:space="preserve"> is not a desirable game concept. These are some personal arguments </w:t>
      </w:r>
      <w:r>
        <w:t>against</w:t>
      </w:r>
      <w:r w:rsidRPr="008D600A">
        <w:t xml:space="preserve"> it:</w:t>
      </w:r>
    </w:p>
    <w:p w14:paraId="6C8536A9" w14:textId="77777777" w:rsidR="008D600A" w:rsidRPr="008D600A" w:rsidRDefault="008D600A" w:rsidP="008D600A">
      <w:pPr>
        <w:pStyle w:val="Lista"/>
      </w:pPr>
      <w:r w:rsidRPr="008D600A">
        <w:t xml:space="preserve">It feels separate to the main flow of the game. </w:t>
      </w:r>
    </w:p>
    <w:p w14:paraId="4D8ED4E6" w14:textId="77777777" w:rsidR="008D600A" w:rsidRPr="008D600A" w:rsidRDefault="008D600A" w:rsidP="008D600A">
      <w:pPr>
        <w:pStyle w:val="Lista"/>
        <w:numPr>
          <w:ilvl w:val="1"/>
          <w:numId w:val="1"/>
        </w:numPr>
      </w:pPr>
      <w:r w:rsidRPr="008D600A">
        <w:t>It can occur at any time or not at all.</w:t>
      </w:r>
    </w:p>
    <w:p w14:paraId="7B8A5DC8" w14:textId="77777777" w:rsidR="008D600A" w:rsidRPr="008D600A" w:rsidRDefault="008D600A" w:rsidP="008D600A">
      <w:pPr>
        <w:pStyle w:val="Lista"/>
        <w:numPr>
          <w:ilvl w:val="1"/>
          <w:numId w:val="1"/>
        </w:numPr>
      </w:pPr>
      <w:r w:rsidRPr="008D600A">
        <w:t>It has little to no relation to other mechanics in the game. Even trying to tie it down to technological advance (which is by definition pretty broad) results in weird tradeoff like making a space-faring civilization have to discover</w:t>
      </w:r>
      <w:r>
        <w:t xml:space="preserve"> “peace treaty” and basic stuff </w:t>
      </w:r>
      <w:r w:rsidRPr="008D600A">
        <w:t>like that.</w:t>
      </w:r>
    </w:p>
    <w:p w14:paraId="063CC6E2" w14:textId="77777777" w:rsidR="008D600A" w:rsidRPr="008D600A" w:rsidRDefault="008D600A" w:rsidP="008D600A">
      <w:pPr>
        <w:pStyle w:val="Lista"/>
      </w:pPr>
      <w:r w:rsidRPr="008D600A">
        <w:t>It’s not particularly engaging as a feature.</w:t>
      </w:r>
    </w:p>
    <w:p w14:paraId="64A67E14" w14:textId="77777777" w:rsidR="008D600A" w:rsidRPr="008D600A" w:rsidRDefault="008D600A" w:rsidP="008D600A">
      <w:pPr>
        <w:pStyle w:val="Lista"/>
      </w:pPr>
      <w:r w:rsidRPr="008D600A">
        <w:t>If it needs to be really exploited, it’s a time consuming and tedious endeavor.</w:t>
      </w:r>
    </w:p>
    <w:p w14:paraId="623FA506" w14:textId="77777777" w:rsidR="008D600A" w:rsidRPr="008D600A" w:rsidRDefault="008D600A" w:rsidP="008D600A">
      <w:pPr>
        <w:pStyle w:val="Lista"/>
      </w:pPr>
      <w:r w:rsidRPr="008D600A">
        <w:t>It requires significant additional AI. Some games allow pretty much any kind of deal to occur, but in practice many are always denied.</w:t>
      </w:r>
    </w:p>
    <w:p w14:paraId="3EAAB644" w14:textId="77777777" w:rsidR="008D600A" w:rsidRPr="008D600A" w:rsidRDefault="008D600A" w:rsidP="008D600A">
      <w:pPr>
        <w:pStyle w:val="Lista"/>
      </w:pPr>
      <w:r w:rsidRPr="008D600A">
        <w:t>It is slow paced.</w:t>
      </w:r>
    </w:p>
    <w:p w14:paraId="361F1570" w14:textId="77777777" w:rsidR="008D600A" w:rsidRPr="008D600A" w:rsidRDefault="008D600A" w:rsidP="008D600A">
      <w:pPr>
        <w:pStyle w:val="Lista"/>
      </w:pPr>
      <w:r w:rsidRPr="008D600A">
        <w:t>It’s a kind of micro-management when many adversaries are present.</w:t>
      </w:r>
    </w:p>
    <w:p w14:paraId="61862F25" w14:textId="77777777" w:rsidR="008D600A" w:rsidRPr="008D600A" w:rsidRDefault="008D600A" w:rsidP="008D600A">
      <w:pPr>
        <w:pStyle w:val="Parrafonormal"/>
      </w:pPr>
      <w:r w:rsidRPr="008D600A">
        <w:t>If any kind of diplomacy is eventually added, it should better be reduced to a single screen related to the situational report, were basic actions like opening borders, declaring war, offer peace or establish basic trade.</w:t>
      </w:r>
    </w:p>
    <w:p w14:paraId="73CB86E3" w14:textId="77777777" w:rsidR="008D600A" w:rsidRPr="008D600A" w:rsidRDefault="008D600A" w:rsidP="008D600A"/>
    <w:p w14:paraId="6202BA9C" w14:textId="77777777" w:rsidR="00613510" w:rsidRDefault="00D36940" w:rsidP="00613510">
      <w:pPr>
        <w:pStyle w:val="Heading1"/>
        <w:numPr>
          <w:ilvl w:val="0"/>
          <w:numId w:val="2"/>
        </w:numPr>
      </w:pPr>
      <w:bookmarkStart w:id="11" w:name="_Toc385152790"/>
      <w:r>
        <w:lastRenderedPageBreak/>
        <w:t>In-Map</w:t>
      </w:r>
      <w:r w:rsidR="00613510">
        <w:t xml:space="preserve"> Units</w:t>
      </w:r>
      <w:bookmarkEnd w:id="11"/>
    </w:p>
    <w:p w14:paraId="1DBDCE29" w14:textId="77777777" w:rsidR="00613510" w:rsidRDefault="00613510" w:rsidP="00613510">
      <w:pPr>
        <w:pStyle w:val="Heading2"/>
        <w:numPr>
          <w:ilvl w:val="1"/>
          <w:numId w:val="2"/>
        </w:numPr>
      </w:pPr>
      <w:bookmarkStart w:id="12" w:name="_Toc385152791"/>
      <w:r>
        <w:t>Imperial Headquarters (IH)</w:t>
      </w:r>
      <w:bookmarkEnd w:id="12"/>
    </w:p>
    <w:p w14:paraId="159ACC6B" w14:textId="77777777" w:rsidR="00613510" w:rsidRDefault="00613510" w:rsidP="00613510">
      <w:pPr>
        <w:pStyle w:val="Parrafonormal"/>
      </w:pPr>
      <w:r>
        <w:t>To limit the micromanagement in the game, and to create an additional strategic consideration for the game, units are created in a few specific locations only. An imperial headquarter is an expensive system project that adds, after completion, provide with 4 production slots. Each slot can be dedicated to the creation of a single type of unit at the time, and the unit appears at that location. The cost of the unit is the charged to the reserve. Each slot includes:</w:t>
      </w:r>
    </w:p>
    <w:p w14:paraId="6EA0F052" w14:textId="77777777" w:rsidR="00613510" w:rsidRDefault="00613510" w:rsidP="00613510">
      <w:pPr>
        <w:pStyle w:val="Lista"/>
      </w:pPr>
      <w:r>
        <w:t>A type, which in turn defines the units that can be produced in it. Available types depend on specific modules, but examples include:</w:t>
      </w:r>
    </w:p>
    <w:p w14:paraId="2F30769F" w14:textId="77777777" w:rsidR="00613510" w:rsidRDefault="00613510" w:rsidP="00613510">
      <w:pPr>
        <w:pStyle w:val="Lista"/>
        <w:numPr>
          <w:ilvl w:val="1"/>
          <w:numId w:val="1"/>
        </w:numPr>
      </w:pPr>
      <w:r>
        <w:t>Orbital Shipyard: produces ships for task forces.</w:t>
      </w:r>
    </w:p>
    <w:p w14:paraId="71437CEA" w14:textId="77777777" w:rsidR="00613510" w:rsidRDefault="00613510" w:rsidP="00613510">
      <w:pPr>
        <w:pStyle w:val="Lista"/>
        <w:numPr>
          <w:ilvl w:val="1"/>
          <w:numId w:val="1"/>
        </w:numPr>
      </w:pPr>
      <w:r>
        <w:t>Marine Barracks: produces ground troops for invasion and defense.</w:t>
      </w:r>
    </w:p>
    <w:p w14:paraId="451BFDF7" w14:textId="77777777" w:rsidR="00613510" w:rsidRDefault="00613510" w:rsidP="00613510">
      <w:pPr>
        <w:pStyle w:val="Lista"/>
        <w:numPr>
          <w:ilvl w:val="1"/>
          <w:numId w:val="1"/>
        </w:numPr>
      </w:pPr>
      <w:r>
        <w:t>Shadow Academy: produces spies and other influencers.</w:t>
      </w:r>
    </w:p>
    <w:p w14:paraId="5DEAC85E" w14:textId="77777777" w:rsidR="00613510" w:rsidRDefault="00613510" w:rsidP="00613510">
      <w:pPr>
        <w:pStyle w:val="Lista"/>
      </w:pPr>
      <w:r>
        <w:t xml:space="preserve">A level, which determines the total number of resources that the slot can churn per turn. The slot can be upgraded to increase production. Of course, a </w:t>
      </w:r>
      <w:proofErr w:type="gramStart"/>
      <w:r>
        <w:t>higher level</w:t>
      </w:r>
      <w:proofErr w:type="gramEnd"/>
      <w:r>
        <w:t xml:space="preserve"> command headquarter is a juicy target.</w:t>
      </w:r>
    </w:p>
    <w:p w14:paraId="13159D9C" w14:textId="77777777" w:rsidR="00613510" w:rsidRDefault="00613510" w:rsidP="00613510">
      <w:pPr>
        <w:pStyle w:val="Parrafonormal"/>
      </w:pPr>
      <w:r>
        <w:t>IHs are marked with their own distinctive icon on the galaxy map can be found orbiting stars along task forces, they also have their own specific interfaces.</w:t>
      </w:r>
    </w:p>
    <w:p w14:paraId="3F4C2CE2" w14:textId="77777777" w:rsidR="00502CD1" w:rsidRDefault="00502CD1" w:rsidP="00502CD1">
      <w:pPr>
        <w:pStyle w:val="Heading3"/>
      </w:pPr>
      <w:bookmarkStart w:id="13" w:name="_Toc385152792"/>
      <w:r>
        <w:t>The building queue</w:t>
      </w:r>
      <w:bookmarkEnd w:id="13"/>
    </w:p>
    <w:p w14:paraId="6862B151" w14:textId="77777777" w:rsidR="00502CD1" w:rsidRDefault="00502CD1" w:rsidP="00502CD1">
      <w:pPr>
        <w:pStyle w:val="Parrafonormal"/>
      </w:pPr>
      <w:r>
        <w:t>The original idea was for each slot to be able to produce a unit of the specific type. Upgrades and construction speed would be handled at the slot type and multiple slots built independently. This ended up being not only harder to implement, but also too complex in both implementation and interface (sorting slots, empty slots, separate upgrades, etc.).</w:t>
      </w:r>
    </w:p>
    <w:p w14:paraId="2D395AC0" w14:textId="77777777" w:rsidR="00502CD1" w:rsidRDefault="00502CD1" w:rsidP="00502CD1">
      <w:pPr>
        <w:pStyle w:val="Parrafonormal"/>
      </w:pPr>
      <w:r>
        <w:t xml:space="preserve"> An alternative is to decouple available types and HQ level from the slots themselves. So, a single HQ can have several types of independent upgrades:</w:t>
      </w:r>
    </w:p>
    <w:p w14:paraId="0C5B47ED" w14:textId="77777777" w:rsidR="00502CD1" w:rsidRDefault="00502CD1" w:rsidP="00502CD1">
      <w:pPr>
        <w:pStyle w:val="Lista"/>
      </w:pPr>
      <w:r>
        <w:t>Modules: increasing the available units on every slot.</w:t>
      </w:r>
    </w:p>
    <w:p w14:paraId="24E31036" w14:textId="77777777" w:rsidR="00502CD1" w:rsidRDefault="00502CD1" w:rsidP="00502CD1">
      <w:pPr>
        <w:pStyle w:val="Lista"/>
      </w:pPr>
      <w:r>
        <w:t>Slots: making a new slot available, allowing production in parallel.</w:t>
      </w:r>
    </w:p>
    <w:p w14:paraId="35F1BB8A" w14:textId="77777777" w:rsidR="00502CD1" w:rsidRDefault="00502CD1" w:rsidP="00502CD1">
      <w:pPr>
        <w:pStyle w:val="Lista"/>
      </w:pPr>
      <w:r>
        <w:t>Level: increases total output from the HQ, to be distributed among slots.</w:t>
      </w:r>
    </w:p>
    <w:p w14:paraId="15B46165" w14:textId="77777777" w:rsidR="009A6DFB" w:rsidRDefault="009A6DFB" w:rsidP="009A6DFB">
      <w:pPr>
        <w:pStyle w:val="Parrafonormal"/>
      </w:pPr>
      <w:r>
        <w:t>These upgrade options, being fewer, can be better integrated with the standard project UI in each star.</w:t>
      </w:r>
    </w:p>
    <w:p w14:paraId="44092560" w14:textId="77777777" w:rsidR="00DA1737" w:rsidRDefault="00DA1737" w:rsidP="00DA1737">
      <w:pPr>
        <w:pStyle w:val="Heading3"/>
      </w:pPr>
      <w:bookmarkStart w:id="14" w:name="_Toc385152793"/>
      <w:r>
        <w:t>HQ Options</w:t>
      </w:r>
      <w:bookmarkEnd w:id="14"/>
    </w:p>
    <w:p w14:paraId="2DEBAADE" w14:textId="77777777" w:rsidR="00DA1737" w:rsidRDefault="00DA1737" w:rsidP="00DA1737">
      <w:pPr>
        <w:pStyle w:val="Heading4"/>
      </w:pPr>
      <w:r>
        <w:t>Relocation</w:t>
      </w:r>
    </w:p>
    <w:p w14:paraId="4506DC11" w14:textId="77777777" w:rsidR="00613510" w:rsidRDefault="00DA1737" w:rsidP="00613510">
      <w:pPr>
        <w:pStyle w:val="Parrafonormal"/>
      </w:pPr>
      <w:r>
        <w:t>Upon construction, the unit starts with the assigned route as order. The interface to create the route is the same as the one to determine a fleet's route.</w:t>
      </w:r>
      <w:r w:rsidR="00613510">
        <w:t xml:space="preserve"> More details on how paths are created are seen in the </w:t>
      </w:r>
      <w:r>
        <w:t>fleet's</w:t>
      </w:r>
      <w:r w:rsidR="00613510">
        <w:t xml:space="preserve"> movement section.</w:t>
      </w:r>
    </w:p>
    <w:p w14:paraId="333554B7" w14:textId="77777777" w:rsidR="00D853D6" w:rsidRDefault="00D853D6" w:rsidP="00D853D6">
      <w:pPr>
        <w:pStyle w:val="Heading4"/>
      </w:pPr>
      <w:r>
        <w:lastRenderedPageBreak/>
        <w:t>Output</w:t>
      </w:r>
    </w:p>
    <w:p w14:paraId="1FFFB079" w14:textId="77777777" w:rsidR="00D853D6" w:rsidRPr="00D853D6" w:rsidRDefault="00D853D6" w:rsidP="00D853D6">
      <w:pPr>
        <w:pStyle w:val="Parrafonormal"/>
      </w:pPr>
      <w:r>
        <w:t xml:space="preserve">A button allows </w:t>
      </w:r>
      <w:proofErr w:type="gramStart"/>
      <w:r>
        <w:t>to toggle</w:t>
      </w:r>
      <w:proofErr w:type="gramEnd"/>
      <w:r>
        <w:t xml:space="preserve"> the current output of the HQ. By default each HQ builds unit at the maximum possible speed, as long as there are enough resources to do so. This option allows </w:t>
      </w:r>
      <w:proofErr w:type="gramStart"/>
      <w:r>
        <w:t>to halve or halt</w:t>
      </w:r>
      <w:proofErr w:type="gramEnd"/>
      <w:r>
        <w:t xml:space="preserve"> construction in order to save resources. HQ Maintenance though still exists.</w:t>
      </w:r>
    </w:p>
    <w:p w14:paraId="2F21CA14" w14:textId="77777777" w:rsidR="00D853D6" w:rsidRPr="00D31AC6" w:rsidRDefault="00D853D6" w:rsidP="00613510">
      <w:pPr>
        <w:pStyle w:val="Parrafonormal"/>
      </w:pPr>
    </w:p>
    <w:p w14:paraId="3E523CFA" w14:textId="77777777" w:rsidR="00613510" w:rsidRDefault="00613510" w:rsidP="00613510">
      <w:pPr>
        <w:pStyle w:val="Heading2"/>
        <w:numPr>
          <w:ilvl w:val="1"/>
          <w:numId w:val="2"/>
        </w:numPr>
        <w:rPr>
          <w:rStyle w:val="Emphasis"/>
        </w:rPr>
      </w:pPr>
      <w:bookmarkStart w:id="15" w:name="_Toc385152794"/>
      <w:r>
        <w:rPr>
          <w:rStyle w:val="Emphasis"/>
        </w:rPr>
        <w:t>Task Forces</w:t>
      </w:r>
      <w:bookmarkEnd w:id="15"/>
    </w:p>
    <w:p w14:paraId="73FA293F" w14:textId="77777777" w:rsidR="00613510" w:rsidRDefault="00613510" w:rsidP="00613510">
      <w:pPr>
        <w:pStyle w:val="Parrafonormal"/>
      </w:pPr>
      <w:r>
        <w:t xml:space="preserve">While units are produced independently, it is desirable to group them in order to manipulate them more easily on the galaxy map. Different task forces are created depending on the type of unit, depending on the type of lost that produces them at the IH. This allows creation of separate behaviors for a task force depending on its type. Upon being produced at an IH, a unit goes into the first task force in orbit with a matching type; else a new task force is created for such purpose. </w:t>
      </w:r>
    </w:p>
    <w:p w14:paraId="5F0D3B57" w14:textId="77777777" w:rsidR="00613510" w:rsidRDefault="00613510" w:rsidP="00613510">
      <w:pPr>
        <w:pStyle w:val="Parrafonormal"/>
      </w:pPr>
      <w:r>
        <w:t>Units of the same type are stacked together into a single count, further simplifying handling huge numbers of units</w:t>
      </w:r>
      <w:r>
        <w:rPr>
          <w:rStyle w:val="FootnoteReference"/>
        </w:rPr>
        <w:footnoteReference w:id="1"/>
      </w:r>
      <w:r>
        <w:t>. In order to reduce the number of task forces required to handle units, as well as too much clutter in the map, every time two task forces of the same type and owner coincide orbiting the same star, they are merged together. This is sometimes referred as the "default" task force of a system.</w:t>
      </w:r>
    </w:p>
    <w:p w14:paraId="19AA5059" w14:textId="77777777" w:rsidR="00613510" w:rsidRDefault="00613510" w:rsidP="00613510">
      <w:pPr>
        <w:pStyle w:val="Parrafonormal"/>
      </w:pPr>
      <w:r>
        <w:t>Task forces are only visible as a single icon on the main map, no matter how many ships are contained inside a particular task force. This avoids clutter and simplifies issuing commands. On the other hand, the same ability to stack multiple ships together may hide important information from the player, who needs to be able to determine the balances of power. For this reason, it might be convenient to divide task force icons into three or so distinctive icons, with at least a 20x increase in total task force base cost between them.</w:t>
      </w:r>
    </w:p>
    <w:p w14:paraId="35D934B5" w14:textId="77777777" w:rsidR="00613510" w:rsidRDefault="00613510" w:rsidP="00613510">
      <w:pPr>
        <w:pStyle w:val="Heading3"/>
        <w:numPr>
          <w:ilvl w:val="2"/>
          <w:numId w:val="2"/>
        </w:numPr>
      </w:pPr>
      <w:bookmarkStart w:id="16" w:name="_Toc385152795"/>
      <w:r>
        <w:t>Manipulation</w:t>
      </w:r>
      <w:bookmarkEnd w:id="16"/>
    </w:p>
    <w:p w14:paraId="68C7DD71" w14:textId="77777777" w:rsidR="00613510" w:rsidRPr="00EA5DAE" w:rsidRDefault="00613510" w:rsidP="00613510">
      <w:pPr>
        <w:pStyle w:val="Parrafonormal"/>
      </w:pPr>
      <w:r>
        <w:t>Task forces can be either orbiting a star or in transit between stars. A task force in transit cannot be manipulated on any way, but once back in orbit a subset of units (by default all of them) can be selected in order to do one of several possible manipulations.</w:t>
      </w:r>
    </w:p>
    <w:p w14:paraId="56872226" w14:textId="77777777" w:rsidR="00613510" w:rsidRDefault="00613510" w:rsidP="00613510">
      <w:pPr>
        <w:pStyle w:val="Heading4"/>
        <w:numPr>
          <w:ilvl w:val="3"/>
          <w:numId w:val="2"/>
        </w:numPr>
      </w:pPr>
      <w:r>
        <w:t>Selection</w:t>
      </w:r>
    </w:p>
    <w:p w14:paraId="1935ED70" w14:textId="77777777" w:rsidR="00613510" w:rsidRDefault="00613510" w:rsidP="00613510">
      <w:pPr>
        <w:pStyle w:val="Parrafonormal"/>
      </w:pPr>
      <w:r>
        <w:t xml:space="preserve">Clicking on a task force icon opens a special dialog, detailing each stack in it by showing the unit icon and its count. </w:t>
      </w:r>
      <w:proofErr w:type="gramStart"/>
      <w:r>
        <w:t>Selection is done by clicking on these icons</w:t>
      </w:r>
      <w:proofErr w:type="gramEnd"/>
      <w:r>
        <w:t>. Some considerations:</w:t>
      </w:r>
    </w:p>
    <w:p w14:paraId="44E2AF2A" w14:textId="77777777" w:rsidR="00613510" w:rsidRDefault="00613510" w:rsidP="00613510">
      <w:pPr>
        <w:pStyle w:val="Lista"/>
      </w:pPr>
      <w:r>
        <w:t>Initially, all stacks are fully selected the number representing the total number of units of each type.</w:t>
      </w:r>
    </w:p>
    <w:p w14:paraId="4766B10E" w14:textId="77777777" w:rsidR="00613510" w:rsidRDefault="00613510" w:rsidP="00613510">
      <w:pPr>
        <w:pStyle w:val="Lista"/>
      </w:pPr>
      <w:r>
        <w:t xml:space="preserve">Clicking on the icon changes the number of selected units, decrementing them in case of a left-click and incrementing them in case of a right-click. </w:t>
      </w:r>
    </w:p>
    <w:p w14:paraId="49A334E9" w14:textId="77777777" w:rsidR="00613510" w:rsidRDefault="00613510" w:rsidP="00613510">
      <w:pPr>
        <w:pStyle w:val="Lista"/>
        <w:numPr>
          <w:ilvl w:val="1"/>
          <w:numId w:val="1"/>
        </w:numPr>
      </w:pPr>
      <w:r>
        <w:t xml:space="preserve">One more click past the maximum value cycles to 0 and vice-versa. The full number is divided in 12 increments (about 8.3% per click), rounding each incremental value. </w:t>
      </w:r>
    </w:p>
    <w:p w14:paraId="1531ABC9" w14:textId="77777777" w:rsidR="00613510" w:rsidRDefault="00613510" w:rsidP="00613510">
      <w:pPr>
        <w:pStyle w:val="Lista"/>
        <w:numPr>
          <w:ilvl w:val="1"/>
          <w:numId w:val="1"/>
        </w:numPr>
      </w:pPr>
      <w:r>
        <w:t>For small numbers of units, a minimum of 1 unit is always selected.</w:t>
      </w:r>
    </w:p>
    <w:p w14:paraId="2D97E908" w14:textId="77777777" w:rsidR="00613510" w:rsidRDefault="00613510" w:rsidP="00613510">
      <w:pPr>
        <w:pStyle w:val="Lista"/>
        <w:numPr>
          <w:ilvl w:val="1"/>
          <w:numId w:val="1"/>
        </w:numPr>
      </w:pPr>
      <w:r>
        <w:t>Holding the Ctrl key while clicking toggles 3 increments on each click.</w:t>
      </w:r>
    </w:p>
    <w:p w14:paraId="37D3956C" w14:textId="77777777" w:rsidR="00613510" w:rsidRDefault="00613510" w:rsidP="00613510">
      <w:pPr>
        <w:pStyle w:val="Lista"/>
      </w:pPr>
      <w:r>
        <w:t>A special button is also available to toggle between all or none of the units across all stacks.</w:t>
      </w:r>
    </w:p>
    <w:p w14:paraId="4B182EF2" w14:textId="77777777" w:rsidR="00613510" w:rsidRDefault="00613510" w:rsidP="00613510">
      <w:pPr>
        <w:pStyle w:val="Heading4"/>
        <w:numPr>
          <w:ilvl w:val="3"/>
          <w:numId w:val="2"/>
        </w:numPr>
      </w:pPr>
      <w:r>
        <w:lastRenderedPageBreak/>
        <w:t>Options</w:t>
      </w:r>
    </w:p>
    <w:p w14:paraId="79CDC42A" w14:textId="77777777" w:rsidR="00613510" w:rsidRPr="005426DE" w:rsidRDefault="00613510" w:rsidP="00613510">
      <w:pPr>
        <w:pStyle w:val="Parrafonormal"/>
      </w:pPr>
      <w:r>
        <w:t>Once a selection is made, special buttons on the dialog allow the following actions:</w:t>
      </w:r>
    </w:p>
    <w:p w14:paraId="65EB7FAF" w14:textId="77777777" w:rsidR="00613510" w:rsidRDefault="00613510" w:rsidP="00613510">
      <w:pPr>
        <w:pStyle w:val="Lista"/>
      </w:pPr>
      <w:r>
        <w:t>Movement to a different system, by clicking on it.</w:t>
      </w:r>
    </w:p>
    <w:p w14:paraId="168E434E" w14:textId="77777777" w:rsidR="00613510" w:rsidRDefault="00613510" w:rsidP="00613510">
      <w:pPr>
        <w:pStyle w:val="Lista"/>
      </w:pPr>
      <w:r>
        <w:t xml:space="preserve">Creating a named task force, which is never merged with others by default, it remains a separate entity. Useful to avoid reselecting tasks forces </w:t>
      </w:r>
      <w:proofErr w:type="gramStart"/>
      <w:r>
        <w:t>who</w:t>
      </w:r>
      <w:proofErr w:type="gramEnd"/>
      <w:r>
        <w:t xml:space="preserve"> temporarily coincide on a star system.</w:t>
      </w:r>
    </w:p>
    <w:p w14:paraId="6AB8BBEF" w14:textId="77777777" w:rsidR="00613510" w:rsidRDefault="00613510" w:rsidP="00613510">
      <w:pPr>
        <w:pStyle w:val="Lista"/>
      </w:pPr>
      <w:r>
        <w:t>Scrap them, returning part of their construction cost to the reserve.</w:t>
      </w:r>
    </w:p>
    <w:p w14:paraId="4C0EAD4B" w14:textId="77777777" w:rsidR="00613510" w:rsidRDefault="00613510" w:rsidP="00613510">
      <w:pPr>
        <w:pStyle w:val="Lista"/>
      </w:pPr>
      <w:r>
        <w:t xml:space="preserve">Moving them into another task force in the same system by </w:t>
      </w:r>
      <w:proofErr w:type="gramStart"/>
      <w:r>
        <w:t>left-clicking</w:t>
      </w:r>
      <w:proofErr w:type="gramEnd"/>
      <w:r>
        <w:t xml:space="preserve"> on its icon. This allows disbanding </w:t>
      </w:r>
      <w:proofErr w:type="gramStart"/>
      <w:r>
        <w:t>a named fleet or moving units</w:t>
      </w:r>
      <w:proofErr w:type="gramEnd"/>
      <w:r>
        <w:t xml:space="preserve"> between task forces. </w:t>
      </w:r>
    </w:p>
    <w:p w14:paraId="6A1AFE8B" w14:textId="77777777" w:rsidR="00613510" w:rsidRDefault="00613510" w:rsidP="00613510">
      <w:pPr>
        <w:pStyle w:val="Parrafonormal"/>
      </w:pPr>
      <w:r>
        <w:t xml:space="preserve">Task forces can be sent from one star to another by clicking on the task force icon and then on the desired destination, which should of course be connected to the current star by a </w:t>
      </w:r>
      <w:proofErr w:type="spellStart"/>
      <w:r>
        <w:t>starlane</w:t>
      </w:r>
      <w:proofErr w:type="spellEnd"/>
      <w:r>
        <w:t>. As a convenient shortcut, clicking on a destination can be done while ships are in the staging area. If this is done, it will automatically create a new task force and sends it to the selected destination, but upon arrival the task force will automatically disband. These temporary task forces are useful to avoid too much micromanagement and can be used all the time without ever creating new task forces. The ability to define task forces can be convenient nevertheless to avoid having to reselect stacks of ships when more than one task force reaches the same star or other ships are already there.</w:t>
      </w:r>
    </w:p>
    <w:p w14:paraId="28A414B5" w14:textId="77777777" w:rsidR="00613510" w:rsidRDefault="00613510" w:rsidP="00613510">
      <w:pPr>
        <w:pStyle w:val="Heading3"/>
        <w:numPr>
          <w:ilvl w:val="2"/>
          <w:numId w:val="2"/>
        </w:numPr>
      </w:pPr>
      <w:bookmarkStart w:id="17" w:name="_Toc385152796"/>
      <w:r>
        <w:t>Movement</w:t>
      </w:r>
      <w:bookmarkEnd w:id="17"/>
    </w:p>
    <w:p w14:paraId="39BB210C" w14:textId="77777777" w:rsidR="00613510" w:rsidRDefault="00613510" w:rsidP="00613510">
      <w:pPr>
        <w:pStyle w:val="Heading4"/>
        <w:numPr>
          <w:ilvl w:val="3"/>
          <w:numId w:val="2"/>
        </w:numPr>
      </w:pPr>
      <w:r>
        <w:t>Hyperspace travel</w:t>
      </w:r>
    </w:p>
    <w:p w14:paraId="5AEF932A" w14:textId="77777777" w:rsidR="00613510" w:rsidRPr="003C5303" w:rsidRDefault="00613510" w:rsidP="00613510">
      <w:pPr>
        <w:pStyle w:val="Parrafonormal"/>
      </w:pPr>
      <w:r>
        <w:t xml:space="preserve">The basic system of space travel involves the use of a hyperspace gate to allow movement through hyperspace along a </w:t>
      </w:r>
      <w:proofErr w:type="spellStart"/>
      <w:r>
        <w:t>starline</w:t>
      </w:r>
      <w:proofErr w:type="spellEnd"/>
      <w:r>
        <w:t xml:space="preserve">/fracture. </w:t>
      </w:r>
      <w:proofErr w:type="gramStart"/>
      <w:r>
        <w:t>A hyperspace gate is opened by the engine</w:t>
      </w:r>
      <w:proofErr w:type="gramEnd"/>
      <w:r>
        <w:t xml:space="preserve"> and the shield guarantees that the task force can remain cohesive under the strong ripping forces of the hyperspace. The shield can encompass the same ship where it’s generated or nearby ships of the same task force. Task forces using hyperspace shield take several turns in transit, can be reached for orders with sufficiently high technology and can be detected from the other end. Ships can retreat from combat by opening a hyperspace gate and crossing it. Hyperspace launchers can accelerate ships through hyperspace if built on the origin. Hyperspace dampeners can reduce it at destination by polluting the </w:t>
      </w:r>
      <w:proofErr w:type="spellStart"/>
      <w:r>
        <w:t>starlane</w:t>
      </w:r>
      <w:proofErr w:type="spellEnd"/>
      <w:r>
        <w:t xml:space="preserve"> with hyperspace noise. The ability to open a hyperspace gate and the hyperspace shield are different ship components, and only a single gate is needed for all ships. Static gates</w:t>
      </w:r>
    </w:p>
    <w:p w14:paraId="33ED88E0" w14:textId="77777777" w:rsidR="00613510" w:rsidRDefault="00613510" w:rsidP="00613510">
      <w:pPr>
        <w:pStyle w:val="Heading4"/>
        <w:numPr>
          <w:ilvl w:val="3"/>
          <w:numId w:val="2"/>
        </w:numPr>
      </w:pPr>
      <w:r>
        <w:t>Jump Drives</w:t>
      </w:r>
    </w:p>
    <w:p w14:paraId="3AA8D251" w14:textId="77777777" w:rsidR="00613510" w:rsidRDefault="00613510" w:rsidP="00613510">
      <w:pPr>
        <w:pStyle w:val="Parrafonormal"/>
      </w:pPr>
      <w:r>
        <w:t xml:space="preserve">A non-standard alternative of travel, it involves a jump drive that takes time to charge, slowly building up a time-space fracture. When the buildup is complete, all energy is released at once and space-time is ripped as if punched by a needle, teleporting the task force instantly to destination. Jump drives have the advantages of allowing cancelation of the buildup at any time and not being detectable in advance, exceling at surprise attacks. Disadvantages include not being able to retreat from combat (as a new jump would require a new slow buildup) and the fact that the energy required for the jump depends on both the mass of the task force and the distance, limiting the size of the moving task force further. Also, there are fewer technology improvements than in hyperspace technology. Gravitational stabilizers can be used as defenses in the destination system, but instead of slowing down jumps these devices make them </w:t>
      </w:r>
      <w:proofErr w:type="gramStart"/>
      <w:r>
        <w:t>more unstable</w:t>
      </w:r>
      <w:proofErr w:type="gramEnd"/>
      <w:r>
        <w:t>. A random fraction of incoming ships could be lost in transit, never to be found again.</w:t>
      </w:r>
    </w:p>
    <w:p w14:paraId="79993833" w14:textId="77777777" w:rsidR="00613510" w:rsidRDefault="00613510" w:rsidP="00613510">
      <w:pPr>
        <w:pStyle w:val="Heading4"/>
        <w:numPr>
          <w:ilvl w:val="3"/>
          <w:numId w:val="2"/>
        </w:numPr>
      </w:pPr>
      <w:r>
        <w:t>Other issues</w:t>
      </w:r>
    </w:p>
    <w:p w14:paraId="060E0760" w14:textId="77777777" w:rsidR="00613510" w:rsidRPr="00CD4726" w:rsidRDefault="00613510" w:rsidP="00613510">
      <w:pPr>
        <w:pStyle w:val="Parrafonormal"/>
      </w:pPr>
      <w:r>
        <w:t xml:space="preserve">The game doesn’t automatically calculate routes between stars. This design conclusion is due to the diversity of conditions and assumption for this problem. While </w:t>
      </w:r>
      <w:proofErr w:type="spellStart"/>
      <w:proofErr w:type="gramStart"/>
      <w:r>
        <w:t>pathfinding</w:t>
      </w:r>
      <w:proofErr w:type="spellEnd"/>
      <w:r>
        <w:t xml:space="preserve"> using</w:t>
      </w:r>
      <w:proofErr w:type="gramEnd"/>
      <w:r>
        <w:t xml:space="preserve"> </w:t>
      </w:r>
      <w:proofErr w:type="spellStart"/>
      <w:r>
        <w:t>starlanes</w:t>
      </w:r>
      <w:proofErr w:type="spellEnd"/>
      <w:r>
        <w:t xml:space="preserve"> is relatively </w:t>
      </w:r>
      <w:r>
        <w:lastRenderedPageBreak/>
        <w:t>simple, the intended path will depend on enemy presence, patrolling, strategy, etc. To simplify this problem while allowing total control to the player, a series of stars can be chosen instead of a single destination. A click on a star contiguous to the last star in the path (or the starting star in case of being in orbit) will add it to the path, while a right-click on any star in the path will delete all stars from that one onwards. The path always contains all the stars that a particular task force will move to.</w:t>
      </w:r>
    </w:p>
    <w:p w14:paraId="633D9150" w14:textId="77777777" w:rsidR="00613510" w:rsidRPr="00FA0298" w:rsidRDefault="00613510" w:rsidP="00613510">
      <w:pPr>
        <w:pStyle w:val="Parrafonormal"/>
      </w:pPr>
    </w:p>
    <w:p w14:paraId="4BFCA70B" w14:textId="77777777" w:rsidR="00613510" w:rsidRDefault="00613510" w:rsidP="00886212">
      <w:pPr>
        <w:pStyle w:val="Heading1"/>
      </w:pPr>
      <w:bookmarkStart w:id="18" w:name="_Toc385152797"/>
      <w:r>
        <w:lastRenderedPageBreak/>
        <w:t>Resources and Production</w:t>
      </w:r>
      <w:bookmarkEnd w:id="18"/>
    </w:p>
    <w:p w14:paraId="36A129F0" w14:textId="77777777" w:rsidR="00613510" w:rsidRDefault="00613510" w:rsidP="00886212">
      <w:pPr>
        <w:pStyle w:val="Heading2"/>
        <w:rPr>
          <w:rStyle w:val="Emphasis"/>
        </w:rPr>
      </w:pPr>
      <w:bookmarkStart w:id="19" w:name="_Toc385152798"/>
      <w:r>
        <w:rPr>
          <w:rStyle w:val="Emphasis"/>
        </w:rPr>
        <w:t>Stars Systems</w:t>
      </w:r>
      <w:bookmarkEnd w:id="19"/>
    </w:p>
    <w:p w14:paraId="5FD2A6F7" w14:textId="77777777" w:rsidR="00613510" w:rsidRPr="00A92D39" w:rsidRDefault="00613510" w:rsidP="00886212">
      <w:pPr>
        <w:pStyle w:val="Heading3"/>
      </w:pPr>
      <w:bookmarkStart w:id="20" w:name="_Toc385152799"/>
      <w:r>
        <w:t>Model</w:t>
      </w:r>
      <w:bookmarkEnd w:id="20"/>
    </w:p>
    <w:p w14:paraId="2F5C3636" w14:textId="77777777" w:rsidR="00613510" w:rsidRPr="00987627" w:rsidRDefault="00613510" w:rsidP="00613510">
      <w:pPr>
        <w:pStyle w:val="Parrafonormal"/>
      </w:pPr>
      <w:r>
        <w:t xml:space="preserve">The aim of the game is to consider a star system as the basic unit, usually referred to just as a star. A star system is nevertheless a complicated concept, since the characteristics of the star itself may be very different (red giant, binary star, etc.) and the same applies to the planets, asteroids and other celestial bodies that may be present in the system. To avoid considering all possible materials, minerals, energy sources, ecosystems and so on, we simplify the model of a star to a set of three attributes: </w:t>
      </w:r>
    </w:p>
    <w:p w14:paraId="7F987F58" w14:textId="77777777" w:rsidR="00613510" w:rsidRDefault="00613510" w:rsidP="00886212">
      <w:pPr>
        <w:pStyle w:val="Heading4"/>
      </w:pPr>
      <w:proofErr w:type="spellStart"/>
      <w:proofErr w:type="gramStart"/>
      <w:r>
        <w:t>starSize</w:t>
      </w:r>
      <w:proofErr w:type="spellEnd"/>
      <w:proofErr w:type="gramEnd"/>
    </w:p>
    <w:p w14:paraId="185A48FC" w14:textId="77777777" w:rsidR="00613510" w:rsidRPr="00156022" w:rsidRDefault="00613510" w:rsidP="00613510">
      <w:pPr>
        <w:pStyle w:val="Parrafonormal"/>
      </w:pPr>
      <w:r>
        <w:t xml:space="preserve">This attribute measures the sheer size of the system. A standard system will have a size of </w:t>
      </w:r>
      <w:proofErr w:type="gramStart"/>
      <w:r>
        <w:t>0.5,</w:t>
      </w:r>
      <w:proofErr w:type="gramEnd"/>
      <w:r>
        <w:t xml:space="preserve"> the maximum possible system (representing many planets for example) has a size of 1.0. A size of 0.0 indicates the absence of habitable locations.</w:t>
      </w:r>
    </w:p>
    <w:p w14:paraId="5AAEA251" w14:textId="77777777" w:rsidR="00613510" w:rsidRDefault="00613510" w:rsidP="00886212">
      <w:pPr>
        <w:pStyle w:val="Heading4"/>
      </w:pPr>
      <w:proofErr w:type="spellStart"/>
      <w:proofErr w:type="gramStart"/>
      <w:r>
        <w:t>starConditions</w:t>
      </w:r>
      <w:proofErr w:type="spellEnd"/>
      <w:proofErr w:type="gramEnd"/>
    </w:p>
    <w:p w14:paraId="7895F528" w14:textId="77777777" w:rsidR="00613510" w:rsidRPr="00957B98" w:rsidRDefault="00613510" w:rsidP="00613510">
      <w:pPr>
        <w:pStyle w:val="Parrafonormal"/>
      </w:pPr>
      <w:r>
        <w:t>This attribute indicates the inherent difficulty of colonization for the system. It includes all imaginable aspects ranging; presence of atmospheres, corrosive elements, storms, hostile native life, gravity, temperature, etc. Conditions range from 0.0 (terrible conditions) to 1.0 (very auspicious).</w:t>
      </w:r>
    </w:p>
    <w:p w14:paraId="2BEB09C7" w14:textId="77777777" w:rsidR="00613510" w:rsidRDefault="00613510" w:rsidP="00886212">
      <w:pPr>
        <w:pStyle w:val="Heading4"/>
      </w:pPr>
      <w:proofErr w:type="spellStart"/>
      <w:proofErr w:type="gramStart"/>
      <w:r>
        <w:t>starResources</w:t>
      </w:r>
      <w:proofErr w:type="spellEnd"/>
      <w:proofErr w:type="gramEnd"/>
    </w:p>
    <w:p w14:paraId="72E2CFB6" w14:textId="77777777" w:rsidR="00613510" w:rsidRDefault="00613510" w:rsidP="00613510">
      <w:pPr>
        <w:pStyle w:val="Parrafonormal"/>
      </w:pPr>
      <w:r>
        <w:t xml:space="preserve">This attribute measures the richness of the system in terms of energy, minerals, life forms, etc. Even if conditions for colonization are tough, a rich system may be an interesting investment due to its resources. Resources go from 0.0 (only dirt) to 1.0 (unimaginably rich). </w:t>
      </w:r>
    </w:p>
    <w:p w14:paraId="024770B5" w14:textId="77777777" w:rsidR="00613510" w:rsidRDefault="00613510" w:rsidP="00886212">
      <w:pPr>
        <w:pStyle w:val="Heading3"/>
      </w:pPr>
      <w:bookmarkStart w:id="21" w:name="_Toc385152800"/>
      <w:r>
        <w:t>Description</w:t>
      </w:r>
      <w:bookmarkEnd w:id="21"/>
    </w:p>
    <w:p w14:paraId="09BB7F56" w14:textId="77777777" w:rsidR="00613510" w:rsidRDefault="00613510" w:rsidP="00613510">
      <w:pPr>
        <w:pStyle w:val="Parrafonormal"/>
      </w:pPr>
      <w:r>
        <w:t xml:space="preserve">To avoid making stars too generic, each one should be accompanied by a longer description and iconography, showing for example a representative landscape that varies with the presence of </w:t>
      </w:r>
      <w:proofErr w:type="gramStart"/>
      <w:r>
        <w:t>a</w:t>
      </w:r>
      <w:proofErr w:type="gramEnd"/>
      <w:r>
        <w:t xml:space="preserve"> outpost. Examples could include a </w:t>
      </w:r>
      <w:proofErr w:type="spellStart"/>
      <w:r>
        <w:t>starbase</w:t>
      </w:r>
      <w:proofErr w:type="spellEnd"/>
      <w:r>
        <w:t xml:space="preserve"> made of asteroids, a desert, a submarine dome, a jungle, etc. This iconography is shown in secondary screens that relate to the star.</w:t>
      </w:r>
    </w:p>
    <w:p w14:paraId="7910C6D4" w14:textId="77777777" w:rsidR="00613510" w:rsidRDefault="00613510" w:rsidP="00886212">
      <w:pPr>
        <w:pStyle w:val="Heading2"/>
        <w:rPr>
          <w:rStyle w:val="Emphasis"/>
        </w:rPr>
      </w:pPr>
      <w:bookmarkStart w:id="22" w:name="_Toc385152801"/>
      <w:r>
        <w:rPr>
          <w:rStyle w:val="Emphasis"/>
        </w:rPr>
        <w:t>Strategic resources</w:t>
      </w:r>
      <w:bookmarkEnd w:id="22"/>
    </w:p>
    <w:p w14:paraId="13A8B9E1" w14:textId="77777777" w:rsidR="00613510" w:rsidRDefault="00613510" w:rsidP="00613510">
      <w:pPr>
        <w:pStyle w:val="Parrafonormal"/>
      </w:pPr>
      <w:r>
        <w:t xml:space="preserve">Strategic resources are rare findings that go beyond the scope of the normal standard resources that go into </w:t>
      </w:r>
      <w:proofErr w:type="gramStart"/>
      <w:r>
        <w:t>a</w:t>
      </w:r>
      <w:proofErr w:type="gramEnd"/>
      <w:r>
        <w:t xml:space="preserve"> outpost’s production. Strategic resources are extremely rare and influential and as such provide a galaxy-wide competitive advantage to an empire. A huge variety of resources and effects could be invented and each one should be unique galaxy-wide. Some arbitrary examples:</w:t>
      </w:r>
    </w:p>
    <w:p w14:paraId="4AEFB5A5" w14:textId="77777777" w:rsidR="00613510" w:rsidRDefault="00613510" w:rsidP="00613510">
      <w:pPr>
        <w:pStyle w:val="Lista"/>
      </w:pPr>
      <w:r>
        <w:t>Gaia: incredibly abundant and fertile ecologies are able to produce an extraordinary amount of sustenance, making this star a global source of food and thus improving conditions by 5%.</w:t>
      </w:r>
    </w:p>
    <w:p w14:paraId="69184AAA" w14:textId="77777777" w:rsidR="00613510" w:rsidRDefault="00613510" w:rsidP="00613510">
      <w:pPr>
        <w:pStyle w:val="Lista"/>
      </w:pPr>
      <w:r>
        <w:t>Semi-Sentient telepathic crystals: native life that can be tapped to increase any efforts of espionage or influence other empires by 10%.</w:t>
      </w:r>
    </w:p>
    <w:p w14:paraId="63F53FC9" w14:textId="77777777" w:rsidR="00613510" w:rsidRDefault="00613510" w:rsidP="00613510">
      <w:pPr>
        <w:pStyle w:val="Lista"/>
      </w:pPr>
      <w:proofErr w:type="spellStart"/>
      <w:r>
        <w:t>Unobtanium</w:t>
      </w:r>
      <w:proofErr w:type="spellEnd"/>
      <w:r>
        <w:t xml:space="preserve"> deposits: Incredibly hard allow that can’t be obtained anywhere else in the galaxy, increases the toughness of all our ships by 10%.</w:t>
      </w:r>
    </w:p>
    <w:p w14:paraId="529CEEAA" w14:textId="77777777" w:rsidR="00613510" w:rsidRDefault="00613510" w:rsidP="00613510">
      <w:pPr>
        <w:pStyle w:val="Lista"/>
      </w:pPr>
      <w:r>
        <w:lastRenderedPageBreak/>
        <w:t xml:space="preserve">Spice </w:t>
      </w:r>
      <w:proofErr w:type="spellStart"/>
      <w:r>
        <w:t>Melange</w:t>
      </w:r>
      <w:proofErr w:type="spellEnd"/>
      <w:r>
        <w:t>: drug that can heighten intelligence, improving technological efforts by 8%.</w:t>
      </w:r>
    </w:p>
    <w:p w14:paraId="697CD821" w14:textId="77777777" w:rsidR="00613510" w:rsidRDefault="00613510" w:rsidP="00613510">
      <w:pPr>
        <w:pStyle w:val="Parrafonormal"/>
      </w:pPr>
      <w:r>
        <w:t>The frequency of strategic resources should be configurable when a galaxy is created but they should always be rare. The idea is to make some stars extremely desirable and thus produce conflict for their control. There should never be more than a single strategic resource in any star and the bonus should not be too large, normally between 5% and 10%.</w:t>
      </w:r>
    </w:p>
    <w:p w14:paraId="757C6B29" w14:textId="77777777" w:rsidR="00613510" w:rsidRDefault="00613510" w:rsidP="00886212">
      <w:pPr>
        <w:pStyle w:val="Heading2"/>
        <w:rPr>
          <w:rStyle w:val="Emphasis"/>
        </w:rPr>
      </w:pPr>
      <w:bookmarkStart w:id="23" w:name="_Toc385152802"/>
      <w:r>
        <w:rPr>
          <w:rStyle w:val="Emphasis"/>
        </w:rPr>
        <w:t>Outposts</w:t>
      </w:r>
      <w:bookmarkEnd w:id="23"/>
    </w:p>
    <w:p w14:paraId="412809CB" w14:textId="77777777" w:rsidR="00613510" w:rsidRDefault="00613510" w:rsidP="00613510">
      <w:pPr>
        <w:pStyle w:val="Parrafonormal"/>
      </w:pPr>
      <w:r>
        <w:t xml:space="preserve">An outpost ship needs to be built to establish a permanent base of operation in a system. An outpost ship is basically a big, expensive and slow moving ship, capable of bringing a significant amount of population and infrastructure to a new star system. Once an outpost ship is deployed at a particular destination, many of its components are cannibalized and repurposed to serve the needs of the outpost, so it can’t be reused to move to another destination. Once established, outposts usually provide a base of operation to provide for logistics, supplies, storage, commerce, repairs, long-range scanners and many other basic functions. Once established, outposts start to generate both production and costs, with a total output that affects the empire as a whole either positively or negatively. </w:t>
      </w:r>
    </w:p>
    <w:p w14:paraId="380C7B00" w14:textId="77777777" w:rsidR="00613510" w:rsidRDefault="00613510" w:rsidP="00886212">
      <w:pPr>
        <w:pStyle w:val="Heading3"/>
      </w:pPr>
      <w:bookmarkStart w:id="24" w:name="_Toc385152803"/>
      <w:r>
        <w:t>General definitions</w:t>
      </w:r>
      <w:bookmarkEnd w:id="24"/>
    </w:p>
    <w:p w14:paraId="51D78910" w14:textId="77777777" w:rsidR="00613510" w:rsidRPr="00E234AC" w:rsidRDefault="00613510" w:rsidP="00613510">
      <w:pPr>
        <w:pStyle w:val="Parrafonormal"/>
        <w:rPr>
          <w:rStyle w:val="Emphasis"/>
        </w:rPr>
      </w:pPr>
      <w:r w:rsidRPr="00E234AC">
        <w:rPr>
          <w:rStyle w:val="Emphasis"/>
        </w:rPr>
        <w:t xml:space="preserve">Note: </w:t>
      </w:r>
      <w:r>
        <w:rPr>
          <w:rStyle w:val="Emphasis"/>
        </w:rPr>
        <w:t>the formulas below depend on the base attributes of the star the outpost is on. One objective is that better stars influence better outposts, but not linearly, since the best outpost could then be worth a thousand bad outposts. Hence, all of a star’s attributes get a handicap of +0.75 before their inclusion on the following formulas. The variables P and M are constants determined by the current technological level and strategic resources, starting with 1.0 and increasing in small percentages.</w:t>
      </w:r>
    </w:p>
    <w:p w14:paraId="54B21163" w14:textId="77777777" w:rsidR="00613510" w:rsidRDefault="00613510" w:rsidP="00886212">
      <w:pPr>
        <w:pStyle w:val="Heading4"/>
      </w:pPr>
      <w:r>
        <w:t>Infrastructure</w:t>
      </w:r>
    </w:p>
    <w:p w14:paraId="4E51F65B" w14:textId="77777777" w:rsidR="00613510" w:rsidRPr="0089704F" w:rsidRDefault="00613510" w:rsidP="00613510">
      <w:pPr>
        <w:pStyle w:val="Parrafonormal"/>
      </w:pPr>
      <w:r>
        <w:t>Infrastructure measures the size of the outpost, including factors like the number of colonists, habitation, factories, etc.</w:t>
      </w:r>
    </w:p>
    <w:p w14:paraId="3964D069" w14:textId="77777777" w:rsidR="00613510" w:rsidRDefault="00613510" w:rsidP="00886212">
      <w:pPr>
        <w:pStyle w:val="Heading4"/>
      </w:pPr>
      <w:r>
        <w:t>Production</w:t>
      </w:r>
    </w:p>
    <w:p w14:paraId="6B9C0D54" w14:textId="77777777" w:rsidR="00613510" w:rsidRDefault="00613510" w:rsidP="00613510">
      <w:pPr>
        <w:pStyle w:val="Parrafonormal"/>
      </w:pPr>
      <w:r>
        <w:t>Production is the total output of the outpost to the empire.</w:t>
      </w:r>
    </w:p>
    <w:p w14:paraId="5CB850C4" w14:textId="77777777" w:rsidR="00613510" w:rsidRPr="00156DA0" w:rsidRDefault="00613510" w:rsidP="00613510">
      <w:pPr>
        <w:pStyle w:val="Parrafonormal"/>
      </w:pPr>
      <m:oMathPara>
        <m:oMath>
          <m:r>
            <w:rPr>
              <w:rFonts w:ascii="Cambria Math" w:hAnsi="Cambria Math"/>
            </w:rPr>
            <m:t>Prod=P* infrastructure*starResources</m:t>
          </m:r>
        </m:oMath>
      </m:oMathPara>
    </w:p>
    <w:p w14:paraId="25FF55C8" w14:textId="77777777" w:rsidR="00613510" w:rsidRDefault="00613510" w:rsidP="00886212">
      <w:pPr>
        <w:pStyle w:val="Heading4"/>
        <w:rPr>
          <w:rStyle w:val="Emphasis"/>
        </w:rPr>
      </w:pPr>
      <w:r>
        <w:rPr>
          <w:rStyle w:val="Emphasis"/>
        </w:rPr>
        <w:t>Maintenance</w:t>
      </w:r>
    </w:p>
    <w:p w14:paraId="4F8AA6AF" w14:textId="77777777" w:rsidR="00613510" w:rsidRDefault="00613510" w:rsidP="00613510">
      <w:pPr>
        <w:pStyle w:val="Parrafonormal"/>
      </w:pPr>
      <w:r>
        <w:t xml:space="preserve">Total cost to maintain the infrastructure of </w:t>
      </w:r>
      <w:proofErr w:type="gramStart"/>
      <w:r>
        <w:t>a</w:t>
      </w:r>
      <w:proofErr w:type="gramEnd"/>
      <w:r>
        <w:t xml:space="preserve"> outpost</w:t>
      </w:r>
    </w:p>
    <w:p w14:paraId="152956ED" w14:textId="77777777" w:rsidR="00613510" w:rsidRPr="00A47B0A" w:rsidRDefault="00613510" w:rsidP="00613510">
      <w:pPr>
        <w:pStyle w:val="Parrafonormal"/>
      </w:pPr>
      <m:oMathPara>
        <m:oMath>
          <m:r>
            <w:rPr>
              <w:rFonts w:ascii="Cambria Math" w:hAnsi="Cambria Math"/>
            </w:rPr>
            <m:t>maintenance=</m:t>
          </m:r>
          <m:f>
            <m:fPr>
              <m:ctrlPr>
                <w:rPr>
                  <w:rFonts w:ascii="Cambria Math" w:hAnsi="Cambria Math"/>
                </w:rPr>
              </m:ctrlPr>
            </m:fPr>
            <m:num>
              <m:r>
                <w:rPr>
                  <w:rFonts w:ascii="Cambria Math" w:hAnsi="Cambria Math"/>
                </w:rPr>
                <m:t>infrastructure</m:t>
              </m:r>
            </m:num>
            <m:den>
              <m:r>
                <w:rPr>
                  <w:rFonts w:ascii="Cambria Math" w:hAnsi="Cambria Math"/>
                </w:rPr>
                <m:t>conditions</m:t>
              </m:r>
            </m:den>
          </m:f>
          <m:r>
            <w:rPr>
              <w:rFonts w:ascii="Cambria Math" w:hAnsi="Cambria Math"/>
            </w:rPr>
            <m:t>/ M</m:t>
          </m:r>
        </m:oMath>
      </m:oMathPara>
    </w:p>
    <w:p w14:paraId="6DF88348" w14:textId="77777777" w:rsidR="00613510" w:rsidRDefault="00613510" w:rsidP="00886212">
      <w:pPr>
        <w:pStyle w:val="Heading4"/>
      </w:pPr>
      <w:r>
        <w:t>Conditions</w:t>
      </w:r>
    </w:p>
    <w:p w14:paraId="71D16268" w14:textId="77777777" w:rsidR="00613510" w:rsidRDefault="00613510" w:rsidP="00613510">
      <w:pPr>
        <w:pStyle w:val="Parrafonormal"/>
      </w:pPr>
      <w:r w:rsidRPr="00A47B0A">
        <w:t>Conditions start at the star's base conditions but deteriorate the more space is being used.</w:t>
      </w:r>
    </w:p>
    <w:p w14:paraId="08B9165D" w14:textId="77777777" w:rsidR="00613510" w:rsidRPr="00072499" w:rsidRDefault="00613510" w:rsidP="00613510">
      <w:pPr>
        <w:pStyle w:val="Parrafonormal"/>
      </w:pPr>
      <m:oMathPara>
        <m:oMath>
          <m:r>
            <w:rPr>
              <w:rFonts w:ascii="Cambria Math" w:hAnsi="Cambria Math"/>
            </w:rPr>
            <m:t>conditions=</m:t>
          </m:r>
          <m:d>
            <m:dPr>
              <m:ctrlPr>
                <w:rPr>
                  <w:rFonts w:ascii="Cambria Math" w:hAnsi="Cambria Math"/>
                </w:rPr>
              </m:ctrlPr>
            </m:dPr>
            <m:e>
              <m:r>
                <w:rPr>
                  <w:rFonts w:ascii="Cambria Math" w:hAnsi="Cambria Math"/>
                </w:rPr>
                <m:t>starConditions-</m:t>
              </m:r>
              <m:f>
                <m:fPr>
                  <m:ctrlPr>
                    <w:rPr>
                      <w:rFonts w:ascii="Cambria Math" w:hAnsi="Cambria Math"/>
                    </w:rPr>
                  </m:ctrlPr>
                </m:fPr>
                <m:num>
                  <m:r>
                    <w:rPr>
                      <w:rFonts w:ascii="Cambria Math" w:hAnsi="Cambria Math"/>
                    </w:rPr>
                    <m:t>infrastructure</m:t>
                  </m:r>
                </m:num>
                <m:den>
                  <m:r>
                    <w:rPr>
                      <w:rFonts w:ascii="Cambria Math" w:hAnsi="Cambria Math"/>
                    </w:rPr>
                    <m:t>starSize</m:t>
                  </m:r>
                </m:den>
              </m:f>
            </m:e>
          </m:d>
        </m:oMath>
      </m:oMathPara>
    </w:p>
    <w:p w14:paraId="3F9B9486" w14:textId="77777777" w:rsidR="00613510" w:rsidRDefault="00613510" w:rsidP="00886212">
      <w:pPr>
        <w:pStyle w:val="Heading4"/>
      </w:pPr>
      <w:r>
        <w:t>Construction costs</w:t>
      </w:r>
    </w:p>
    <w:p w14:paraId="4E9DAEFF" w14:textId="77777777" w:rsidR="00613510" w:rsidRDefault="00613510" w:rsidP="00613510">
      <w:pPr>
        <w:pStyle w:val="Parrafonormal"/>
      </w:pPr>
      <w:r>
        <w:t>Cost of generating a new unit of infrastructure</w:t>
      </w:r>
    </w:p>
    <w:p w14:paraId="124F5012" w14:textId="77777777" w:rsidR="00613510" w:rsidRPr="00072499" w:rsidRDefault="00613510" w:rsidP="00613510">
      <w:pPr>
        <w:pStyle w:val="Parrafonormal"/>
      </w:pPr>
      <m:oMathPara>
        <m:oMath>
          <m:r>
            <w:rPr>
              <w:rFonts w:ascii="Cambria Math" w:hAnsi="Cambria Math"/>
            </w:rPr>
            <m:t>10+5/conditions</m:t>
          </m:r>
        </m:oMath>
      </m:oMathPara>
    </w:p>
    <w:p w14:paraId="07BF7771" w14:textId="77777777" w:rsidR="00613510" w:rsidRDefault="00613510" w:rsidP="00886212">
      <w:pPr>
        <w:pStyle w:val="Heading3"/>
      </w:pPr>
      <w:bookmarkStart w:id="25" w:name="_Toc385152804"/>
      <w:r>
        <w:lastRenderedPageBreak/>
        <w:t>Effects</w:t>
      </w:r>
      <w:bookmarkEnd w:id="25"/>
    </w:p>
    <w:p w14:paraId="5755E6AB" w14:textId="77777777" w:rsidR="00613510" w:rsidRDefault="00613510" w:rsidP="00613510">
      <w:pPr>
        <w:pStyle w:val="Parrafonormal"/>
      </w:pPr>
      <w:r>
        <w:t xml:space="preserve">The formulas described above work together to produce a simple economic model. Infrastructure gets built first on the most auspicious locations for colonization, then on the remaining locations (were conditions are worse development and maintenance costs increase). In practice, a point can be reached were the production is maximized. In this case, the best possible outpost produces around 12.6 times the production of the average outpost. Star size, conditions and resources behave similarly on all cases and can be directly compared to get an intuitive idea of the promise of a particular star for colonization. </w:t>
      </w:r>
    </w:p>
    <w:p w14:paraId="157F05F1" w14:textId="77777777" w:rsidR="00613510" w:rsidRDefault="00613510" w:rsidP="00613510">
      <w:pPr>
        <w:pStyle w:val="Parrafonormal"/>
      </w:pPr>
      <w:r>
        <w:t>There are, nevertheless, some practical differences between the attributes. Better conditions will mean cheaper initial development. A bigger system means more stable development, since conditions will deteriorate much slower. A richer system means more output without needing to develop a lot of infrastructure, but such a system will be easier to invade.</w:t>
      </w:r>
    </w:p>
    <w:p w14:paraId="45139D88" w14:textId="77777777" w:rsidR="00613510" w:rsidRDefault="00613510" w:rsidP="00613510">
      <w:pPr>
        <w:pStyle w:val="Parrafonormal"/>
      </w:pPr>
      <w:r>
        <w:t>Note that outposts are supposed to avoid all micromanagement. There is no “buildings” or choices of any kind associated with a single star. The idea is to keep the strategy at a global level, keeping stars only as territory that produces a sort of income.</w:t>
      </w:r>
    </w:p>
    <w:p w14:paraId="1C8F3FFA" w14:textId="77777777" w:rsidR="00613510" w:rsidRDefault="00613510" w:rsidP="00886212">
      <w:pPr>
        <w:pStyle w:val="Heading4"/>
      </w:pPr>
      <w:r>
        <w:t>Maximum Infrastructure</w:t>
      </w:r>
    </w:p>
    <w:p w14:paraId="3E961DEE" w14:textId="77777777" w:rsidR="00613510" w:rsidRDefault="00613510" w:rsidP="00613510">
      <w:pPr>
        <w:pStyle w:val="Parrafonormal"/>
      </w:pPr>
      <w:r>
        <w:t>Given the formulas above, a maximum infrastructure is guaranteed to exist, and it can be calculated using derivatives to be:</w:t>
      </w:r>
    </w:p>
    <w:p w14:paraId="20071193" w14:textId="77777777" w:rsidR="00613510" w:rsidRPr="0044400D" w:rsidRDefault="004A0832" w:rsidP="00613510">
      <w:pPr>
        <w:pStyle w:val="Parrafonormal"/>
      </w:pPr>
      <m:oMathPara>
        <m:oMath>
          <m:sSub>
            <m:sSubPr>
              <m:ctrlPr>
                <w:rPr>
                  <w:rFonts w:ascii="Cambria Math" w:hAnsi="Cambria Math"/>
                </w:rPr>
              </m:ctrlPr>
            </m:sSubPr>
            <m:e>
              <m:r>
                <w:rPr>
                  <w:rFonts w:ascii="Cambria Math" w:hAnsi="Cambria Math"/>
                </w:rPr>
                <m:t>infrastructure</m:t>
              </m:r>
            </m:e>
            <m:sub>
              <m:r>
                <w:rPr>
                  <w:rFonts w:ascii="Cambria Math" w:hAnsi="Cambria Math"/>
                </w:rPr>
                <m:t>max</m:t>
              </m:r>
            </m:sub>
          </m:sSub>
          <m:r>
            <w:rPr>
              <w:rFonts w:ascii="Cambria Math" w:hAnsi="Cambria Math"/>
            </w:rPr>
            <m:t>=starSize</m:t>
          </m:r>
          <m:d>
            <m:dPr>
              <m:ctrlPr>
                <w:rPr>
                  <w:rFonts w:ascii="Cambria Math" w:hAnsi="Cambria Math"/>
                </w:rPr>
              </m:ctrlPr>
            </m:dPr>
            <m:e>
              <m:r>
                <w:rPr>
                  <w:rFonts w:ascii="Cambria Math" w:hAnsi="Cambria Math"/>
                </w:rPr>
                <m:t>starConditions-</m:t>
              </m:r>
              <m:rad>
                <m:radPr>
                  <m:degHide m:val="1"/>
                  <m:ctrlPr>
                    <w:rPr>
                      <w:rFonts w:ascii="Cambria Math" w:hAnsi="Cambria Math"/>
                    </w:rPr>
                  </m:ctrlPr>
                </m:radPr>
                <m:deg/>
                <m:e>
                  <m:f>
                    <m:fPr>
                      <m:ctrlPr>
                        <w:rPr>
                          <w:rFonts w:ascii="Cambria Math" w:hAnsi="Cambria Math"/>
                        </w:rPr>
                      </m:ctrlPr>
                    </m:fPr>
                    <m:num>
                      <m:r>
                        <w:rPr>
                          <w:rFonts w:ascii="Cambria Math" w:hAnsi="Cambria Math"/>
                        </w:rPr>
                        <m:t>starConditions</m:t>
                      </m:r>
                    </m:num>
                    <m:den>
                      <m:r>
                        <w:rPr>
                          <w:rFonts w:ascii="Cambria Math" w:hAnsi="Cambria Math"/>
                        </w:rPr>
                        <m:t>M*P*starResources</m:t>
                      </m:r>
                    </m:den>
                  </m:f>
                </m:e>
              </m:rad>
            </m:e>
          </m:d>
        </m:oMath>
      </m:oMathPara>
    </w:p>
    <w:p w14:paraId="4A39ED46" w14:textId="77777777" w:rsidR="00613510" w:rsidRDefault="00613510" w:rsidP="00886212">
      <w:pPr>
        <w:pStyle w:val="Heading4"/>
      </w:pPr>
      <w:r>
        <w:t>Maximum Production</w:t>
      </w:r>
    </w:p>
    <w:p w14:paraId="2B506B1A" w14:textId="77777777" w:rsidR="00613510" w:rsidRDefault="00613510" w:rsidP="00613510">
      <w:pPr>
        <w:pStyle w:val="Parrafonormal"/>
      </w:pPr>
      <w:r>
        <w:t>Given the maximum in infrastructure mentioned, the corresponding estimated maximum in production increases linearly with size, but varies depending on conditions and resources. In fact, very poor conditions or resources (or both) can make the cost of maintaining infrastructure greater than the expected production, making a system a net cost instead of a gain. Of course, a player can decide to pay such a cost for strategic reasons or to wait till technological advances make it a desirable option. The general behavior is shown in this graph:</w:t>
      </w:r>
    </w:p>
    <w:p w14:paraId="472981A9" w14:textId="77777777" w:rsidR="00613510" w:rsidRDefault="00613510" w:rsidP="00613510">
      <w:pPr>
        <w:pStyle w:val="Caption"/>
      </w:pPr>
      <w:r w:rsidRPr="00613510">
        <w:rPr>
          <w:noProof/>
        </w:rPr>
        <w:drawing>
          <wp:inline distT="0" distB="0" distL="0" distR="0" wp14:anchorId="75EF4B22" wp14:editId="78223CF4">
            <wp:extent cx="5934710" cy="3044825"/>
            <wp:effectExtent l="0" t="0" r="8890" b="3175"/>
            <wp:docPr id="2" name="Picture 2" descr="C:\Users\Daniel\Desktop\max production (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esktop\max production (matla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710" cy="3044825"/>
                    </a:xfrm>
                    <a:prstGeom prst="rect">
                      <a:avLst/>
                    </a:prstGeom>
                    <a:noFill/>
                    <a:ln>
                      <a:noFill/>
                    </a:ln>
                  </pic:spPr>
                </pic:pic>
              </a:graphicData>
            </a:graphic>
          </wp:inline>
        </w:drawing>
      </w:r>
      <w:r>
        <w:t xml:space="preserve"> </w:t>
      </w:r>
    </w:p>
    <w:p w14:paraId="1E601999" w14:textId="77777777" w:rsidR="00613510" w:rsidRDefault="00613510" w:rsidP="00613510">
      <w:pPr>
        <w:pStyle w:val="Parrafonormal"/>
        <w:rPr>
          <w:rStyle w:val="Emphasis"/>
        </w:rPr>
      </w:pPr>
      <w:r>
        <w:rPr>
          <w:rStyle w:val="Emphasis"/>
        </w:rPr>
        <w:lastRenderedPageBreak/>
        <w:t>Note: if the differences between systems are deemed too steep, it might be convenient to calculate the final production number as the square root (or other power function, i.e. 0.75) of the current production, making the differences more linear (3.54 times between the best possible system and the average one). Master of Orion, for comparison, has a total difference of 9x increase in production from ultra-poor to ultra-rich planets and about a 5-6x difference from planet size.</w:t>
      </w:r>
    </w:p>
    <w:p w14:paraId="67C2B6F4" w14:textId="77777777" w:rsidR="00613510" w:rsidRDefault="00613510" w:rsidP="00613510">
      <w:pPr>
        <w:pStyle w:val="Parrafonormal"/>
        <w:rPr>
          <w:rStyle w:val="Emphasis"/>
        </w:rPr>
      </w:pPr>
      <w:r>
        <w:rPr>
          <w:rStyle w:val="Emphasis"/>
        </w:rPr>
        <w:t>Note: it might also be useful to generate attributes based on a normal, rather than a uniform distribution.</w:t>
      </w:r>
    </w:p>
    <w:p w14:paraId="33F1AD92" w14:textId="77777777" w:rsidR="00613510" w:rsidRDefault="00613510" w:rsidP="00886212">
      <w:pPr>
        <w:pStyle w:val="Heading3"/>
      </w:pPr>
      <w:bookmarkStart w:id="26" w:name="_Toc385152805"/>
      <w:r>
        <w:t>Upgrades</w:t>
      </w:r>
      <w:bookmarkEnd w:id="26"/>
    </w:p>
    <w:p w14:paraId="599C8857" w14:textId="77777777" w:rsidR="00613510" w:rsidRDefault="00613510" w:rsidP="00613510">
      <w:pPr>
        <w:pStyle w:val="Parrafonormal"/>
      </w:pPr>
      <w:r>
        <w:t>Depending on the modules being used, the technological constants M and P might vary over time. There are two possible strategies to follow here:</w:t>
      </w:r>
    </w:p>
    <w:p w14:paraId="65274453" w14:textId="602D3DA4" w:rsidR="00613510" w:rsidRDefault="00613510" w:rsidP="00613510">
      <w:pPr>
        <w:pStyle w:val="Lista"/>
      </w:pPr>
      <w:r w:rsidRPr="00697BFB">
        <w:rPr>
          <w:rStyle w:val="Strong"/>
        </w:rPr>
        <w:t>Instantaneous Upgrade:</w:t>
      </w:r>
      <w:r w:rsidRPr="00697BFB">
        <w:t xml:space="preserve"> Variable changes are applied </w:t>
      </w:r>
      <w:r w:rsidR="0091689B" w:rsidRPr="00697BFB">
        <w:t>immediately</w:t>
      </w:r>
      <w:r w:rsidRPr="00697BFB">
        <w:t xml:space="preserve"> on a new turn, when growth and production is calculated.</w:t>
      </w:r>
    </w:p>
    <w:p w14:paraId="2E751260" w14:textId="77777777" w:rsidR="00613510" w:rsidRPr="00697BFB" w:rsidRDefault="00613510" w:rsidP="00613510">
      <w:pPr>
        <w:pStyle w:val="Lista"/>
      </w:pPr>
      <w:r w:rsidRPr="00225849">
        <w:rPr>
          <w:rStyle w:val="Strong"/>
        </w:rPr>
        <w:t>Invested Upgrade:</w:t>
      </w:r>
      <w:r>
        <w:t xml:space="preserve"> Local versions of the last values of M and P are stored, and before creating any new infrastructure money can be spent to upgrade existing infrastructure. The upgrade cost is then proportional to the increase on efficiency obtained and the expense determines a new average value for M and P, which can reach up to the maximum </w:t>
      </w:r>
      <w:proofErr w:type="gramStart"/>
      <w:r>
        <w:t>value</w:t>
      </w:r>
      <w:proofErr w:type="gramEnd"/>
      <w:r>
        <w:t xml:space="preserve"> set by tech level.</w:t>
      </w:r>
    </w:p>
    <w:p w14:paraId="5C4EA7C4" w14:textId="77777777" w:rsidR="00613510" w:rsidRDefault="00613510" w:rsidP="00886212">
      <w:pPr>
        <w:pStyle w:val="Heading2"/>
      </w:pPr>
      <w:bookmarkStart w:id="27" w:name="_Toc385152806"/>
      <w:r>
        <w:t>The Reserve</w:t>
      </w:r>
      <w:bookmarkEnd w:id="27"/>
    </w:p>
    <w:p w14:paraId="50870190" w14:textId="77777777" w:rsidR="00613510" w:rsidRDefault="00613510" w:rsidP="00613510">
      <w:pPr>
        <w:pStyle w:val="Parrafonormal"/>
      </w:pPr>
      <w:r>
        <w:t>Each empire has a global production reserve, were production from all outposts go. From this reserve are then taken all expenses, such that the reserve can either grow or shrink over time. The only exception is infrastructure growth, which is considered locally before production is moved to the reserve.</w:t>
      </w:r>
    </w:p>
    <w:p w14:paraId="6653D8B6" w14:textId="77777777" w:rsidR="00613510" w:rsidRPr="00E4429C" w:rsidRDefault="00613510" w:rsidP="00613510">
      <w:pPr>
        <w:pStyle w:val="Parrafonormal"/>
      </w:pPr>
      <w:r>
        <w:t>The reserve has to always be a positive number, as overspending or any other cause for lack of resources can lead to empire-wide problems. Sources of expenses can be basically classified into three categories:</w:t>
      </w:r>
    </w:p>
    <w:p w14:paraId="39ADB16F" w14:textId="77777777" w:rsidR="00613510" w:rsidRDefault="00613510" w:rsidP="00886212">
      <w:pPr>
        <w:pStyle w:val="Heading3"/>
      </w:pPr>
      <w:bookmarkStart w:id="28" w:name="_Toc385152807"/>
      <w:r>
        <w:t>Empire-Level Policies</w:t>
      </w:r>
      <w:bookmarkEnd w:id="28"/>
    </w:p>
    <w:p w14:paraId="577CB7B4" w14:textId="77777777" w:rsidR="00613510" w:rsidRPr="00B433AC" w:rsidRDefault="00613510" w:rsidP="00613510">
      <w:pPr>
        <w:pStyle w:val="Parrafonormal"/>
      </w:pPr>
      <w:r>
        <w:t>A diversity of game modules can post expenses to the reserve each turn. The expenses can be due to maintenance, growth, etc. If the reserve is empty and cannot cover these expenses, the module gets its postings rejected and handles the corresponding consequences.</w:t>
      </w:r>
    </w:p>
    <w:p w14:paraId="66A0600F" w14:textId="77777777" w:rsidR="00613510" w:rsidRDefault="00613510" w:rsidP="00886212">
      <w:pPr>
        <w:pStyle w:val="Heading3"/>
      </w:pPr>
      <w:bookmarkStart w:id="29" w:name="_Toc385152808"/>
      <w:r>
        <w:t>System Actions/Projects</w:t>
      </w:r>
      <w:bookmarkEnd w:id="29"/>
    </w:p>
    <w:p w14:paraId="31922054" w14:textId="4DAD01ED" w:rsidR="00613510" w:rsidRDefault="00613510" w:rsidP="00613510">
      <w:pPr>
        <w:pStyle w:val="Parrafonormal"/>
      </w:pPr>
      <w:r>
        <w:t>While some modules work across all the empire without being tied to a specific location in the galaxy map, others need to be placed. In a few occasions an action can be taken at the system level that can also post a cost to the reserve (i</w:t>
      </w:r>
      <w:r w:rsidR="00F57A09">
        <w:t>f</w:t>
      </w:r>
      <w:r>
        <w:t xml:space="preserve"> there are sufficient funds). These actions can involve:</w:t>
      </w:r>
    </w:p>
    <w:p w14:paraId="4DEEFA2D" w14:textId="77777777" w:rsidR="00613510" w:rsidRDefault="00613510" w:rsidP="00613510">
      <w:pPr>
        <w:pStyle w:val="Lista"/>
      </w:pPr>
      <w:r>
        <w:t>System Improvements that shape the layout of the galaxy, for example:</w:t>
      </w:r>
    </w:p>
    <w:p w14:paraId="64006B02" w14:textId="77777777" w:rsidR="00613510" w:rsidRDefault="00613510" w:rsidP="00613510">
      <w:pPr>
        <w:pStyle w:val="Lista"/>
        <w:numPr>
          <w:ilvl w:val="1"/>
          <w:numId w:val="1"/>
        </w:numPr>
      </w:pPr>
      <w:r>
        <w:t>Hyperspace Gates</w:t>
      </w:r>
    </w:p>
    <w:p w14:paraId="7F1623AF" w14:textId="77777777" w:rsidR="00613510" w:rsidRDefault="00613510" w:rsidP="00613510">
      <w:pPr>
        <w:pStyle w:val="Lista"/>
        <w:numPr>
          <w:ilvl w:val="1"/>
          <w:numId w:val="1"/>
        </w:numPr>
      </w:pPr>
      <w:r>
        <w:t>Hyperspace Tunnels</w:t>
      </w:r>
    </w:p>
    <w:p w14:paraId="0F63E95D" w14:textId="77777777" w:rsidR="00613510" w:rsidRDefault="00613510" w:rsidP="00613510">
      <w:pPr>
        <w:pStyle w:val="Lista"/>
        <w:numPr>
          <w:ilvl w:val="1"/>
          <w:numId w:val="1"/>
        </w:numPr>
      </w:pPr>
      <w:r>
        <w:t>Hyperspace Scanners</w:t>
      </w:r>
    </w:p>
    <w:p w14:paraId="06FC40C6" w14:textId="77777777" w:rsidR="00613510" w:rsidRDefault="00613510" w:rsidP="00613510">
      <w:pPr>
        <w:pStyle w:val="Lista"/>
        <w:numPr>
          <w:ilvl w:val="1"/>
          <w:numId w:val="1"/>
        </w:numPr>
      </w:pPr>
      <w:r>
        <w:lastRenderedPageBreak/>
        <w:t>Hyperspace Dampeners</w:t>
      </w:r>
    </w:p>
    <w:p w14:paraId="164D90F2" w14:textId="77777777" w:rsidR="00613510" w:rsidRDefault="00613510" w:rsidP="00613510">
      <w:pPr>
        <w:pStyle w:val="Lista"/>
        <w:numPr>
          <w:ilvl w:val="1"/>
          <w:numId w:val="1"/>
        </w:numPr>
      </w:pPr>
      <w:r>
        <w:t>Jump Gates</w:t>
      </w:r>
    </w:p>
    <w:p w14:paraId="38BE636A" w14:textId="77777777" w:rsidR="00613510" w:rsidRDefault="00613510" w:rsidP="00613510">
      <w:pPr>
        <w:pStyle w:val="Lista"/>
        <w:numPr>
          <w:ilvl w:val="1"/>
          <w:numId w:val="1"/>
        </w:numPr>
      </w:pPr>
      <w:r>
        <w:t>Etc.</w:t>
      </w:r>
    </w:p>
    <w:p w14:paraId="7AF8A8A1" w14:textId="77777777" w:rsidR="00613510" w:rsidRDefault="00613510" w:rsidP="00613510">
      <w:pPr>
        <w:pStyle w:val="Lista"/>
      </w:pPr>
      <w:r>
        <w:t>Offensive Actions in systems claimed by an enemy empire, for example:</w:t>
      </w:r>
    </w:p>
    <w:p w14:paraId="306A2180" w14:textId="77777777" w:rsidR="00613510" w:rsidRDefault="00613510" w:rsidP="00613510">
      <w:pPr>
        <w:pStyle w:val="Lista"/>
        <w:numPr>
          <w:ilvl w:val="1"/>
          <w:numId w:val="1"/>
        </w:numPr>
      </w:pPr>
      <w:r>
        <w:t>Sabotage</w:t>
      </w:r>
    </w:p>
    <w:p w14:paraId="7293EC76" w14:textId="77777777" w:rsidR="00613510" w:rsidRDefault="00613510" w:rsidP="00613510">
      <w:pPr>
        <w:pStyle w:val="Lista"/>
        <w:numPr>
          <w:ilvl w:val="1"/>
          <w:numId w:val="1"/>
        </w:numPr>
      </w:pPr>
      <w:r>
        <w:t>Bombing</w:t>
      </w:r>
    </w:p>
    <w:p w14:paraId="2FE35737" w14:textId="77777777" w:rsidR="00613510" w:rsidRDefault="00613510" w:rsidP="00613510">
      <w:pPr>
        <w:pStyle w:val="Lista"/>
        <w:numPr>
          <w:ilvl w:val="1"/>
          <w:numId w:val="1"/>
        </w:numPr>
      </w:pPr>
      <w:r>
        <w:t>Invasions</w:t>
      </w:r>
    </w:p>
    <w:p w14:paraId="3F95A5A2" w14:textId="77777777" w:rsidR="00613510" w:rsidRDefault="00613510" w:rsidP="00613510">
      <w:pPr>
        <w:pStyle w:val="Lista"/>
        <w:numPr>
          <w:ilvl w:val="1"/>
          <w:numId w:val="1"/>
        </w:numPr>
      </w:pPr>
      <w:r>
        <w:t>Etc.</w:t>
      </w:r>
    </w:p>
    <w:p w14:paraId="6B000AB8" w14:textId="77777777" w:rsidR="00613510" w:rsidRPr="00822EBE" w:rsidRDefault="00613510" w:rsidP="00613510">
      <w:pPr>
        <w:pStyle w:val="Parrafonormal"/>
      </w:pPr>
      <w:r>
        <w:t>Note that some of these options may require the presence of specific units in the star system and might not involve a separate expense that the normal unit maintenance.</w:t>
      </w:r>
    </w:p>
    <w:p w14:paraId="7BA830FF" w14:textId="77777777" w:rsidR="00613510" w:rsidRDefault="00613510" w:rsidP="00886212">
      <w:pPr>
        <w:pStyle w:val="Heading3"/>
      </w:pPr>
      <w:bookmarkStart w:id="30" w:name="_Toc385152809"/>
      <w:r>
        <w:t>Units</w:t>
      </w:r>
      <w:bookmarkEnd w:id="30"/>
    </w:p>
    <w:p w14:paraId="7E6CA616" w14:textId="77777777" w:rsidR="00613510" w:rsidRDefault="00613510" w:rsidP="00613510">
      <w:pPr>
        <w:pStyle w:val="Parrafonormal"/>
      </w:pPr>
      <w:r>
        <w:t>Another source of expenses corresponds to game units. Game units do not work at the empire level, nor are they fixed to a specific star system. They are separate entities that not only can be produced in quantities, but can also move around the galaxy map. Units may incur in a certain cost per turn, can enable system actions with associated costs or can even increase production (i.e. traders).</w:t>
      </w:r>
    </w:p>
    <w:p w14:paraId="292C9926" w14:textId="77777777" w:rsidR="00613510" w:rsidRDefault="00613510" w:rsidP="00886212">
      <w:pPr>
        <w:pStyle w:val="Heading2"/>
      </w:pPr>
      <w:bookmarkStart w:id="31" w:name="_Toc385152810"/>
      <w:r>
        <w:t>Growth Policies</w:t>
      </w:r>
      <w:bookmarkEnd w:id="31"/>
    </w:p>
    <w:p w14:paraId="2EFC03B9" w14:textId="77777777" w:rsidR="00613510" w:rsidRDefault="00613510" w:rsidP="00613510">
      <w:pPr>
        <w:pStyle w:val="Parrafonormal"/>
      </w:pPr>
      <w:r>
        <w:t>Even if infrastructure and production are independent on each system, once on the reserve it makes sense for each empire to have a common policy to determine how many resources are spend on growth and how many on other things. Avoiding too much complexity, the central growth policy depends on 3 factors:</w:t>
      </w:r>
    </w:p>
    <w:p w14:paraId="15279D89" w14:textId="77777777" w:rsidR="00613510" w:rsidRDefault="00613510" w:rsidP="00613510">
      <w:pPr>
        <w:pStyle w:val="Lista"/>
      </w:pPr>
      <w:r>
        <w:t>P: The percentage of total empire production available for spending in further growth.</w:t>
      </w:r>
    </w:p>
    <w:p w14:paraId="2BD355A1" w14:textId="77777777" w:rsidR="00613510" w:rsidRDefault="00613510" w:rsidP="00613510">
      <w:pPr>
        <w:pStyle w:val="Lista"/>
      </w:pPr>
      <w:r>
        <w:t>T: A maximum time for any new infrastructure built to pay for itself.</w:t>
      </w:r>
    </w:p>
    <w:p w14:paraId="6588D88E" w14:textId="77777777" w:rsidR="00613510" w:rsidRDefault="00613510" w:rsidP="00613510">
      <w:pPr>
        <w:pStyle w:val="Lista"/>
      </w:pPr>
      <w:r>
        <w:t>E: Permission to spend external production from the reserve to pay for new infrastructure.</w:t>
      </w:r>
    </w:p>
    <w:p w14:paraId="4DE89BF9" w14:textId="77777777" w:rsidR="00613510" w:rsidRDefault="00613510" w:rsidP="00613510">
      <w:pPr>
        <w:pStyle w:val="Parrafonormal"/>
      </w:pPr>
      <w:r>
        <w:t>When a turn is ended, the new production for each outpost is calculated (and its total). Then the growth policy is applied in three stages:</w:t>
      </w:r>
    </w:p>
    <w:p w14:paraId="6FB477DF" w14:textId="77777777" w:rsidR="00613510" w:rsidRDefault="00613510" w:rsidP="00613510">
      <w:pPr>
        <w:pStyle w:val="Lista"/>
      </w:pPr>
      <w:r>
        <w:t xml:space="preserve">First, each </w:t>
      </w:r>
      <w:r w:rsidR="0097126C">
        <w:t>outpost</w:t>
      </w:r>
      <w:r>
        <w:t xml:space="preserve"> spends its own production in the specified percentage P and builds new infrastructure.  The limit T is respected, potentially diminishing the expense. This pass guarantees that all </w:t>
      </w:r>
      <w:r w:rsidR="0097126C">
        <w:t>outposts</w:t>
      </w:r>
      <w:r>
        <w:t xml:space="preserve"> have an equal opportunity to grow.</w:t>
      </w:r>
    </w:p>
    <w:p w14:paraId="79678CBC" w14:textId="77777777" w:rsidR="00613510" w:rsidRDefault="00613510" w:rsidP="00613510">
      <w:pPr>
        <w:pStyle w:val="Lista"/>
      </w:pPr>
      <w:r>
        <w:t>Second, since some of the total available production might still be available, outposts get another chance to spend it, limited by their own local resources. Only outposts that have not hit the specified limits get a chance, in random order, until everyone had a chance or available production runs out.</w:t>
      </w:r>
    </w:p>
    <w:p w14:paraId="148F09B3" w14:textId="77777777" w:rsidR="00613510" w:rsidRPr="0088361F" w:rsidRDefault="00613510" w:rsidP="00613510">
      <w:pPr>
        <w:pStyle w:val="Lista"/>
      </w:pPr>
      <w:r>
        <w:t xml:space="preserve">Third, if there is still available production (maybe because a lot of outposts have hit the limit but produce a lot) and spending of external resources is allowed, the second phase is repeated. This time </w:t>
      </w:r>
      <w:r>
        <w:lastRenderedPageBreak/>
        <w:t>the cost of new infrastructure is doubled (due to having to ship resources to the system), but the outpost expense limit increases from its own local production to twice that much.</w:t>
      </w:r>
    </w:p>
    <w:p w14:paraId="4E73E62D" w14:textId="77777777" w:rsidR="00613510" w:rsidRDefault="00613510" w:rsidP="00886212">
      <w:pPr>
        <w:pStyle w:val="Heading1"/>
      </w:pPr>
      <w:bookmarkStart w:id="32" w:name="_Toc385152811"/>
      <w:r>
        <w:lastRenderedPageBreak/>
        <w:t>Expansion and Control</w:t>
      </w:r>
      <w:bookmarkEnd w:id="32"/>
    </w:p>
    <w:p w14:paraId="4F52377F" w14:textId="77777777" w:rsidR="00613510" w:rsidRPr="006831D6" w:rsidRDefault="00613510" w:rsidP="00613510">
      <w:pPr>
        <w:pStyle w:val="Parrafonormal"/>
      </w:pPr>
      <w:r>
        <w:t>Expansion and control are achieved by building massive fleets, with hundreds if not thousands of ships. These fleets move between systems and clash between each other in order to gain or defend territory and the resources that come with it.</w:t>
      </w:r>
    </w:p>
    <w:p w14:paraId="2027D33D" w14:textId="77777777" w:rsidR="00613510" w:rsidRDefault="00613510" w:rsidP="00886212">
      <w:pPr>
        <w:pStyle w:val="Heading2"/>
      </w:pPr>
      <w:bookmarkStart w:id="33" w:name="_Toc385152812"/>
      <w:r>
        <w:t>Design Criteria</w:t>
      </w:r>
      <w:bookmarkEnd w:id="33"/>
    </w:p>
    <w:p w14:paraId="32DF854E" w14:textId="77777777" w:rsidR="00613510" w:rsidRDefault="00613510" w:rsidP="00613510">
      <w:pPr>
        <w:pStyle w:val="Parrafonormal"/>
      </w:pPr>
      <w:r>
        <w:t>Handling massive fleets is no easy task. Traditionally, it presents an administration problem, since users need to be able to build big numbers of ships and position them intuitively around the map. A second issue is combat were scaling the resolution of the simulation becomes impossible (tracking the position of every ship, shooting every individual weapon, tracking the status of every shield, etc.).</w:t>
      </w:r>
    </w:p>
    <w:p w14:paraId="4409D960" w14:textId="77777777" w:rsidR="00613510" w:rsidRDefault="00613510" w:rsidP="00613510">
      <w:pPr>
        <w:pStyle w:val="Parrafonormal"/>
      </w:pPr>
      <w:r>
        <w:t xml:space="preserve">Most games reduce this complexity by artificially limiting the number of ships that can be included in a ship, to some very small number (less than 20 in most cases), alluding to some "logistics limit". Others allow more ships, but user interfaces become tedious and unwieldy (Moo2). On both cases, the solutions seem kind of limiting and they take some of the feeling of grandeur that comes from being the sole ruler of a massive galactic empire. </w:t>
      </w:r>
    </w:p>
    <w:p w14:paraId="48E52220" w14:textId="77777777" w:rsidR="00613510" w:rsidRDefault="00613510" w:rsidP="00613510">
      <w:pPr>
        <w:pStyle w:val="Parrafonormal"/>
      </w:pPr>
      <w:r>
        <w:t xml:space="preserve">The oldest and best solution is to group many ships into a single unit, adding up their capabilities to bigger totals. In this way, we don't model every independent unit, but model the group itself. For instance, a group of 100 ships with 2 lasers each just </w:t>
      </w:r>
      <w:proofErr w:type="gramStart"/>
      <w:r>
        <w:t>fires</w:t>
      </w:r>
      <w:proofErr w:type="gramEnd"/>
      <w:r>
        <w:t xml:space="preserve"> 200 lasers as a single attack, and the effects are calculated mostly as a probabilistic distribution instead of applied to individual targets.</w:t>
      </w:r>
    </w:p>
    <w:p w14:paraId="195AEED5" w14:textId="77777777" w:rsidR="00613510" w:rsidRDefault="00613510" w:rsidP="00613510">
      <w:pPr>
        <w:pStyle w:val="Parrafonormal"/>
      </w:pPr>
      <w:r>
        <w:t>This stacking together of identical units and keeping global stats is the centerpiece of this design, and it influences many of the choices made in terms of how ships are modeled, how the UI is behaves to display information and handle units and how combat is simulated. Any solution in this direction will hence need to be able to work equally well for stacks consisting of a single ship, to many hundreds of them, without impact either on usability or performance.</w:t>
      </w:r>
    </w:p>
    <w:p w14:paraId="5089269D" w14:textId="77777777" w:rsidR="00613510" w:rsidRDefault="002E50D8" w:rsidP="00886212">
      <w:pPr>
        <w:pStyle w:val="Heading2"/>
      </w:pPr>
      <w:bookmarkStart w:id="34" w:name="_Toc385152813"/>
      <w:r>
        <w:t xml:space="preserve">Basic </w:t>
      </w:r>
      <w:r w:rsidR="00AD2811">
        <w:t>Combat</w:t>
      </w:r>
      <w:r>
        <w:t xml:space="preserve"> - Minimum Viable Game</w:t>
      </w:r>
      <w:bookmarkEnd w:id="34"/>
    </w:p>
    <w:p w14:paraId="389B2895" w14:textId="77777777" w:rsidR="00E64C0A" w:rsidRPr="00E64C0A" w:rsidRDefault="00E64C0A" w:rsidP="00E64C0A">
      <w:pPr>
        <w:pStyle w:val="Parrafonormal"/>
      </w:pPr>
      <w:r>
        <w:t xml:space="preserve">There are many ways to represent ships in combat, and they can get fairly complex to implement. Complexity can come from different ways to model units, different ways to calculate combat resolutions and the amount of interactivity and interfaces developed to support both. The next is a very minimal version, such that the game can be released and played. Ideally, further development would enable to customize and configure deeper ways to play the game. </w:t>
      </w:r>
    </w:p>
    <w:p w14:paraId="3370A3E9" w14:textId="77777777" w:rsidR="00615BA2" w:rsidRDefault="00E622BF" w:rsidP="00CA52BB">
      <w:pPr>
        <w:pStyle w:val="Heading3"/>
      </w:pPr>
      <w:bookmarkStart w:id="35" w:name="_Toc385152814"/>
      <w:r>
        <w:t>Ship Attributes</w:t>
      </w:r>
      <w:bookmarkEnd w:id="35"/>
    </w:p>
    <w:p w14:paraId="034CFBF0" w14:textId="77777777" w:rsidR="009127B8" w:rsidRDefault="00CA52BB" w:rsidP="00CA52BB">
      <w:pPr>
        <w:pStyle w:val="Lista"/>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14:paraId="3B69D4F2" w14:textId="77777777" w:rsidR="00294D3A" w:rsidRDefault="00A968F0" w:rsidP="00CA52BB">
      <w:pPr>
        <w:pStyle w:val="Lista"/>
      </w:pPr>
      <w:r w:rsidRPr="00881AD9">
        <w:rPr>
          <w:rStyle w:val="Strong"/>
        </w:rPr>
        <w:t>Attack</w:t>
      </w:r>
      <w:r w:rsidR="00294D3A" w:rsidRPr="00881AD9">
        <w:rPr>
          <w:rStyle w:val="Strong"/>
        </w:rPr>
        <w:t>:</w:t>
      </w:r>
      <w:r w:rsidR="00294D3A">
        <w:t xml:space="preserve"> A number that determined how hard </w:t>
      </w:r>
      <w:r>
        <w:t xml:space="preserve">a ship strikes an </w:t>
      </w:r>
      <w:proofErr w:type="gramStart"/>
      <w:r>
        <w:t>opponent</w:t>
      </w:r>
      <w:r w:rsidR="00881AD9">
        <w:t>,</w:t>
      </w:r>
      <w:proofErr w:type="gramEnd"/>
      <w:r w:rsidR="00881AD9">
        <w:t xml:space="preserve"> it is directly subtracted form the hull value of an opponent.</w:t>
      </w:r>
    </w:p>
    <w:p w14:paraId="661B0894" w14:textId="77777777" w:rsidR="007F465B" w:rsidRDefault="007F465B" w:rsidP="007F465B">
      <w:pPr>
        <w:pStyle w:val="Lista"/>
      </w:pPr>
      <w:r w:rsidRPr="00E91DB3">
        <w:rPr>
          <w:rStyle w:val="Strong"/>
        </w:rPr>
        <w:t xml:space="preserve"># </w:t>
      </w:r>
      <w:proofErr w:type="gramStart"/>
      <w:r w:rsidRPr="00E91DB3">
        <w:rPr>
          <w:rStyle w:val="Strong"/>
        </w:rPr>
        <w:t>of</w:t>
      </w:r>
      <w:proofErr w:type="gramEnd"/>
      <w:r w:rsidRPr="00E91DB3">
        <w:rPr>
          <w:rStyle w:val="Strong"/>
        </w:rPr>
        <w:t xml:space="preserve"> Hits:</w:t>
      </w:r>
      <w:r>
        <w:t xml:space="preserve"> most ships strike once, but some shot multiple projectiles or otherwise affect complete areas.</w:t>
      </w:r>
    </w:p>
    <w:p w14:paraId="3624FD3E" w14:textId="77777777" w:rsidR="001840DB" w:rsidRDefault="000B0E86" w:rsidP="007F465B">
      <w:pPr>
        <w:pStyle w:val="Lista"/>
      </w:pPr>
      <w:r w:rsidRPr="00BB19CB">
        <w:rPr>
          <w:rStyle w:val="Strong"/>
        </w:rPr>
        <w:t>Initiative:</w:t>
      </w:r>
      <w:r w:rsidR="00BA1E64">
        <w:t xml:space="preserve"> Initiative dete</w:t>
      </w:r>
      <w:r w:rsidR="00BB19CB">
        <w:t>rmines which ships strike first.</w:t>
      </w:r>
    </w:p>
    <w:p w14:paraId="44140771" w14:textId="77777777" w:rsidR="00747809" w:rsidRDefault="00747809" w:rsidP="00747809">
      <w:pPr>
        <w:pStyle w:val="Heading3"/>
      </w:pPr>
      <w:bookmarkStart w:id="36" w:name="_Toc385152815"/>
      <w:r>
        <w:lastRenderedPageBreak/>
        <w:t>Combat</w:t>
      </w:r>
      <w:bookmarkEnd w:id="36"/>
    </w:p>
    <w:p w14:paraId="4F6E64AC" w14:textId="77777777" w:rsidR="006D68FB" w:rsidRDefault="00853551" w:rsidP="00994513">
      <w:pPr>
        <w:pStyle w:val="Parrafonormal"/>
      </w:pPr>
      <w:r>
        <w:t xml:space="preserve">Stacks are ordered by initiative. </w:t>
      </w:r>
      <w:r w:rsidR="00E92251">
        <w:t>In order, each stack chooses a target from the opponent fleet and attacks it, causing damage.</w:t>
      </w:r>
      <w:r w:rsidR="00BB0CE8">
        <w:t xml:space="preserve"> Once all stacks have attacked, a new turn begins in the same order. The combat begins when no ships are left. At the </w:t>
      </w:r>
      <w:r w:rsidR="006D68FB">
        <w:t>beginning</w:t>
      </w:r>
      <w:r w:rsidR="00BB0CE8">
        <w:t xml:space="preserve"> of each turn, each </w:t>
      </w:r>
      <w:r w:rsidR="006D68FB">
        <w:t xml:space="preserve">player is given the choice to retreat from combat. </w:t>
      </w:r>
      <w:r w:rsidR="00871A02">
        <w:t xml:space="preserve">If this option is taken, ships will leave instantaneously instead of attacking, whenever is their turn to take an </w:t>
      </w:r>
      <w:proofErr w:type="gramStart"/>
      <w:r w:rsidR="00871A02">
        <w:t>action.</w:t>
      </w:r>
      <w:proofErr w:type="gramEnd"/>
    </w:p>
    <w:p w14:paraId="59190688" w14:textId="77777777" w:rsidR="00747809" w:rsidRDefault="00994513" w:rsidP="00994513">
      <w:pPr>
        <w:pStyle w:val="Heading3"/>
      </w:pPr>
      <w:bookmarkStart w:id="37" w:name="_Toc385152816"/>
      <w:r>
        <w:t>Available Ships</w:t>
      </w:r>
      <w:bookmarkEnd w:id="37"/>
    </w:p>
    <w:p w14:paraId="301C6666" w14:textId="77777777" w:rsidR="00045772" w:rsidRDefault="00070BD7" w:rsidP="00B01D44">
      <w:pPr>
        <w:pStyle w:val="Lista"/>
      </w:pPr>
      <w:r>
        <w:t>Star Fig</w:t>
      </w:r>
      <w:r w:rsidR="0012556A">
        <w:t>h</w:t>
      </w:r>
      <w:r>
        <w:t>t</w:t>
      </w:r>
      <w:r w:rsidR="0012556A">
        <w:t>er: basic small ship, inexpensive, single hit, decent initiative.</w:t>
      </w:r>
      <w:r w:rsidR="00B77105">
        <w:t xml:space="preserve"> </w:t>
      </w:r>
      <w:r>
        <w:t>Good against other fight</w:t>
      </w:r>
      <w:r w:rsidR="00C7559F">
        <w:t>ers, lancers.</w:t>
      </w:r>
    </w:p>
    <w:p w14:paraId="4C912C79" w14:textId="77777777" w:rsidR="00E816DD" w:rsidRPr="00E816DD" w:rsidRDefault="00E816DD" w:rsidP="00E816DD">
      <w:pPr>
        <w:pStyle w:val="Lista"/>
      </w:pPr>
      <w:r w:rsidRPr="00E816DD">
        <w:t>Lancers: weak</w:t>
      </w:r>
      <w:r w:rsidR="00C33F14">
        <w:t>, best initiative, hard hitting, p</w:t>
      </w:r>
      <w:r w:rsidRPr="00E816DD">
        <w:t>ounding large targets with powerful lasers from large distances.</w:t>
      </w:r>
      <w:r w:rsidR="00F921E7">
        <w:t xml:space="preserve"> Good against </w:t>
      </w:r>
      <w:r w:rsidR="00070BD7">
        <w:t>Battle Cruisers.</w:t>
      </w:r>
    </w:p>
    <w:p w14:paraId="7863FA7E" w14:textId="77777777" w:rsidR="00070BD7" w:rsidRDefault="00070BD7" w:rsidP="00E816DD">
      <w:pPr>
        <w:pStyle w:val="Lista"/>
      </w:pPr>
      <w:r>
        <w:t>Battle Cruisers: huge, though ships.</w:t>
      </w:r>
      <w:r w:rsidR="00963F9D">
        <w:t xml:space="preserve"> Average initiative.</w:t>
      </w:r>
      <w:r>
        <w:t xml:space="preserve"> Have multiple medium cannons. Good against </w:t>
      </w:r>
      <w:proofErr w:type="gramStart"/>
      <w:r>
        <w:t>pit-</w:t>
      </w:r>
      <w:r w:rsidR="00963F9D">
        <w:t>bulls</w:t>
      </w:r>
      <w:proofErr w:type="gramEnd"/>
      <w:r w:rsidR="00963F9D">
        <w:t>.</w:t>
      </w:r>
    </w:p>
    <w:p w14:paraId="2E8D9A20" w14:textId="77777777" w:rsidR="00E816DD" w:rsidRPr="00E816DD" w:rsidRDefault="00F921E7" w:rsidP="00E816DD">
      <w:pPr>
        <w:pStyle w:val="Lista"/>
      </w:pPr>
      <w:proofErr w:type="gramStart"/>
      <w:r>
        <w:t>Pit-</w:t>
      </w:r>
      <w:r w:rsidR="00E816DD" w:rsidRPr="00E816DD">
        <w:t>bulls</w:t>
      </w:r>
      <w:proofErr w:type="gramEnd"/>
      <w:r w:rsidR="00E816DD" w:rsidRPr="00E816DD">
        <w:t xml:space="preserve">: </w:t>
      </w:r>
      <w:r>
        <w:t>medium</w:t>
      </w:r>
      <w:r w:rsidR="00E816DD" w:rsidRPr="00E816DD">
        <w:t xml:space="preserve"> and tough close-range fighters, using shrapnel to cover areas with lead.</w:t>
      </w:r>
      <w:r w:rsidR="00E47981">
        <w:t xml:space="preserve"> Low damage, but multiple attacks, very poor initiative. Good against </w:t>
      </w:r>
      <w:r w:rsidR="000B350A">
        <w:t>fighters</w:t>
      </w:r>
      <w:r w:rsidR="00E47981">
        <w:t>.</w:t>
      </w:r>
    </w:p>
    <w:p w14:paraId="095E9C43" w14:textId="77777777" w:rsidR="00070BD7" w:rsidRDefault="00070BD7" w:rsidP="00070BD7">
      <w:pPr>
        <w:pStyle w:val="Lista"/>
      </w:pPr>
      <w:r>
        <w:t>Colony Ship: does not attack, can colonize new systems.</w:t>
      </w:r>
    </w:p>
    <w:p w14:paraId="0D9D79A1" w14:textId="77777777" w:rsidR="00710862" w:rsidRDefault="00710862" w:rsidP="00710862">
      <w:pPr>
        <w:pStyle w:val="Lista"/>
      </w:pPr>
      <w:r>
        <w:t xml:space="preserve">Ground Troopers: Assault ships, for landing troops on enemy planets. Capable of </w:t>
      </w:r>
      <w:r w:rsidR="00716F0E">
        <w:t>invading a system.</w:t>
      </w:r>
    </w:p>
    <w:p w14:paraId="6D4FCD4F" w14:textId="77777777" w:rsidR="007004E9" w:rsidRDefault="007004E9" w:rsidP="00710862">
      <w:pPr>
        <w:pStyle w:val="Lista"/>
      </w:pPr>
      <w:r>
        <w:t>Bomber: terrible initiative, weak but pack a punch. Not partic</w:t>
      </w:r>
      <w:r w:rsidR="00F539CF">
        <w:t xml:space="preserve">ularly effective in ship combat, but extremely so when bombarding systems. </w:t>
      </w:r>
      <w:r w:rsidR="009719C5">
        <w:t xml:space="preserve">Specialized bombers do </w:t>
      </w:r>
      <w:proofErr w:type="gramStart"/>
      <w:r w:rsidR="009719C5">
        <w:t>twice as much damage</w:t>
      </w:r>
      <w:proofErr w:type="gramEnd"/>
      <w:r w:rsidR="009719C5">
        <w:t xml:space="preserve"> as any other ship, and also provide a much better tactical bonus to assault troops.</w:t>
      </w:r>
    </w:p>
    <w:p w14:paraId="298435E7" w14:textId="77777777" w:rsidR="00E816DD" w:rsidRDefault="00B76B67" w:rsidP="00710862">
      <w:pPr>
        <w:pStyle w:val="Lista"/>
      </w:pPr>
      <w:r>
        <w:t>Defense</w:t>
      </w:r>
      <w:r w:rsidR="00264B29">
        <w:t xml:space="preserve"> Crew</w:t>
      </w:r>
      <w:r w:rsidR="00070BD7">
        <w:t>: a crew of tactical engineers and demolition mans that lay mines, deviates asteroids and creates automated defenses. Powerful when defending, but poor attackers. Good against all types of attackers.</w:t>
      </w:r>
    </w:p>
    <w:p w14:paraId="5014AF77" w14:textId="77777777" w:rsidR="009127B8" w:rsidRDefault="009127B8" w:rsidP="009127B8">
      <w:pPr>
        <w:pStyle w:val="Heading2"/>
        <w:numPr>
          <w:ilvl w:val="1"/>
          <w:numId w:val="2"/>
        </w:numPr>
      </w:pPr>
      <w:bookmarkStart w:id="38" w:name="_Toc385152817"/>
      <w:r>
        <w:t>Advanced Ships - Long Term Development</w:t>
      </w:r>
      <w:bookmarkEnd w:id="38"/>
    </w:p>
    <w:p w14:paraId="449C4C2F" w14:textId="77777777" w:rsidR="00613510" w:rsidRDefault="00613510" w:rsidP="00886212">
      <w:pPr>
        <w:pStyle w:val="Heading3"/>
      </w:pPr>
      <w:bookmarkStart w:id="39" w:name="_Toc385152818"/>
      <w:r>
        <w:t>Ship Attributes</w:t>
      </w:r>
      <w:bookmarkEnd w:id="39"/>
    </w:p>
    <w:p w14:paraId="3B238CC1" w14:textId="77777777" w:rsidR="00613510" w:rsidRDefault="00613510" w:rsidP="00613510">
      <w:pPr>
        <w:pStyle w:val="Parrafonormal"/>
      </w:pPr>
      <w:r>
        <w:t>Each ship includes a fixed set of attributes, which varies from one model to another.</w:t>
      </w:r>
    </w:p>
    <w:p w14:paraId="5DDB8E3F" w14:textId="77777777" w:rsidR="00613510" w:rsidRDefault="00613510" w:rsidP="00613510">
      <w:pPr>
        <w:pStyle w:val="Lista"/>
      </w:pPr>
      <w:r w:rsidRPr="006343ED">
        <w:rPr>
          <w:rStyle w:val="Strong"/>
        </w:rPr>
        <w:t>Hull:</w:t>
      </w:r>
      <w:r>
        <w:t xml:space="preserve"> a number that identifies the amount of damage that can be taken from an individual ship. In general bigger ships can tolerate more damage, but some small models can be heavily reinforced.</w:t>
      </w:r>
    </w:p>
    <w:p w14:paraId="4AECE153" w14:textId="77777777" w:rsidR="00613510" w:rsidRDefault="00613510" w:rsidP="00613510">
      <w:pPr>
        <w:pStyle w:val="Lista"/>
      </w:pPr>
      <w:r>
        <w:rPr>
          <w:rStyle w:val="Strong"/>
        </w:rPr>
        <w:t>Absorption</w:t>
      </w:r>
      <w:r w:rsidRPr="006343ED">
        <w:rPr>
          <w:rStyle w:val="Strong"/>
        </w:rPr>
        <w:t>:</w:t>
      </w:r>
      <w:r>
        <w:t xml:space="preserve"> a number that directly reduces any damage taken by that amount, it summarizes any kind of defensive countermeasures, including shields.</w:t>
      </w:r>
    </w:p>
    <w:p w14:paraId="7C8D1034" w14:textId="77777777" w:rsidR="00613510" w:rsidRDefault="00613510" w:rsidP="00613510">
      <w:pPr>
        <w:pStyle w:val="Lista"/>
      </w:pPr>
      <w:r w:rsidRPr="006343ED">
        <w:rPr>
          <w:rStyle w:val="Strong"/>
        </w:rPr>
        <w:t>Speed:</w:t>
      </w:r>
      <w:r>
        <w:t xml:space="preserve"> a number that determines how much a ship is able to move during combat (not in hyperspace).</w:t>
      </w:r>
    </w:p>
    <w:p w14:paraId="4AB3A00A" w14:textId="77777777" w:rsidR="00613510" w:rsidRDefault="00613510" w:rsidP="00613510">
      <w:pPr>
        <w:pStyle w:val="Lista"/>
      </w:pPr>
      <w:r w:rsidRPr="006343ED">
        <w:rPr>
          <w:rStyle w:val="Strong"/>
        </w:rPr>
        <w:lastRenderedPageBreak/>
        <w:t>Evasion:</w:t>
      </w:r>
      <w:r>
        <w:t xml:space="preserve"> ability of the ship to avoid being hit by enemy fire. It includes factors like ship speed, maneuverability, size, cloaking technologies, etc.</w:t>
      </w:r>
    </w:p>
    <w:p w14:paraId="680F70EE" w14:textId="77777777" w:rsidR="00613510" w:rsidRDefault="00613510" w:rsidP="00886212">
      <w:pPr>
        <w:pStyle w:val="Heading3"/>
      </w:pPr>
      <w:bookmarkStart w:id="40" w:name="_Toc385152819"/>
      <w:r>
        <w:t>Weapon Attributes</w:t>
      </w:r>
      <w:bookmarkEnd w:id="40"/>
    </w:p>
    <w:p w14:paraId="336C3760" w14:textId="77777777" w:rsidR="00613510" w:rsidRPr="006D4C01" w:rsidRDefault="00613510" w:rsidP="00613510">
      <w:pPr>
        <w:pStyle w:val="Parrafonormal"/>
      </w:pPr>
      <w:r>
        <w:t>Each ship can contain one or more weapons, each one with the following attributes:</w:t>
      </w:r>
    </w:p>
    <w:p w14:paraId="59951A57" w14:textId="77777777" w:rsidR="00613510" w:rsidRDefault="00613510" w:rsidP="00613510">
      <w:pPr>
        <w:pStyle w:val="Lista"/>
      </w:pPr>
      <w:r w:rsidRPr="00E91DB3">
        <w:rPr>
          <w:rStyle w:val="Strong"/>
        </w:rPr>
        <w:t>Optimal Range:</w:t>
      </w:r>
      <w:r>
        <w:t xml:space="preserve"> maximum distance at which the weapon can be used effectively.</w:t>
      </w:r>
    </w:p>
    <w:p w14:paraId="48206BD9" w14:textId="77777777" w:rsidR="00613510" w:rsidRDefault="00613510" w:rsidP="00613510">
      <w:pPr>
        <w:pStyle w:val="Lista"/>
      </w:pPr>
      <w:r w:rsidRPr="00E91DB3">
        <w:rPr>
          <w:rStyle w:val="Strong"/>
        </w:rPr>
        <w:t>Range Threshold:</w:t>
      </w:r>
      <w:r>
        <w:t xml:space="preserve"> total range difference till the weapon has no effect. A weapon's effectiveness decreases linearly from the optimal to the threshold, either because of power considerations or targeting considerations.</w:t>
      </w:r>
    </w:p>
    <w:p w14:paraId="1ED6416B" w14:textId="77777777" w:rsidR="00613510" w:rsidRDefault="00613510" w:rsidP="00613510">
      <w:pPr>
        <w:pStyle w:val="Lista"/>
      </w:pPr>
      <w:r w:rsidRPr="00E91DB3">
        <w:rPr>
          <w:rStyle w:val="Strong"/>
        </w:rPr>
        <w:t>Accuracy:</w:t>
      </w:r>
      <w:r>
        <w:t xml:space="preserve"> a measure of the capabilities of each weapon to be aimed at a specific target. Better computers, faster actuators, mobile turrets and reflector targeting fields all increase the ability to hit other targets. Some weapons have a special accuracy of 0, which identifies a weapon that is not aimed against an individual target, but covers an area instead. </w:t>
      </w:r>
    </w:p>
    <w:p w14:paraId="1C987AB1" w14:textId="77777777" w:rsidR="00613510" w:rsidRDefault="00613510" w:rsidP="00613510">
      <w:pPr>
        <w:pStyle w:val="Lista"/>
      </w:pPr>
      <w:r w:rsidRPr="00E91DB3">
        <w:rPr>
          <w:rStyle w:val="Strong"/>
        </w:rPr>
        <w:t>Damage:</w:t>
      </w:r>
      <w:r>
        <w:t xml:space="preserve"> total damage caused by the weapon. Can be fixed or variable.</w:t>
      </w:r>
    </w:p>
    <w:p w14:paraId="20A7A375" w14:textId="77777777" w:rsidR="00613510" w:rsidRDefault="00613510" w:rsidP="00613510">
      <w:pPr>
        <w:pStyle w:val="Lista"/>
      </w:pPr>
      <w:r w:rsidRPr="00E91DB3">
        <w:rPr>
          <w:rStyle w:val="Strong"/>
        </w:rPr>
        <w:t xml:space="preserve"># </w:t>
      </w:r>
      <w:proofErr w:type="gramStart"/>
      <w:r w:rsidRPr="00E91DB3">
        <w:rPr>
          <w:rStyle w:val="Strong"/>
        </w:rPr>
        <w:t>of</w:t>
      </w:r>
      <w:proofErr w:type="gramEnd"/>
      <w:r w:rsidRPr="00E91DB3">
        <w:rPr>
          <w:rStyle w:val="Strong"/>
        </w:rPr>
        <w:t xml:space="preserve"> Hits:</w:t>
      </w:r>
      <w:r>
        <w:t xml:space="preserve"> most weapons strike once, but some shot multiple projectiles or otherwise affect complete areas.</w:t>
      </w:r>
    </w:p>
    <w:p w14:paraId="5A367A19" w14:textId="77777777" w:rsidR="00613510" w:rsidRDefault="00613510" w:rsidP="00613510">
      <w:pPr>
        <w:pStyle w:val="Lista"/>
      </w:pPr>
      <w:r w:rsidRPr="00E91DB3">
        <w:rPr>
          <w:rStyle w:val="Strong"/>
        </w:rPr>
        <w:t>Effectiveness:</w:t>
      </w:r>
      <w:r>
        <w:t xml:space="preserve"> a series of flags (bit vector) indicating potential usefulness of the weapon in distinct scenarios. A weapon could for instance be usable in both space fights and for orbital bombardment, but another might not.</w:t>
      </w:r>
    </w:p>
    <w:p w14:paraId="76F6EC91" w14:textId="77777777" w:rsidR="00613510" w:rsidRDefault="00613510" w:rsidP="00613510">
      <w:pPr>
        <w:pStyle w:val="Lista"/>
        <w:numPr>
          <w:ilvl w:val="1"/>
          <w:numId w:val="1"/>
        </w:numPr>
      </w:pPr>
      <w:r>
        <w:t>Space</w:t>
      </w:r>
    </w:p>
    <w:p w14:paraId="79DE6E8F" w14:textId="77777777" w:rsidR="00613510" w:rsidRDefault="00613510" w:rsidP="00613510">
      <w:pPr>
        <w:pStyle w:val="Lista"/>
        <w:numPr>
          <w:ilvl w:val="1"/>
          <w:numId w:val="1"/>
        </w:numPr>
      </w:pPr>
      <w:r>
        <w:t>Carpet Bombing</w:t>
      </w:r>
    </w:p>
    <w:p w14:paraId="654455C3" w14:textId="77777777" w:rsidR="00613510" w:rsidRDefault="00613510" w:rsidP="00613510">
      <w:pPr>
        <w:pStyle w:val="Lista"/>
        <w:numPr>
          <w:ilvl w:val="1"/>
          <w:numId w:val="1"/>
        </w:numPr>
      </w:pPr>
      <w:r>
        <w:t>Tactical Bombardment</w:t>
      </w:r>
    </w:p>
    <w:p w14:paraId="099B16C0" w14:textId="77777777" w:rsidR="00613510" w:rsidRPr="00E3267B" w:rsidRDefault="00613510" w:rsidP="00613510">
      <w:pPr>
        <w:pStyle w:val="Lista"/>
        <w:numPr>
          <w:ilvl w:val="1"/>
          <w:numId w:val="1"/>
        </w:numPr>
      </w:pPr>
      <w:r>
        <w:t>Invasion</w:t>
      </w:r>
    </w:p>
    <w:p w14:paraId="1DC46F5C" w14:textId="77777777" w:rsidR="00613510" w:rsidRDefault="00613510" w:rsidP="00886212">
      <w:pPr>
        <w:pStyle w:val="Heading3"/>
      </w:pPr>
      <w:bookmarkStart w:id="41" w:name="_Toc385152820"/>
      <w:r>
        <w:t>Factory Attributes</w:t>
      </w:r>
      <w:bookmarkEnd w:id="41"/>
    </w:p>
    <w:p w14:paraId="13F0EB53" w14:textId="77777777" w:rsidR="00613510" w:rsidRDefault="00613510" w:rsidP="00613510">
      <w:pPr>
        <w:pStyle w:val="Parrafonormal"/>
      </w:pPr>
      <w:r>
        <w:t>Each ship can contain one or more "factories". Factories produce special types of attacks that are considered more similar to ships than weapons. They usually travel at specific speeds, can be intercepted and might even switch targets or continue attacking after hitting the primary target. Examples include missiles, space troopers, assault shuttles, small fighter clouds, torpedoes, etc. Factories, apart from the attributes of the units they produce, have their own attributes:</w:t>
      </w:r>
    </w:p>
    <w:p w14:paraId="1C808CE5" w14:textId="77777777" w:rsidR="00613510" w:rsidRDefault="00613510" w:rsidP="00613510">
      <w:pPr>
        <w:pStyle w:val="Lista"/>
      </w:pPr>
      <w:r w:rsidRPr="00E91DB3">
        <w:rPr>
          <w:rStyle w:val="Strong"/>
        </w:rPr>
        <w:t xml:space="preserve">Number of units: </w:t>
      </w:r>
      <w:r>
        <w:t>how many units are created each time the factory is activated.</w:t>
      </w:r>
    </w:p>
    <w:p w14:paraId="0AA9FA72" w14:textId="77777777" w:rsidR="002C408D" w:rsidRDefault="002C408D" w:rsidP="00613510">
      <w:pPr>
        <w:pStyle w:val="Lista"/>
      </w:pPr>
      <w:r w:rsidRPr="00B92F1C">
        <w:rPr>
          <w:rStyle w:val="Strong"/>
        </w:rPr>
        <w:t>Number of charges:</w:t>
      </w:r>
      <w:r>
        <w:t xml:space="preserve"> how many times can new units be created.</w:t>
      </w:r>
    </w:p>
    <w:p w14:paraId="35F9A54E" w14:textId="77777777" w:rsidR="00613510" w:rsidRDefault="00613510" w:rsidP="00613510">
      <w:pPr>
        <w:pStyle w:val="Lista"/>
      </w:pPr>
      <w:r w:rsidRPr="00E91DB3">
        <w:rPr>
          <w:rStyle w:val="Strong"/>
        </w:rPr>
        <w:t>Period:</w:t>
      </w:r>
      <w:r>
        <w:t xml:space="preserve"> how much time needs to pass between activations. This can be considered the time to recharge, reload, or prepare another launch.</w:t>
      </w:r>
    </w:p>
    <w:p w14:paraId="45477C86" w14:textId="77777777" w:rsidR="00F7323D" w:rsidRPr="00F7323D" w:rsidRDefault="00F7323D" w:rsidP="00F7323D">
      <w:pPr>
        <w:pStyle w:val="Parrafonormal"/>
      </w:pPr>
      <w:r>
        <w:lastRenderedPageBreak/>
        <w:t xml:space="preserve">Factories are particularly slow for direct attack operations, as they have to slowly deploy ships. Factories are best used for defense, as they can have units deployed on patrol for quick interception. </w:t>
      </w:r>
      <w:r w:rsidR="00856CB3">
        <w:t>In combat terms, factories can have a certain number of groups pre-deployed at the beginning of the combat, but only for a star at which they arrived on a previous turn.</w:t>
      </w:r>
    </w:p>
    <w:p w14:paraId="6280FCB1" w14:textId="77777777" w:rsidR="00613510" w:rsidRDefault="00613510" w:rsidP="00886212">
      <w:pPr>
        <w:pStyle w:val="Heading3"/>
      </w:pPr>
      <w:bookmarkStart w:id="42" w:name="_Toc385152821"/>
      <w:r>
        <w:t>Special Attributes</w:t>
      </w:r>
      <w:bookmarkEnd w:id="42"/>
    </w:p>
    <w:p w14:paraId="096AEE3E" w14:textId="77777777" w:rsidR="00613510" w:rsidRDefault="00613510" w:rsidP="00613510">
      <w:pPr>
        <w:pStyle w:val="Parrafonormal"/>
      </w:pPr>
      <w:r>
        <w:t>There are some other effects that might need to be considered that differ from simply passing damage. Some weapons or units might write their own routines to calculate the damage taken and the damage caused, so that more complex behaviors are taken into consideration. Some examples include:</w:t>
      </w:r>
    </w:p>
    <w:p w14:paraId="66426F20" w14:textId="77777777" w:rsidR="00613510" w:rsidRDefault="00613510" w:rsidP="00613510">
      <w:pPr>
        <w:pStyle w:val="Lista"/>
      </w:pPr>
      <w:r>
        <w:t>Repair drones, which cause negative damage to your own ships.</w:t>
      </w:r>
    </w:p>
    <w:p w14:paraId="1DAE1E15" w14:textId="77777777" w:rsidR="00613510" w:rsidRDefault="00613510" w:rsidP="00613510">
      <w:pPr>
        <w:pStyle w:val="Lista"/>
      </w:pPr>
      <w:r>
        <w:t>Assault shuttles, which steal some of the ships and create a new stack.</w:t>
      </w:r>
    </w:p>
    <w:p w14:paraId="3BC4BDFB" w14:textId="77777777" w:rsidR="00613510" w:rsidRPr="005A0536" w:rsidRDefault="00613510" w:rsidP="00613510">
      <w:pPr>
        <w:pStyle w:val="Lista"/>
      </w:pPr>
      <w:r>
        <w:t>Etc.</w:t>
      </w:r>
    </w:p>
    <w:p w14:paraId="05B9226D" w14:textId="77777777" w:rsidR="00613510" w:rsidRDefault="00613510" w:rsidP="00886212">
      <w:pPr>
        <w:pStyle w:val="Heading3"/>
      </w:pPr>
      <w:bookmarkStart w:id="43" w:name="_Toc385152822"/>
      <w:r>
        <w:t>Example Ships</w:t>
      </w:r>
      <w:bookmarkEnd w:id="43"/>
    </w:p>
    <w:p w14:paraId="2A6A53B7" w14:textId="77777777" w:rsidR="00613510" w:rsidRDefault="00613510" w:rsidP="00613510">
      <w:pPr>
        <w:pStyle w:val="Parrafonormal"/>
      </w:pPr>
      <w:r>
        <w:t>The options described above provide a lot of flexibility in terms of gameplay. They can easily be used in both graphical and non-graphical battle simulators or even in interactive mini-games where battles are resolved using actual tactics. They also allow for the creation and design of custom ship models, a very common feature in many 4x space games. Nevertheless, a basic implementation might include a restricted set of existing ship types, for example:</w:t>
      </w:r>
    </w:p>
    <w:p w14:paraId="4C1A5C16" w14:textId="77777777" w:rsidR="002C408D" w:rsidRDefault="002C408D" w:rsidP="002C408D">
      <w:pPr>
        <w:pStyle w:val="Heading4"/>
      </w:pPr>
      <w:r>
        <w:t>Mechanic</w:t>
      </w:r>
    </w:p>
    <w:p w14:paraId="2A4B9235" w14:textId="77777777" w:rsidR="00873B4F" w:rsidRDefault="00873B4F" w:rsidP="00873B4F">
      <w:pPr>
        <w:pStyle w:val="Lista"/>
      </w:pPr>
      <w:r>
        <w:t>Lancers: weak and static, but pounding large targets with powerful lasers from large distances.</w:t>
      </w:r>
    </w:p>
    <w:p w14:paraId="3034C968" w14:textId="77777777" w:rsidR="00873B4F" w:rsidRDefault="00873B4F" w:rsidP="00873B4F">
      <w:pPr>
        <w:pStyle w:val="Lista"/>
      </w:pPr>
      <w:r>
        <w:t>Catapults: long range missile launchers, using deep-penetration nuclear warheads to crush large targets.</w:t>
      </w:r>
    </w:p>
    <w:p w14:paraId="741F5F90" w14:textId="77777777" w:rsidR="00873B4F" w:rsidRDefault="00873B4F" w:rsidP="00873B4F">
      <w:pPr>
        <w:pStyle w:val="Lista"/>
      </w:pPr>
      <w:r>
        <w:t>Pit bulls: small and tough close-range fighters, using shrapnel to cover areas with lead.</w:t>
      </w:r>
    </w:p>
    <w:p w14:paraId="72A20DC5" w14:textId="77777777" w:rsidR="00873B4F" w:rsidRDefault="00873B4F" w:rsidP="00873B4F">
      <w:pPr>
        <w:pStyle w:val="Lista"/>
      </w:pPr>
      <w:r>
        <w:t>Carrier: (factory), deploying huge numbers of melee robots to swarm over enemy ships.</w:t>
      </w:r>
    </w:p>
    <w:p w14:paraId="4DF74583" w14:textId="77777777" w:rsidR="00873B4F" w:rsidRDefault="00873B4F" w:rsidP="00873B4F">
      <w:pPr>
        <w:pStyle w:val="Lista"/>
      </w:pPr>
      <w:r>
        <w:t>Decoys: small ships that mimic other ships signatures, but can usually avoid damage.</w:t>
      </w:r>
    </w:p>
    <w:p w14:paraId="223291AD" w14:textId="77777777" w:rsidR="002C408D" w:rsidRDefault="002C408D" w:rsidP="002C408D">
      <w:pPr>
        <w:pStyle w:val="Heading4"/>
      </w:pPr>
      <w:r>
        <w:t>Crystal</w:t>
      </w:r>
    </w:p>
    <w:p w14:paraId="090B6095" w14:textId="77777777" w:rsidR="002C408D" w:rsidRPr="002C408D" w:rsidRDefault="002C408D" w:rsidP="002C408D">
      <w:pPr>
        <w:pStyle w:val="Parrafonormal"/>
      </w:pPr>
      <w:r>
        <w:t xml:space="preserve">Crystal ships use lasers and are immune to lasers and lightning. </w:t>
      </w:r>
      <w:proofErr w:type="gramStart"/>
      <w:r>
        <w:t>Vulnerable to concussion damage.</w:t>
      </w:r>
      <w:proofErr w:type="gramEnd"/>
      <w:r>
        <w:t xml:space="preserve"> A ship, once destroyed, fragments into a set of smaller ships, and so on until they are destroyed at a bare minimum size.</w:t>
      </w:r>
    </w:p>
    <w:p w14:paraId="1484F997" w14:textId="77777777" w:rsidR="002C408D" w:rsidRDefault="002C408D" w:rsidP="002C408D">
      <w:pPr>
        <w:pStyle w:val="Heading4"/>
      </w:pPr>
      <w:r>
        <w:t>Biological</w:t>
      </w:r>
    </w:p>
    <w:p w14:paraId="4C67D7F1" w14:textId="77777777" w:rsidR="002C408D" w:rsidRDefault="002C408D" w:rsidP="002C408D">
      <w:pPr>
        <w:pStyle w:val="Lista"/>
      </w:pPr>
      <w:r>
        <w:t xml:space="preserve">Minion: basic melee unit (small </w:t>
      </w:r>
      <w:proofErr w:type="spellStart"/>
      <w:r>
        <w:t>figther</w:t>
      </w:r>
      <w:proofErr w:type="spellEnd"/>
      <w:r>
        <w:t>, not a buildable unit). Fast.</w:t>
      </w:r>
    </w:p>
    <w:p w14:paraId="46D41A55" w14:textId="77777777" w:rsidR="002C408D" w:rsidRDefault="002C408D" w:rsidP="002C408D">
      <w:pPr>
        <w:pStyle w:val="Lista"/>
      </w:pPr>
      <w:r>
        <w:t>Hive: A carrier for minions.</w:t>
      </w:r>
    </w:p>
    <w:p w14:paraId="52030A4A" w14:textId="77777777" w:rsidR="002C408D" w:rsidRDefault="002C408D" w:rsidP="002C408D">
      <w:pPr>
        <w:pStyle w:val="Lista"/>
      </w:pPr>
      <w:r>
        <w:t>Spore Hulk: A though-armored slow hulk. Its attack launches a set of explosive spore</w:t>
      </w:r>
      <w:r w:rsidR="00D14B9F">
        <w:t>s, similar to shrapnel. Minimal damage but over large areas. Good versus small ships.</w:t>
      </w:r>
    </w:p>
    <w:p w14:paraId="59AEA9CC" w14:textId="77777777" w:rsidR="00D14B9F" w:rsidRDefault="00D14B9F" w:rsidP="002C408D">
      <w:pPr>
        <w:pStyle w:val="Lista"/>
      </w:pPr>
      <w:r>
        <w:t xml:space="preserve">Arachnid: </w:t>
      </w:r>
    </w:p>
    <w:p w14:paraId="1CB4ED0D" w14:textId="77777777" w:rsidR="00D14B9F" w:rsidRDefault="00D14B9F" w:rsidP="002C408D">
      <w:pPr>
        <w:pStyle w:val="Lista"/>
      </w:pPr>
      <w:r>
        <w:t xml:space="preserve">? : </w:t>
      </w:r>
      <w:proofErr w:type="gramStart"/>
      <w:r>
        <w:t>though</w:t>
      </w:r>
      <w:proofErr w:type="gramEnd"/>
      <w:r>
        <w:t xml:space="preserve"> hulk, creates an immobile cloud that disrupts aiming, brings partial evasion to any ships hiding in the cloud.</w:t>
      </w:r>
    </w:p>
    <w:p w14:paraId="63F6BB73" w14:textId="77777777" w:rsidR="00DC3EB1" w:rsidRDefault="00DC3EB1" w:rsidP="002C408D">
      <w:pPr>
        <w:pStyle w:val="Lista"/>
      </w:pPr>
      <w:r>
        <w:lastRenderedPageBreak/>
        <w:t xml:space="preserve">Scavengers: ships that collect biological remains from </w:t>
      </w:r>
    </w:p>
    <w:p w14:paraId="0B821FAB" w14:textId="77777777" w:rsidR="004C3184" w:rsidRDefault="004C3184" w:rsidP="002C408D">
      <w:pPr>
        <w:pStyle w:val="Lista"/>
      </w:pPr>
      <w:r>
        <w:t xml:space="preserve">Seed Tree: great for defense, terrible attacker. Deploys enormous amounts of explosive seeds in the system, which lay dormant till a threat is detected. </w:t>
      </w:r>
    </w:p>
    <w:p w14:paraId="1A05A463" w14:textId="77777777" w:rsidR="002C408D" w:rsidRDefault="002C408D" w:rsidP="002C408D">
      <w:pPr>
        <w:pStyle w:val="Heading4"/>
      </w:pPr>
      <w:proofErr w:type="spellStart"/>
      <w:r>
        <w:t>Electromagnetical</w:t>
      </w:r>
      <w:proofErr w:type="spellEnd"/>
    </w:p>
    <w:p w14:paraId="65802575" w14:textId="77777777" w:rsidR="00613510" w:rsidRDefault="00613510" w:rsidP="00613510">
      <w:pPr>
        <w:pStyle w:val="Lista"/>
      </w:pPr>
      <w:r>
        <w:t>Etc.</w:t>
      </w:r>
    </w:p>
    <w:p w14:paraId="0029DBE4" w14:textId="77777777" w:rsidR="00613510" w:rsidRDefault="00613510" w:rsidP="00886212">
      <w:pPr>
        <w:pStyle w:val="Heading2"/>
      </w:pPr>
      <w:bookmarkStart w:id="44" w:name="_Toc385152823"/>
      <w:r>
        <w:t>Space Combat</w:t>
      </w:r>
      <w:bookmarkEnd w:id="44"/>
    </w:p>
    <w:p w14:paraId="60E559E5" w14:textId="77777777" w:rsidR="00C466B4" w:rsidRDefault="0067476E" w:rsidP="00886212">
      <w:pPr>
        <w:pStyle w:val="Heading3"/>
      </w:pPr>
      <w:bookmarkStart w:id="45" w:name="_Toc385152824"/>
      <w:r>
        <w:t>Engaging the enemy</w:t>
      </w:r>
      <w:bookmarkEnd w:id="45"/>
    </w:p>
    <w:p w14:paraId="59B69C81" w14:textId="77777777" w:rsidR="0067476E" w:rsidRDefault="004310D6" w:rsidP="00C466B4">
      <w:pPr>
        <w:pStyle w:val="Parrafonormal"/>
      </w:pPr>
      <w:r>
        <w:t xml:space="preserve">For a combat to happen, at least two </w:t>
      </w:r>
      <w:r w:rsidR="00AF5194">
        <w:t>hostile</w:t>
      </w:r>
      <w:r>
        <w:t xml:space="preserve"> fleets need to find </w:t>
      </w:r>
      <w:proofErr w:type="gramStart"/>
      <w:r>
        <w:t>themselves</w:t>
      </w:r>
      <w:proofErr w:type="gramEnd"/>
      <w:r>
        <w:t xml:space="preserve"> orbiting the same star.</w:t>
      </w:r>
      <w:r w:rsidR="00B36B54">
        <w:t xml:space="preserve"> </w:t>
      </w:r>
      <w:r w:rsidR="00442DF8">
        <w:t>By default</w:t>
      </w:r>
      <w:r w:rsidR="0067476E">
        <w:t xml:space="preserve"> each empire will try to control and block a star system, engaging any non-friendly fleet that comes to it.</w:t>
      </w:r>
      <w:r w:rsidR="00921474">
        <w:t xml:space="preserve"> When this happens, a conflict will be generated, with all fleets in the system participating in it (from two or more empires).</w:t>
      </w:r>
      <w:r w:rsidR="00F70BBF">
        <w:t xml:space="preserve"> A simulation will be performed, either interactively or automatic, to calculate the outcome of such a conflict.</w:t>
      </w:r>
    </w:p>
    <w:p w14:paraId="4D9EE1D2" w14:textId="77777777" w:rsidR="00F70BBF" w:rsidRDefault="00FF0676" w:rsidP="00857EAA">
      <w:pPr>
        <w:pStyle w:val="Parrafonormal"/>
      </w:pPr>
      <w:r>
        <w:t>During the simulation, each fleet will</w:t>
      </w:r>
      <w:r w:rsidR="008018E4">
        <w:t xml:space="preserve"> choose potential targets from all the fleets with </w:t>
      </w:r>
      <w:r w:rsidR="00477161">
        <w:t>a tru</w:t>
      </w:r>
      <w:r w:rsidR="008018E4">
        <w:t>st level inferior to "cease fire"</w:t>
      </w:r>
      <w:r w:rsidR="00477161">
        <w:rPr>
          <w:rStyle w:val="FootnoteReference"/>
        </w:rPr>
        <w:footnoteReference w:id="2"/>
      </w:r>
      <w:r w:rsidR="008018E4">
        <w:t>.</w:t>
      </w:r>
      <w:r w:rsidR="007A3D3F">
        <w:t xml:space="preserve"> If there are no such targets, the simulation ends</w:t>
      </w:r>
      <w:r w:rsidR="001445EA">
        <w:t xml:space="preserve"> and the conflict </w:t>
      </w:r>
      <w:proofErr w:type="gramStart"/>
      <w:r w:rsidR="001445EA">
        <w:t>is</w:t>
      </w:r>
      <w:proofErr w:type="gramEnd"/>
      <w:r w:rsidR="001445EA">
        <w:t xml:space="preserve"> solved</w:t>
      </w:r>
      <w:r w:rsidR="007A3D3F">
        <w:t>.</w:t>
      </w:r>
    </w:p>
    <w:p w14:paraId="634A10C6" w14:textId="77777777" w:rsidR="00613510" w:rsidRDefault="00613510" w:rsidP="00886212">
      <w:pPr>
        <w:pStyle w:val="Heading3"/>
      </w:pPr>
      <w:bookmarkStart w:id="46" w:name="_Toc385152825"/>
      <w:r>
        <w:t>The Combat Turn</w:t>
      </w:r>
      <w:bookmarkEnd w:id="46"/>
    </w:p>
    <w:p w14:paraId="2B7273D1" w14:textId="77777777" w:rsidR="00613510" w:rsidRDefault="00613510" w:rsidP="00613510">
      <w:pPr>
        <w:pStyle w:val="Parrafonormal"/>
      </w:pPr>
      <w:r>
        <w:t xml:space="preserve">The combat plays as a simulation on a single dimension. Both fleets start at a random distance from each other, which can be anything from close range to 2 </w:t>
      </w:r>
      <w:proofErr w:type="gramStart"/>
      <w:r>
        <w:t>times</w:t>
      </w:r>
      <w:proofErr w:type="gramEnd"/>
      <w:r>
        <w:t xml:space="preserve"> the longest weapon's range. It is then more likely that fleets will close on each other gradually, but in some occasions things can get how quickly!</w:t>
      </w:r>
    </w:p>
    <w:p w14:paraId="60D1E460" w14:textId="77777777" w:rsidR="00613510" w:rsidRDefault="00613510" w:rsidP="00613510">
      <w:pPr>
        <w:pStyle w:val="Parrafonormal"/>
      </w:pPr>
      <w:r>
        <w:t xml:space="preserve">Each turn, smaller units will be launched if possible, ships will move forward at their characteristic speeds, and weapons fired. These steps occur in this order, for all participating fleets simultaneously. After they have all been resolved, a new turn will start. </w:t>
      </w:r>
    </w:p>
    <w:p w14:paraId="6F3333B4" w14:textId="77777777" w:rsidR="00613510" w:rsidRDefault="00613510" w:rsidP="00613510">
      <w:pPr>
        <w:pStyle w:val="Parrafonormal"/>
      </w:pPr>
      <w:r>
        <w:t>The battle will only last for 20 combat turns, after which the game will continue normally on the main map. This allows players to retreat, repair or reinforce, but if at the end of the game turn fleets are still in the same system, they might engage again. In a sense, small battles will probably be resolved in a single game turn, but larger conflicts will last for several turns, with opportunities for negotiation and even sabotage in between.</w:t>
      </w:r>
    </w:p>
    <w:p w14:paraId="1A5371C2" w14:textId="77777777" w:rsidR="00613510" w:rsidRDefault="00613510" w:rsidP="00886212">
      <w:pPr>
        <w:pStyle w:val="Heading3"/>
      </w:pPr>
      <w:bookmarkStart w:id="47" w:name="_Toc385152826"/>
      <w:r>
        <w:t>Choosing Targets</w:t>
      </w:r>
      <w:bookmarkEnd w:id="47"/>
    </w:p>
    <w:p w14:paraId="0E3FF293" w14:textId="77777777" w:rsidR="00613510" w:rsidRDefault="00613510" w:rsidP="00613510">
      <w:pPr>
        <w:pStyle w:val="Parrafonormal"/>
      </w:pPr>
      <w:r>
        <w:t>The damage a weapon is able to cause to the enemy is calculated independently for each possible pair of attacker and defender, using the following formulae:</w:t>
      </w:r>
    </w:p>
    <w:p w14:paraId="4649B5BD" w14:textId="77777777" w:rsidR="00613510" w:rsidRPr="00143B05" w:rsidRDefault="00613510" w:rsidP="00613510">
      <w:pPr>
        <w:pStyle w:val="Parrafonormal"/>
      </w:pPr>
      <m:oMathPara>
        <m:oMath>
          <m:r>
            <w:rPr>
              <w:rFonts w:ascii="Cambria Math" w:hAnsi="Cambria Math"/>
            </w:rPr>
            <m:t xml:space="preserve">T= </m:t>
          </m:r>
          <m:d>
            <m:dPr>
              <m:ctrlPr>
                <w:rPr>
                  <w:rFonts w:ascii="Cambria Math" w:hAnsi="Cambria Math"/>
                </w:rPr>
              </m:ctrlPr>
            </m:dPr>
            <m:e>
              <m: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rPr>
                        <m:t>OptimalRange-Range</m:t>
                      </m:r>
                    </m:e>
                  </m:d>
                </m:num>
                <m:den>
                  <m:r>
                    <w:rPr>
                      <w:rFonts w:ascii="Cambria Math" w:hAnsi="Cambria Math"/>
                    </w:rPr>
                    <m:t>RangeIncrement</m:t>
                  </m:r>
                </m:den>
              </m:f>
            </m:e>
          </m:d>
        </m:oMath>
      </m:oMathPara>
    </w:p>
    <w:p w14:paraId="14CDE051" w14:textId="77777777" w:rsidR="00613510" w:rsidRPr="00143B05" w:rsidRDefault="00613510" w:rsidP="00613510">
      <w:pPr>
        <w:pStyle w:val="Parrafonormal"/>
      </w:pPr>
      <m:oMathPara>
        <m:oMath>
          <m:r>
            <w:rPr>
              <w:rFonts w:ascii="Cambria Math" w:hAnsi="Cambria Math"/>
            </w:rPr>
            <m:t xml:space="preserve">A= </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Min</m:t>
                  </m:r>
                  <m:d>
                    <m:dPr>
                      <m:ctrlPr>
                        <w:rPr>
                          <w:rFonts w:ascii="Cambria Math" w:hAnsi="Cambria Math"/>
                        </w:rPr>
                      </m:ctrlPr>
                    </m:dPr>
                    <m:e>
                      <m:r>
                        <w:rPr>
                          <w:rFonts w:ascii="Cambria Math" w:hAnsi="Cambria Math"/>
                        </w:rPr>
                        <m:t xml:space="preserve"> accuracy-evasion, 0 </m:t>
                      </m:r>
                    </m:e>
                  </m:d>
                  <m:r>
                    <w:rPr>
                      <w:rFonts w:ascii="Cambria Math" w:hAnsi="Cambria Math"/>
                    </w:rPr>
                    <m:t>,  &amp;accuracy&gt;0</m:t>
                  </m:r>
                </m:e>
                <m:e>
                  <m:r>
                    <w:rPr>
                      <w:rFonts w:ascii="Cambria Math" w:hAnsi="Cambria Math"/>
                    </w:rPr>
                    <m:t>0.75,  &amp;accuracy=0</m:t>
                  </m:r>
                </m:e>
              </m:eqArr>
            </m:e>
          </m:d>
        </m:oMath>
      </m:oMathPara>
    </w:p>
    <w:p w14:paraId="39232FEF" w14:textId="77777777" w:rsidR="00613510" w:rsidRDefault="00613510" w:rsidP="00613510">
      <w:pPr>
        <w:pStyle w:val="Parrafonormal"/>
      </w:pPr>
      <m:oMathPara>
        <m:oMath>
          <m:r>
            <w:rPr>
              <w:rFonts w:ascii="Cambria Math" w:hAnsi="Cambria Math"/>
            </w:rPr>
            <m:t>D= Min( baseDamage-absorption, 0 )</m:t>
          </m:r>
        </m:oMath>
      </m:oMathPara>
    </w:p>
    <w:p w14:paraId="15F2B99F" w14:textId="77777777" w:rsidR="00613510" w:rsidRPr="00143B05" w:rsidRDefault="00613510" w:rsidP="00613510">
      <w:pPr>
        <w:pStyle w:val="Parrafonormal"/>
      </w:pPr>
      <m:oMathPara>
        <m:oMath>
          <m:r>
            <w:rPr>
              <w:rFonts w:ascii="Cambria Math" w:hAnsi="Cambria Math"/>
            </w:rPr>
            <w:lastRenderedPageBreak/>
            <m:t>TotalDamage=T*A*D</m:t>
          </m:r>
        </m:oMath>
      </m:oMathPara>
    </w:p>
    <w:p w14:paraId="1BC7BB6A" w14:textId="77777777" w:rsidR="00613510" w:rsidRDefault="00613510" w:rsidP="00613510">
      <w:pPr>
        <w:pStyle w:val="Parrafonormal"/>
      </w:pPr>
      <w:r>
        <w:t>In essence, the weapon's efficiency will depend on how optimal is the range, how easily it can hit the target and how much it can overload the target's defenses. Note that in the case of area weapons it is considered that targets cannot evade successfully, so accuracy is not considered.</w:t>
      </w:r>
      <w:r w:rsidR="00C835EE">
        <w:t xml:space="preserve"> Nevertheless, part of the damage </w:t>
      </w:r>
      <w:proofErr w:type="gramStart"/>
      <w:r w:rsidR="00C835EE">
        <w:t>is bound to be dissipated</w:t>
      </w:r>
      <w:proofErr w:type="gramEnd"/>
      <w:r w:rsidR="00C835EE">
        <w:t xml:space="preserve"> in empty space</w:t>
      </w:r>
      <w:r w:rsidR="00271BC2">
        <w:t>, so area weapons are not completely effective</w:t>
      </w:r>
      <w:r w:rsidR="00C835EE">
        <w:t>.</w:t>
      </w:r>
    </w:p>
    <w:p w14:paraId="586DA341" w14:textId="77777777" w:rsidR="00613510" w:rsidRDefault="00613510" w:rsidP="00613510">
      <w:pPr>
        <w:pStyle w:val="Parrafonormal"/>
      </w:pPr>
      <w:r>
        <w:t>On any given turn, potential damage is calculated for every weapon and target, and target chosen according to where is the maximum damage inflicted. This very simple heuristic does not consider more complex eventualities, like how killing a specific enemy first might minimize the damage to another, friendly stack of ships. These considerations might easily explode in both complexity and uncertainty, so the simplistic option is preferred. The simple approach is also more understandable for players.</w:t>
      </w:r>
    </w:p>
    <w:p w14:paraId="011CD4FA" w14:textId="77777777" w:rsidR="00613510" w:rsidRPr="00613510" w:rsidRDefault="00613510" w:rsidP="00886212">
      <w:pPr>
        <w:pStyle w:val="Heading3"/>
      </w:pPr>
      <w:bookmarkStart w:id="48" w:name="_Toc385152827"/>
      <w:r>
        <w:t>Applying damage</w:t>
      </w:r>
      <w:bookmarkEnd w:id="48"/>
    </w:p>
    <w:p w14:paraId="4A231E90" w14:textId="77777777" w:rsidR="00613510" w:rsidRDefault="00613510" w:rsidP="00613510">
      <w:pPr>
        <w:pStyle w:val="Parrafonormal"/>
      </w:pPr>
      <w:r>
        <w:t xml:space="preserve">One important issue when ships are aggregated together is how to measure the amount of damage the stack has received. One common approach is to model the remaining life of each independent ship, but this would not scale and thus break our design criterion. </w:t>
      </w:r>
    </w:p>
    <w:p w14:paraId="40584671" w14:textId="77777777" w:rsidR="00613510" w:rsidRDefault="00613510" w:rsidP="00613510">
      <w:pPr>
        <w:pStyle w:val="Parrafonormal"/>
      </w:pPr>
      <w:r>
        <w:t xml:space="preserve">Another alternative is to apply all damage to a single ship in the stack (done in Moo1) and when that one is destroyed start applying damage to the next. This simplifies things considerably, as it only requires storing the current level of damage for the one ship, plus the total number of remaining ships. There are a few problems with this approach. First, it is unrealistic that weapons will be able to be aimed perfectly to a single target at the time in the middle of vast clouds of ships. Not only would some ships be badly positioned to concentrate fire to such extent, </w:t>
      </w:r>
      <w:proofErr w:type="gramStart"/>
      <w:r>
        <w:t>but</w:t>
      </w:r>
      <w:proofErr w:type="gramEnd"/>
      <w:r>
        <w:t xml:space="preserve"> it is also to be expected that damaged ships would retreat or find cover behind their allies. The second issue has to do with gameplay; applying the damage in such an efficient way will immediately diminish the stack strength considerably, making big ships more attractive overall (since they can sustain more damage and stay operational) and thus invalidating some interesting strategic options. It also makes bigger ships more likely to survive a battle, albeit in need of some repairs. Lastly, it is not very compatible with area weapons, which by definition should attack several ships simultaneously.</w:t>
      </w:r>
    </w:p>
    <w:p w14:paraId="159330F9" w14:textId="77777777" w:rsidR="00613510" w:rsidRDefault="00613510" w:rsidP="00613510">
      <w:pPr>
        <w:pStyle w:val="Parrafonormal"/>
      </w:pPr>
      <w:r>
        <w:t>Our solution is to apply different types of damage in different ways, but to do so in a framework simple enough that calculations are easy and scale without problems and realism does not suffer too much compared to the full-fledged simulation. We keep only 3 variables:</w:t>
      </w:r>
    </w:p>
    <w:p w14:paraId="4ACA84B7" w14:textId="77777777" w:rsidR="00613510" w:rsidRDefault="00613510" w:rsidP="00613510">
      <w:pPr>
        <w:pStyle w:val="Lista"/>
      </w:pPr>
      <w:r>
        <w:t>Number of ships</w:t>
      </w:r>
    </w:p>
    <w:p w14:paraId="56524C87" w14:textId="77777777" w:rsidR="00613510" w:rsidRDefault="00613510" w:rsidP="00613510">
      <w:pPr>
        <w:pStyle w:val="Lista"/>
      </w:pPr>
      <w:r>
        <w:t>Base damage</w:t>
      </w:r>
    </w:p>
    <w:p w14:paraId="2E4EAE09" w14:textId="77777777" w:rsidR="00613510" w:rsidRDefault="00613510" w:rsidP="00613510">
      <w:pPr>
        <w:pStyle w:val="Lista"/>
      </w:pPr>
      <w:r>
        <w:t>Maximum damage</w:t>
      </w:r>
    </w:p>
    <w:p w14:paraId="1B7764B1" w14:textId="77777777" w:rsidR="00613510" w:rsidRDefault="00613510" w:rsidP="00613510">
      <w:pPr>
        <w:pStyle w:val="Parrafonormal"/>
      </w:pPr>
      <w:r>
        <w:t>The idea is to represent damage to a stack as an area. The number of surviving ships being one dimension and the damage taken by them another. The total hull of the stack is then the multiplication of both units. As an example, let's say that we have a stack with 100 ships, with 6 HP each and that it takes 400 points of damage from a single attack. Each one of the three gray regions below, all with equivalent area, could be used to represent that damage:</w:t>
      </w:r>
    </w:p>
    <w:p w14:paraId="4E5E9079" w14:textId="77777777" w:rsidR="00613510" w:rsidRDefault="00613510" w:rsidP="00613510">
      <w:pPr>
        <w:pStyle w:val="Caption"/>
      </w:pPr>
    </w:p>
    <w:p w14:paraId="1CD95850" w14:textId="77777777" w:rsidR="00613510" w:rsidRDefault="00613510" w:rsidP="00613510">
      <w:r w:rsidRPr="00613510">
        <w:rPr>
          <w:noProof/>
        </w:rPr>
        <w:lastRenderedPageBreak/>
        <w:drawing>
          <wp:inline distT="0" distB="0" distL="0" distR="0" wp14:anchorId="5489422B" wp14:editId="30BC4A42">
            <wp:extent cx="5957640" cy="15958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7640" cy="1595880"/>
                    </a:xfrm>
                    <a:prstGeom prst="rect">
                      <a:avLst/>
                    </a:prstGeom>
                    <a:noFill/>
                  </pic:spPr>
                </pic:pic>
              </a:graphicData>
            </a:graphic>
          </wp:inline>
        </w:drawing>
      </w:r>
    </w:p>
    <w:p w14:paraId="591DAD2F" w14:textId="77777777" w:rsidR="00613510" w:rsidRDefault="00613510" w:rsidP="00613510">
      <w:pPr>
        <w:pStyle w:val="Parrafonormal"/>
      </w:pPr>
      <w:r>
        <w:t>In the first representation, damage is evenly distributed among all ships in the stack. No ship is actually destroyed, but they all become severely damaged and vulnerable to new attacks. This is a good representation for area attacks.</w:t>
      </w:r>
    </w:p>
    <w:p w14:paraId="6289BFC9" w14:textId="77777777" w:rsidR="00613510" w:rsidRDefault="00613510" w:rsidP="00613510">
      <w:pPr>
        <w:pStyle w:val="Parrafonormal"/>
      </w:pPr>
      <w:r>
        <w:t>In the second representation the damage is distributed among only 50 ships, losing 8HP each. Now, since they only had 6HP to begin with, they are all destroyed, and the excess damage is lost. This is what we described before, but it matches well the case were a focused weapon of great caliber hits a small ship. We expect it to be immediately destroyed and we don't expect other ships around to be affected. So, if the damage per hit of a focused attack is higher than the HP per ship, we just diminish the size of the stack by the number of hits of the attack.</w:t>
      </w:r>
    </w:p>
    <w:p w14:paraId="598F6872" w14:textId="77777777" w:rsidR="00613510" w:rsidRDefault="00613510" w:rsidP="00613510">
      <w:pPr>
        <w:pStyle w:val="Parrafonormal"/>
      </w:pPr>
      <w:r>
        <w:t>The third scenario is when focused weapons are brought to bear on a more resistant stack, were multiple hits are needed to bring down a single ship. In this case we would expect the attacker to try to focus its fire on a few targets, but we would also expect the defender to shuffle and protect his wounded. As a result, a good compromise is to decide that some ships will receive a lot of damage and others little, depending on how many are there to shuffle around. The triangle represents a linear distribution of this effect, we the less damaged ship takes no damage and it grows from there. We know that the most damaged ship would take twice the average damage, which in this case corresponds to loosing 8HP, and the maximum is updated by this much, leaving the base damage intact. In this case, we can see that 25 ships took too much damage and were destroyed, with some extra damage lost. The risk of overkill is always present when we concentrate fire.</w:t>
      </w:r>
    </w:p>
    <w:p w14:paraId="6DA6C2DD" w14:textId="77777777" w:rsidR="00613510" w:rsidRDefault="00613510" w:rsidP="00613510">
      <w:pPr>
        <w:pStyle w:val="Parrafonormal"/>
      </w:pPr>
      <w:r>
        <w:t>The nice thing about areas is that then can be easily added up when successive attacks need to be considered. Consider this graph, were each color represent the damage done by a separate attack:</w:t>
      </w:r>
    </w:p>
    <w:p w14:paraId="318E963E" w14:textId="77777777" w:rsidR="00613510" w:rsidRDefault="00613510" w:rsidP="00613510">
      <w:pPr>
        <w:pStyle w:val="Caption"/>
      </w:pPr>
      <w:r w:rsidRPr="00613510">
        <w:rPr>
          <w:noProof/>
        </w:rPr>
        <w:drawing>
          <wp:inline distT="0" distB="0" distL="0" distR="0" wp14:anchorId="42798943" wp14:editId="4B93AD86">
            <wp:extent cx="3987000" cy="13806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7000" cy="1380600"/>
                    </a:xfrm>
                    <a:prstGeom prst="rect">
                      <a:avLst/>
                    </a:prstGeom>
                    <a:noFill/>
                  </pic:spPr>
                </pic:pic>
              </a:graphicData>
            </a:graphic>
          </wp:inline>
        </w:drawing>
      </w:r>
    </w:p>
    <w:p w14:paraId="46268909" w14:textId="77777777" w:rsidR="00613510" w:rsidRDefault="00613510" w:rsidP="00613510">
      <w:pPr>
        <w:pStyle w:val="Parrafonormal"/>
      </w:pPr>
      <w:r>
        <w:t>Note how area damage just upgrades the base damage, and focused damage can easily be applied on top, by adjusting the maximum damage. Every time this happens, the diagonal line is intersected with the HP limit, and the number of surviving ships updated. The graph on the right shows what happens if high focus damage is applied when some damage already exists. We can't consider all that damage to go to already damaged ships nor to undamaged ships. Neither is fair. Hence, we just modify the number of ships without altering the maximum damage, squeezing the distribution. This is equivalent to say that we select ships to be destroyed fairly from all positions in the damage curve.</w:t>
      </w:r>
    </w:p>
    <w:p w14:paraId="4F64072B" w14:textId="77777777" w:rsidR="00613510" w:rsidRDefault="00613510" w:rsidP="00613510">
      <w:pPr>
        <w:pStyle w:val="Parrafonormal"/>
      </w:pPr>
      <w:r>
        <w:lastRenderedPageBreak/>
        <w:t>As it can be seen, all these operations are not only nice and fair representations, but also extremely simple to compute!</w:t>
      </w:r>
    </w:p>
    <w:p w14:paraId="4B73E1D9" w14:textId="77777777" w:rsidR="005326A2" w:rsidRPr="00613510" w:rsidRDefault="005326A2" w:rsidP="00886212">
      <w:pPr>
        <w:pStyle w:val="Heading3"/>
      </w:pPr>
      <w:bookmarkStart w:id="49" w:name="_Toc385152828"/>
      <w:r>
        <w:t xml:space="preserve">Choosing </w:t>
      </w:r>
      <w:r w:rsidRPr="00613510">
        <w:t>strategies</w:t>
      </w:r>
      <w:bookmarkEnd w:id="49"/>
    </w:p>
    <w:p w14:paraId="37AC2AE2" w14:textId="77777777" w:rsidR="005326A2" w:rsidRDefault="005326A2" w:rsidP="005326A2">
      <w:pPr>
        <w:pStyle w:val="Parrafonormal"/>
      </w:pPr>
      <w:r>
        <w:t>In this simplistic combat model, the only real choice a stack has to make is how to move. How much should it advance or retreat? While advanced AI can be created, some simple options include:</w:t>
      </w:r>
    </w:p>
    <w:p w14:paraId="62F5ECE7" w14:textId="77777777" w:rsidR="005326A2" w:rsidRDefault="005326A2" w:rsidP="005326A2">
      <w:pPr>
        <w:pStyle w:val="Lista"/>
      </w:pPr>
      <w:r>
        <w:t>Always move forward, till the middle is reached. Easy to implement and understand.</w:t>
      </w:r>
    </w:p>
    <w:p w14:paraId="0F8E3ABB" w14:textId="77777777" w:rsidR="005326A2" w:rsidRDefault="005326A2" w:rsidP="005326A2">
      <w:pPr>
        <w:pStyle w:val="Lista"/>
        <w:numPr>
          <w:ilvl w:val="1"/>
          <w:numId w:val="1"/>
        </w:numPr>
      </w:pPr>
      <w:r>
        <w:t>Probably decent results, with initial stages of long range, followed by close range fights.</w:t>
      </w:r>
    </w:p>
    <w:p w14:paraId="5E6FBF1F" w14:textId="77777777" w:rsidR="005326A2" w:rsidRDefault="005326A2" w:rsidP="005326A2">
      <w:pPr>
        <w:pStyle w:val="Lista"/>
        <w:numPr>
          <w:ilvl w:val="1"/>
          <w:numId w:val="1"/>
        </w:numPr>
      </w:pPr>
      <w:r>
        <w:t>A good initial implementation for testing.</w:t>
      </w:r>
    </w:p>
    <w:p w14:paraId="0003E208" w14:textId="77777777" w:rsidR="005326A2" w:rsidRDefault="005326A2" w:rsidP="005326A2">
      <w:pPr>
        <w:pStyle w:val="Lista"/>
      </w:pPr>
      <w:r>
        <w:t xml:space="preserve">Only move forward till there is at least one target at optimum range. </w:t>
      </w:r>
    </w:p>
    <w:p w14:paraId="3002F13F" w14:textId="77777777" w:rsidR="005326A2" w:rsidRDefault="005326A2" w:rsidP="005326A2">
      <w:pPr>
        <w:pStyle w:val="Lista"/>
        <w:numPr>
          <w:ilvl w:val="1"/>
          <w:numId w:val="1"/>
        </w:numPr>
      </w:pPr>
      <w:r>
        <w:t>May fire sub-optimally.</w:t>
      </w:r>
    </w:p>
    <w:p w14:paraId="7BEDDB65" w14:textId="77777777" w:rsidR="005326A2" w:rsidRDefault="005326A2" w:rsidP="005326A2">
      <w:pPr>
        <w:pStyle w:val="Lista"/>
      </w:pPr>
      <w:r>
        <w:t>Move the entire fleet to the maximum range of any weapon.</w:t>
      </w:r>
    </w:p>
    <w:p w14:paraId="6F06B3BA" w14:textId="77777777" w:rsidR="005326A2" w:rsidRDefault="005326A2" w:rsidP="005326A2">
      <w:pPr>
        <w:pStyle w:val="Lista"/>
        <w:numPr>
          <w:ilvl w:val="1"/>
          <w:numId w:val="1"/>
        </w:numPr>
      </w:pPr>
      <w:r>
        <w:t>May waste important firepower.</w:t>
      </w:r>
    </w:p>
    <w:p w14:paraId="6F29DCBB" w14:textId="77777777" w:rsidR="005326A2" w:rsidRDefault="005326A2" w:rsidP="005326A2">
      <w:pPr>
        <w:pStyle w:val="Lista"/>
      </w:pPr>
      <w:r>
        <w:t>Always try to move in the expectation that damage done is maximized. That is, calculate not only which stack to hit now, but also which stack would take more damage if range were ignored. Move so that that target is at optimal weapons range.</w:t>
      </w:r>
    </w:p>
    <w:p w14:paraId="3405DD02" w14:textId="77777777" w:rsidR="005326A2" w:rsidRDefault="005326A2" w:rsidP="005326A2">
      <w:pPr>
        <w:pStyle w:val="Lista"/>
        <w:numPr>
          <w:ilvl w:val="1"/>
          <w:numId w:val="1"/>
        </w:numPr>
      </w:pPr>
      <w:r>
        <w:t>Of course, recalculate every turn, as the most convenient target will change.</w:t>
      </w:r>
    </w:p>
    <w:p w14:paraId="5FFC5EEE" w14:textId="77777777" w:rsidR="005326A2" w:rsidRDefault="005326A2" w:rsidP="005326A2">
      <w:pPr>
        <w:pStyle w:val="Lista"/>
        <w:numPr>
          <w:ilvl w:val="1"/>
          <w:numId w:val="1"/>
        </w:numPr>
      </w:pPr>
      <w:r>
        <w:t xml:space="preserve">This criterion is very decent. Not as aggressive as always advancing, but </w:t>
      </w:r>
      <w:proofErr w:type="gramStart"/>
      <w:r>
        <w:t>well-tuned</w:t>
      </w:r>
      <w:proofErr w:type="gramEnd"/>
      <w:r>
        <w:t xml:space="preserve"> for an aggressive, all-out fight were each stack behaves close to optimal.</w:t>
      </w:r>
    </w:p>
    <w:p w14:paraId="6FD2BC0E" w14:textId="77777777" w:rsidR="005326A2" w:rsidRDefault="005326A2" w:rsidP="005326A2">
      <w:pPr>
        <w:pStyle w:val="Lista"/>
      </w:pPr>
      <w:r>
        <w:t>As before, but consider the damage a stack would take if it closes (what enemy stacks would chose it as the enemy) versus how much it would inflict. Advance or retreat depending on this difference.</w:t>
      </w:r>
    </w:p>
    <w:p w14:paraId="02855F00" w14:textId="77777777" w:rsidR="005326A2" w:rsidRDefault="005326A2" w:rsidP="005326A2">
      <w:pPr>
        <w:pStyle w:val="Lista"/>
        <w:numPr>
          <w:ilvl w:val="1"/>
          <w:numId w:val="1"/>
        </w:numPr>
      </w:pPr>
      <w:r>
        <w:t>May take vulnerable units out of the fight, saving them from destruction.</w:t>
      </w:r>
    </w:p>
    <w:p w14:paraId="519A247E" w14:textId="77777777" w:rsidR="005326A2" w:rsidRDefault="005326A2" w:rsidP="005326A2">
      <w:pPr>
        <w:pStyle w:val="Lista"/>
        <w:numPr>
          <w:ilvl w:val="1"/>
          <w:numId w:val="1"/>
        </w:numPr>
      </w:pPr>
      <w:r>
        <w:t>Retreating stacks might leave other friendly stacks to die.</w:t>
      </w:r>
    </w:p>
    <w:p w14:paraId="2176D709" w14:textId="77777777" w:rsidR="005326A2" w:rsidRDefault="005326A2" w:rsidP="005326A2">
      <w:pPr>
        <w:pStyle w:val="Lista"/>
      </w:pPr>
      <w:r>
        <w:t>Imagine that all stacks in each fleet move together. Sample a set of distances between them and calculate relative damage. Move units so they try to get to that distance on average.</w:t>
      </w:r>
    </w:p>
    <w:p w14:paraId="672435E8" w14:textId="77777777" w:rsidR="005326A2" w:rsidRDefault="005326A2" w:rsidP="005326A2">
      <w:pPr>
        <w:pStyle w:val="Lista"/>
        <w:numPr>
          <w:ilvl w:val="1"/>
          <w:numId w:val="1"/>
        </w:numPr>
      </w:pPr>
      <w:r>
        <w:t>Could produce funny artifacts.</w:t>
      </w:r>
    </w:p>
    <w:p w14:paraId="7334E39D" w14:textId="77777777" w:rsidR="005326A2" w:rsidRDefault="005326A2" w:rsidP="005326A2">
      <w:pPr>
        <w:pStyle w:val="Lista"/>
      </w:pPr>
      <w:r>
        <w:t>Advance till a first round of damage is computed. If the fleet did more damage than it received, all units keep on the offensive, else retreat.</w:t>
      </w:r>
    </w:p>
    <w:p w14:paraId="4F0CF22C" w14:textId="77777777" w:rsidR="005326A2" w:rsidRDefault="005326A2" w:rsidP="005326A2">
      <w:pPr>
        <w:pStyle w:val="Parrafonormal"/>
      </w:pPr>
      <w:r>
        <w:t xml:space="preserve">These are only examples of possible strategies. The first and fourth strategies are probably the best ones, since any strategy that chooses to retreat a stack might be causing unpredictable consequences to other stacks. Also, </w:t>
      </w:r>
      <w:proofErr w:type="gramStart"/>
      <w:r>
        <w:t>any strategy that is not greedy in terms of the damage caused might be easily countered by the enemy</w:t>
      </w:r>
      <w:proofErr w:type="gramEnd"/>
      <w:r>
        <w:t xml:space="preserve"> by creating fleets that have tough, evasive units in front and light but hard-hitting units a little back. Of course, many of these strategies might be tried, or even chosen depending on fleet composition, race, etc.</w:t>
      </w:r>
    </w:p>
    <w:p w14:paraId="3EB370CE" w14:textId="77777777" w:rsidR="008D6CC5" w:rsidRDefault="008D6CC5" w:rsidP="00886212">
      <w:pPr>
        <w:pStyle w:val="Heading3"/>
      </w:pPr>
      <w:bookmarkStart w:id="50" w:name="_Toc385152829"/>
      <w:r>
        <w:lastRenderedPageBreak/>
        <w:t>Retreating</w:t>
      </w:r>
      <w:bookmarkEnd w:id="50"/>
    </w:p>
    <w:p w14:paraId="04FB5B1E" w14:textId="77777777" w:rsidR="008D6CC5" w:rsidRDefault="008D6CC5" w:rsidP="008D6CC5">
      <w:pPr>
        <w:pStyle w:val="Parrafonormal"/>
      </w:pPr>
      <w:r>
        <w:t>The adversary can choose to retreat from battle. In this case their ships move away from battle and escape after getting out of range of any enemy fire or after 3 rounds, whatever happens first. At least 1 round of combat is always performed.</w:t>
      </w:r>
    </w:p>
    <w:p w14:paraId="39E33DEE" w14:textId="77777777" w:rsidR="008D6CC5" w:rsidRPr="00617F13" w:rsidRDefault="008D6CC5" w:rsidP="00613510">
      <w:pPr>
        <w:pStyle w:val="Parrafonormal"/>
      </w:pPr>
      <w:r>
        <w:t>Retreating ships do not attack, but they can still take damage.</w:t>
      </w:r>
    </w:p>
    <w:p w14:paraId="5DCB977F" w14:textId="77777777" w:rsidR="00613510" w:rsidRDefault="00613510" w:rsidP="00886212">
      <w:pPr>
        <w:pStyle w:val="Heading2"/>
      </w:pPr>
      <w:bookmarkStart w:id="51" w:name="_Toc385152830"/>
      <w:r>
        <w:t>Other</w:t>
      </w:r>
      <w:bookmarkEnd w:id="51"/>
    </w:p>
    <w:p w14:paraId="667FBA47" w14:textId="77777777" w:rsidR="00613510" w:rsidRDefault="00613510" w:rsidP="00613510">
      <w:pPr>
        <w:pStyle w:val="Heading4"/>
        <w:numPr>
          <w:ilvl w:val="3"/>
          <w:numId w:val="2"/>
        </w:numPr>
      </w:pPr>
      <w:r>
        <w:t>Blockades</w:t>
      </w:r>
    </w:p>
    <w:p w14:paraId="4D1A1926" w14:textId="77777777" w:rsidR="00613510" w:rsidRDefault="00613510" w:rsidP="00613510">
      <w:pPr>
        <w:pStyle w:val="Parrafonormal"/>
      </w:pPr>
      <w:r>
        <w:t>If at enemy ships orbit a star system unopposed (other fleets are not present or are avoiding confrontation), the systems is blockaded. Such a system may continue to grow unimpeded, but 1% of any production that goes into the reserve will be lost for each blockading ship. Bigger ships or those with more weapons might count more in the future, but the idea is a certain number of ships to hunt commercial freighters. The Death Star, no matter its size, is probably not the best ship to create a blockade.</w:t>
      </w:r>
    </w:p>
    <w:p w14:paraId="7D439B18" w14:textId="77777777" w:rsidR="00272CA8" w:rsidRDefault="00272CA8" w:rsidP="00272CA8">
      <w:pPr>
        <w:pStyle w:val="Heading4"/>
      </w:pPr>
      <w:r>
        <w:t>Control</w:t>
      </w:r>
    </w:p>
    <w:p w14:paraId="25A1F52F" w14:textId="77777777" w:rsidR="00272CA8" w:rsidRPr="00272CA8" w:rsidRDefault="00272CA8" w:rsidP="00272CA8">
      <w:pPr>
        <w:pStyle w:val="Parrafonormal"/>
      </w:pPr>
      <w:r>
        <w:t xml:space="preserve">Fleets are useful to control territory. </w:t>
      </w:r>
      <w:proofErr w:type="gramStart"/>
      <w:r>
        <w:t>Even if they do not engage in combat and allow other fleets to orbit the same system.</w:t>
      </w:r>
      <w:proofErr w:type="gramEnd"/>
      <w:r>
        <w:t xml:space="preserve"> Fleets in a system prevent any other fleet in the same system to jump in the direction of </w:t>
      </w:r>
      <w:r w:rsidR="006D5E3D">
        <w:t>TODO???</w:t>
      </w:r>
    </w:p>
    <w:p w14:paraId="5147E384" w14:textId="77777777" w:rsidR="00613510" w:rsidRDefault="00613510" w:rsidP="00613510">
      <w:pPr>
        <w:pStyle w:val="Heading2"/>
        <w:numPr>
          <w:ilvl w:val="1"/>
          <w:numId w:val="2"/>
        </w:numPr>
      </w:pPr>
      <w:bookmarkStart w:id="52" w:name="_Toc385152831"/>
      <w:r>
        <w:t>Conquest</w:t>
      </w:r>
      <w:bookmarkEnd w:id="52"/>
    </w:p>
    <w:p w14:paraId="4DF017D1" w14:textId="77777777" w:rsidR="00613510" w:rsidRDefault="00613510" w:rsidP="00613510">
      <w:pPr>
        <w:pStyle w:val="Heading3"/>
        <w:numPr>
          <w:ilvl w:val="2"/>
          <w:numId w:val="2"/>
        </w:numPr>
      </w:pPr>
      <w:bookmarkStart w:id="53" w:name="_Toc385152832"/>
      <w:r>
        <w:t>Troops</w:t>
      </w:r>
      <w:bookmarkEnd w:id="53"/>
    </w:p>
    <w:p w14:paraId="0ECE971A" w14:textId="77777777" w:rsidR="00613510" w:rsidRDefault="00613510" w:rsidP="00613510">
      <w:pPr>
        <w:pStyle w:val="Heading3"/>
        <w:numPr>
          <w:ilvl w:val="2"/>
          <w:numId w:val="2"/>
        </w:numPr>
      </w:pPr>
      <w:bookmarkStart w:id="54" w:name="_Toc385152833"/>
      <w:r>
        <w:t>Invasion</w:t>
      </w:r>
      <w:bookmarkEnd w:id="54"/>
    </w:p>
    <w:p w14:paraId="268782AF" w14:textId="77777777" w:rsidR="00613510" w:rsidRPr="006F57B4" w:rsidRDefault="00613510" w:rsidP="00613510">
      <w:pPr>
        <w:pStyle w:val="Heading4"/>
        <w:numPr>
          <w:ilvl w:val="3"/>
          <w:numId w:val="2"/>
        </w:numPr>
      </w:pPr>
      <w:r>
        <w:t>Collateral Damage</w:t>
      </w:r>
    </w:p>
    <w:p w14:paraId="37AD3CEE" w14:textId="77777777" w:rsidR="00613510" w:rsidRPr="00CF4D1D" w:rsidRDefault="00613510" w:rsidP="00613510">
      <w:pPr>
        <w:pStyle w:val="Parrafonormal"/>
      </w:pPr>
    </w:p>
    <w:p w14:paraId="0C0749A3" w14:textId="77777777" w:rsidR="00613510" w:rsidRPr="007E4ECA" w:rsidRDefault="00613510" w:rsidP="00613510">
      <w:pPr>
        <w:pStyle w:val="Parrafonormal"/>
      </w:pPr>
    </w:p>
    <w:p w14:paraId="0EA09728" w14:textId="77777777" w:rsidR="00613510" w:rsidRDefault="00613510" w:rsidP="00886212">
      <w:pPr>
        <w:pStyle w:val="Heading1"/>
      </w:pPr>
      <w:bookmarkStart w:id="55" w:name="_Toc385152834"/>
      <w:r>
        <w:lastRenderedPageBreak/>
        <w:t>Intelligence and Influence</w:t>
      </w:r>
      <w:bookmarkEnd w:id="55"/>
    </w:p>
    <w:p w14:paraId="41D3A210" w14:textId="77777777" w:rsidR="00613510" w:rsidRDefault="00613510" w:rsidP="00613510">
      <w:pPr>
        <w:pStyle w:val="Heading3"/>
        <w:numPr>
          <w:ilvl w:val="2"/>
          <w:numId w:val="2"/>
        </w:numPr>
      </w:pPr>
      <w:bookmarkStart w:id="56" w:name="_Toc385152835"/>
      <w:r>
        <w:t>General Description</w:t>
      </w:r>
      <w:bookmarkEnd w:id="56"/>
    </w:p>
    <w:p w14:paraId="6EFD130E" w14:textId="77777777" w:rsidR="00613510" w:rsidRDefault="00613510" w:rsidP="00613510">
      <w:pPr>
        <w:pStyle w:val="Parrafonormal"/>
      </w:pPr>
      <w:r>
        <w:t>In most existing 4x turn-based strategy games influence, diplomacy and trade is handled completely outside of the main map. It is a separate endeavor, with little resemblance with the game mechanics present for conquest and little (if any) geographical interaction. In contrast, our approach involves using game units to handle these aspects of the game, using them in a separate but consistent way that closely resembles the way military units are handled.</w:t>
      </w:r>
    </w:p>
    <w:p w14:paraId="7DD0F8B8" w14:textId="77777777" w:rsidR="00613510" w:rsidRPr="00377EE2" w:rsidRDefault="00613510" w:rsidP="00097938">
      <w:pPr>
        <w:pStyle w:val="Parrafonormal"/>
      </w:pPr>
      <w:r>
        <w:t>The goal is to have influence units moving along the main map, traveling in the same way that military fleet move and being placed at specific and strategic locations. This not only enriches and deepens the influence game, but also allow for greater interaction and conflict between the use of force and the use of cunning, being both potentially equally viable strategies that can also be mixed together.</w:t>
      </w:r>
    </w:p>
    <w:p w14:paraId="54E295C4" w14:textId="77777777" w:rsidR="00613510" w:rsidRDefault="00613510" w:rsidP="00613510">
      <w:pPr>
        <w:pStyle w:val="Heading3"/>
        <w:numPr>
          <w:ilvl w:val="2"/>
          <w:numId w:val="2"/>
        </w:numPr>
      </w:pPr>
      <w:bookmarkStart w:id="57" w:name="_Toc385152836"/>
      <w:r>
        <w:t>In enemy territory</w:t>
      </w:r>
      <w:bookmarkEnd w:id="57"/>
    </w:p>
    <w:p w14:paraId="139861D6" w14:textId="77777777" w:rsidR="00613510" w:rsidRPr="00613510" w:rsidRDefault="00613510" w:rsidP="00613510">
      <w:pPr>
        <w:pStyle w:val="Heading4"/>
      </w:pPr>
      <w:r>
        <w:t>Infiltration</w:t>
      </w:r>
    </w:p>
    <w:p w14:paraId="57EE1C38" w14:textId="77777777" w:rsidR="00613510" w:rsidRDefault="00613510" w:rsidP="00613510">
      <w:pPr>
        <w:pStyle w:val="Parrafonormal"/>
      </w:pPr>
      <w:r>
        <w:t>Influence units can be moved between stars in much the same way as normal military ships, but the interaction between them is limited. Influence units are in general considered hidden or undercover, but every turn there is a chance that the might be discovered:</w:t>
      </w:r>
    </w:p>
    <w:p w14:paraId="64BD6323" w14:textId="77777777"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m:t>
              </m:r>
            </m:e>
          </m:d>
          <m:r>
            <w:rPr>
              <w:rFonts w:ascii="Cambria Math" w:hAnsi="Cambria Math"/>
            </w:rPr>
            <m:t>=0.05*(1-trust)</m:t>
          </m:r>
        </m:oMath>
      </m:oMathPara>
    </w:p>
    <w:p w14:paraId="50912AE7" w14:textId="77777777" w:rsidR="00613510" w:rsidRDefault="00613510" w:rsidP="00613510">
      <w:pPr>
        <w:pStyle w:val="Parrafonormal"/>
      </w:pPr>
      <w:r>
        <w:t>This means than in a fully closed relationship a unit should expect to be stay undercover for 20 turns on average, where in a fully open relationship they might stay hidden basically forever. If an agent is found, he still has a 50% chance of automatically retreating to a friendly star system before being destroyed.</w:t>
      </w:r>
    </w:p>
    <w:p w14:paraId="6C27BD0D" w14:textId="77777777" w:rsidR="00613510" w:rsidRDefault="00613510" w:rsidP="00613510">
      <w:pPr>
        <w:pStyle w:val="Parrafonormal"/>
      </w:pPr>
      <w:r>
        <w:t>Troops stationed on a system might also discover infiltrators, having a second (and completely independent) chance of finding enemy agents given by:</w:t>
      </w:r>
    </w:p>
    <w:p w14:paraId="4B8C9375" w14:textId="77777777" w:rsidR="00613510" w:rsidRDefault="00613510" w:rsidP="00613510">
      <w:pPr>
        <w:pStyle w:val="Parrafonormal"/>
      </w:pPr>
      <m:oMathPara>
        <m:oMath>
          <m:r>
            <w:rPr>
              <w:rFonts w:ascii="Cambria Math" w:hAnsi="Cambria Math"/>
            </w:rPr>
            <m:t>P</m:t>
          </m:r>
          <m:d>
            <m:dPr>
              <m:ctrlPr>
                <w:rPr>
                  <w:rFonts w:ascii="Cambria Math" w:hAnsi="Cambria Math"/>
                </w:rPr>
              </m:ctrlPr>
            </m:dPr>
            <m:e>
              <m:r>
                <w:rPr>
                  <w:rFonts w:ascii="Cambria Math" w:hAnsi="Cambria Math"/>
                </w:rPr>
                <m:t>found|troops</m:t>
              </m:r>
            </m:e>
          </m:d>
          <m:r>
            <w:rPr>
              <w:rFonts w:ascii="Cambria Math" w:hAnsi="Cambria Math"/>
            </w:rPr>
            <m:t>=0.05*</m:t>
          </m:r>
          <m:d>
            <m:dPr>
              <m:ctrlPr>
                <w:rPr>
                  <w:rFonts w:ascii="Cambria Math" w:hAnsi="Cambria Math"/>
                </w:rPr>
              </m:ctrlPr>
            </m:dPr>
            <m:e>
              <m:r>
                <w:rPr>
                  <w:rFonts w:ascii="Cambria Math" w:hAnsi="Cambria Math"/>
                </w:rPr>
                <m:t>1-trust</m:t>
              </m:r>
            </m:e>
          </m:d>
          <m:r>
            <w:rPr>
              <w:rFonts w:ascii="Cambria Math" w:hAnsi="Cambria Math"/>
            </w:rPr>
            <m:t>*</m:t>
          </m:r>
          <m:r>
            <m:rPr>
              <m:sty m:val="p"/>
            </m:rPr>
            <w:rPr>
              <w:rFonts w:ascii="Cambria Math" w:hAnsi="Cambria Math"/>
            </w:rPr>
            <m:t>sqrt⁡</m:t>
          </m:r>
          <m:r>
            <w:rPr>
              <w:rFonts w:ascii="Cambria Math" w:hAnsi="Cambria Math"/>
            </w:rPr>
            <m:t>(troop power)</m:t>
          </m:r>
        </m:oMath>
      </m:oMathPara>
    </w:p>
    <w:p w14:paraId="6B01D388" w14:textId="77777777" w:rsidR="00613510" w:rsidRDefault="00613510" w:rsidP="00613510">
      <w:pPr>
        <w:pStyle w:val="Parrafonormal"/>
      </w:pPr>
      <w:r>
        <w:t xml:space="preserve">Note that this probability can be greater than one, in which case multiple agents are found. For instance, if the probability is 2.7, 2 enemy agents are found and there is a 70% chance of finding a third one. For this to happen though, a system needs to be heavily militarized. Agents found by troops also have only a 10% chance of retreating. </w:t>
      </w:r>
    </w:p>
    <w:p w14:paraId="401CF50D" w14:textId="77777777" w:rsidR="00613510" w:rsidRDefault="00613510" w:rsidP="00613510">
      <w:pPr>
        <w:pStyle w:val="Heading4"/>
        <w:numPr>
          <w:ilvl w:val="3"/>
          <w:numId w:val="2"/>
        </w:numPr>
      </w:pPr>
      <w:r>
        <w:t>Sleeper units</w:t>
      </w:r>
    </w:p>
    <w:p w14:paraId="31F1DC40" w14:textId="77777777" w:rsidR="00613510" w:rsidRDefault="00613510" w:rsidP="00613510">
      <w:pPr>
        <w:pStyle w:val="Parrafonormal"/>
      </w:pPr>
      <w:r>
        <w:t>An agent in enemy territory can go deep undercover in order to avoid being found. Such an agent can't be found, but can't perform their original missions either or move from one star to another. These sleeping cells can be activated at any time, resuming their normal functions.</w:t>
      </w:r>
    </w:p>
    <w:p w14:paraId="269B45A3" w14:textId="77777777" w:rsidR="00613510" w:rsidRDefault="00613510" w:rsidP="00613510">
      <w:pPr>
        <w:pStyle w:val="Heading3"/>
        <w:numPr>
          <w:ilvl w:val="2"/>
          <w:numId w:val="2"/>
        </w:numPr>
      </w:pPr>
      <w:bookmarkStart w:id="58" w:name="_Toc385152837"/>
      <w:r>
        <w:t>Units</w:t>
      </w:r>
      <w:bookmarkEnd w:id="58"/>
    </w:p>
    <w:p w14:paraId="2DCB5582" w14:textId="77777777" w:rsidR="00613510" w:rsidRDefault="00613510" w:rsidP="00613510">
      <w:pPr>
        <w:pStyle w:val="Heading4"/>
        <w:numPr>
          <w:ilvl w:val="3"/>
          <w:numId w:val="2"/>
        </w:numPr>
      </w:pPr>
      <w:r>
        <w:t>Infiltrators</w:t>
      </w:r>
    </w:p>
    <w:p w14:paraId="6C9C2727" w14:textId="77777777" w:rsidR="00613510" w:rsidRDefault="00613510" w:rsidP="00613510">
      <w:pPr>
        <w:pStyle w:val="Parrafonormal"/>
      </w:pPr>
      <w:r>
        <w:t>Infiltrators are the basic agents that go into enemy territory. They gather intelligence about the star they are deployed in and form the backbone of the intelligence network inside the foreign territory. This network is required to support undercover actions, sending orders and resources to the agents in the field.</w:t>
      </w:r>
    </w:p>
    <w:p w14:paraId="3D96F595" w14:textId="77777777" w:rsidR="00613510" w:rsidRDefault="00613510" w:rsidP="00613510">
      <w:pPr>
        <w:pStyle w:val="Parrafonormal"/>
      </w:pPr>
      <w:r>
        <w:lastRenderedPageBreak/>
        <w:t>In terms of intelligence gathering infiltrators allow visibility of what happens in the outpost they infiltrate, much in the same way than having a fleet in orbit but without risking battles or damage relationships.</w:t>
      </w:r>
    </w:p>
    <w:p w14:paraId="63583D0D" w14:textId="77777777" w:rsidR="00613510" w:rsidRDefault="00613510" w:rsidP="00613510">
      <w:pPr>
        <w:pStyle w:val="Parrafonormal"/>
      </w:pPr>
      <w:r>
        <w:t xml:space="preserve">In terms of the intelligence network infiltrators need to be connected by a single </w:t>
      </w:r>
      <w:proofErr w:type="spellStart"/>
      <w:r>
        <w:t>starlane</w:t>
      </w:r>
      <w:proofErr w:type="spellEnd"/>
      <w:r>
        <w:t xml:space="preserve"> to another active infiltrator, all the way to one or more of their own outposts. Other agents can only travel into foreign territory if an active cell has already been established in the desired location. This limits the expansion of agents deep into foreign territory and increases the risk of detection, making the infiltration game much more challenging and interesting.</w:t>
      </w:r>
    </w:p>
    <w:p w14:paraId="4B2B1974" w14:textId="77777777" w:rsidR="00613510" w:rsidRDefault="00613510" w:rsidP="00613510">
      <w:pPr>
        <w:pStyle w:val="Parrafonormal"/>
      </w:pPr>
      <w:r>
        <w:t>It can happen that a cell is detected or goes undercover, breaking the link and stranding other agents in enemy territory. Those agents cannot go undercover and have to start retreating automatically to the closer infiltrator still connected to the network. Luckily, infiltrators are always the last agents to be eliminated from a star system, so redundancy is extremely important.</w:t>
      </w:r>
    </w:p>
    <w:p w14:paraId="4F7C4909" w14:textId="77777777" w:rsidR="00613510" w:rsidRDefault="00613510" w:rsidP="00613510">
      <w:pPr>
        <w:pStyle w:val="Heading4"/>
        <w:numPr>
          <w:ilvl w:val="3"/>
          <w:numId w:val="2"/>
        </w:numPr>
      </w:pPr>
      <w:r>
        <w:t>Smuggler /Trader</w:t>
      </w:r>
    </w:p>
    <w:p w14:paraId="6E0ACC90" w14:textId="77777777" w:rsidR="00613510" w:rsidRDefault="00613510" w:rsidP="00613510">
      <w:pPr>
        <w:pStyle w:val="Parrafonormal"/>
      </w:pPr>
      <w:r>
        <w:t xml:space="preserve">A smuggler is a unit that specializes in intervening markets for profit. Each smuggler in an outside empire will generate 0.01 </w:t>
      </w:r>
      <w:proofErr w:type="spellStart"/>
      <w:proofErr w:type="gramStart"/>
      <w:r>
        <w:t>bc</w:t>
      </w:r>
      <w:proofErr w:type="spellEnd"/>
      <w:proofErr w:type="gramEnd"/>
      <w:r>
        <w:t xml:space="preserve"> of production per turn from commerce with that empire, up to 20% of the current production of the system in which they are stationed.</w:t>
      </w:r>
    </w:p>
    <w:p w14:paraId="2F56988A" w14:textId="77777777" w:rsidR="00613510" w:rsidRDefault="00613510" w:rsidP="00613510">
      <w:pPr>
        <w:pStyle w:val="Parrafonormal"/>
      </w:pPr>
      <w:r>
        <w:t>If the trust level between the empires is such that trade is allowed and legal, smugglers get several advantages:</w:t>
      </w:r>
    </w:p>
    <w:p w14:paraId="2826B316" w14:textId="77777777" w:rsidR="00613510" w:rsidRDefault="00613510" w:rsidP="00613510">
      <w:pPr>
        <w:pStyle w:val="Lista"/>
      </w:pPr>
      <w:r>
        <w:t>Their efficiency and maximum caps double.</w:t>
      </w:r>
    </w:p>
    <w:p w14:paraId="6FB11B5F" w14:textId="77777777" w:rsidR="00613510" w:rsidRDefault="00613510" w:rsidP="00613510">
      <w:pPr>
        <w:pStyle w:val="Lista"/>
      </w:pPr>
      <w:r>
        <w:t>They generate half as much additional production to the other empire as they do for their own empire, creating a symbiotic relationship that also improves relations.</w:t>
      </w:r>
    </w:p>
    <w:p w14:paraId="7873F72E" w14:textId="77777777" w:rsidR="00613510" w:rsidRDefault="00613510" w:rsidP="00613510">
      <w:pPr>
        <w:pStyle w:val="Lista"/>
      </w:pPr>
      <w:r>
        <w:t xml:space="preserve">In case of discovery they remain visible to the other empire, but are otherwise not disturbed at all while the trust levels stay high enough. </w:t>
      </w:r>
    </w:p>
    <w:p w14:paraId="13DEA0AA" w14:textId="77777777" w:rsidR="00613510" w:rsidRDefault="00613510" w:rsidP="00613510">
      <w:pPr>
        <w:pStyle w:val="Lista"/>
        <w:numPr>
          <w:ilvl w:val="1"/>
          <w:numId w:val="1"/>
        </w:numPr>
      </w:pPr>
      <w:r>
        <w:t>A trader that has been discovered only becomes a smuggler again after re-entering their own territory, were they can be given new identities.</w:t>
      </w:r>
    </w:p>
    <w:p w14:paraId="5EC66476" w14:textId="77777777" w:rsidR="00613510" w:rsidRDefault="00613510" w:rsidP="00613510">
      <w:pPr>
        <w:pStyle w:val="Lista"/>
        <w:numPr>
          <w:ilvl w:val="1"/>
          <w:numId w:val="1"/>
        </w:numPr>
      </w:pPr>
      <w:r>
        <w:t>A trader is immediately discovered and killed if he finds himself in an enemy empire when the trust level goes below the trade threshold.</w:t>
      </w:r>
    </w:p>
    <w:p w14:paraId="7C08E060" w14:textId="77777777" w:rsidR="00613510" w:rsidRPr="00A76550" w:rsidRDefault="00613510" w:rsidP="00613510">
      <w:pPr>
        <w:pStyle w:val="Parrafonormal"/>
      </w:pPr>
      <w:r>
        <w:t>Smugglers can never get access to the well-guarded special resources owned by other empires, but with enough trust they can, just not while undercover. Up to 3 smugglers can willingly become open traders in order to each get 10% of the bonus given by the special resource. This is an important event, so both empires are notified.</w:t>
      </w:r>
    </w:p>
    <w:p w14:paraId="7B94B716" w14:textId="77777777" w:rsidR="00613510" w:rsidRDefault="00613510" w:rsidP="00613510">
      <w:pPr>
        <w:pStyle w:val="Heading4"/>
        <w:numPr>
          <w:ilvl w:val="3"/>
          <w:numId w:val="2"/>
        </w:numPr>
      </w:pPr>
      <w:r>
        <w:t>Spy/Scholar</w:t>
      </w:r>
    </w:p>
    <w:p w14:paraId="1340BCB5" w14:textId="77777777" w:rsidR="00613510" w:rsidRDefault="00613510" w:rsidP="00613510">
      <w:pPr>
        <w:pStyle w:val="Parrafonormal"/>
      </w:pPr>
      <w:r>
        <w:t xml:space="preserve">A spy can try to get the secret technologies developed by other empires. A single spy produces a base of </w:t>
      </w:r>
      <w:proofErr w:type="gramStart"/>
      <w:r>
        <w:t>1 research</w:t>
      </w:r>
      <w:proofErr w:type="gramEnd"/>
      <w:r>
        <w:t xml:space="preserve"> points for each technological area, plus 2 additional research point in each area in which the foreign empire has a higher technological level. A single outpost can't produce more than a number of research points equivalent to 20% of the outputs production.</w:t>
      </w:r>
    </w:p>
    <w:p w14:paraId="35942D04" w14:textId="77777777" w:rsidR="00613510" w:rsidRDefault="00613510" w:rsidP="00613510">
      <w:pPr>
        <w:pStyle w:val="Parrafonormal"/>
      </w:pPr>
      <w:r>
        <w:t>If the trust level between the empires is such that cultural cooperation is allowed and legal, spies become scholars and get several advantages:</w:t>
      </w:r>
    </w:p>
    <w:p w14:paraId="108FD450" w14:textId="77777777" w:rsidR="00613510" w:rsidRDefault="00613510" w:rsidP="00613510">
      <w:pPr>
        <w:pStyle w:val="Lista"/>
      </w:pPr>
      <w:r>
        <w:t>Their efficiency and maximum caps double.</w:t>
      </w:r>
    </w:p>
    <w:p w14:paraId="78D0BD14" w14:textId="77777777" w:rsidR="00613510" w:rsidRDefault="00613510" w:rsidP="00613510">
      <w:pPr>
        <w:pStyle w:val="Lista"/>
      </w:pPr>
      <w:r>
        <w:lastRenderedPageBreak/>
        <w:t>They generate half as much additional research points to the other empire as they do for their own, but adjusted according to the inverted difference between technological levels, such that a scholar always acts as a homogenization force.</w:t>
      </w:r>
    </w:p>
    <w:p w14:paraId="7AF2950F" w14:textId="77777777" w:rsidR="00613510" w:rsidRDefault="00613510" w:rsidP="00613510">
      <w:pPr>
        <w:pStyle w:val="Lista"/>
      </w:pPr>
      <w:r>
        <w:t xml:space="preserve">In case of discovery they remain visible to the other empire, but are otherwise not disturbed at all while the trust levels stay high enough. </w:t>
      </w:r>
    </w:p>
    <w:p w14:paraId="474D56C3" w14:textId="77777777" w:rsidR="00613510" w:rsidRDefault="00613510" w:rsidP="00613510">
      <w:pPr>
        <w:pStyle w:val="Lista"/>
        <w:numPr>
          <w:ilvl w:val="1"/>
          <w:numId w:val="1"/>
        </w:numPr>
      </w:pPr>
      <w:r>
        <w:t>A scholar that has been discovered only becomes a spy again after re-entering their own territory, were they can be given new identities.</w:t>
      </w:r>
    </w:p>
    <w:p w14:paraId="7D06497B" w14:textId="77777777" w:rsidR="00613510" w:rsidRDefault="00613510" w:rsidP="00613510">
      <w:pPr>
        <w:pStyle w:val="Lista"/>
        <w:numPr>
          <w:ilvl w:val="1"/>
          <w:numId w:val="1"/>
        </w:numPr>
      </w:pPr>
      <w:r>
        <w:t>A scholar is immediately discovered and killed if he finds himself in an enemy empire when the trust level goes below the trade threshold.</w:t>
      </w:r>
    </w:p>
    <w:p w14:paraId="753E014C" w14:textId="77777777" w:rsidR="00613510" w:rsidRDefault="00613510" w:rsidP="00613510">
      <w:pPr>
        <w:pStyle w:val="Heading4"/>
        <w:numPr>
          <w:ilvl w:val="3"/>
          <w:numId w:val="2"/>
        </w:numPr>
      </w:pPr>
      <w:r>
        <w:t>Privateer</w:t>
      </w:r>
    </w:p>
    <w:p w14:paraId="66C4A623" w14:textId="77777777" w:rsidR="00613510" w:rsidRDefault="00613510" w:rsidP="00613510">
      <w:pPr>
        <w:pStyle w:val="Parrafonormal"/>
      </w:pPr>
      <w:r>
        <w:t xml:space="preserve">The privateer (or pirate) is a unit designed to harm an enemy's economy. A privateer raids the systems were he is stationed, decreasing the system's production by 10 </w:t>
      </w:r>
      <w:proofErr w:type="spellStart"/>
      <w:proofErr w:type="gramStart"/>
      <w:r>
        <w:t>bc</w:t>
      </w:r>
      <w:proofErr w:type="spellEnd"/>
      <w:proofErr w:type="gramEnd"/>
      <w:r>
        <w:t xml:space="preserve"> each turn. There is no real limit to the number of privateers that can be effective simultaneously, so an outpost production can be eventually brought down to zero. On the other hand, the bigger the number of privateers operating in a system the harder it becomes to hide their operations, so the probability of discovery is multiplied by half the number of privateers.</w:t>
      </w:r>
    </w:p>
    <w:p w14:paraId="21266B5A" w14:textId="77777777" w:rsidR="00613510" w:rsidRDefault="00613510" w:rsidP="00613510">
      <w:pPr>
        <w:pStyle w:val="Parrafonormal"/>
      </w:pPr>
      <w:proofErr w:type="gramStart"/>
      <w:r>
        <w:t>Privateers are discovered by fleets instead of troops</w:t>
      </w:r>
      <w:proofErr w:type="gramEnd"/>
      <w:r>
        <w:t xml:space="preserve">, using the same formulae. If discovered though, </w:t>
      </w:r>
      <w:proofErr w:type="gramStart"/>
      <w:r>
        <w:t>privateers are not automatically eliminated</w:t>
      </w:r>
      <w:proofErr w:type="gramEnd"/>
      <w:r>
        <w:t xml:space="preserve">, </w:t>
      </w:r>
      <w:proofErr w:type="gramStart"/>
      <w:r>
        <w:t>they put up a fight</w:t>
      </w:r>
      <w:proofErr w:type="gramEnd"/>
      <w:r>
        <w:t>. They are not formidable units but can hold their own against small units and cause some damage when cornered, maybe even surviving the battle.</w:t>
      </w:r>
    </w:p>
    <w:p w14:paraId="59F11EFB" w14:textId="77777777" w:rsidR="00613510" w:rsidRPr="004A4E7E" w:rsidRDefault="00613510" w:rsidP="00613510">
      <w:pPr>
        <w:pStyle w:val="Parrafonormal"/>
      </w:pPr>
      <w:r>
        <w:t>While some infiltration is accepted and other frowned upon, a privateer's path of destruction causes extreme damage to trust between empires and even war. Privateers are rigged to autodestruct if possible, leaving no recognizable trace of their origin, but after destroying a privateer there is still a 50% chance that the foreign empire will learn its origin. If not, normal pirates will be blamed.</w:t>
      </w:r>
    </w:p>
    <w:p w14:paraId="123E615F" w14:textId="77777777" w:rsidR="00613510" w:rsidRDefault="00613510" w:rsidP="00613510">
      <w:pPr>
        <w:pStyle w:val="Heading4"/>
        <w:numPr>
          <w:ilvl w:val="3"/>
          <w:numId w:val="2"/>
        </w:numPr>
      </w:pPr>
      <w:r>
        <w:t>Assassin</w:t>
      </w:r>
    </w:p>
    <w:p w14:paraId="7E2A3959" w14:textId="77777777" w:rsidR="00613510" w:rsidRDefault="00613510" w:rsidP="00613510">
      <w:pPr>
        <w:pStyle w:val="Parrafonormal"/>
      </w:pPr>
      <w:r>
        <w:t>An assassin is an agent trained with the specific objective of finding and eliminating other agents. When in local territory, the assassin has a 10% chance of finding an enemy agent and killing it. When operating in foreign territory, it has only a 5% chance of doing so. Assassins are essential to the intelligence conflict, both in a defensive and in an offensive position.</w:t>
      </w:r>
    </w:p>
    <w:p w14:paraId="34E7023F" w14:textId="77777777" w:rsidR="00613510" w:rsidRDefault="00613510" w:rsidP="00613510">
      <w:pPr>
        <w:pStyle w:val="Heading4"/>
        <w:numPr>
          <w:ilvl w:val="3"/>
          <w:numId w:val="2"/>
        </w:numPr>
      </w:pPr>
      <w:r>
        <w:t>Saboteur</w:t>
      </w:r>
    </w:p>
    <w:p w14:paraId="1D4DE88E" w14:textId="77777777" w:rsidR="00613510" w:rsidRDefault="00613510" w:rsidP="00613510">
      <w:pPr>
        <w:pStyle w:val="Parrafonormal"/>
      </w:pPr>
      <w:r>
        <w:t>The saboteur is a little different than other agents. It does not produce anything each turn, but it slowly prepares for the eventual unleashing of massive destruction. For each saboteur and each turn a sabotage point is produces and carefully stored, but no saboteur can prepare more than 10 points before executing sabotage. If a saboteur is moved, the preparations are lost.</w:t>
      </w:r>
    </w:p>
    <w:p w14:paraId="50DF55DE" w14:textId="77777777" w:rsidR="00613510" w:rsidRDefault="00613510" w:rsidP="00613510">
      <w:pPr>
        <w:pStyle w:val="Parrafonormal"/>
      </w:pPr>
      <w:r>
        <w:t>Saboteurs are most often activated directly, the player or AI choosing the right moment to strike against either:</w:t>
      </w:r>
    </w:p>
    <w:p w14:paraId="22EE0E07" w14:textId="77777777" w:rsidR="00613510" w:rsidRDefault="00613510" w:rsidP="00613510">
      <w:pPr>
        <w:pStyle w:val="Lista"/>
      </w:pPr>
      <w:r>
        <w:t>An outpost infrastructure.</w:t>
      </w:r>
    </w:p>
    <w:p w14:paraId="219CD6FF" w14:textId="77777777" w:rsidR="00613510" w:rsidRDefault="00613510" w:rsidP="00613510">
      <w:pPr>
        <w:pStyle w:val="Lista"/>
      </w:pPr>
      <w:r>
        <w:t>Fleets or troops stationed in the system.</w:t>
      </w:r>
    </w:p>
    <w:p w14:paraId="18F0ADCF" w14:textId="77777777" w:rsidR="00613510" w:rsidRDefault="00613510" w:rsidP="00613510">
      <w:pPr>
        <w:pStyle w:val="Lista"/>
      </w:pPr>
      <w:r>
        <w:t>Research efforts (limited by the outpost production and the technological expenses of the foreign empire).</w:t>
      </w:r>
    </w:p>
    <w:p w14:paraId="6448A860" w14:textId="77777777" w:rsidR="00613510" w:rsidRDefault="00613510" w:rsidP="00613510">
      <w:pPr>
        <w:pStyle w:val="Heading4"/>
        <w:numPr>
          <w:ilvl w:val="3"/>
          <w:numId w:val="2"/>
        </w:numPr>
      </w:pPr>
      <w:r>
        <w:lastRenderedPageBreak/>
        <w:t>Corruptor</w:t>
      </w:r>
    </w:p>
    <w:p w14:paraId="52706455" w14:textId="77777777" w:rsidR="00613510" w:rsidRDefault="00613510" w:rsidP="00613510">
      <w:pPr>
        <w:pStyle w:val="Parrafonormal"/>
      </w:pPr>
      <w:r>
        <w:t>Corruptors slowly but surely create dissent in the chosen system, generating propaganda turn by turn such that eventually the whole outpost revolts against its former empire. The speed of this process depends of course on the total infrastructure of the target outpost, and can never be less than 5 turns.</w:t>
      </w:r>
    </w:p>
    <w:p w14:paraId="3CC5FB94" w14:textId="77777777" w:rsidR="00613510" w:rsidRDefault="00613510" w:rsidP="00613510">
      <w:pPr>
        <w:pStyle w:val="Parrafonormal"/>
      </w:pPr>
      <w:r>
        <w:t>Corruptors are the most exposed agents, and as such are always chosen first if when agent detection happens.</w:t>
      </w:r>
    </w:p>
    <w:p w14:paraId="1251296C" w14:textId="77777777" w:rsidR="005959BC" w:rsidRDefault="005959BC" w:rsidP="009B416F">
      <w:pPr>
        <w:pStyle w:val="Heading4"/>
        <w:numPr>
          <w:ilvl w:val="0"/>
          <w:numId w:val="0"/>
        </w:numPr>
        <w:ind w:left="576"/>
      </w:pPr>
      <w:r>
        <w:t>Diplomat</w:t>
      </w:r>
    </w:p>
    <w:p w14:paraId="4EAEC0BE" w14:textId="77777777" w:rsidR="005959BC" w:rsidRPr="005959BC" w:rsidRDefault="005959BC" w:rsidP="009B416F">
      <w:pPr>
        <w:pStyle w:val="Parrafonormal"/>
      </w:pPr>
      <w:r>
        <w:t xml:space="preserve">Diplomats give resources away in order to improve relationships with other empires. </w:t>
      </w:r>
      <w:r w:rsidR="00B91456">
        <w:t xml:space="preserve">The resources are given as a token, improving the growth of systems were they are stationed. If the systems can no longer grow then diplomats stop having an effect. While diplomats can </w:t>
      </w:r>
      <w:r w:rsidR="009B416F">
        <w:t>affect</w:t>
      </w:r>
      <w:r w:rsidR="00B91456">
        <w:t xml:space="preserve"> no direct control over empire relationships by human players, they can change the rate in</w:t>
      </w:r>
      <w:r w:rsidR="009B416F">
        <w:t xml:space="preserve"> which society follows the trends established by the player, making it as much as three times as slow (depending on the impact of donation compared to the other empire's economy). In any case, both human players and AI may look favorably on such donations.</w:t>
      </w:r>
    </w:p>
    <w:p w14:paraId="21250ED2" w14:textId="77777777" w:rsidR="00613510" w:rsidRDefault="00613510" w:rsidP="00886212">
      <w:pPr>
        <w:pStyle w:val="Heading1"/>
      </w:pPr>
      <w:bookmarkStart w:id="59" w:name="_Toc385152838"/>
      <w:r>
        <w:lastRenderedPageBreak/>
        <w:t>Technology</w:t>
      </w:r>
      <w:r w:rsidR="00050DBD">
        <w:t xml:space="preserve"> (TODO)</w:t>
      </w:r>
      <w:bookmarkEnd w:id="59"/>
    </w:p>
    <w:p w14:paraId="2B3BE948" w14:textId="77777777" w:rsidR="00B556FC" w:rsidRDefault="006C3F54" w:rsidP="00613510">
      <w:pPr>
        <w:pStyle w:val="Parrafonormal"/>
      </w:pPr>
      <w:r>
        <w:t xml:space="preserve">Moo1 got this right. There is only a limited set of “stats” to improve, as well as a collection of unlocks that are more of game-changers (they allow you to do new things). </w:t>
      </w:r>
    </w:p>
    <w:p w14:paraId="25B640F1" w14:textId="34714C4B" w:rsidR="006C3F54" w:rsidRDefault="006C3F54" w:rsidP="00613510">
      <w:pPr>
        <w:pStyle w:val="Parrafonormal"/>
      </w:pPr>
      <w:r>
        <w:t>Core goals:</w:t>
      </w:r>
    </w:p>
    <w:p w14:paraId="5BE62F4C" w14:textId="77777777" w:rsidR="006C3F54" w:rsidRDefault="006C3F54" w:rsidP="006C3F54">
      <w:pPr>
        <w:pStyle w:val="Lista"/>
      </w:pPr>
      <w:r>
        <w:t xml:space="preserve">Do not create one UI element for each small improvement to the same kind (a tech tree). </w:t>
      </w:r>
    </w:p>
    <w:p w14:paraId="28B156F8" w14:textId="77777777" w:rsidR="006C3F54" w:rsidRDefault="006C3F54" w:rsidP="006C3F54">
      <w:pPr>
        <w:pStyle w:val="Lista"/>
      </w:pPr>
      <w:r>
        <w:t>Have some randomness in terms of what unlocks are available, but all core mechanics should be available to all.</w:t>
      </w:r>
    </w:p>
    <w:p w14:paraId="36623233" w14:textId="77777777" w:rsidR="00324DC2" w:rsidRDefault="006C3F54" w:rsidP="00324DC2">
      <w:pPr>
        <w:pStyle w:val="Lista"/>
      </w:pPr>
      <w:r>
        <w:t>Have some choice in terms of which unlocks to pursue, such that you don’t need to unlock everything to move forward.</w:t>
      </w:r>
    </w:p>
    <w:p w14:paraId="702C9AA7" w14:textId="56C052F8" w:rsidR="00324DC2" w:rsidRDefault="00324DC2" w:rsidP="00324DC2">
      <w:pPr>
        <w:pStyle w:val="Lista"/>
      </w:pPr>
      <w:r>
        <w:t xml:space="preserve">How much each unlock contributes to </w:t>
      </w:r>
      <w:r w:rsidR="00B556FC">
        <w:t>the overall tech level is proportional to its cost.</w:t>
      </w:r>
    </w:p>
    <w:p w14:paraId="32AEB4F3" w14:textId="2D7EC2AA" w:rsidR="005F7CAC" w:rsidRDefault="00B556FC" w:rsidP="00324DC2">
      <w:pPr>
        <w:pStyle w:val="Lista"/>
      </w:pPr>
      <w:r>
        <w:t xml:space="preserve">Avoid over-specialization. </w:t>
      </w:r>
      <w:r w:rsidR="005F7CAC">
        <w:t>You don’t want to invest in specific things to a point where an empire has little or no choices.</w:t>
      </w:r>
    </w:p>
    <w:p w14:paraId="00B5CDB6" w14:textId="2A3166CD" w:rsidR="00613510" w:rsidRDefault="0090394C" w:rsidP="00C262D8">
      <w:pPr>
        <w:pStyle w:val="Parrafonormal"/>
      </w:pPr>
      <w:r>
        <w:t xml:space="preserve">The solution is to have strong synergies between things. </w:t>
      </w:r>
      <w:r w:rsidR="00C262D8">
        <w:t>Each unlock raises the level of all stats in the parent category. If more unlocks are not available or undesirable, e</w:t>
      </w:r>
      <w:r>
        <w:t>ach stat can be upgraded independently</w:t>
      </w:r>
      <w:r w:rsidR="00D51ECC">
        <w:t xml:space="preserve"> (giving a </w:t>
      </w:r>
      <w:r w:rsidR="008844E3">
        <w:t>20-</w:t>
      </w:r>
      <w:r w:rsidR="00F87CA8">
        <w:t>30</w:t>
      </w:r>
      <w:r w:rsidR="00D51ECC">
        <w:t>% upgrade per level over the synergies provided by an unlock but only for a particular stat)</w:t>
      </w:r>
      <w:r>
        <w:t xml:space="preserve">, or </w:t>
      </w:r>
      <w:proofErr w:type="gramStart"/>
      <w:r>
        <w:t xml:space="preserve">an </w:t>
      </w:r>
      <w:r w:rsidR="00C262D8">
        <w:t>unlock</w:t>
      </w:r>
      <w:proofErr w:type="gramEnd"/>
      <w:r w:rsidR="00C262D8">
        <w:t xml:space="preserve"> can be pursued directly.</w:t>
      </w:r>
    </w:p>
    <w:p w14:paraId="087F8E38" w14:textId="77777777" w:rsidR="00D00EAD" w:rsidRDefault="00D00EAD" w:rsidP="00613510">
      <w:pPr>
        <w:pStyle w:val="Parrafonormal"/>
      </w:pPr>
    </w:p>
    <w:p w14:paraId="27D25076" w14:textId="4F15991A" w:rsidR="00D00EAD" w:rsidRDefault="00D00EAD" w:rsidP="00D00EAD">
      <w:pPr>
        <w:pStyle w:val="Lista"/>
      </w:pPr>
      <w:r>
        <w:t>Warfare</w:t>
      </w:r>
    </w:p>
    <w:p w14:paraId="579375A8" w14:textId="20B000D2" w:rsidR="00D00EAD" w:rsidRDefault="00D00EAD" w:rsidP="00D00EAD">
      <w:pPr>
        <w:pStyle w:val="Lista"/>
        <w:numPr>
          <w:ilvl w:val="1"/>
          <w:numId w:val="1"/>
        </w:numPr>
      </w:pPr>
      <w:r>
        <w:t>Offense</w:t>
      </w:r>
    </w:p>
    <w:p w14:paraId="2B81918D" w14:textId="7FC7D29F" w:rsidR="00D00EAD" w:rsidRDefault="00D00EAD" w:rsidP="00D00EAD">
      <w:pPr>
        <w:pStyle w:val="Lista"/>
        <w:numPr>
          <w:ilvl w:val="2"/>
          <w:numId w:val="1"/>
        </w:numPr>
      </w:pPr>
      <w:r>
        <w:t xml:space="preserve">STATS: </w:t>
      </w:r>
    </w:p>
    <w:p w14:paraId="42D2208C" w14:textId="24B99CF9" w:rsidR="00D00EAD" w:rsidRPr="00982FC1" w:rsidRDefault="00D00EAD" w:rsidP="00D00EAD">
      <w:pPr>
        <w:pStyle w:val="Lista"/>
        <w:numPr>
          <w:ilvl w:val="3"/>
          <w:numId w:val="1"/>
        </w:numPr>
      </w:pPr>
      <w:r>
        <w:t>Base damage (all weapons/invasion)</w:t>
      </w:r>
    </w:p>
    <w:p w14:paraId="2FE8199F" w14:textId="407BAF06" w:rsidR="00D00EAD" w:rsidRDefault="00CC539C" w:rsidP="00D00EAD">
      <w:pPr>
        <w:pStyle w:val="Lista"/>
        <w:numPr>
          <w:ilvl w:val="2"/>
          <w:numId w:val="1"/>
        </w:numPr>
      </w:pPr>
      <w:r>
        <w:t>UNLOCKS:</w:t>
      </w:r>
    </w:p>
    <w:p w14:paraId="7DA5EDF5" w14:textId="762BA5FA" w:rsidR="00D00EAD" w:rsidRDefault="00D00EAD" w:rsidP="00D00EAD">
      <w:pPr>
        <w:pStyle w:val="Lista"/>
        <w:numPr>
          <w:ilvl w:val="3"/>
          <w:numId w:val="1"/>
        </w:numPr>
      </w:pPr>
      <w:r>
        <w:t>Missiles</w:t>
      </w:r>
    </w:p>
    <w:p w14:paraId="61A6B8C0" w14:textId="77777777" w:rsidR="00D00EAD" w:rsidRDefault="00D00EAD" w:rsidP="00D00EAD">
      <w:pPr>
        <w:pStyle w:val="Lista"/>
        <w:numPr>
          <w:ilvl w:val="4"/>
          <w:numId w:val="1"/>
        </w:numPr>
      </w:pPr>
      <w:r>
        <w:t>Faster missiles</w:t>
      </w:r>
    </w:p>
    <w:p w14:paraId="540A9B8E" w14:textId="77777777" w:rsidR="00D00EAD" w:rsidRDefault="00D00EAD" w:rsidP="00D00EAD">
      <w:pPr>
        <w:pStyle w:val="Lista"/>
        <w:numPr>
          <w:ilvl w:val="4"/>
          <w:numId w:val="1"/>
        </w:numPr>
      </w:pPr>
      <w:r>
        <w:t>Increased area explosion</w:t>
      </w:r>
    </w:p>
    <w:p w14:paraId="35FE6F74" w14:textId="6B030C89" w:rsidR="00D00EAD" w:rsidRDefault="00D00EAD" w:rsidP="00D00EAD">
      <w:pPr>
        <w:pStyle w:val="Lista"/>
        <w:numPr>
          <w:ilvl w:val="3"/>
          <w:numId w:val="1"/>
        </w:numPr>
      </w:pPr>
      <w:r>
        <w:t>Beams (small synergy to all beams, specific effect)</w:t>
      </w:r>
    </w:p>
    <w:p w14:paraId="7D0678F3" w14:textId="77777777" w:rsidR="00D00EAD" w:rsidRDefault="00D00EAD" w:rsidP="00D00EAD">
      <w:pPr>
        <w:pStyle w:val="Lista"/>
        <w:numPr>
          <w:ilvl w:val="4"/>
          <w:numId w:val="1"/>
        </w:numPr>
      </w:pPr>
      <w:r>
        <w:t>Longer range (hit earlier)</w:t>
      </w:r>
    </w:p>
    <w:p w14:paraId="7C5AEAE0" w14:textId="1186E562" w:rsidR="00D00EAD" w:rsidRDefault="00D00EAD" w:rsidP="00D00EAD">
      <w:pPr>
        <w:pStyle w:val="Lista"/>
        <w:numPr>
          <w:ilvl w:val="4"/>
          <w:numId w:val="1"/>
        </w:numPr>
      </w:pPr>
      <w:r>
        <w:t>Point defense (allows targeting of missiles)</w:t>
      </w:r>
    </w:p>
    <w:p w14:paraId="7F1A8A8F" w14:textId="6004F59A" w:rsidR="00D00EAD" w:rsidRDefault="00D00EAD" w:rsidP="00D00EAD">
      <w:pPr>
        <w:pStyle w:val="Lista"/>
        <w:numPr>
          <w:ilvl w:val="4"/>
          <w:numId w:val="1"/>
        </w:numPr>
      </w:pPr>
      <w:r>
        <w:t>Heavy mount (longer range, can’t target small)</w:t>
      </w:r>
    </w:p>
    <w:p w14:paraId="46F18318" w14:textId="77777777" w:rsidR="00D00EAD" w:rsidRDefault="00D00EAD" w:rsidP="00D00EAD">
      <w:pPr>
        <w:pStyle w:val="Lista"/>
        <w:numPr>
          <w:ilvl w:val="3"/>
          <w:numId w:val="1"/>
        </w:numPr>
      </w:pPr>
      <w:r>
        <w:t>Projectiles</w:t>
      </w:r>
    </w:p>
    <w:p w14:paraId="227473A1" w14:textId="0FE039E8" w:rsidR="00D00EAD" w:rsidRDefault="00D00EAD" w:rsidP="00D00EAD">
      <w:pPr>
        <w:pStyle w:val="Lista"/>
        <w:numPr>
          <w:ilvl w:val="4"/>
          <w:numId w:val="1"/>
        </w:numPr>
      </w:pPr>
      <w:r>
        <w:t>Magnetic salvo (increased area damage)</w:t>
      </w:r>
    </w:p>
    <w:p w14:paraId="0A9F69F1" w14:textId="1B1C2998" w:rsidR="00D00EAD" w:rsidRDefault="00D00EAD" w:rsidP="00D00EAD">
      <w:pPr>
        <w:pStyle w:val="Lista"/>
        <w:numPr>
          <w:ilvl w:val="1"/>
          <w:numId w:val="1"/>
        </w:numPr>
      </w:pPr>
      <w:r>
        <w:t>Defense</w:t>
      </w:r>
    </w:p>
    <w:p w14:paraId="394F0304" w14:textId="2FBACC8A" w:rsidR="00D00EAD" w:rsidRDefault="00D00EAD" w:rsidP="00D00EAD">
      <w:pPr>
        <w:pStyle w:val="Lista"/>
        <w:numPr>
          <w:ilvl w:val="2"/>
          <w:numId w:val="1"/>
        </w:numPr>
      </w:pPr>
      <w:r>
        <w:t>STATS:</w:t>
      </w:r>
    </w:p>
    <w:p w14:paraId="1562A85F" w14:textId="77777777" w:rsidR="00884480" w:rsidRDefault="00D00EAD" w:rsidP="00D00EAD">
      <w:pPr>
        <w:pStyle w:val="Lista"/>
        <w:numPr>
          <w:ilvl w:val="3"/>
          <w:numId w:val="1"/>
        </w:numPr>
      </w:pPr>
      <w:r>
        <w:lastRenderedPageBreak/>
        <w:t>Base</w:t>
      </w:r>
      <w:r w:rsidR="00884480">
        <w:t xml:space="preserve"> HP</w:t>
      </w:r>
    </w:p>
    <w:p w14:paraId="047172FF" w14:textId="6D636607" w:rsidR="00D00EAD" w:rsidRDefault="00884480" w:rsidP="00D00EAD">
      <w:pPr>
        <w:pStyle w:val="Lista"/>
        <w:numPr>
          <w:ilvl w:val="3"/>
          <w:numId w:val="1"/>
        </w:numPr>
      </w:pPr>
      <w:r>
        <w:t>Base damage reduction</w:t>
      </w:r>
      <w:r w:rsidR="00D00EAD">
        <w:t xml:space="preserve"> </w:t>
      </w:r>
    </w:p>
    <w:p w14:paraId="4D68275C" w14:textId="2C4594FD" w:rsidR="00D00EAD" w:rsidRDefault="00D00EAD" w:rsidP="00D00EAD">
      <w:pPr>
        <w:pStyle w:val="Lista"/>
        <w:numPr>
          <w:ilvl w:val="2"/>
          <w:numId w:val="1"/>
        </w:numPr>
      </w:pPr>
      <w:r>
        <w:t>UNLOCKS:</w:t>
      </w:r>
    </w:p>
    <w:p w14:paraId="0F556640" w14:textId="6003D592" w:rsidR="00D00EAD" w:rsidRDefault="00884480" w:rsidP="00D00EAD">
      <w:pPr>
        <w:pStyle w:val="Lista"/>
        <w:numPr>
          <w:ilvl w:val="3"/>
          <w:numId w:val="1"/>
        </w:numPr>
      </w:pPr>
      <w:r>
        <w:t xml:space="preserve">Armor plating (doubles reduction from </w:t>
      </w:r>
      <w:r w:rsidR="00D00EAD">
        <w:t>projectiles)</w:t>
      </w:r>
    </w:p>
    <w:p w14:paraId="70201A2E" w14:textId="410A3425" w:rsidR="00D00EAD" w:rsidRDefault="00D00EAD" w:rsidP="00D00EAD">
      <w:pPr>
        <w:pStyle w:val="Lista"/>
        <w:numPr>
          <w:ilvl w:val="3"/>
          <w:numId w:val="1"/>
        </w:numPr>
      </w:pPr>
      <w:r>
        <w:t>Shields (</w:t>
      </w:r>
      <w:r w:rsidR="00884480">
        <w:t xml:space="preserve">doubles reduction </w:t>
      </w:r>
      <w:r>
        <w:t>from beams)</w:t>
      </w:r>
    </w:p>
    <w:p w14:paraId="08013CD3" w14:textId="0DF7E5B0" w:rsidR="00D00EAD" w:rsidRDefault="00D00EAD" w:rsidP="00D00EAD">
      <w:pPr>
        <w:pStyle w:val="Lista"/>
        <w:numPr>
          <w:ilvl w:val="3"/>
          <w:numId w:val="1"/>
        </w:numPr>
      </w:pPr>
      <w:r>
        <w:t>Countermeasures (</w:t>
      </w:r>
      <w:r w:rsidR="00884480">
        <w:t>doubles reduction from beams</w:t>
      </w:r>
      <w:r>
        <w:t>)</w:t>
      </w:r>
    </w:p>
    <w:p w14:paraId="772E9D35" w14:textId="182C6097" w:rsidR="00152577" w:rsidRDefault="00152577" w:rsidP="00152577">
      <w:pPr>
        <w:pStyle w:val="Lista"/>
        <w:numPr>
          <w:ilvl w:val="1"/>
          <w:numId w:val="1"/>
        </w:numPr>
      </w:pPr>
      <w:r>
        <w:t>Ground</w:t>
      </w:r>
    </w:p>
    <w:p w14:paraId="5251FF8D" w14:textId="77777777" w:rsidR="00152577" w:rsidRDefault="00152577" w:rsidP="00152577">
      <w:pPr>
        <w:pStyle w:val="Lista"/>
        <w:numPr>
          <w:ilvl w:val="2"/>
          <w:numId w:val="1"/>
        </w:numPr>
      </w:pPr>
    </w:p>
    <w:p w14:paraId="4A658AD8" w14:textId="77777777" w:rsidR="00D00EAD" w:rsidRDefault="00D00EAD" w:rsidP="00613510">
      <w:pPr>
        <w:pStyle w:val="Parrafonormal"/>
      </w:pPr>
    </w:p>
    <w:p w14:paraId="348C615A" w14:textId="77777777" w:rsidR="00D00EAD" w:rsidRDefault="00D00EAD" w:rsidP="00613510">
      <w:pPr>
        <w:pStyle w:val="Parrafonormal"/>
      </w:pPr>
    </w:p>
    <w:p w14:paraId="59A170F1" w14:textId="77777777" w:rsidR="00613510" w:rsidRDefault="00613510" w:rsidP="00613510">
      <w:pPr>
        <w:pStyle w:val="Heading3"/>
        <w:numPr>
          <w:ilvl w:val="2"/>
          <w:numId w:val="2"/>
        </w:numPr>
      </w:pPr>
      <w:bookmarkStart w:id="60" w:name="_Toc385152839"/>
      <w:r>
        <w:t>Space Warfare</w:t>
      </w:r>
      <w:bookmarkEnd w:id="60"/>
    </w:p>
    <w:p w14:paraId="6359DACB" w14:textId="646C3D98" w:rsidR="00982FC1" w:rsidRDefault="00982FC1" w:rsidP="00982FC1">
      <w:pPr>
        <w:pStyle w:val="Parrafonormal"/>
      </w:pPr>
      <w:r>
        <w:t>Basic stats:</w:t>
      </w:r>
    </w:p>
    <w:p w14:paraId="51753CF7" w14:textId="0DED9920" w:rsidR="00B53037" w:rsidRPr="00B53037" w:rsidRDefault="00FD303C" w:rsidP="00B53037">
      <w:pPr>
        <w:pStyle w:val="Parrafonormal"/>
      </w:pPr>
      <w:r>
        <w:t>Unlocks:</w:t>
      </w:r>
    </w:p>
    <w:p w14:paraId="6F18246F" w14:textId="13BE871B" w:rsidR="00FD303C" w:rsidRDefault="00982FC1" w:rsidP="00FD303C">
      <w:pPr>
        <w:pStyle w:val="Lista"/>
      </w:pPr>
      <w:r>
        <w:t>Offensive</w:t>
      </w:r>
    </w:p>
    <w:p w14:paraId="42B64BED" w14:textId="132AAAB8" w:rsidR="00B53037" w:rsidRDefault="00B53037" w:rsidP="00B53037">
      <w:pPr>
        <w:pStyle w:val="Lista"/>
      </w:pPr>
      <w:r>
        <w:t>Defenses</w:t>
      </w:r>
    </w:p>
    <w:p w14:paraId="55F1DA05" w14:textId="77777777" w:rsidR="00B53037" w:rsidRDefault="00B53037" w:rsidP="00B53037">
      <w:pPr>
        <w:pStyle w:val="Lista"/>
        <w:numPr>
          <w:ilvl w:val="1"/>
          <w:numId w:val="1"/>
        </w:numPr>
      </w:pPr>
    </w:p>
    <w:p w14:paraId="2176C5BD" w14:textId="77777777" w:rsidR="00613510" w:rsidRDefault="00613510" w:rsidP="00B53037">
      <w:pPr>
        <w:pStyle w:val="Lista"/>
      </w:pPr>
      <w:r>
        <w:t>Ship Attack</w:t>
      </w:r>
    </w:p>
    <w:p w14:paraId="648CB016" w14:textId="77777777" w:rsidR="00613510" w:rsidRDefault="00613510" w:rsidP="00613510">
      <w:pPr>
        <w:pStyle w:val="Lista"/>
        <w:numPr>
          <w:ilvl w:val="1"/>
          <w:numId w:val="1"/>
        </w:numPr>
      </w:pPr>
      <w:r>
        <w:t>Ship Defense</w:t>
      </w:r>
    </w:p>
    <w:p w14:paraId="044C2053" w14:textId="77777777" w:rsidR="00613510" w:rsidRDefault="00613510" w:rsidP="00613510">
      <w:pPr>
        <w:pStyle w:val="Lista"/>
        <w:numPr>
          <w:ilvl w:val="1"/>
          <w:numId w:val="1"/>
        </w:numPr>
      </w:pPr>
      <w:r>
        <w:t>Troop Attack</w:t>
      </w:r>
    </w:p>
    <w:p w14:paraId="7780CBF1" w14:textId="77777777" w:rsidR="00613510" w:rsidRDefault="00613510" w:rsidP="00613510">
      <w:pPr>
        <w:pStyle w:val="Lista"/>
        <w:numPr>
          <w:ilvl w:val="1"/>
          <w:numId w:val="1"/>
        </w:numPr>
      </w:pPr>
      <w:r>
        <w:t>Unlocks</w:t>
      </w:r>
    </w:p>
    <w:p w14:paraId="231CDACF" w14:textId="77777777" w:rsidR="00613510" w:rsidRDefault="00613510" w:rsidP="00613510">
      <w:pPr>
        <w:pStyle w:val="Lista"/>
        <w:numPr>
          <w:ilvl w:val="2"/>
          <w:numId w:val="1"/>
        </w:numPr>
      </w:pPr>
      <w:r>
        <w:t>Specials</w:t>
      </w:r>
    </w:p>
    <w:p w14:paraId="2502ED39" w14:textId="77777777" w:rsidR="00613510" w:rsidRDefault="00613510" w:rsidP="00613510">
      <w:pPr>
        <w:pStyle w:val="Lista"/>
        <w:numPr>
          <w:ilvl w:val="3"/>
          <w:numId w:val="1"/>
        </w:numPr>
      </w:pPr>
      <w:r>
        <w:t>Shipyards</w:t>
      </w:r>
    </w:p>
    <w:p w14:paraId="7C537C1E" w14:textId="77777777" w:rsidR="00613510" w:rsidRDefault="00613510" w:rsidP="00613510">
      <w:pPr>
        <w:pStyle w:val="Lista"/>
        <w:numPr>
          <w:ilvl w:val="3"/>
          <w:numId w:val="1"/>
        </w:numPr>
      </w:pPr>
      <w:r>
        <w:t>Barracks</w:t>
      </w:r>
    </w:p>
    <w:p w14:paraId="29CD97FD" w14:textId="77777777" w:rsidR="00613510" w:rsidRDefault="00613510" w:rsidP="00613510">
      <w:pPr>
        <w:pStyle w:val="Lista"/>
        <w:numPr>
          <w:ilvl w:val="2"/>
          <w:numId w:val="1"/>
        </w:numPr>
      </w:pPr>
      <w:r>
        <w:t>Ships</w:t>
      </w:r>
    </w:p>
    <w:p w14:paraId="4F4C9FF3" w14:textId="77777777" w:rsidR="00613510" w:rsidRDefault="00613510" w:rsidP="00613510">
      <w:pPr>
        <w:pStyle w:val="Lista"/>
        <w:numPr>
          <w:ilvl w:val="3"/>
          <w:numId w:val="1"/>
        </w:numPr>
      </w:pPr>
    </w:p>
    <w:p w14:paraId="49A0FB5A" w14:textId="77777777" w:rsidR="00613510" w:rsidRDefault="00613510" w:rsidP="00613510">
      <w:pPr>
        <w:pStyle w:val="Lista"/>
        <w:numPr>
          <w:ilvl w:val="2"/>
          <w:numId w:val="1"/>
        </w:numPr>
      </w:pPr>
      <w:r>
        <w:t>Invasion troops</w:t>
      </w:r>
    </w:p>
    <w:p w14:paraId="3FD78FE0" w14:textId="77777777" w:rsidR="00613510" w:rsidRDefault="00613510" w:rsidP="00613510">
      <w:pPr>
        <w:pStyle w:val="Lista"/>
        <w:numPr>
          <w:ilvl w:val="3"/>
          <w:numId w:val="1"/>
        </w:numPr>
      </w:pPr>
      <w:r>
        <w:t>Marine Pod -- basic invasion unit</w:t>
      </w:r>
    </w:p>
    <w:p w14:paraId="4BB75898" w14:textId="77777777" w:rsidR="00613510" w:rsidRDefault="00613510" w:rsidP="00613510">
      <w:pPr>
        <w:pStyle w:val="Lista"/>
        <w:numPr>
          <w:ilvl w:val="3"/>
          <w:numId w:val="1"/>
        </w:numPr>
      </w:pPr>
      <w:r>
        <w:t>Commandos -- decreased collateral damage</w:t>
      </w:r>
    </w:p>
    <w:p w14:paraId="53CE9F5A" w14:textId="77777777" w:rsidR="00613510" w:rsidRDefault="00613510" w:rsidP="00613510">
      <w:pPr>
        <w:pStyle w:val="Lista"/>
        <w:numPr>
          <w:ilvl w:val="3"/>
          <w:numId w:val="1"/>
        </w:numPr>
      </w:pPr>
      <w:r>
        <w:t>Void Commandos -- able to fight in space combat</w:t>
      </w:r>
    </w:p>
    <w:p w14:paraId="38C41B42" w14:textId="77777777" w:rsidR="00613510" w:rsidRDefault="00613510" w:rsidP="00613510">
      <w:pPr>
        <w:pStyle w:val="Lista"/>
        <w:numPr>
          <w:ilvl w:val="3"/>
          <w:numId w:val="1"/>
        </w:numPr>
      </w:pPr>
      <w:r>
        <w:t>Tactical Bombers</w:t>
      </w:r>
    </w:p>
    <w:p w14:paraId="56568B77" w14:textId="77777777" w:rsidR="00613510" w:rsidRDefault="00613510" w:rsidP="00613510">
      <w:pPr>
        <w:pStyle w:val="Lista"/>
        <w:numPr>
          <w:ilvl w:val="3"/>
          <w:numId w:val="1"/>
        </w:numPr>
      </w:pPr>
      <w:r>
        <w:t>Deep-Penetration Missiles</w:t>
      </w:r>
    </w:p>
    <w:p w14:paraId="513141ED" w14:textId="77777777" w:rsidR="00613510" w:rsidRDefault="00613510" w:rsidP="00613510">
      <w:pPr>
        <w:pStyle w:val="Lista"/>
        <w:numPr>
          <w:ilvl w:val="3"/>
          <w:numId w:val="1"/>
        </w:numPr>
      </w:pPr>
      <w:r>
        <w:t>Orbital Punchers</w:t>
      </w:r>
    </w:p>
    <w:p w14:paraId="69BAF7F0" w14:textId="77777777" w:rsidR="00613510" w:rsidRDefault="00613510" w:rsidP="00613510">
      <w:pPr>
        <w:pStyle w:val="Lista"/>
        <w:numPr>
          <w:ilvl w:val="3"/>
          <w:numId w:val="1"/>
        </w:numPr>
      </w:pPr>
      <w:r>
        <w:lastRenderedPageBreak/>
        <w:t>Mass Destruction Weapons</w:t>
      </w:r>
    </w:p>
    <w:p w14:paraId="44C6A008" w14:textId="77777777" w:rsidR="00613510" w:rsidRDefault="00613510" w:rsidP="00613510">
      <w:pPr>
        <w:pStyle w:val="Heading3"/>
        <w:numPr>
          <w:ilvl w:val="2"/>
          <w:numId w:val="2"/>
        </w:numPr>
      </w:pPr>
      <w:bookmarkStart w:id="61" w:name="_Toc385152840"/>
      <w:proofErr w:type="spellStart"/>
      <w:r>
        <w:t>Xeno</w:t>
      </w:r>
      <w:proofErr w:type="spellEnd"/>
      <w:r>
        <w:t>-Domination</w:t>
      </w:r>
      <w:bookmarkEnd w:id="61"/>
    </w:p>
    <w:p w14:paraId="12F637B0" w14:textId="77777777" w:rsidR="00613510" w:rsidRDefault="00613510" w:rsidP="00613510">
      <w:pPr>
        <w:pStyle w:val="Lista"/>
        <w:numPr>
          <w:ilvl w:val="1"/>
          <w:numId w:val="1"/>
        </w:numPr>
      </w:pPr>
      <w:r>
        <w:t>Trade/Smuggling Efficiency</w:t>
      </w:r>
    </w:p>
    <w:p w14:paraId="0AC31A2E" w14:textId="77777777" w:rsidR="00613510" w:rsidRDefault="00613510" w:rsidP="00613510">
      <w:pPr>
        <w:pStyle w:val="Lista"/>
        <w:numPr>
          <w:ilvl w:val="1"/>
          <w:numId w:val="1"/>
        </w:numPr>
      </w:pPr>
      <w:r>
        <w:t>Infiltration Efficiency (hiding/moving through enemy territory)</w:t>
      </w:r>
    </w:p>
    <w:p w14:paraId="79D015DF" w14:textId="77777777" w:rsidR="00613510" w:rsidRDefault="00613510" w:rsidP="00613510">
      <w:pPr>
        <w:pStyle w:val="Lista"/>
        <w:numPr>
          <w:ilvl w:val="1"/>
          <w:numId w:val="1"/>
        </w:numPr>
      </w:pPr>
      <w:r>
        <w:t>Cover Ops Efficiency (espionage, sabotage, intelligence)</w:t>
      </w:r>
    </w:p>
    <w:p w14:paraId="3EE410EF" w14:textId="77777777" w:rsidR="00613510" w:rsidRDefault="00613510" w:rsidP="00613510">
      <w:pPr>
        <w:pStyle w:val="Lista"/>
        <w:numPr>
          <w:ilvl w:val="1"/>
          <w:numId w:val="1"/>
        </w:numPr>
      </w:pPr>
      <w:r>
        <w:t>Unlocks</w:t>
      </w:r>
    </w:p>
    <w:p w14:paraId="4E6A83A7" w14:textId="77777777" w:rsidR="00613510" w:rsidRDefault="00613510" w:rsidP="00613510">
      <w:pPr>
        <w:pStyle w:val="Lista"/>
        <w:numPr>
          <w:ilvl w:val="2"/>
          <w:numId w:val="1"/>
        </w:numPr>
      </w:pPr>
      <w:r>
        <w:t>Specials</w:t>
      </w:r>
    </w:p>
    <w:p w14:paraId="67498DE9" w14:textId="77777777" w:rsidR="00613510" w:rsidRDefault="00613510" w:rsidP="00613510">
      <w:pPr>
        <w:pStyle w:val="Lista"/>
        <w:numPr>
          <w:ilvl w:val="2"/>
          <w:numId w:val="1"/>
        </w:numPr>
      </w:pPr>
      <w:r>
        <w:t>Units</w:t>
      </w:r>
    </w:p>
    <w:p w14:paraId="0BD6013C" w14:textId="77777777" w:rsidR="00613510" w:rsidRDefault="00613510" w:rsidP="00613510">
      <w:pPr>
        <w:pStyle w:val="Lista"/>
        <w:numPr>
          <w:ilvl w:val="3"/>
          <w:numId w:val="1"/>
        </w:numPr>
      </w:pPr>
      <w:r>
        <w:t>Spy</w:t>
      </w:r>
    </w:p>
    <w:p w14:paraId="2BFA0941" w14:textId="77777777" w:rsidR="00613510" w:rsidRDefault="00613510" w:rsidP="00613510">
      <w:pPr>
        <w:pStyle w:val="Lista"/>
        <w:numPr>
          <w:ilvl w:val="3"/>
          <w:numId w:val="1"/>
        </w:numPr>
      </w:pPr>
      <w:r>
        <w:t>Saboteur</w:t>
      </w:r>
    </w:p>
    <w:p w14:paraId="3241CDC4" w14:textId="77777777" w:rsidR="00613510" w:rsidRDefault="00613510" w:rsidP="00613510">
      <w:pPr>
        <w:pStyle w:val="Lista"/>
        <w:numPr>
          <w:ilvl w:val="3"/>
          <w:numId w:val="1"/>
        </w:numPr>
      </w:pPr>
      <w:r>
        <w:t>Trader</w:t>
      </w:r>
    </w:p>
    <w:p w14:paraId="217FB92A" w14:textId="77777777" w:rsidR="00613510" w:rsidRDefault="00613510" w:rsidP="00613510">
      <w:pPr>
        <w:pStyle w:val="Lista"/>
        <w:numPr>
          <w:ilvl w:val="3"/>
          <w:numId w:val="1"/>
        </w:numPr>
      </w:pPr>
      <w:r>
        <w:t>Smuggler (worse than a trader, but works during war, low trust)</w:t>
      </w:r>
    </w:p>
    <w:p w14:paraId="3BEF3562" w14:textId="77777777" w:rsidR="00613510" w:rsidRDefault="00613510" w:rsidP="00613510">
      <w:pPr>
        <w:pStyle w:val="Lista"/>
        <w:numPr>
          <w:ilvl w:val="3"/>
          <w:numId w:val="1"/>
        </w:numPr>
      </w:pPr>
      <w:r>
        <w:t>Privateer (uses warfare to steal)</w:t>
      </w:r>
    </w:p>
    <w:p w14:paraId="62DFC21F" w14:textId="77777777" w:rsidR="00613510" w:rsidRDefault="00613510" w:rsidP="00613510">
      <w:pPr>
        <w:pStyle w:val="Lista"/>
        <w:numPr>
          <w:ilvl w:val="3"/>
          <w:numId w:val="1"/>
        </w:numPr>
      </w:pPr>
      <w:r>
        <w:t>Assassin</w:t>
      </w:r>
    </w:p>
    <w:p w14:paraId="3D271114" w14:textId="77777777" w:rsidR="00613510" w:rsidRDefault="00613510" w:rsidP="00613510">
      <w:pPr>
        <w:pStyle w:val="Lista"/>
        <w:numPr>
          <w:ilvl w:val="3"/>
          <w:numId w:val="1"/>
        </w:numPr>
      </w:pPr>
      <w:r>
        <w:t>Politician</w:t>
      </w:r>
    </w:p>
    <w:p w14:paraId="1EC702BC" w14:textId="77777777" w:rsidR="00613510" w:rsidRDefault="00613510" w:rsidP="00613510">
      <w:pPr>
        <w:pStyle w:val="Heading3"/>
        <w:numPr>
          <w:ilvl w:val="2"/>
          <w:numId w:val="2"/>
        </w:numPr>
      </w:pPr>
      <w:bookmarkStart w:id="62" w:name="_Toc385152841"/>
      <w:r>
        <w:t>Development</w:t>
      </w:r>
      <w:bookmarkEnd w:id="62"/>
    </w:p>
    <w:p w14:paraId="53C0B14D" w14:textId="77777777" w:rsidR="00613510" w:rsidRDefault="00613510" w:rsidP="00613510">
      <w:pPr>
        <w:pStyle w:val="Lista"/>
        <w:numPr>
          <w:ilvl w:val="1"/>
          <w:numId w:val="1"/>
        </w:numPr>
      </w:pPr>
      <w:r>
        <w:t>Construction Efficiency (cost of new infrastructure and units)</w:t>
      </w:r>
    </w:p>
    <w:p w14:paraId="225EA9FF" w14:textId="77777777" w:rsidR="00613510" w:rsidRDefault="00613510" w:rsidP="00613510">
      <w:pPr>
        <w:pStyle w:val="Lista"/>
        <w:numPr>
          <w:ilvl w:val="1"/>
          <w:numId w:val="1"/>
        </w:numPr>
      </w:pPr>
      <w:r>
        <w:t>Research Efficiency (cost of new research)</w:t>
      </w:r>
    </w:p>
    <w:p w14:paraId="24AC5901" w14:textId="77777777" w:rsidR="00613510" w:rsidRDefault="00613510" w:rsidP="00613510">
      <w:pPr>
        <w:pStyle w:val="Lista"/>
        <w:numPr>
          <w:ilvl w:val="1"/>
          <w:numId w:val="1"/>
        </w:numPr>
      </w:pPr>
      <w:r>
        <w:t>Maintenance Efficiency (cost of unit and infrastructure maintenance)</w:t>
      </w:r>
    </w:p>
    <w:p w14:paraId="02DF4C24" w14:textId="77777777" w:rsidR="00613510" w:rsidRDefault="00613510" w:rsidP="00613510">
      <w:pPr>
        <w:pStyle w:val="Lista"/>
        <w:numPr>
          <w:ilvl w:val="1"/>
          <w:numId w:val="1"/>
        </w:numPr>
      </w:pPr>
      <w:r>
        <w:t>Adaptation Efficiency (tolerance to bad star conditions)</w:t>
      </w:r>
    </w:p>
    <w:p w14:paraId="4B78AD36" w14:textId="77777777" w:rsidR="00613510" w:rsidRDefault="00613510" w:rsidP="00613510">
      <w:pPr>
        <w:pStyle w:val="Heading3"/>
        <w:numPr>
          <w:ilvl w:val="2"/>
          <w:numId w:val="2"/>
        </w:numPr>
      </w:pPr>
      <w:bookmarkStart w:id="63" w:name="_Toc385152842"/>
      <w:r>
        <w:t>Exploration</w:t>
      </w:r>
      <w:bookmarkEnd w:id="63"/>
    </w:p>
    <w:p w14:paraId="6F99C9EE" w14:textId="77777777" w:rsidR="00613510" w:rsidRDefault="00613510" w:rsidP="00613510">
      <w:pPr>
        <w:pStyle w:val="Lista"/>
        <w:numPr>
          <w:ilvl w:val="1"/>
          <w:numId w:val="1"/>
        </w:numPr>
      </w:pPr>
      <w:r>
        <w:t>Sensors (perceive ships on hyperspace)</w:t>
      </w:r>
    </w:p>
    <w:p w14:paraId="79E4B415" w14:textId="77777777" w:rsidR="00613510" w:rsidRDefault="00613510" w:rsidP="00613510">
      <w:pPr>
        <w:pStyle w:val="Lista"/>
        <w:numPr>
          <w:ilvl w:val="1"/>
          <w:numId w:val="1"/>
        </w:numPr>
      </w:pPr>
      <w:r>
        <w:t>Fleet speed / Jump Distance</w:t>
      </w:r>
    </w:p>
    <w:p w14:paraId="55DD76F3" w14:textId="77777777" w:rsidR="00613510" w:rsidRDefault="00613510" w:rsidP="00613510">
      <w:pPr>
        <w:pStyle w:val="Lista"/>
        <w:numPr>
          <w:ilvl w:val="1"/>
          <w:numId w:val="1"/>
        </w:numPr>
      </w:pPr>
      <w:r>
        <w:t>Unlocks</w:t>
      </w:r>
    </w:p>
    <w:p w14:paraId="2C2922B8" w14:textId="77777777" w:rsidR="00613510" w:rsidRDefault="00613510" w:rsidP="00613510">
      <w:pPr>
        <w:pStyle w:val="Lista"/>
        <w:numPr>
          <w:ilvl w:val="2"/>
          <w:numId w:val="1"/>
        </w:numPr>
      </w:pPr>
      <w:r>
        <w:t>Hyperspace Gates</w:t>
      </w:r>
    </w:p>
    <w:p w14:paraId="4125A989" w14:textId="77777777" w:rsidR="00613510" w:rsidRDefault="00613510" w:rsidP="00613510">
      <w:pPr>
        <w:pStyle w:val="Lista"/>
        <w:numPr>
          <w:ilvl w:val="2"/>
          <w:numId w:val="1"/>
        </w:numPr>
      </w:pPr>
      <w:r>
        <w:t>Hyperspace Tunnels</w:t>
      </w:r>
    </w:p>
    <w:p w14:paraId="5CE5CB8D" w14:textId="77777777" w:rsidR="00613510" w:rsidRDefault="00613510" w:rsidP="00613510">
      <w:pPr>
        <w:pStyle w:val="Lista"/>
        <w:numPr>
          <w:ilvl w:val="2"/>
          <w:numId w:val="1"/>
        </w:numPr>
      </w:pPr>
      <w:r>
        <w:t>Hyperspace Scanners</w:t>
      </w:r>
    </w:p>
    <w:p w14:paraId="76BED7CE" w14:textId="77777777" w:rsidR="00613510" w:rsidRDefault="00613510" w:rsidP="00613510">
      <w:pPr>
        <w:pStyle w:val="Lista"/>
        <w:numPr>
          <w:ilvl w:val="2"/>
          <w:numId w:val="1"/>
        </w:numPr>
      </w:pPr>
      <w:r>
        <w:t>Hyperspace Dampeners</w:t>
      </w:r>
    </w:p>
    <w:p w14:paraId="1269F625" w14:textId="77777777" w:rsidR="00613510" w:rsidRDefault="00613510" w:rsidP="00613510">
      <w:pPr>
        <w:pStyle w:val="Lista"/>
        <w:numPr>
          <w:ilvl w:val="2"/>
          <w:numId w:val="1"/>
        </w:numPr>
      </w:pPr>
      <w:r>
        <w:t>Hyperspace Communicators</w:t>
      </w:r>
    </w:p>
    <w:p w14:paraId="0614AA1C" w14:textId="77777777" w:rsidR="00613510" w:rsidRDefault="00613510" w:rsidP="00613510">
      <w:pPr>
        <w:pStyle w:val="Lista"/>
        <w:numPr>
          <w:ilvl w:val="2"/>
          <w:numId w:val="1"/>
        </w:numPr>
      </w:pPr>
      <w:r>
        <w:t>Jump Drive</w:t>
      </w:r>
    </w:p>
    <w:p w14:paraId="61CE9E48" w14:textId="77777777" w:rsidR="00613510" w:rsidRDefault="00613510" w:rsidP="00613510">
      <w:pPr>
        <w:pStyle w:val="Lista"/>
        <w:numPr>
          <w:ilvl w:val="2"/>
          <w:numId w:val="1"/>
        </w:numPr>
      </w:pPr>
      <w:r>
        <w:lastRenderedPageBreak/>
        <w:t>Jump Gates (</w:t>
      </w:r>
    </w:p>
    <w:p w14:paraId="4E9B0D24" w14:textId="77777777" w:rsidR="00613510" w:rsidRDefault="00613510" w:rsidP="00613510">
      <w:pPr>
        <w:pStyle w:val="Lista"/>
        <w:numPr>
          <w:ilvl w:val="2"/>
          <w:numId w:val="1"/>
        </w:numPr>
      </w:pPr>
      <w:r>
        <w:t>Omniscient scanners (discovers planets and fleets)</w:t>
      </w:r>
    </w:p>
    <w:p w14:paraId="2D5407E1" w14:textId="77777777" w:rsidR="00613510" w:rsidRPr="004D2E04" w:rsidRDefault="00613510" w:rsidP="00613510">
      <w:pPr>
        <w:pStyle w:val="Parrafonormal"/>
      </w:pPr>
    </w:p>
    <w:p w14:paraId="0BBF0880" w14:textId="77777777" w:rsidR="00613510" w:rsidRPr="00E966F3" w:rsidRDefault="00613510" w:rsidP="00613510">
      <w:pPr>
        <w:pStyle w:val="Parrafonormal"/>
      </w:pPr>
    </w:p>
    <w:p w14:paraId="3AB5CE19" w14:textId="77777777" w:rsidR="00613510" w:rsidRPr="001013E2" w:rsidRDefault="00613510" w:rsidP="00613510">
      <w:pPr>
        <w:pStyle w:val="Parrafonormal"/>
      </w:pPr>
    </w:p>
    <w:p w14:paraId="6BB06660" w14:textId="77777777" w:rsidR="00613510" w:rsidRPr="001013E2" w:rsidRDefault="00613510" w:rsidP="00613510">
      <w:pPr>
        <w:pStyle w:val="Parrafonormal"/>
      </w:pPr>
    </w:p>
    <w:p w14:paraId="69547426" w14:textId="77777777" w:rsidR="007E3CD4" w:rsidRDefault="007E3CD4" w:rsidP="00613510">
      <w:pPr>
        <w:pStyle w:val="Heading1"/>
        <w:numPr>
          <w:ilvl w:val="0"/>
          <w:numId w:val="2"/>
        </w:numPr>
      </w:pPr>
      <w:bookmarkStart w:id="64" w:name="_Toc385152843"/>
      <w:r>
        <w:lastRenderedPageBreak/>
        <w:t>Story</w:t>
      </w:r>
      <w:r w:rsidR="009B13F0">
        <w:t xml:space="preserve"> (TODO)</w:t>
      </w:r>
      <w:bookmarkEnd w:id="64"/>
    </w:p>
    <w:p w14:paraId="67F8B8A2" w14:textId="77777777" w:rsidR="004D192D" w:rsidRDefault="004D192D" w:rsidP="004D192D">
      <w:pPr>
        <w:pStyle w:val="Heading2"/>
      </w:pPr>
      <w:bookmarkStart w:id="65" w:name="_Toc385152844"/>
      <w:r>
        <w:t>Race</w:t>
      </w:r>
      <w:bookmarkEnd w:id="65"/>
    </w:p>
    <w:p w14:paraId="4BD00F18" w14:textId="77777777" w:rsidR="004D192D" w:rsidRDefault="004D192D" w:rsidP="004D192D">
      <w:pPr>
        <w:pStyle w:val="Heading3"/>
      </w:pPr>
      <w:bookmarkStart w:id="66" w:name="_Toc385152845"/>
      <w:r>
        <w:t>Concepts</w:t>
      </w:r>
      <w:bookmarkEnd w:id="66"/>
    </w:p>
    <w:p w14:paraId="07DFE94F" w14:textId="77777777" w:rsidR="004D192D" w:rsidRDefault="004D192D" w:rsidP="004D192D">
      <w:pPr>
        <w:pStyle w:val="Lista"/>
      </w:pPr>
      <w:r>
        <w:t>It is important that language/commerce/infiltration/diplomacy seem reasonable between races.</w:t>
      </w:r>
    </w:p>
    <w:p w14:paraId="34062A28" w14:textId="77777777" w:rsidR="004D192D" w:rsidRPr="004D192D" w:rsidRDefault="004D192D" w:rsidP="004D192D">
      <w:pPr>
        <w:pStyle w:val="Lista"/>
      </w:pPr>
      <w:r>
        <w:t>It is important to somehow standardize on the kind of resources each race wants, as to avoid a complex structure with "per race" star definitions.</w:t>
      </w:r>
    </w:p>
    <w:p w14:paraId="6B8C0BAF" w14:textId="77777777" w:rsidR="004D192D" w:rsidRDefault="004D192D" w:rsidP="004D192D">
      <w:pPr>
        <w:pStyle w:val="Heading3"/>
      </w:pPr>
      <w:bookmarkStart w:id="67" w:name="_Toc385152846"/>
      <w:r>
        <w:t>Preliminary Ideas</w:t>
      </w:r>
      <w:bookmarkEnd w:id="67"/>
    </w:p>
    <w:p w14:paraId="76A91987" w14:textId="77777777" w:rsidR="004D192D" w:rsidRPr="002242D9" w:rsidRDefault="00265855" w:rsidP="002242D9">
      <w:pPr>
        <w:pStyle w:val="Lista"/>
      </w:pPr>
      <w:proofErr w:type="spellStart"/>
      <w:r w:rsidRPr="002242D9">
        <w:t>Purebreeds</w:t>
      </w:r>
      <w:proofErr w:type="spellEnd"/>
      <w:r w:rsidRPr="002242D9">
        <w:t xml:space="preserve"> (standard humans)</w:t>
      </w:r>
      <w:r w:rsidR="00BD408F">
        <w:t>: Focus: balanced</w:t>
      </w:r>
    </w:p>
    <w:p w14:paraId="5045520B" w14:textId="77777777" w:rsidR="00265855" w:rsidRPr="002242D9" w:rsidRDefault="00C26580" w:rsidP="002242D9">
      <w:pPr>
        <w:pStyle w:val="Lista"/>
      </w:pPr>
      <w:r w:rsidRPr="002242D9">
        <w:t>Androids (those who perfected mechanical forms</w:t>
      </w:r>
      <w:r w:rsidR="003368BC" w:rsidRPr="002242D9">
        <w:t>, beautiful, perfectionists</w:t>
      </w:r>
      <w:r w:rsidRPr="002242D9">
        <w:t>)</w:t>
      </w:r>
      <w:r w:rsidR="002C50E4">
        <w:t xml:space="preserve">. </w:t>
      </w:r>
      <w:r w:rsidR="00537CED">
        <w:t>Focus: influence.</w:t>
      </w:r>
    </w:p>
    <w:p w14:paraId="0E694F88" w14:textId="77777777" w:rsidR="00265855" w:rsidRPr="002242D9" w:rsidRDefault="00FA1066" w:rsidP="002242D9">
      <w:pPr>
        <w:pStyle w:val="Lista"/>
      </w:pPr>
      <w:r>
        <w:t>Cyborgs: industrialists. A race created and used on early-colonization. Centered on getting work done, survival. Focus: industry.</w:t>
      </w:r>
    </w:p>
    <w:p w14:paraId="791CDE95" w14:textId="77777777" w:rsidR="00265855" w:rsidRPr="002242D9" w:rsidRDefault="00265855" w:rsidP="002242D9">
      <w:pPr>
        <w:pStyle w:val="Lista"/>
      </w:pPr>
      <w:proofErr w:type="spellStart"/>
      <w:r w:rsidRPr="002242D9">
        <w:t>Crystaloids</w:t>
      </w:r>
      <w:proofErr w:type="spellEnd"/>
      <w:r w:rsidR="00666980" w:rsidRPr="002242D9">
        <w:t xml:space="preserve"> (crystal-empathy, use crystal ships with liquid crystal compartments)</w:t>
      </w:r>
      <w:r w:rsidR="003C2E9B">
        <w:t>. Very adaptable. Extensive use of lasers.</w:t>
      </w:r>
      <w:r w:rsidR="00DC18A1">
        <w:t xml:space="preserve"> Support high </w:t>
      </w:r>
      <w:r w:rsidR="008C5E3A">
        <w:t>pressures</w:t>
      </w:r>
      <w:r w:rsidR="00DC18A1">
        <w:t>.</w:t>
      </w:r>
      <w:r w:rsidR="008C5E3A">
        <w:t xml:space="preserve"> Slow growth, but high adaptation.</w:t>
      </w:r>
      <w:r w:rsidR="001A742D">
        <w:t xml:space="preserve"> </w:t>
      </w:r>
      <w:r w:rsidR="0027534E">
        <w:t xml:space="preserve">Movement bonus inside empire due to resonance. </w:t>
      </w:r>
      <w:r w:rsidR="001A742D">
        <w:t>F</w:t>
      </w:r>
      <w:r w:rsidR="008C521C">
        <w:t>ocus: expansion.</w:t>
      </w:r>
    </w:p>
    <w:p w14:paraId="6393F396" w14:textId="77777777" w:rsidR="004D192D" w:rsidRDefault="00265855" w:rsidP="002242D9">
      <w:pPr>
        <w:pStyle w:val="Lista"/>
      </w:pPr>
      <w:proofErr w:type="spellStart"/>
      <w:r w:rsidRPr="002242D9">
        <w:t>Plantoids</w:t>
      </w:r>
      <w:proofErr w:type="spellEnd"/>
      <w:r w:rsidRPr="002242D9">
        <w:t>: sh</w:t>
      </w:r>
      <w:r w:rsidR="00666980" w:rsidRPr="002242D9">
        <w:t>i</w:t>
      </w:r>
      <w:r w:rsidRPr="002242D9">
        <w:t xml:space="preserve">ps are trees. </w:t>
      </w:r>
      <w:r w:rsidR="003C2E9B">
        <w:t>Have a plant affinity.</w:t>
      </w:r>
      <w:r w:rsidR="00710DAE">
        <w:t xml:space="preserve"> Very efficient </w:t>
      </w:r>
      <w:proofErr w:type="spellStart"/>
      <w:r w:rsidR="00710DAE">
        <w:t>photosysntesis</w:t>
      </w:r>
      <w:proofErr w:type="spellEnd"/>
      <w:r w:rsidR="00710DAE">
        <w:t xml:space="preserve"> and very </w:t>
      </w:r>
      <w:r w:rsidR="008B7289">
        <w:t>low growth requirements and maintenance costs in general.</w:t>
      </w:r>
      <w:r w:rsidR="009C3147">
        <w:t xml:space="preserve"> Generally pacifists, life lovers, nurturing planets. Focus: growth.</w:t>
      </w:r>
    </w:p>
    <w:p w14:paraId="3DF4AC44" w14:textId="77777777" w:rsidR="000C4E0E" w:rsidRDefault="000C4E0E" w:rsidP="002242D9">
      <w:pPr>
        <w:pStyle w:val="Lista"/>
      </w:pPr>
      <w:proofErr w:type="spellStart"/>
      <w:r>
        <w:t>Trascendents</w:t>
      </w:r>
      <w:proofErr w:type="spellEnd"/>
      <w:r>
        <w:t xml:space="preserve">: </w:t>
      </w:r>
      <w:proofErr w:type="spellStart"/>
      <w:r w:rsidR="0024512D">
        <w:t>Psilon</w:t>
      </w:r>
      <w:proofErr w:type="spellEnd"/>
      <w:r w:rsidR="0024512D">
        <w:t xml:space="preserve">-like </w:t>
      </w:r>
      <w:r>
        <w:t xml:space="preserve">brains extended by alien drugs. </w:t>
      </w:r>
      <w:r w:rsidR="0024512D">
        <w:t>Focus: Technology.</w:t>
      </w:r>
    </w:p>
    <w:p w14:paraId="6E818052" w14:textId="77777777" w:rsidR="00A51AC5" w:rsidRPr="002242D9" w:rsidRDefault="00A51AC5" w:rsidP="002242D9">
      <w:pPr>
        <w:pStyle w:val="Lista"/>
      </w:pPr>
      <w:r>
        <w:t xml:space="preserve">Singers: </w:t>
      </w:r>
      <w:r w:rsidR="009C1662">
        <w:t xml:space="preserve">highly </w:t>
      </w:r>
      <w:proofErr w:type="spellStart"/>
      <w:r w:rsidR="009C1662">
        <w:t>telapatical</w:t>
      </w:r>
      <w:proofErr w:type="spellEnd"/>
      <w:r w:rsidR="009C1662">
        <w:t xml:space="preserve"> </w:t>
      </w:r>
      <w:r>
        <w:t xml:space="preserve">race of nomads. Almost </w:t>
      </w:r>
      <w:proofErr w:type="spellStart"/>
      <w:r>
        <w:t>ommniscient</w:t>
      </w:r>
      <w:proofErr w:type="spellEnd"/>
      <w:r>
        <w:t xml:space="preserve"> understanding of the cosmos.</w:t>
      </w:r>
      <w:r w:rsidR="009C1662">
        <w:t xml:space="preserve"> Traders.</w:t>
      </w:r>
      <w:r w:rsidR="00B3215C">
        <w:t xml:space="preserve"> Many living inside hyperspace itself. Very small </w:t>
      </w:r>
      <w:r w:rsidR="0097126C">
        <w:t>outposts</w:t>
      </w:r>
      <w:r w:rsidR="00B3215C">
        <w:t xml:space="preserve"> and production.</w:t>
      </w:r>
      <w:r w:rsidR="006D2093">
        <w:t xml:space="preserve"> Religious searching for the "song of the cosmos".</w:t>
      </w:r>
      <w:r w:rsidR="00892527">
        <w:t xml:space="preserve"> Focus: mobility, trade, hit and run.</w:t>
      </w:r>
    </w:p>
    <w:p w14:paraId="7924BEE6" w14:textId="77777777" w:rsidR="00DE7C24" w:rsidRPr="002242D9" w:rsidRDefault="00DE7C24" w:rsidP="002242D9">
      <w:pPr>
        <w:pStyle w:val="Lista"/>
      </w:pPr>
      <w:r w:rsidRPr="002242D9">
        <w:t xml:space="preserve">Reapers: </w:t>
      </w:r>
      <w:proofErr w:type="spellStart"/>
      <w:r w:rsidRPr="002242D9">
        <w:t>zerg</w:t>
      </w:r>
      <w:proofErr w:type="spellEnd"/>
      <w:r w:rsidRPr="002242D9">
        <w:t>-like humans, beyond all empathy.</w:t>
      </w:r>
      <w:r w:rsidR="00AF34EC">
        <w:t xml:space="preserve"> Focus: </w:t>
      </w:r>
      <w:proofErr w:type="spellStart"/>
      <w:r w:rsidR="00AF34EC">
        <w:t>extermiantion</w:t>
      </w:r>
      <w:proofErr w:type="spellEnd"/>
      <w:r w:rsidR="00AF34EC">
        <w:t>, overconsumption.</w:t>
      </w:r>
    </w:p>
    <w:p w14:paraId="11BC7A2A" w14:textId="77777777" w:rsidR="002242D9" w:rsidRPr="002242D9" w:rsidRDefault="002242D9" w:rsidP="002242D9">
      <w:pPr>
        <w:pStyle w:val="Lista"/>
      </w:pPr>
      <w:r w:rsidRPr="002242D9">
        <w:t xml:space="preserve">Moles: product of a </w:t>
      </w:r>
      <w:r w:rsidR="00F02F65" w:rsidRPr="002242D9">
        <w:t>tragic</w:t>
      </w:r>
      <w:r w:rsidRPr="002242D9">
        <w:t xml:space="preserve"> history of survival on a high-G rock planet. These humans are </w:t>
      </w:r>
      <w:r>
        <w:t>small and inhabit deep underground complexes. They resent ships so usually retrofit big asteroids for travel. Slow but tough.</w:t>
      </w:r>
      <w:r w:rsidR="001562A9">
        <w:t xml:space="preserve"> Focus: invasion.</w:t>
      </w:r>
    </w:p>
    <w:p w14:paraId="06A7536F" w14:textId="77777777" w:rsidR="004D192D" w:rsidRDefault="004D192D" w:rsidP="004D192D">
      <w:pPr>
        <w:pStyle w:val="Heading2"/>
      </w:pPr>
      <w:bookmarkStart w:id="68" w:name="_Toc385152847"/>
      <w:r>
        <w:t>Storyline</w:t>
      </w:r>
      <w:bookmarkEnd w:id="68"/>
    </w:p>
    <w:p w14:paraId="5C388950" w14:textId="77777777" w:rsidR="004D192D" w:rsidRDefault="00265855" w:rsidP="00265855">
      <w:pPr>
        <w:pStyle w:val="Lista"/>
      </w:pPr>
      <w:r>
        <w:t>Ma</w:t>
      </w:r>
      <w:r w:rsidR="004D192D">
        <w:t xml:space="preserve">nkind explored space for centuries and as it did it adapted and mutated in different ways. </w:t>
      </w:r>
    </w:p>
    <w:p w14:paraId="7FF8A08B" w14:textId="77777777" w:rsidR="00265855" w:rsidRDefault="00265855" w:rsidP="00265855">
      <w:pPr>
        <w:pStyle w:val="Lista"/>
      </w:pPr>
      <w:r>
        <w:t xml:space="preserve">Other sentient life was found, and a wave of </w:t>
      </w:r>
      <w:proofErr w:type="spellStart"/>
      <w:r>
        <w:t>xeno</w:t>
      </w:r>
      <w:proofErr w:type="spellEnd"/>
      <w:r>
        <w:t xml:space="preserve"> </w:t>
      </w:r>
      <w:proofErr w:type="spellStart"/>
      <w:r>
        <w:t>atraction</w:t>
      </w:r>
      <w:proofErr w:type="spellEnd"/>
      <w:r>
        <w:t>, plus the discovery of empathic links allowed humans and other species to interbreed. Several sub-races were thus born.</w:t>
      </w:r>
    </w:p>
    <w:p w14:paraId="0033F693" w14:textId="77777777" w:rsidR="00265855" w:rsidRDefault="00265855" w:rsidP="00265855">
      <w:pPr>
        <w:pStyle w:val="Lista"/>
      </w:pPr>
      <w:r>
        <w:lastRenderedPageBreak/>
        <w:t xml:space="preserve">But deep down humanity, while diverse, remained the same. </w:t>
      </w:r>
      <w:proofErr w:type="gramStart"/>
      <w:r>
        <w:t>The was</w:t>
      </w:r>
      <w:proofErr w:type="gramEnd"/>
      <w:r>
        <w:t xml:space="preserve"> war, there was peace, there way joy and sadness.</w:t>
      </w:r>
    </w:p>
    <w:p w14:paraId="64872577" w14:textId="77777777" w:rsidR="00265855" w:rsidRDefault="00265855" w:rsidP="00265855">
      <w:pPr>
        <w:pStyle w:val="Lista"/>
      </w:pPr>
      <w:r>
        <w:t>Till one new sentient being was empathized with… and the reapers were born. Only war was available then.</w:t>
      </w:r>
    </w:p>
    <w:p w14:paraId="2FB52BB0" w14:textId="77777777" w:rsidR="00265855" w:rsidRDefault="00265855" w:rsidP="00265855">
      <w:pPr>
        <w:pStyle w:val="Lista"/>
      </w:pPr>
      <w:r>
        <w:t xml:space="preserve">The reapers consumed and expanded like a virus, leaving nothing behind but desolation. There was no stopping them. </w:t>
      </w:r>
    </w:p>
    <w:p w14:paraId="5459BE8D" w14:textId="77777777" w:rsidR="00265855" w:rsidRDefault="00265855" w:rsidP="00265855">
      <w:pPr>
        <w:pStyle w:val="Lista"/>
      </w:pPr>
      <w:r>
        <w:t>The variants were thus unified by need, and they pooled their resources to be able to flee. On a huge experiment that caused a supernova, space and time was bent so a few arcs could flee to another galaxy, a new galaxy.</w:t>
      </w:r>
    </w:p>
    <w:p w14:paraId="11F0093B" w14:textId="77777777" w:rsidR="00265855" w:rsidRPr="004D192D" w:rsidRDefault="00265855" w:rsidP="00265855">
      <w:pPr>
        <w:pStyle w:val="Lista"/>
      </w:pPr>
      <w:r>
        <w:t xml:space="preserve">… </w:t>
      </w:r>
      <w:proofErr w:type="gramStart"/>
      <w:r>
        <w:t>but</w:t>
      </w:r>
      <w:proofErr w:type="gramEnd"/>
      <w:r>
        <w:t xml:space="preserve"> the reapers followed.</w:t>
      </w:r>
    </w:p>
    <w:p w14:paraId="409EE663" w14:textId="77777777" w:rsidR="007E3CD4" w:rsidRPr="007E3CD4" w:rsidRDefault="007E3CD4" w:rsidP="007E3CD4">
      <w:pPr>
        <w:pStyle w:val="Parrafonormal"/>
      </w:pPr>
    </w:p>
    <w:p w14:paraId="2AF94885" w14:textId="77777777" w:rsidR="00F35690" w:rsidRDefault="00F35690" w:rsidP="00613510">
      <w:pPr>
        <w:pStyle w:val="Heading1"/>
        <w:numPr>
          <w:ilvl w:val="0"/>
          <w:numId w:val="2"/>
        </w:numPr>
      </w:pPr>
      <w:bookmarkStart w:id="69" w:name="_Toc385152848"/>
      <w:r>
        <w:lastRenderedPageBreak/>
        <w:t>Roadmap</w:t>
      </w:r>
      <w:bookmarkEnd w:id="69"/>
    </w:p>
    <w:tbl>
      <w:tblPr>
        <w:tblStyle w:val="Every1"/>
        <w:tblW w:w="0" w:type="auto"/>
        <w:tblLook w:val="04A0" w:firstRow="1" w:lastRow="0" w:firstColumn="1" w:lastColumn="0" w:noHBand="0" w:noVBand="1"/>
      </w:tblPr>
      <w:tblGrid>
        <w:gridCol w:w="1234"/>
        <w:gridCol w:w="2765"/>
        <w:gridCol w:w="2765"/>
        <w:gridCol w:w="2766"/>
      </w:tblGrid>
      <w:tr w:rsidR="00F35690" w:rsidRPr="000D570E" w14:paraId="70A0D455" w14:textId="77777777" w:rsidTr="00444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385FE704" w14:textId="77777777" w:rsidR="00F35690" w:rsidRPr="000D570E" w:rsidRDefault="00F35690" w:rsidP="000D570E">
            <w:r w:rsidRPr="000D570E">
              <w:t>Modules</w:t>
            </w:r>
          </w:p>
        </w:tc>
        <w:tc>
          <w:tcPr>
            <w:tcW w:w="2765" w:type="dxa"/>
          </w:tcPr>
          <w:p w14:paraId="522E4FFB" w14:textId="77777777"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High Priority</w:t>
            </w:r>
          </w:p>
        </w:tc>
        <w:tc>
          <w:tcPr>
            <w:tcW w:w="2765" w:type="dxa"/>
          </w:tcPr>
          <w:p w14:paraId="55BF2D9E" w14:textId="77777777"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Normal Priority</w:t>
            </w:r>
          </w:p>
        </w:tc>
        <w:tc>
          <w:tcPr>
            <w:tcW w:w="2766" w:type="dxa"/>
          </w:tcPr>
          <w:p w14:paraId="2245F3A5" w14:textId="77777777" w:rsidR="00F35690" w:rsidRPr="000D570E" w:rsidRDefault="00F35690" w:rsidP="000D570E">
            <w:pPr>
              <w:cnfStyle w:val="100000000000" w:firstRow="1" w:lastRow="0" w:firstColumn="0" w:lastColumn="0" w:oddVBand="0" w:evenVBand="0" w:oddHBand="0" w:evenHBand="0" w:firstRowFirstColumn="0" w:firstRowLastColumn="0" w:lastRowFirstColumn="0" w:lastRowLastColumn="0"/>
            </w:pPr>
            <w:r w:rsidRPr="000D570E">
              <w:t>Low Priority</w:t>
            </w:r>
          </w:p>
        </w:tc>
      </w:tr>
      <w:tr w:rsidR="00444C09" w:rsidRPr="000D570E" w14:paraId="047C7AC4" w14:textId="77777777"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64FEC773" w14:textId="77777777" w:rsidR="00F35690" w:rsidRPr="000D570E" w:rsidRDefault="002B602B" w:rsidP="000D570E">
            <w:r>
              <w:t>Universe</w:t>
            </w:r>
          </w:p>
        </w:tc>
        <w:tc>
          <w:tcPr>
            <w:tcW w:w="2765" w:type="dxa"/>
          </w:tcPr>
          <w:p w14:paraId="1D36694F" w14:textId="77777777" w:rsidR="00C36042" w:rsidRDefault="00EB4CDB" w:rsidP="00DD0968">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Basic </w:t>
            </w:r>
            <w:r w:rsidR="00FD6C70">
              <w:rPr>
                <w:rStyle w:val="Small"/>
              </w:rPr>
              <w:t>s</w:t>
            </w:r>
            <w:r>
              <w:rPr>
                <w:rStyle w:val="Small"/>
              </w:rPr>
              <w:t>tructure</w:t>
            </w:r>
            <w:r w:rsidR="002D433B">
              <w:rPr>
                <w:rStyle w:val="Small"/>
              </w:rPr>
              <w:t xml:space="preserve"> </w:t>
            </w:r>
            <w:r w:rsidR="002D433B">
              <w:rPr>
                <w:rStyle w:val="Small"/>
                <w:rFonts w:ascii="Segoe UI Symbol" w:hAnsi="Segoe UI Symbol" w:cs="Segoe UI Symbol"/>
              </w:rPr>
              <w:t>✔</w:t>
            </w:r>
          </w:p>
          <w:p w14:paraId="4B72D011" w14:textId="77777777" w:rsidR="00FD6C70" w:rsidRPr="00C36042" w:rsidRDefault="00FD6C70" w:rsidP="00F41114">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Static configuration</w:t>
            </w:r>
            <w:r w:rsidR="002D433B">
              <w:rPr>
                <w:rStyle w:val="Small"/>
              </w:rPr>
              <w:t xml:space="preserve"> </w:t>
            </w:r>
            <w:r w:rsidR="002D433B" w:rsidRPr="002D433B">
              <w:rPr>
                <w:rStyle w:val="Small"/>
                <w:rFonts w:ascii="Segoe UI Symbol" w:hAnsi="Segoe UI Symbol" w:cs="Segoe UI Symbol"/>
              </w:rPr>
              <w:t>✔</w:t>
            </w:r>
          </w:p>
        </w:tc>
        <w:tc>
          <w:tcPr>
            <w:tcW w:w="2765" w:type="dxa"/>
          </w:tcPr>
          <w:p w14:paraId="0EA50A40" w14:textId="77777777" w:rsidR="00F35690"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Point </w:t>
            </w:r>
            <w:r w:rsidR="00FD6C70">
              <w:rPr>
                <w:rStyle w:val="Small"/>
              </w:rPr>
              <w:t>g</w:t>
            </w:r>
            <w:r>
              <w:rPr>
                <w:rStyle w:val="Small"/>
              </w:rPr>
              <w:t>eneration</w:t>
            </w:r>
            <w:r w:rsidR="003951E8">
              <w:rPr>
                <w:rStyle w:val="Small"/>
              </w:rPr>
              <w:t xml:space="preserve"> </w:t>
            </w:r>
            <w:r w:rsidR="003951E8" w:rsidRPr="003951E8">
              <w:rPr>
                <w:rStyle w:val="Small"/>
                <w:rFonts w:ascii="Segoe UI Symbol" w:hAnsi="Segoe UI Symbol" w:cs="Segoe UI Symbol"/>
              </w:rPr>
              <w:t>✔</w:t>
            </w:r>
          </w:p>
          <w:p w14:paraId="6C86E634" w14:textId="77777777"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Triangulation</w:t>
            </w:r>
            <w:r w:rsidR="003951E8">
              <w:rPr>
                <w:rStyle w:val="Small"/>
              </w:rPr>
              <w:t xml:space="preserve"> </w:t>
            </w:r>
            <w:r w:rsidR="003951E8" w:rsidRPr="003951E8">
              <w:rPr>
                <w:rStyle w:val="Small"/>
                <w:rFonts w:ascii="Segoe UI Symbol" w:hAnsi="Segoe UI Symbol" w:cs="Segoe UI Symbol"/>
              </w:rPr>
              <w:t>✔</w:t>
            </w:r>
          </w:p>
          <w:p w14:paraId="0E3A587F" w14:textId="77777777"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Edge generation</w:t>
            </w:r>
            <w:r w:rsidR="003951E8">
              <w:rPr>
                <w:rStyle w:val="Small"/>
              </w:rPr>
              <w:t xml:space="preserve"> </w:t>
            </w:r>
            <w:r w:rsidR="003951E8" w:rsidRPr="003951E8">
              <w:rPr>
                <w:rStyle w:val="Small"/>
                <w:rFonts w:ascii="Segoe UI Symbol" w:hAnsi="Segoe UI Symbol" w:cs="Segoe UI Symbol"/>
              </w:rPr>
              <w:t>✔</w:t>
            </w:r>
          </w:p>
          <w:p w14:paraId="6F61C07F" w14:textId="77777777" w:rsidR="00EB4CDB" w:rsidRDefault="00EB4CD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Min. </w:t>
            </w:r>
            <w:r w:rsidR="00FD6C70">
              <w:rPr>
                <w:rStyle w:val="Small"/>
              </w:rPr>
              <w:t>s</w:t>
            </w:r>
            <w:r>
              <w:rPr>
                <w:rStyle w:val="Small"/>
              </w:rPr>
              <w:t xml:space="preserve">pan </w:t>
            </w:r>
            <w:r w:rsidR="00FD6C70">
              <w:rPr>
                <w:rStyle w:val="Small"/>
              </w:rPr>
              <w:t>t</w:t>
            </w:r>
            <w:r>
              <w:rPr>
                <w:rStyle w:val="Small"/>
              </w:rPr>
              <w:t>ree</w:t>
            </w:r>
            <w:r w:rsidR="003951E8">
              <w:rPr>
                <w:rStyle w:val="Small"/>
              </w:rPr>
              <w:t xml:space="preserve"> </w:t>
            </w:r>
            <w:r w:rsidR="003951E8" w:rsidRPr="003951E8">
              <w:rPr>
                <w:rStyle w:val="Small"/>
                <w:rFonts w:ascii="Segoe UI Symbol" w:hAnsi="Segoe UI Symbol" w:cs="Segoe UI Symbol"/>
              </w:rPr>
              <w:t>✔</w:t>
            </w:r>
          </w:p>
          <w:p w14:paraId="1422C977" w14:textId="77777777" w:rsidR="00C36042" w:rsidRDefault="00EB4CDB" w:rsidP="00C36042">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Area-based pruning</w:t>
            </w:r>
            <w:r w:rsidR="003951E8">
              <w:rPr>
                <w:rStyle w:val="Small"/>
              </w:rPr>
              <w:t xml:space="preserve"> </w:t>
            </w:r>
            <w:r w:rsidR="003951E8" w:rsidRPr="003951E8">
              <w:rPr>
                <w:rStyle w:val="Small"/>
                <w:rFonts w:ascii="Segoe UI Symbol" w:hAnsi="Segoe UI Symbol" w:cs="Segoe UI Symbol"/>
              </w:rPr>
              <w:t>✔</w:t>
            </w:r>
          </w:p>
          <w:p w14:paraId="1597A17D" w14:textId="77777777" w:rsidR="00706D3A" w:rsidRPr="00914269" w:rsidRDefault="00706D3A" w:rsidP="00C36042">
            <w:pPr>
              <w:pStyle w:val="Lista"/>
              <w:cnfStyle w:val="000000100000" w:firstRow="0" w:lastRow="0" w:firstColumn="0" w:lastColumn="0" w:oddVBand="0" w:evenVBand="0" w:oddHBand="1" w:evenHBand="0" w:firstRowFirstColumn="0" w:firstRowLastColumn="0" w:lastRowFirstColumn="0" w:lastRowLastColumn="0"/>
              <w:rPr>
                <w:rFonts w:ascii="Arial" w:hAnsi="Arial"/>
                <w:sz w:val="18"/>
              </w:rPr>
            </w:pPr>
            <w:r>
              <w:rPr>
                <w:rStyle w:val="Small"/>
              </w:rPr>
              <w:t>Saving/Loading</w:t>
            </w:r>
          </w:p>
        </w:tc>
        <w:tc>
          <w:tcPr>
            <w:tcW w:w="2766" w:type="dxa"/>
          </w:tcPr>
          <w:p w14:paraId="751B0848" w14:textId="77777777"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Plugin architecture</w:t>
            </w:r>
          </w:p>
          <w:p w14:paraId="2919A420" w14:textId="77777777" w:rsidR="00EC359B" w:rsidRDefault="00EC359B"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Procedural backgrounds</w:t>
            </w:r>
          </w:p>
          <w:p w14:paraId="57BA1DBD" w14:textId="77777777" w:rsidR="00EC359B" w:rsidRDefault="002947EC" w:rsidP="00EB4CDB">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Star fields</w:t>
            </w:r>
            <w:r w:rsidR="00EC359B">
              <w:rPr>
                <w:rStyle w:val="Small"/>
              </w:rPr>
              <w:t xml:space="preserve"> and </w:t>
            </w:r>
            <w:r>
              <w:rPr>
                <w:rStyle w:val="Small"/>
              </w:rPr>
              <w:t>parallax</w:t>
            </w:r>
          </w:p>
          <w:p w14:paraId="1A13CBC1" w14:textId="77777777" w:rsidR="00C36042" w:rsidRPr="00C36042" w:rsidRDefault="00C36042" w:rsidP="00C36042">
            <w:pPr>
              <w:cnfStyle w:val="000000100000" w:firstRow="0" w:lastRow="0" w:firstColumn="0" w:lastColumn="0" w:oddVBand="0" w:evenVBand="0" w:oddHBand="1" w:evenHBand="0" w:firstRowFirstColumn="0" w:firstRowLastColumn="0" w:lastRowFirstColumn="0" w:lastRowLastColumn="0"/>
            </w:pPr>
          </w:p>
        </w:tc>
      </w:tr>
      <w:tr w:rsidR="00DD0968" w:rsidRPr="000D570E" w14:paraId="4120EDC5" w14:textId="77777777" w:rsidTr="00444C09">
        <w:tc>
          <w:tcPr>
            <w:cnfStyle w:val="001000000000" w:firstRow="0" w:lastRow="0" w:firstColumn="1" w:lastColumn="0" w:oddVBand="0" w:evenVBand="0" w:oddHBand="0" w:evenHBand="0" w:firstRowFirstColumn="0" w:firstRowLastColumn="0" w:lastRowFirstColumn="0" w:lastRowLastColumn="0"/>
            <w:tcW w:w="1234" w:type="dxa"/>
          </w:tcPr>
          <w:p w14:paraId="367E67E7" w14:textId="77777777" w:rsidR="00DD0968" w:rsidRPr="000D570E" w:rsidRDefault="00DD0968" w:rsidP="000D570E">
            <w:r>
              <w:t>Stars</w:t>
            </w:r>
          </w:p>
        </w:tc>
        <w:tc>
          <w:tcPr>
            <w:tcW w:w="2765" w:type="dxa"/>
          </w:tcPr>
          <w:p w14:paraId="2A64D353" w14:textId="77777777" w:rsidR="00DD0968" w:rsidRDefault="00DD0968" w:rsidP="00DD0968">
            <w:pPr>
              <w:pStyle w:val="Lista"/>
              <w:cnfStyle w:val="000000000000" w:firstRow="0" w:lastRow="0" w:firstColumn="0" w:lastColumn="0" w:oddVBand="0" w:evenVBand="0" w:oddHBand="0" w:evenHBand="0" w:firstRowFirstColumn="0" w:firstRowLastColumn="0" w:lastRowFirstColumn="0" w:lastRowLastColumn="0"/>
              <w:rPr>
                <w:rStyle w:val="Small"/>
              </w:rPr>
            </w:pPr>
            <w:r w:rsidRPr="00DD0968">
              <w:rPr>
                <w:rStyle w:val="Small"/>
              </w:rPr>
              <w:t>Random Star Stats</w:t>
            </w:r>
            <w:r w:rsidR="002D433B">
              <w:rPr>
                <w:rStyle w:val="Small"/>
              </w:rPr>
              <w:t xml:space="preserve"> </w:t>
            </w:r>
            <w:r w:rsidR="002D433B" w:rsidRPr="002D433B">
              <w:rPr>
                <w:rStyle w:val="Small"/>
                <w:rFonts w:ascii="Segoe UI Symbol" w:hAnsi="Segoe UI Symbol" w:cs="Segoe UI Symbol"/>
              </w:rPr>
              <w:t>✔</w:t>
            </w:r>
          </w:p>
          <w:p w14:paraId="790BD8C9" w14:textId="77777777" w:rsidR="00503290" w:rsidRPr="004D4F80" w:rsidRDefault="00503290" w:rsidP="00F41114">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Fleet orbits</w:t>
            </w:r>
            <w:r w:rsidR="002D433B">
              <w:rPr>
                <w:rStyle w:val="Small"/>
              </w:rPr>
              <w:t xml:space="preserve"> </w:t>
            </w:r>
            <w:r w:rsidR="002D433B" w:rsidRPr="002D433B">
              <w:rPr>
                <w:rStyle w:val="Small"/>
                <w:rFonts w:ascii="Segoe UI Symbol" w:hAnsi="Segoe UI Symbol" w:cs="Segoe UI Symbol"/>
              </w:rPr>
              <w:t>✔</w:t>
            </w:r>
          </w:p>
        </w:tc>
        <w:tc>
          <w:tcPr>
            <w:tcW w:w="2765" w:type="dxa"/>
          </w:tcPr>
          <w:p w14:paraId="56889BB7" w14:textId="77777777" w:rsidR="00DD0968" w:rsidRDefault="0098378B" w:rsidP="0098378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Animations</w:t>
            </w:r>
          </w:p>
          <w:p w14:paraId="51CAAFB2" w14:textId="77777777" w:rsidR="00480262" w:rsidRDefault="00480262" w:rsidP="00480262">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Star database load</w:t>
            </w:r>
          </w:p>
        </w:tc>
        <w:tc>
          <w:tcPr>
            <w:tcW w:w="2766" w:type="dxa"/>
          </w:tcPr>
          <w:p w14:paraId="67C30EF0" w14:textId="77777777" w:rsidR="00DD0968" w:rsidRDefault="00480262" w:rsidP="00480262">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Header images and story</w:t>
            </w:r>
          </w:p>
        </w:tc>
      </w:tr>
      <w:tr w:rsidR="00AA339C" w:rsidRPr="000D570E" w14:paraId="61C1C1A1" w14:textId="77777777"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274E7D94" w14:textId="77777777" w:rsidR="00F35690" w:rsidRPr="000D570E" w:rsidRDefault="00A755CD" w:rsidP="000D570E">
            <w:r w:rsidRPr="000D570E">
              <w:t>Main controls</w:t>
            </w:r>
          </w:p>
        </w:tc>
        <w:tc>
          <w:tcPr>
            <w:tcW w:w="2765" w:type="dxa"/>
          </w:tcPr>
          <w:p w14:paraId="09345689" w14:textId="77777777" w:rsidR="004D4F80" w:rsidRPr="004D4F80" w:rsidRDefault="004D4F80" w:rsidP="004D4F80">
            <w:pPr>
              <w:pStyle w:val="Lista"/>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in and out</w:t>
            </w:r>
            <w:r w:rsidR="002D433B">
              <w:rPr>
                <w:rStyle w:val="Small"/>
              </w:rPr>
              <w:t xml:space="preserve"> </w:t>
            </w:r>
            <w:r w:rsidR="002D433B" w:rsidRPr="002D433B">
              <w:rPr>
                <w:rStyle w:val="Small"/>
                <w:rFonts w:ascii="Segoe UI Symbol" w:hAnsi="Segoe UI Symbol" w:cs="Segoe UI Symbol"/>
              </w:rPr>
              <w:t>✔</w:t>
            </w:r>
          </w:p>
          <w:p w14:paraId="37E868FD" w14:textId="77777777" w:rsidR="004D4F80" w:rsidRPr="004D4F80" w:rsidRDefault="004D4F80" w:rsidP="004D4F80">
            <w:pPr>
              <w:pStyle w:val="Lista"/>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Move with cursor on borders</w:t>
            </w:r>
            <w:r w:rsidR="002D433B">
              <w:rPr>
                <w:rStyle w:val="Small"/>
              </w:rPr>
              <w:t xml:space="preserve"> </w:t>
            </w:r>
            <w:r w:rsidR="002D433B" w:rsidRPr="002D433B">
              <w:rPr>
                <w:rStyle w:val="Small"/>
                <w:rFonts w:ascii="Segoe UI Symbol" w:hAnsi="Segoe UI Symbol" w:cs="Segoe UI Symbol"/>
              </w:rPr>
              <w:t>✔</w:t>
            </w:r>
          </w:p>
          <w:p w14:paraId="6A10739F" w14:textId="77777777" w:rsidR="004D4F80" w:rsidRPr="004D4F80" w:rsidRDefault="004D4F80" w:rsidP="004D4F80">
            <w:pPr>
              <w:pStyle w:val="Lista"/>
              <w:cnfStyle w:val="000000100000" w:firstRow="0" w:lastRow="0" w:firstColumn="0" w:lastColumn="0" w:oddVBand="0" w:evenVBand="0" w:oddHBand="1" w:evenHBand="0" w:firstRowFirstColumn="0" w:firstRowLastColumn="0" w:lastRowFirstColumn="0" w:lastRowLastColumn="0"/>
              <w:rPr>
                <w:rStyle w:val="Small"/>
              </w:rPr>
            </w:pPr>
            <w:r w:rsidRPr="004D4F80">
              <w:rPr>
                <w:rStyle w:val="Small"/>
              </w:rPr>
              <w:t>Zoom levels</w:t>
            </w:r>
            <w:r w:rsidR="002D433B">
              <w:rPr>
                <w:rStyle w:val="Small"/>
              </w:rPr>
              <w:t xml:space="preserve"> </w:t>
            </w:r>
            <w:r w:rsidR="002D433B" w:rsidRPr="002D433B">
              <w:rPr>
                <w:rStyle w:val="Small"/>
                <w:rFonts w:ascii="Segoe UI Symbol" w:hAnsi="Segoe UI Symbol" w:cs="Segoe UI Symbol"/>
              </w:rPr>
              <w:t>✔</w:t>
            </w:r>
          </w:p>
          <w:p w14:paraId="14308011" w14:textId="77777777" w:rsidR="00C36042" w:rsidRPr="00C36042" w:rsidRDefault="0071454C" w:rsidP="004E7F2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Coordinate Mapping</w:t>
            </w:r>
            <w:r w:rsidR="002D433B">
              <w:rPr>
                <w:rStyle w:val="Small"/>
              </w:rPr>
              <w:t xml:space="preserve"> </w:t>
            </w:r>
            <w:r w:rsidR="002D433B" w:rsidRPr="002D433B">
              <w:rPr>
                <w:rStyle w:val="Small"/>
                <w:rFonts w:ascii="Segoe UI Symbol" w:hAnsi="Segoe UI Symbol" w:cs="Segoe UI Symbol"/>
              </w:rPr>
              <w:t>✔</w:t>
            </w:r>
          </w:p>
        </w:tc>
        <w:tc>
          <w:tcPr>
            <w:tcW w:w="2765" w:type="dxa"/>
          </w:tcPr>
          <w:p w14:paraId="23ADD5D5" w14:textId="77777777" w:rsidR="00F35690" w:rsidRPr="00EB4CDB" w:rsidRDefault="00AE3207" w:rsidP="00AE3207">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Main menu</w:t>
            </w:r>
          </w:p>
        </w:tc>
        <w:tc>
          <w:tcPr>
            <w:tcW w:w="2766" w:type="dxa"/>
          </w:tcPr>
          <w:p w14:paraId="5EF1150F" w14:textId="77777777" w:rsidR="00F35690" w:rsidRPr="00EB4CDB" w:rsidRDefault="00F35690" w:rsidP="00A10746">
            <w:pPr>
              <w:pStyle w:val="Lista"/>
              <w:numPr>
                <w:ilvl w:val="0"/>
                <w:numId w:val="0"/>
              </w:numPr>
              <w:ind w:left="357"/>
              <w:cnfStyle w:val="000000100000" w:firstRow="0" w:lastRow="0" w:firstColumn="0" w:lastColumn="0" w:oddVBand="0" w:evenVBand="0" w:oddHBand="1" w:evenHBand="0" w:firstRowFirstColumn="0" w:firstRowLastColumn="0" w:lastRowFirstColumn="0" w:lastRowLastColumn="0"/>
              <w:rPr>
                <w:rStyle w:val="Small"/>
              </w:rPr>
            </w:pPr>
          </w:p>
        </w:tc>
      </w:tr>
      <w:tr w:rsidR="00F35690" w:rsidRPr="000D570E" w14:paraId="62517DF0" w14:textId="77777777" w:rsidTr="00444C09">
        <w:tc>
          <w:tcPr>
            <w:cnfStyle w:val="001000000000" w:firstRow="0" w:lastRow="0" w:firstColumn="1" w:lastColumn="0" w:oddVBand="0" w:evenVBand="0" w:oddHBand="0" w:evenHBand="0" w:firstRowFirstColumn="0" w:firstRowLastColumn="0" w:lastRowFirstColumn="0" w:lastRowLastColumn="0"/>
            <w:tcW w:w="1234" w:type="dxa"/>
          </w:tcPr>
          <w:p w14:paraId="612E2DE1" w14:textId="77777777" w:rsidR="00F35690" w:rsidRPr="000D570E" w:rsidRDefault="00A755CD" w:rsidP="000D570E">
            <w:r w:rsidRPr="000D570E">
              <w:t>Economy</w:t>
            </w:r>
          </w:p>
        </w:tc>
        <w:tc>
          <w:tcPr>
            <w:tcW w:w="2765" w:type="dxa"/>
          </w:tcPr>
          <w:p w14:paraId="43A2FC43" w14:textId="77777777" w:rsidR="00F35690" w:rsidRDefault="0071454C"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Production</w:t>
            </w:r>
            <w:r w:rsidR="002D433B">
              <w:rPr>
                <w:rStyle w:val="Small"/>
              </w:rPr>
              <w:t xml:space="preserve"> </w:t>
            </w:r>
            <w:r w:rsidR="002D433B" w:rsidRPr="002D433B">
              <w:rPr>
                <w:rStyle w:val="Small"/>
                <w:rFonts w:ascii="Segoe UI Symbol" w:hAnsi="Segoe UI Symbol" w:cs="Segoe UI Symbol"/>
              </w:rPr>
              <w:t>✔</w:t>
            </w:r>
          </w:p>
          <w:p w14:paraId="5EB462EA" w14:textId="77777777" w:rsidR="00C04D17" w:rsidRDefault="00C04D17" w:rsidP="00EB4CDB">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Expenses collection</w:t>
            </w:r>
            <w:r w:rsidR="002D433B">
              <w:rPr>
                <w:rStyle w:val="Small"/>
              </w:rPr>
              <w:t xml:space="preserve"> </w:t>
            </w:r>
            <w:r w:rsidR="002D433B" w:rsidRPr="002D433B">
              <w:rPr>
                <w:rStyle w:val="Small"/>
                <w:rFonts w:ascii="Segoe UI Symbol" w:hAnsi="Segoe UI Symbol" w:cs="Segoe UI Symbol"/>
              </w:rPr>
              <w:t>✔</w:t>
            </w:r>
          </w:p>
          <w:p w14:paraId="49439D46" w14:textId="77777777" w:rsidR="00C04D17" w:rsidRPr="00EB4CDB" w:rsidRDefault="00346A56" w:rsidP="004E7F27">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Economy Mayor Controls</w:t>
            </w:r>
            <w:r w:rsidR="002D433B">
              <w:rPr>
                <w:rStyle w:val="Small"/>
              </w:rPr>
              <w:t xml:space="preserve"> </w:t>
            </w:r>
            <w:r w:rsidR="002D433B" w:rsidRPr="002D433B">
              <w:rPr>
                <w:rStyle w:val="Small"/>
                <w:rFonts w:ascii="Segoe UI Symbol" w:hAnsi="Segoe UI Symbol" w:cs="Segoe UI Symbol"/>
              </w:rPr>
              <w:t>✔</w:t>
            </w:r>
          </w:p>
        </w:tc>
        <w:tc>
          <w:tcPr>
            <w:tcW w:w="2765" w:type="dxa"/>
          </w:tcPr>
          <w:p w14:paraId="41F56058" w14:textId="77777777" w:rsidR="00F35690" w:rsidRPr="00EB4CDB" w:rsidRDefault="00C87843" w:rsidP="00C87843">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Strategic resources</w:t>
            </w:r>
          </w:p>
        </w:tc>
        <w:tc>
          <w:tcPr>
            <w:tcW w:w="2766" w:type="dxa"/>
          </w:tcPr>
          <w:p w14:paraId="7D7DE89B" w14:textId="77777777" w:rsidR="00F35690" w:rsidRPr="00EB4CDB" w:rsidRDefault="00F35690" w:rsidP="0029578A">
            <w:pPr>
              <w:pStyle w:val="Lista"/>
              <w:numPr>
                <w:ilvl w:val="0"/>
                <w:numId w:val="0"/>
              </w:numPr>
              <w:ind w:left="357"/>
              <w:cnfStyle w:val="000000000000" w:firstRow="0" w:lastRow="0" w:firstColumn="0" w:lastColumn="0" w:oddVBand="0" w:evenVBand="0" w:oddHBand="0" w:evenHBand="0" w:firstRowFirstColumn="0" w:firstRowLastColumn="0" w:lastRowFirstColumn="0" w:lastRowLastColumn="0"/>
              <w:rPr>
                <w:rStyle w:val="Small"/>
              </w:rPr>
            </w:pPr>
          </w:p>
        </w:tc>
      </w:tr>
      <w:tr w:rsidR="00A31FD6" w:rsidRPr="000D570E" w14:paraId="0D06E8B2" w14:textId="77777777"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6B59554C" w14:textId="77777777" w:rsidR="00A31FD6" w:rsidRPr="00A31FD6" w:rsidRDefault="00A31FD6" w:rsidP="00A31FD6">
            <w:r w:rsidRPr="000D570E">
              <w:t>Empire</w:t>
            </w:r>
          </w:p>
        </w:tc>
        <w:tc>
          <w:tcPr>
            <w:tcW w:w="2765" w:type="dxa"/>
          </w:tcPr>
          <w:p w14:paraId="5D2A4124" w14:textId="77777777" w:rsidR="00A31FD6"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Name and color </w:t>
            </w:r>
            <w:r w:rsidRPr="00A31FD6">
              <w:rPr>
                <w:rStyle w:val="Small"/>
                <w:rFonts w:ascii="Segoe UI Symbol" w:hAnsi="Segoe UI Symbol" w:cs="Segoe UI Symbol"/>
              </w:rPr>
              <w:t>✔</w:t>
            </w:r>
          </w:p>
          <w:p w14:paraId="3911D7B9"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Pseudo-random initial placing (1 hop prohibited) </w:t>
            </w:r>
            <w:r w:rsidRPr="00A31FD6">
              <w:rPr>
                <w:rStyle w:val="Small"/>
                <w:rFonts w:ascii="Segoe UI Symbol" w:hAnsi="Segoe UI Symbol" w:cs="Segoe UI Symbol"/>
              </w:rPr>
              <w:t>✔</w:t>
            </w:r>
          </w:p>
        </w:tc>
        <w:tc>
          <w:tcPr>
            <w:tcW w:w="2765" w:type="dxa"/>
          </w:tcPr>
          <w:p w14:paraId="7C8D9F48" w14:textId="77777777" w:rsidR="00A31FD6"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Empire relationships</w:t>
            </w:r>
          </w:p>
          <w:p w14:paraId="60248D82" w14:textId="77777777" w:rsidR="00A31FD6"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Empire UI</w:t>
            </w:r>
          </w:p>
          <w:p w14:paraId="755593E8"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Comparison Graph</w:t>
            </w:r>
          </w:p>
        </w:tc>
        <w:tc>
          <w:tcPr>
            <w:tcW w:w="2766" w:type="dxa"/>
          </w:tcPr>
          <w:p w14:paraId="6F1829C2"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sidRPr="0022681E">
              <w:rPr>
                <w:rStyle w:val="Small"/>
              </w:rPr>
              <w:t>K-</w:t>
            </w:r>
            <w:proofErr w:type="spellStart"/>
            <w:r w:rsidRPr="0022681E">
              <w:rPr>
                <w:rStyle w:val="Small"/>
              </w:rPr>
              <w:t>me</w:t>
            </w:r>
            <w:r>
              <w:rPr>
                <w:rStyle w:val="Small"/>
              </w:rPr>
              <w:t>doids</w:t>
            </w:r>
            <w:proofErr w:type="spellEnd"/>
            <w:r w:rsidRPr="0022681E">
              <w:rPr>
                <w:rStyle w:val="Small"/>
              </w:rPr>
              <w:t xml:space="preserve"> clustering</w:t>
            </w:r>
            <w:r>
              <w:rPr>
                <w:rStyle w:val="Small"/>
              </w:rPr>
              <w:t xml:space="preserve"> for placement </w:t>
            </w:r>
            <w:r w:rsidRPr="00A31FD6">
              <w:rPr>
                <w:rStyle w:val="Small"/>
                <w:rFonts w:ascii="Segoe UI Symbol" w:hAnsi="Segoe UI Symbol" w:cs="Segoe UI Symbol"/>
              </w:rPr>
              <w:t>✔</w:t>
            </w:r>
          </w:p>
        </w:tc>
      </w:tr>
      <w:tr w:rsidR="00A31FD6" w:rsidRPr="000D570E" w14:paraId="17DC4689" w14:textId="77777777" w:rsidTr="00444C09">
        <w:tc>
          <w:tcPr>
            <w:cnfStyle w:val="001000000000" w:firstRow="0" w:lastRow="0" w:firstColumn="1" w:lastColumn="0" w:oddVBand="0" w:evenVBand="0" w:oddHBand="0" w:evenHBand="0" w:firstRowFirstColumn="0" w:firstRowLastColumn="0" w:lastRowFirstColumn="0" w:lastRowLastColumn="0"/>
            <w:tcW w:w="1234" w:type="dxa"/>
          </w:tcPr>
          <w:p w14:paraId="5D19B9D2" w14:textId="77777777" w:rsidR="00A31FD6" w:rsidRPr="00A31FD6" w:rsidRDefault="00A31FD6" w:rsidP="00A31FD6">
            <w:r w:rsidRPr="000D570E">
              <w:t>Fleets</w:t>
            </w:r>
          </w:p>
        </w:tc>
        <w:tc>
          <w:tcPr>
            <w:tcW w:w="2765" w:type="dxa"/>
          </w:tcPr>
          <w:p w14:paraId="3EFAA03B" w14:textId="77777777" w:rsidR="00A31FD6"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Fleet UI </w:t>
            </w:r>
            <w:r w:rsidRPr="00A31FD6">
              <w:rPr>
                <w:rStyle w:val="Small"/>
                <w:rFonts w:ascii="Segoe UI Symbol" w:hAnsi="Segoe UI Symbol" w:cs="Segoe UI Symbol"/>
              </w:rPr>
              <w:t>✔</w:t>
            </w:r>
          </w:p>
          <w:p w14:paraId="2FE1C356" w14:textId="77777777" w:rsidR="00A31FD6"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Fleet basic movement queue </w:t>
            </w:r>
            <w:r w:rsidRPr="00A31FD6">
              <w:rPr>
                <w:rStyle w:val="Small"/>
                <w:rFonts w:ascii="Segoe UI Symbol" w:hAnsi="Segoe UI Symbol" w:cs="Segoe UI Symbol"/>
              </w:rPr>
              <w:t>✔</w:t>
            </w:r>
          </w:p>
          <w:p w14:paraId="030F9429"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sidRPr="008F3970">
              <w:rPr>
                <w:rStyle w:val="Small"/>
              </w:rPr>
              <w:t>Basic design (ship id + number), no particulars</w:t>
            </w:r>
            <w:r>
              <w:rPr>
                <w:rStyle w:val="Small"/>
              </w:rPr>
              <w:t xml:space="preserve"> </w:t>
            </w:r>
            <w:r w:rsidRPr="00A31FD6">
              <w:rPr>
                <w:rStyle w:val="Small"/>
                <w:rFonts w:ascii="Segoe UI Symbol" w:hAnsi="Segoe UI Symbol" w:cs="Segoe UI Symbol"/>
              </w:rPr>
              <w:t>✔</w:t>
            </w:r>
          </w:p>
        </w:tc>
        <w:tc>
          <w:tcPr>
            <w:tcW w:w="2765" w:type="dxa"/>
          </w:tcPr>
          <w:p w14:paraId="07B39B2D" w14:textId="77777777" w:rsidR="00A31FD6" w:rsidRPr="00FC0DFC"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sidRPr="00FC0DFC">
              <w:rPr>
                <w:rStyle w:val="Small"/>
              </w:rPr>
              <w:t>Long-range movement (IDA* search)</w:t>
            </w:r>
          </w:p>
          <w:p w14:paraId="1054BC42"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D</w:t>
            </w:r>
            <w:r w:rsidRPr="0011169F">
              <w:rPr>
                <w:rStyle w:val="Small"/>
              </w:rPr>
              <w:t>efine several predefined ship types</w:t>
            </w:r>
          </w:p>
        </w:tc>
        <w:tc>
          <w:tcPr>
            <w:tcW w:w="2766" w:type="dxa"/>
          </w:tcPr>
          <w:p w14:paraId="1DC6EF36" w14:textId="77777777" w:rsidR="00A31FD6"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components</w:t>
            </w:r>
          </w:p>
          <w:p w14:paraId="73D39A88"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Custom ship design window</w:t>
            </w:r>
          </w:p>
        </w:tc>
      </w:tr>
      <w:tr w:rsidR="00A31FD6" w:rsidRPr="000D570E" w14:paraId="75CDED4A" w14:textId="77777777"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788AC005" w14:textId="77777777" w:rsidR="00A31FD6" w:rsidRPr="00A31FD6" w:rsidRDefault="00A31FD6" w:rsidP="00A31FD6">
            <w:r w:rsidRPr="000D570E">
              <w:t>Shipyards</w:t>
            </w:r>
          </w:p>
        </w:tc>
        <w:tc>
          <w:tcPr>
            <w:tcW w:w="2765" w:type="dxa"/>
          </w:tcPr>
          <w:p w14:paraId="7DF5803D" w14:textId="77777777" w:rsidR="00A31FD6"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Construction </w:t>
            </w:r>
            <w:r w:rsidRPr="00A31FD6">
              <w:rPr>
                <w:rStyle w:val="Small"/>
                <w:rFonts w:ascii="Segoe UI Symbol" w:hAnsi="Segoe UI Symbol" w:cs="Segoe UI Symbol"/>
              </w:rPr>
              <w:t>✔</w:t>
            </w:r>
          </w:p>
          <w:p w14:paraId="4E45B140" w14:textId="77777777" w:rsidR="00A31FD6"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Shipyard UI </w:t>
            </w:r>
            <w:r w:rsidRPr="00A31FD6">
              <w:rPr>
                <w:rStyle w:val="Small"/>
                <w:rFonts w:ascii="Segoe UI Symbol" w:hAnsi="Segoe UI Symbol" w:cs="Segoe UI Symbol"/>
              </w:rPr>
              <w:t>✔</w:t>
            </w:r>
          </w:p>
          <w:p w14:paraId="62ADBF49"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Unit production </w:t>
            </w:r>
            <w:r w:rsidRPr="00A31FD6">
              <w:rPr>
                <w:rStyle w:val="Small"/>
                <w:rFonts w:ascii="Segoe UI Symbol" w:hAnsi="Segoe UI Symbol" w:cs="Segoe UI Symbol"/>
              </w:rPr>
              <w:t>✔</w:t>
            </w:r>
          </w:p>
        </w:tc>
        <w:tc>
          <w:tcPr>
            <w:tcW w:w="2765" w:type="dxa"/>
          </w:tcPr>
          <w:p w14:paraId="3E9047F5"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Upgrades</w:t>
            </w:r>
          </w:p>
        </w:tc>
        <w:tc>
          <w:tcPr>
            <w:tcW w:w="2766" w:type="dxa"/>
          </w:tcPr>
          <w:p w14:paraId="4025662F"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Relocation?</w:t>
            </w:r>
          </w:p>
        </w:tc>
      </w:tr>
      <w:tr w:rsidR="00A31FD6" w:rsidRPr="000D570E" w14:paraId="6C12CFBF" w14:textId="77777777" w:rsidTr="00444C09">
        <w:tc>
          <w:tcPr>
            <w:cnfStyle w:val="001000000000" w:firstRow="0" w:lastRow="0" w:firstColumn="1" w:lastColumn="0" w:oddVBand="0" w:evenVBand="0" w:oddHBand="0" w:evenHBand="0" w:firstRowFirstColumn="0" w:firstRowLastColumn="0" w:lastRowFirstColumn="0" w:lastRowLastColumn="0"/>
            <w:tcW w:w="1234" w:type="dxa"/>
          </w:tcPr>
          <w:p w14:paraId="78153660" w14:textId="77777777" w:rsidR="00A31FD6" w:rsidRPr="00A31FD6" w:rsidRDefault="00A31FD6" w:rsidP="00A31FD6">
            <w:r>
              <w:t>Influencers</w:t>
            </w:r>
          </w:p>
        </w:tc>
        <w:tc>
          <w:tcPr>
            <w:tcW w:w="2765" w:type="dxa"/>
          </w:tcPr>
          <w:p w14:paraId="60D402E0"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5" w:type="dxa"/>
          </w:tcPr>
          <w:p w14:paraId="407F2AE9"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Spies</w:t>
            </w:r>
          </w:p>
        </w:tc>
        <w:tc>
          <w:tcPr>
            <w:tcW w:w="2766" w:type="dxa"/>
          </w:tcPr>
          <w:p w14:paraId="699DF6D2"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A31FD6" w:rsidRPr="000D570E" w14:paraId="14018A14" w14:textId="77777777"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28B8BD16" w14:textId="77777777" w:rsidR="00A31FD6" w:rsidRPr="00A31FD6" w:rsidRDefault="00A31FD6" w:rsidP="00A31FD6">
            <w:r>
              <w:t>Tech</w:t>
            </w:r>
          </w:p>
        </w:tc>
        <w:tc>
          <w:tcPr>
            <w:tcW w:w="2765" w:type="dxa"/>
          </w:tcPr>
          <w:p w14:paraId="523AC1A5"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5" w:type="dxa"/>
          </w:tcPr>
          <w:p w14:paraId="3323A9D0"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p>
        </w:tc>
        <w:tc>
          <w:tcPr>
            <w:tcW w:w="2766" w:type="dxa"/>
          </w:tcPr>
          <w:p w14:paraId="7A36665A"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p>
        </w:tc>
      </w:tr>
      <w:tr w:rsidR="00A31FD6" w:rsidRPr="000D570E" w14:paraId="36B993F7" w14:textId="77777777" w:rsidTr="00444C09">
        <w:tc>
          <w:tcPr>
            <w:cnfStyle w:val="001000000000" w:firstRow="0" w:lastRow="0" w:firstColumn="1" w:lastColumn="0" w:oddVBand="0" w:evenVBand="0" w:oddHBand="0" w:evenHBand="0" w:firstRowFirstColumn="0" w:firstRowLastColumn="0" w:lastRowFirstColumn="0" w:lastRowLastColumn="0"/>
            <w:tcW w:w="1234" w:type="dxa"/>
          </w:tcPr>
          <w:p w14:paraId="1A1ACCA7" w14:textId="77777777" w:rsidR="00A31FD6" w:rsidRPr="00A31FD6" w:rsidRDefault="00A31FD6" w:rsidP="00A31FD6">
            <w:r w:rsidRPr="000D570E">
              <w:t>AI</w:t>
            </w:r>
          </w:p>
        </w:tc>
        <w:tc>
          <w:tcPr>
            <w:tcW w:w="2765" w:type="dxa"/>
          </w:tcPr>
          <w:p w14:paraId="1129DCAA"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Some basic AI to play against.</w:t>
            </w:r>
          </w:p>
        </w:tc>
        <w:tc>
          <w:tcPr>
            <w:tcW w:w="2765" w:type="dxa"/>
          </w:tcPr>
          <w:p w14:paraId="0E032FDE"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14:paraId="2B4FFD6A"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A31FD6" w:rsidRPr="000D570E" w14:paraId="22BB5A1B" w14:textId="77777777"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086E3703" w14:textId="77777777" w:rsidR="00A31FD6" w:rsidRPr="00A31FD6" w:rsidRDefault="00A31FD6" w:rsidP="00A31FD6">
            <w:r w:rsidRPr="000D570E">
              <w:lastRenderedPageBreak/>
              <w:t>Audio</w:t>
            </w:r>
          </w:p>
        </w:tc>
        <w:tc>
          <w:tcPr>
            <w:tcW w:w="2765" w:type="dxa"/>
          </w:tcPr>
          <w:p w14:paraId="07411E1F" w14:textId="77777777" w:rsidR="00A31FD6"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Music</w:t>
            </w:r>
          </w:p>
          <w:p w14:paraId="682D4F4B"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Basic click sounds</w:t>
            </w:r>
          </w:p>
        </w:tc>
        <w:tc>
          <w:tcPr>
            <w:tcW w:w="2765" w:type="dxa"/>
          </w:tcPr>
          <w:p w14:paraId="2D47EDC1"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w:t>
            </w:r>
          </w:p>
        </w:tc>
        <w:tc>
          <w:tcPr>
            <w:tcW w:w="2766" w:type="dxa"/>
          </w:tcPr>
          <w:p w14:paraId="3B78C21B"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Music and Sounds</w:t>
            </w:r>
          </w:p>
        </w:tc>
      </w:tr>
      <w:tr w:rsidR="00A31FD6" w:rsidRPr="000D570E" w14:paraId="3314B407" w14:textId="77777777" w:rsidTr="00444C09">
        <w:tc>
          <w:tcPr>
            <w:cnfStyle w:val="001000000000" w:firstRow="0" w:lastRow="0" w:firstColumn="1" w:lastColumn="0" w:oddVBand="0" w:evenVBand="0" w:oddHBand="0" w:evenHBand="0" w:firstRowFirstColumn="0" w:firstRowLastColumn="0" w:lastRowFirstColumn="0" w:lastRowLastColumn="0"/>
            <w:tcW w:w="1234" w:type="dxa"/>
          </w:tcPr>
          <w:p w14:paraId="087C7E8D" w14:textId="77777777" w:rsidR="00A31FD6" w:rsidRPr="00A31FD6" w:rsidRDefault="00A31FD6" w:rsidP="00A31FD6">
            <w:r>
              <w:t>Game Mechanics</w:t>
            </w:r>
          </w:p>
        </w:tc>
        <w:tc>
          <w:tcPr>
            <w:tcW w:w="2765" w:type="dxa"/>
          </w:tcPr>
          <w:p w14:paraId="2B0F984D" w14:textId="77777777" w:rsidR="00A31FD6"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Turn mechanics </w:t>
            </w:r>
            <w:r w:rsidRPr="00A31FD6">
              <w:rPr>
                <w:rStyle w:val="Small"/>
                <w:rFonts w:ascii="Segoe UI Symbol" w:hAnsi="Segoe UI Symbol" w:cs="Segoe UI Symbol"/>
              </w:rPr>
              <w:t>✔</w:t>
            </w:r>
          </w:p>
          <w:p w14:paraId="10529AD7"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Conflict resolution </w:t>
            </w:r>
            <w:r w:rsidRPr="00A31FD6">
              <w:rPr>
                <w:rStyle w:val="Small"/>
                <w:rFonts w:ascii="Segoe UI Symbol" w:hAnsi="Segoe UI Symbol" w:cs="Segoe UI Symbol"/>
              </w:rPr>
              <w:t>✔</w:t>
            </w:r>
          </w:p>
        </w:tc>
        <w:tc>
          <w:tcPr>
            <w:tcW w:w="2765" w:type="dxa"/>
          </w:tcPr>
          <w:p w14:paraId="4C0AEDEA"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Fog of War </w:t>
            </w:r>
            <w:r w:rsidRPr="00A31FD6">
              <w:rPr>
                <w:rStyle w:val="Small"/>
                <w:rFonts w:ascii="Segoe UI Symbol" w:hAnsi="Segoe UI Symbol" w:cs="Segoe UI Symbol"/>
              </w:rPr>
              <w:t>✔</w:t>
            </w:r>
          </w:p>
        </w:tc>
        <w:tc>
          <w:tcPr>
            <w:tcW w:w="2766" w:type="dxa"/>
          </w:tcPr>
          <w:p w14:paraId="5A56129B"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p>
        </w:tc>
      </w:tr>
      <w:tr w:rsidR="00A31FD6" w:rsidRPr="000D570E" w14:paraId="529E674A" w14:textId="77777777" w:rsidTr="00444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4" w:type="dxa"/>
          </w:tcPr>
          <w:p w14:paraId="3C4B43B7" w14:textId="77777777" w:rsidR="00A31FD6" w:rsidRPr="00A31FD6" w:rsidRDefault="00A31FD6" w:rsidP="00A31FD6">
            <w:r>
              <w:t>Combat</w:t>
            </w:r>
          </w:p>
        </w:tc>
        <w:tc>
          <w:tcPr>
            <w:tcW w:w="2765" w:type="dxa"/>
          </w:tcPr>
          <w:p w14:paraId="2E718EC9" w14:textId="77777777" w:rsidR="00A31FD6"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 xml:space="preserve">Simple solver (mimic </w:t>
            </w:r>
            <w:proofErr w:type="spellStart"/>
            <w:r>
              <w:rPr>
                <w:rStyle w:val="Small"/>
              </w:rPr>
              <w:t>Vox</w:t>
            </w:r>
            <w:proofErr w:type="spellEnd"/>
            <w:r>
              <w:rPr>
                <w:rStyle w:val="Small"/>
              </w:rPr>
              <w:t xml:space="preserve">) </w:t>
            </w:r>
            <w:r w:rsidRPr="00A31FD6">
              <w:rPr>
                <w:rStyle w:val="Small"/>
                <w:rFonts w:ascii="Segoe UI Symbol" w:hAnsi="Segoe UI Symbol" w:cs="Segoe UI Symbol"/>
              </w:rPr>
              <w:t>✔</w:t>
            </w:r>
          </w:p>
        </w:tc>
        <w:tc>
          <w:tcPr>
            <w:tcW w:w="2765" w:type="dxa"/>
          </w:tcPr>
          <w:p w14:paraId="557F7D8D" w14:textId="77777777" w:rsidR="00A31FD6"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Solver (automatic)</w:t>
            </w:r>
          </w:p>
          <w:p w14:paraId="17005D79" w14:textId="77777777" w:rsidR="00A31FD6"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Animation</w:t>
            </w:r>
          </w:p>
          <w:p w14:paraId="040E96DE"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Adjustable simulation speed</w:t>
            </w:r>
          </w:p>
        </w:tc>
        <w:tc>
          <w:tcPr>
            <w:tcW w:w="2766" w:type="dxa"/>
          </w:tcPr>
          <w:p w14:paraId="3EBE870F" w14:textId="77777777" w:rsidR="00A31FD6"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Linear with real-time commands</w:t>
            </w:r>
          </w:p>
          <w:p w14:paraId="2E501E12" w14:textId="77777777" w:rsidR="00A31FD6" w:rsidRPr="00EB4CDB" w:rsidRDefault="00A31FD6" w:rsidP="00A31FD6">
            <w:pPr>
              <w:pStyle w:val="Lista"/>
              <w:cnfStyle w:val="000000100000" w:firstRow="0" w:lastRow="0" w:firstColumn="0" w:lastColumn="0" w:oddVBand="0" w:evenVBand="0" w:oddHBand="1" w:evenHBand="0" w:firstRowFirstColumn="0" w:firstRowLastColumn="0" w:lastRowFirstColumn="0" w:lastRowLastColumn="0"/>
              <w:rPr>
                <w:rStyle w:val="Small"/>
              </w:rPr>
            </w:pPr>
            <w:r>
              <w:rPr>
                <w:rStyle w:val="Small"/>
              </w:rPr>
              <w:t>Non-Linear?</w:t>
            </w:r>
          </w:p>
        </w:tc>
      </w:tr>
      <w:tr w:rsidR="00A31FD6" w:rsidRPr="000D570E" w14:paraId="39DA66A7" w14:textId="77777777" w:rsidTr="00444C09">
        <w:tc>
          <w:tcPr>
            <w:cnfStyle w:val="001000000000" w:firstRow="0" w:lastRow="0" w:firstColumn="1" w:lastColumn="0" w:oddVBand="0" w:evenVBand="0" w:oddHBand="0" w:evenHBand="0" w:firstRowFirstColumn="0" w:firstRowLastColumn="0" w:lastRowFirstColumn="0" w:lastRowLastColumn="0"/>
            <w:tcW w:w="1234" w:type="dxa"/>
          </w:tcPr>
          <w:p w14:paraId="21ED580D" w14:textId="77777777" w:rsidR="00A31FD6" w:rsidRPr="00A31FD6" w:rsidRDefault="00A31FD6" w:rsidP="00A31FD6">
            <w:r>
              <w:t>Invasion</w:t>
            </w:r>
          </w:p>
        </w:tc>
        <w:tc>
          <w:tcPr>
            <w:tcW w:w="2765" w:type="dxa"/>
          </w:tcPr>
          <w:p w14:paraId="2957C038" w14:textId="77777777" w:rsidR="00A31FD6"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r>
              <w:rPr>
                <w:rStyle w:val="Small"/>
              </w:rPr>
              <w:t xml:space="preserve">Automatic on fleet arrival </w:t>
            </w:r>
            <w:r w:rsidRPr="00A31FD6">
              <w:rPr>
                <w:rStyle w:val="Small"/>
                <w:rFonts w:ascii="Segoe UI Symbol" w:hAnsi="Segoe UI Symbol" w:cs="Segoe UI Symbol"/>
              </w:rPr>
              <w:t>✔</w:t>
            </w:r>
          </w:p>
        </w:tc>
        <w:tc>
          <w:tcPr>
            <w:tcW w:w="2765" w:type="dxa"/>
          </w:tcPr>
          <w:p w14:paraId="2675E17D"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p>
        </w:tc>
        <w:tc>
          <w:tcPr>
            <w:tcW w:w="2766" w:type="dxa"/>
          </w:tcPr>
          <w:p w14:paraId="13583448" w14:textId="77777777" w:rsidR="00A31FD6" w:rsidRPr="00EB4CDB" w:rsidRDefault="00A31FD6" w:rsidP="00A31FD6">
            <w:pPr>
              <w:pStyle w:val="Lista"/>
              <w:cnfStyle w:val="000000000000" w:firstRow="0" w:lastRow="0" w:firstColumn="0" w:lastColumn="0" w:oddVBand="0" w:evenVBand="0" w:oddHBand="0" w:evenHBand="0" w:firstRowFirstColumn="0" w:firstRowLastColumn="0" w:lastRowFirstColumn="0" w:lastRowLastColumn="0"/>
              <w:rPr>
                <w:rStyle w:val="Small"/>
              </w:rPr>
            </w:pPr>
          </w:p>
        </w:tc>
      </w:tr>
    </w:tbl>
    <w:p w14:paraId="0AA0ECDD" w14:textId="77777777" w:rsidR="00F35690" w:rsidRPr="00F35690" w:rsidRDefault="00F35690" w:rsidP="00F35690">
      <w:pPr>
        <w:pStyle w:val="Parrafonormal"/>
      </w:pPr>
    </w:p>
    <w:p w14:paraId="5AAB85BE" w14:textId="77777777" w:rsidR="001F0A3D" w:rsidRDefault="00A7603B" w:rsidP="00613510">
      <w:pPr>
        <w:pStyle w:val="Heading1"/>
        <w:numPr>
          <w:ilvl w:val="0"/>
          <w:numId w:val="2"/>
        </w:numPr>
      </w:pPr>
      <w:bookmarkStart w:id="70" w:name="_Toc385152849"/>
      <w:r>
        <w:lastRenderedPageBreak/>
        <w:t>Turn &amp;</w:t>
      </w:r>
      <w:r w:rsidR="00EA1AC3">
        <w:t xml:space="preserve"> </w:t>
      </w:r>
      <w:r>
        <w:t>Event</w:t>
      </w:r>
      <w:r w:rsidR="001F0A3D">
        <w:t xml:space="preserve"> Processing</w:t>
      </w:r>
      <w:bookmarkEnd w:id="70"/>
    </w:p>
    <w:p w14:paraId="0136B15B" w14:textId="77777777" w:rsidR="00A7603B" w:rsidRDefault="00A7603B" w:rsidP="001F0A3D">
      <w:pPr>
        <w:pStyle w:val="Heading2"/>
        <w:numPr>
          <w:ilvl w:val="1"/>
          <w:numId w:val="2"/>
        </w:numPr>
      </w:pPr>
      <w:bookmarkStart w:id="71" w:name="_Toc385152850"/>
      <w:r>
        <w:t>State</w:t>
      </w:r>
      <w:bookmarkEnd w:id="71"/>
    </w:p>
    <w:p w14:paraId="2A3E8FAE" w14:textId="77777777" w:rsidR="00A7603B" w:rsidRPr="00A7603B" w:rsidRDefault="00A7603B" w:rsidP="00A7603B">
      <w:pPr>
        <w:pStyle w:val="Heading3"/>
      </w:pPr>
      <w:bookmarkStart w:id="72" w:name="_Toc385152851"/>
      <w:r>
        <w:t>Concepts</w:t>
      </w:r>
      <w:bookmarkEnd w:id="72"/>
    </w:p>
    <w:p w14:paraId="3D1AD2B7" w14:textId="77777777" w:rsidR="00A7603B" w:rsidRDefault="00A7603B" w:rsidP="00A7603B">
      <w:pPr>
        <w:pStyle w:val="Heading4"/>
      </w:pPr>
      <w:r>
        <w:t>The true state</w:t>
      </w:r>
    </w:p>
    <w:p w14:paraId="491286EA" w14:textId="77777777" w:rsidR="00A7603B" w:rsidRDefault="00A7603B" w:rsidP="00A7603B">
      <w:pPr>
        <w:pStyle w:val="Parrafonormal"/>
      </w:pPr>
      <w:r>
        <w:t xml:space="preserve">This can be considered the shared, true state. </w:t>
      </w:r>
      <w:r w:rsidR="00785FE7">
        <w:t>It includes everything going on in the galaxy.</w:t>
      </w:r>
    </w:p>
    <w:p w14:paraId="66CEABA7" w14:textId="77777777" w:rsidR="00A7603B" w:rsidRDefault="00A7603B" w:rsidP="00A7603B">
      <w:pPr>
        <w:pStyle w:val="Heading4"/>
      </w:pPr>
      <w:r>
        <w:t>Visibility</w:t>
      </w:r>
    </w:p>
    <w:p w14:paraId="219C0E0C" w14:textId="77777777" w:rsidR="00A7603B" w:rsidRDefault="00A7603B" w:rsidP="00785FE7">
      <w:pPr>
        <w:pStyle w:val="Parrafonormal"/>
      </w:pPr>
      <w:r>
        <w:t>Visibility corresponds to one or more locations on the true state, visible to a given empire. Locations correspond to stars and lanes. Visibility is limited to those</w:t>
      </w:r>
      <w:r w:rsidR="00DF0F0F">
        <w:t xml:space="preserve"> the current location (lane or star) and if orbiting a star also those lanes who reach it. </w:t>
      </w:r>
      <w:r w:rsidR="00E03663">
        <w:t xml:space="preserve">This is a good and practical </w:t>
      </w:r>
      <w:r w:rsidR="00DF0F0F">
        <w:t>tradeoff, which</w:t>
      </w:r>
      <w:r w:rsidR="00E03663">
        <w:t xml:space="preserve"> also plays well with the fact that we want hidden agents to play an important role. </w:t>
      </w:r>
      <w:r w:rsidR="00DF0F0F">
        <w:t>N</w:t>
      </w:r>
      <w:r w:rsidR="00E03663">
        <w:t>o such thing as sensors capable to detect things several light-years away</w:t>
      </w:r>
      <w:r w:rsidR="00DF0F0F">
        <w:t xml:space="preserve"> exist, which is also more realistic</w:t>
      </w:r>
      <w:r w:rsidR="00E03663">
        <w:t>.</w:t>
      </w:r>
    </w:p>
    <w:p w14:paraId="7AD396CE" w14:textId="77777777" w:rsidR="00EA1AC3" w:rsidRDefault="00AB2080" w:rsidP="00AB2080">
      <w:pPr>
        <w:pStyle w:val="Heading4"/>
      </w:pPr>
      <w:r>
        <w:t>Perceived State</w:t>
      </w:r>
    </w:p>
    <w:p w14:paraId="224D62BC" w14:textId="77777777" w:rsidR="00AB2080" w:rsidRDefault="00AB2080" w:rsidP="00AB2080">
      <w:pPr>
        <w:pStyle w:val="Parrafonormal"/>
      </w:pPr>
      <w:r>
        <w:t>This is the state of things as perceived by a single player/empire. The perceived state is a mix of the things that were visible, some of which can be remembered, the things that are currently visible and new actions taken by the player this turn.</w:t>
      </w:r>
    </w:p>
    <w:p w14:paraId="0DD1908E" w14:textId="77777777" w:rsidR="00AB2080" w:rsidRDefault="00AB2080" w:rsidP="00AB2080">
      <w:pPr>
        <w:pStyle w:val="Heading3"/>
      </w:pPr>
      <w:bookmarkStart w:id="73" w:name="_Toc385152852"/>
      <w:r>
        <w:t>Procedure</w:t>
      </w:r>
      <w:bookmarkEnd w:id="73"/>
    </w:p>
    <w:p w14:paraId="3BA34B49" w14:textId="77777777" w:rsidR="00AB2080" w:rsidRDefault="00AB2080" w:rsidP="00AB2080">
      <w:pPr>
        <w:pStyle w:val="Lista"/>
      </w:pPr>
      <w:r>
        <w:t>Pre-turn phase</w:t>
      </w:r>
    </w:p>
    <w:p w14:paraId="028C161A" w14:textId="77777777" w:rsidR="00AB2080" w:rsidRDefault="00AB2080" w:rsidP="00AB2080">
      <w:pPr>
        <w:pStyle w:val="Lista"/>
        <w:numPr>
          <w:ilvl w:val="1"/>
          <w:numId w:val="3"/>
        </w:numPr>
      </w:pPr>
      <w:r>
        <w:t>The true state is updated (time passes, production occurs, fleets move, etc</w:t>
      </w:r>
      <w:r w:rsidR="00F3079D">
        <w:t>.</w:t>
      </w:r>
      <w:r>
        <w:t>)</w:t>
      </w:r>
    </w:p>
    <w:p w14:paraId="53388A1C" w14:textId="77777777" w:rsidR="00AB2080" w:rsidRDefault="00AB2080" w:rsidP="00AB2080">
      <w:pPr>
        <w:pStyle w:val="Lista"/>
        <w:numPr>
          <w:ilvl w:val="1"/>
          <w:numId w:val="3"/>
        </w:numPr>
      </w:pPr>
      <w:r>
        <w:t>Events are computed</w:t>
      </w:r>
    </w:p>
    <w:p w14:paraId="3B172386" w14:textId="77777777" w:rsidR="00AB2080" w:rsidRDefault="00AB2080" w:rsidP="00AB2080">
      <w:pPr>
        <w:pStyle w:val="Lista"/>
        <w:numPr>
          <w:ilvl w:val="1"/>
          <w:numId w:val="3"/>
        </w:numPr>
      </w:pPr>
      <w:r>
        <w:t>Events are resolved</w:t>
      </w:r>
    </w:p>
    <w:p w14:paraId="01BAA3E0" w14:textId="77777777" w:rsidR="00AB2080" w:rsidRDefault="00AB2080" w:rsidP="00AB2080">
      <w:pPr>
        <w:pStyle w:val="Lista"/>
        <w:numPr>
          <w:ilvl w:val="1"/>
          <w:numId w:val="3"/>
        </w:numPr>
      </w:pPr>
      <w:r>
        <w:t>Visibility is recalculated for all empires</w:t>
      </w:r>
    </w:p>
    <w:p w14:paraId="702D73D5" w14:textId="77777777" w:rsidR="00AB2080" w:rsidRDefault="00AB2080" w:rsidP="00AB2080">
      <w:pPr>
        <w:pStyle w:val="Lista"/>
        <w:numPr>
          <w:ilvl w:val="1"/>
          <w:numId w:val="3"/>
        </w:numPr>
      </w:pPr>
      <w:r>
        <w:t>Perceived state is recalculated for all empires</w:t>
      </w:r>
      <w:r w:rsidR="007D298A">
        <w:t>, by updating the remembered state with the visible locations.</w:t>
      </w:r>
    </w:p>
    <w:p w14:paraId="1AC199B6" w14:textId="77777777" w:rsidR="008620A1" w:rsidRDefault="008620A1" w:rsidP="00AB2080">
      <w:pPr>
        <w:pStyle w:val="Lista"/>
        <w:numPr>
          <w:ilvl w:val="1"/>
          <w:numId w:val="3"/>
        </w:numPr>
      </w:pPr>
      <w:r>
        <w:t>All transient things (fleets) on the remembered state are removed from non-visible locations.</w:t>
      </w:r>
    </w:p>
    <w:p w14:paraId="103291BE" w14:textId="77777777" w:rsidR="00AB2080" w:rsidRDefault="00AB2080" w:rsidP="00AB2080">
      <w:pPr>
        <w:pStyle w:val="Lista"/>
      </w:pPr>
      <w:r>
        <w:t>Turn phase</w:t>
      </w:r>
    </w:p>
    <w:p w14:paraId="7F0DE975" w14:textId="77777777" w:rsidR="006C108F" w:rsidRDefault="00AB2080" w:rsidP="006C108F">
      <w:pPr>
        <w:pStyle w:val="Lista"/>
        <w:numPr>
          <w:ilvl w:val="1"/>
          <w:numId w:val="3"/>
        </w:numPr>
      </w:pPr>
      <w:r>
        <w:t>The player or AI observes the perceived state and takes actions</w:t>
      </w:r>
      <w:r w:rsidR="006C108F">
        <w:t>.</w:t>
      </w:r>
    </w:p>
    <w:p w14:paraId="53C219A0" w14:textId="77777777" w:rsidR="00AB2080" w:rsidRDefault="00AB2080" w:rsidP="00AB2080">
      <w:pPr>
        <w:pStyle w:val="Lista"/>
        <w:numPr>
          <w:ilvl w:val="1"/>
          <w:numId w:val="3"/>
        </w:numPr>
      </w:pPr>
      <w:r>
        <w:t>Actions change the perceived state only</w:t>
      </w:r>
      <w:r w:rsidR="007D298A">
        <w:t xml:space="preserve"> (fleets created or disbanded, routes modified, </w:t>
      </w:r>
      <w:proofErr w:type="spellStart"/>
      <w:r w:rsidR="007D298A">
        <w:t>etc</w:t>
      </w:r>
      <w:proofErr w:type="spellEnd"/>
      <w:r w:rsidR="007D298A">
        <w:t>).</w:t>
      </w:r>
    </w:p>
    <w:p w14:paraId="585DED29" w14:textId="77777777" w:rsidR="007D298A" w:rsidRDefault="007D298A" w:rsidP="007D298A">
      <w:pPr>
        <w:pStyle w:val="Lista"/>
      </w:pPr>
      <w:r>
        <w:t>Post-turn phase</w:t>
      </w:r>
    </w:p>
    <w:p w14:paraId="26601629" w14:textId="77777777" w:rsidR="007D298A" w:rsidRPr="00AB2080" w:rsidRDefault="007D298A" w:rsidP="007D298A">
      <w:pPr>
        <w:pStyle w:val="Lista"/>
        <w:numPr>
          <w:ilvl w:val="1"/>
          <w:numId w:val="3"/>
        </w:numPr>
      </w:pPr>
      <w:r>
        <w:t xml:space="preserve">The changes made by each player in their own perceived state are applied to the </w:t>
      </w:r>
      <w:r w:rsidR="00B524E4">
        <w:t>true st</w:t>
      </w:r>
      <w:r w:rsidR="00A8419B">
        <w:t>ate, one location at the time.</w:t>
      </w:r>
    </w:p>
    <w:p w14:paraId="4F3EFBAF" w14:textId="77777777" w:rsidR="00E72A39" w:rsidRDefault="00E72A39" w:rsidP="00785FE7">
      <w:pPr>
        <w:pStyle w:val="Parrafonormal"/>
      </w:pPr>
    </w:p>
    <w:p w14:paraId="3E4A4BC8" w14:textId="77777777" w:rsidR="00785FE7" w:rsidRDefault="00785FE7" w:rsidP="00785FE7">
      <w:pPr>
        <w:pStyle w:val="Parrafonormal"/>
      </w:pPr>
    </w:p>
    <w:p w14:paraId="4349FE04" w14:textId="77777777" w:rsidR="00A7603B" w:rsidRPr="00A7603B" w:rsidRDefault="00A7603B" w:rsidP="00A7603B">
      <w:pPr>
        <w:pStyle w:val="Parrafonormal"/>
      </w:pPr>
    </w:p>
    <w:p w14:paraId="08A2A870" w14:textId="77777777" w:rsidR="00A7603B" w:rsidRPr="00A7603B" w:rsidRDefault="00A7603B" w:rsidP="00A7603B">
      <w:pPr>
        <w:pStyle w:val="Parrafonormal"/>
      </w:pPr>
    </w:p>
    <w:p w14:paraId="63248104" w14:textId="77777777" w:rsidR="00A7603B" w:rsidRPr="00A7603B" w:rsidRDefault="00A7603B" w:rsidP="00A7603B">
      <w:pPr>
        <w:pStyle w:val="Lista"/>
      </w:pPr>
    </w:p>
    <w:p w14:paraId="0A76565D" w14:textId="77777777" w:rsidR="001F0A3D" w:rsidRPr="001F0A3D" w:rsidRDefault="001F0A3D" w:rsidP="001F0A3D">
      <w:pPr>
        <w:pStyle w:val="Heading2"/>
        <w:numPr>
          <w:ilvl w:val="1"/>
          <w:numId w:val="2"/>
        </w:numPr>
      </w:pPr>
      <w:bookmarkStart w:id="74" w:name="_Toc385152853"/>
      <w:r w:rsidRPr="001F0A3D">
        <w:t>Turns</w:t>
      </w:r>
      <w:bookmarkEnd w:id="74"/>
    </w:p>
    <w:p w14:paraId="78DBF470" w14:textId="77777777" w:rsidR="001F0A3D" w:rsidRPr="001F0A3D" w:rsidRDefault="001F0A3D" w:rsidP="001F0A3D">
      <w:pPr>
        <w:pStyle w:val="Parrafonormal"/>
      </w:pPr>
      <w:r w:rsidRPr="001F0A3D">
        <w:t xml:space="preserve">TTTV is a </w:t>
      </w:r>
      <w:proofErr w:type="gramStart"/>
      <w:r w:rsidRPr="001F0A3D">
        <w:t>turn based</w:t>
      </w:r>
      <w:proofErr w:type="gramEnd"/>
      <w:r w:rsidRPr="001F0A3D">
        <w:t xml:space="preserve"> game. Each turn consist on multiple phases, each restricted to operate over a specific set of events or behaviors. </w:t>
      </w:r>
    </w:p>
    <w:p w14:paraId="293D77E8" w14:textId="77777777" w:rsidR="001F0A3D" w:rsidRPr="001F0A3D" w:rsidRDefault="001F0A3D" w:rsidP="001F0A3D">
      <w:pPr>
        <w:pStyle w:val="Lista"/>
      </w:pPr>
      <w:r w:rsidRPr="001F0A3D">
        <w:t>Event resolution: All conflicts and scheduled events placed on the last turn are resolved.</w:t>
      </w:r>
    </w:p>
    <w:p w14:paraId="362DC5A4" w14:textId="77777777" w:rsidR="001F0A3D" w:rsidRPr="001F0A3D" w:rsidRDefault="001F0A3D" w:rsidP="001F0A3D">
      <w:pPr>
        <w:pStyle w:val="Lista"/>
      </w:pPr>
      <w:r w:rsidRPr="001F0A3D">
        <w:t>State update: All objects are updated and the time moves forward.</w:t>
      </w:r>
    </w:p>
    <w:p w14:paraId="1503ED90" w14:textId="77777777" w:rsidR="001F0A3D" w:rsidRPr="001F0A3D" w:rsidRDefault="001F0A3D" w:rsidP="001F0A3D">
      <w:pPr>
        <w:pStyle w:val="Lista"/>
      </w:pPr>
      <w:r w:rsidRPr="001F0A3D">
        <w:t>Order placement: All players (human or AI) plan and place orders that will begin to take place on the next turn (some can last for more than one turn).</w:t>
      </w:r>
    </w:p>
    <w:p w14:paraId="52BD5DA4" w14:textId="77777777" w:rsidR="001F0A3D" w:rsidRPr="001F0A3D" w:rsidRDefault="001F0A3D" w:rsidP="001F0A3D">
      <w:pPr>
        <w:pStyle w:val="Heading3"/>
        <w:numPr>
          <w:ilvl w:val="2"/>
          <w:numId w:val="2"/>
        </w:numPr>
      </w:pPr>
      <w:bookmarkStart w:id="75" w:name="_Toc385152854"/>
      <w:r w:rsidRPr="001F0A3D">
        <w:t>Possible Order</w:t>
      </w:r>
      <w:bookmarkEnd w:id="75"/>
    </w:p>
    <w:p w14:paraId="45BE3C7C" w14:textId="77777777" w:rsidR="001F0A3D" w:rsidRPr="001F0A3D" w:rsidRDefault="001F0A3D" w:rsidP="001F0A3D">
      <w:pPr>
        <w:pStyle w:val="Parrafonormal"/>
      </w:pPr>
      <w:r w:rsidRPr="001F0A3D">
        <w:t>It is not trivial to define the order in which these phases occur. They can be in strict succession or some can even be calculated in parallel. Here are some thoughts on the matter:</w:t>
      </w:r>
    </w:p>
    <w:p w14:paraId="2E234E12" w14:textId="77777777" w:rsidR="001F0A3D" w:rsidRPr="001F0A3D" w:rsidRDefault="001F0A3D" w:rsidP="001F0A3D">
      <w:pPr>
        <w:pStyle w:val="Caption"/>
        <w:rPr>
          <w:rStyle w:val="Small"/>
        </w:rPr>
      </w:pPr>
    </w:p>
    <w:tbl>
      <w:tblPr>
        <w:tblStyle w:val="Tabla"/>
        <w:tblW w:w="9530" w:type="dxa"/>
        <w:tblLook w:val="0420" w:firstRow="1" w:lastRow="0" w:firstColumn="0" w:lastColumn="0" w:noHBand="0" w:noVBand="1"/>
      </w:tblPr>
      <w:tblGrid>
        <w:gridCol w:w="3176"/>
        <w:gridCol w:w="3177"/>
        <w:gridCol w:w="3177"/>
      </w:tblGrid>
      <w:tr w:rsidR="001F0A3D" w:rsidRPr="009C62A1" w14:paraId="2E80157C" w14:textId="77777777" w:rsidTr="00F7323D">
        <w:trPr>
          <w:cnfStyle w:val="100000000000" w:firstRow="1" w:lastRow="0" w:firstColumn="0" w:lastColumn="0" w:oddVBand="0" w:evenVBand="0" w:oddHBand="0" w:evenHBand="0" w:firstRowFirstColumn="0" w:firstRowLastColumn="0" w:lastRowFirstColumn="0" w:lastRowLastColumn="0"/>
        </w:trPr>
        <w:tc>
          <w:tcPr>
            <w:tcW w:w="3176" w:type="dxa"/>
          </w:tcPr>
          <w:p w14:paraId="1B76C708" w14:textId="77777777" w:rsidR="001F0A3D" w:rsidRPr="001F0A3D" w:rsidRDefault="001F0A3D" w:rsidP="001F0A3D">
            <w:r w:rsidRPr="001F0A3D">
              <w:t xml:space="preserve">Update </w:t>
            </w:r>
            <w:r w:rsidRPr="001F0A3D">
              <w:sym w:font="Wingdings" w:char="F0E0"/>
            </w:r>
            <w:r w:rsidRPr="001F0A3D">
              <w:t xml:space="preserve"> Conflicts </w:t>
            </w:r>
            <w:r w:rsidRPr="001F0A3D">
              <w:sym w:font="Wingdings" w:char="F0E0"/>
            </w:r>
            <w:r w:rsidRPr="001F0A3D">
              <w:t xml:space="preserve"> Orders</w:t>
            </w:r>
          </w:p>
        </w:tc>
        <w:tc>
          <w:tcPr>
            <w:tcW w:w="3177" w:type="dxa"/>
          </w:tcPr>
          <w:p w14:paraId="36BE441D" w14:textId="77777777" w:rsidR="001F0A3D" w:rsidRPr="001F0A3D" w:rsidRDefault="001F0A3D" w:rsidP="001F0A3D">
            <w:r w:rsidRPr="001F0A3D">
              <w:t xml:space="preserve">Update </w:t>
            </w:r>
            <w:r w:rsidRPr="001F0A3D">
              <w:sym w:font="Wingdings" w:char="F0E0"/>
            </w:r>
            <w:r w:rsidRPr="001F0A3D">
              <w:t xml:space="preserve"> Conflicts, Orders</w:t>
            </w:r>
          </w:p>
        </w:tc>
        <w:tc>
          <w:tcPr>
            <w:tcW w:w="3177" w:type="dxa"/>
          </w:tcPr>
          <w:p w14:paraId="3C47EDF1" w14:textId="77777777" w:rsidR="001F0A3D" w:rsidRPr="001F0A3D" w:rsidRDefault="001F0A3D" w:rsidP="001F0A3D">
            <w:r w:rsidRPr="001F0A3D">
              <w:t xml:space="preserve">Update </w:t>
            </w:r>
            <w:r w:rsidRPr="001F0A3D">
              <w:sym w:font="Wingdings" w:char="F0E0"/>
            </w:r>
            <w:r w:rsidRPr="001F0A3D">
              <w:t xml:space="preserve"> Orders </w:t>
            </w:r>
            <w:r w:rsidRPr="001F0A3D">
              <w:sym w:font="Wingdings" w:char="F0E0"/>
            </w:r>
            <w:r w:rsidRPr="001F0A3D">
              <w:t xml:space="preserve"> Conflicts</w:t>
            </w:r>
          </w:p>
        </w:tc>
      </w:tr>
      <w:tr w:rsidR="001F0A3D" w:rsidRPr="009C62A1" w14:paraId="7EB3386E" w14:textId="77777777" w:rsidTr="00F7323D">
        <w:trPr>
          <w:cnfStyle w:val="000000100000" w:firstRow="0" w:lastRow="0" w:firstColumn="0" w:lastColumn="0" w:oddVBand="0" w:evenVBand="0" w:oddHBand="1" w:evenHBand="0" w:firstRowFirstColumn="0" w:firstRowLastColumn="0" w:lastRowFirstColumn="0" w:lastRowLastColumn="0"/>
        </w:trPr>
        <w:tc>
          <w:tcPr>
            <w:tcW w:w="3176" w:type="dxa"/>
          </w:tcPr>
          <w:p w14:paraId="02C51536" w14:textId="77777777" w:rsidR="001F0A3D" w:rsidRPr="001F0A3D" w:rsidRDefault="001F0A3D" w:rsidP="001F0A3D">
            <w:r w:rsidRPr="001F0A3D">
              <w:t>Separate stages for user input, forces narrow focus.</w:t>
            </w:r>
          </w:p>
        </w:tc>
        <w:tc>
          <w:tcPr>
            <w:tcW w:w="3177" w:type="dxa"/>
          </w:tcPr>
          <w:p w14:paraId="5DCB5FF4" w14:textId="77777777" w:rsidR="001F0A3D" w:rsidRPr="001F0A3D" w:rsidRDefault="001F0A3D" w:rsidP="001F0A3D">
            <w:r w:rsidRPr="001F0A3D">
              <w:t>Temporarily Blocked Elements. Access to other state in between.</w:t>
            </w:r>
          </w:p>
        </w:tc>
        <w:tc>
          <w:tcPr>
            <w:tcW w:w="3177" w:type="dxa"/>
          </w:tcPr>
          <w:p w14:paraId="5E2CFB58" w14:textId="77777777" w:rsidR="001F0A3D" w:rsidRPr="001F0A3D" w:rsidRDefault="001F0A3D" w:rsidP="001F0A3D">
            <w:r w:rsidRPr="001F0A3D">
              <w:t>Smooth order phase.</w:t>
            </w:r>
          </w:p>
        </w:tc>
      </w:tr>
      <w:tr w:rsidR="001F0A3D" w:rsidRPr="009C62A1" w14:paraId="63032DBD" w14:textId="77777777" w:rsidTr="00F7323D">
        <w:trPr>
          <w:cnfStyle w:val="000000100000" w:firstRow="0" w:lastRow="0" w:firstColumn="0" w:lastColumn="0" w:oddVBand="0" w:evenVBand="0" w:oddHBand="1" w:evenHBand="0" w:firstRowFirstColumn="0" w:firstRowLastColumn="0" w:lastRowFirstColumn="0" w:lastRowLastColumn="0"/>
        </w:trPr>
        <w:tc>
          <w:tcPr>
            <w:tcW w:w="3176" w:type="dxa"/>
          </w:tcPr>
          <w:p w14:paraId="3C88CF85" w14:textId="77777777" w:rsidR="001F0A3D" w:rsidRPr="001F0A3D" w:rsidRDefault="001F0A3D" w:rsidP="001F0A3D">
            <w:r w:rsidRPr="001F0A3D">
              <w:t>Can choose on conflict based on outcome of previous conflict.</w:t>
            </w:r>
          </w:p>
        </w:tc>
        <w:tc>
          <w:tcPr>
            <w:tcW w:w="3177" w:type="dxa"/>
          </w:tcPr>
          <w:p w14:paraId="678DE905" w14:textId="77777777" w:rsidR="001F0A3D" w:rsidRPr="001F0A3D" w:rsidRDefault="001F0A3D" w:rsidP="001F0A3D">
            <w:r w:rsidRPr="001F0A3D">
              <w:t>Can choose on conflict based on outcome of previous conflict.</w:t>
            </w:r>
          </w:p>
        </w:tc>
        <w:tc>
          <w:tcPr>
            <w:tcW w:w="3177" w:type="dxa"/>
          </w:tcPr>
          <w:p w14:paraId="4A315E80" w14:textId="77777777" w:rsidR="001F0A3D" w:rsidRPr="001F0A3D" w:rsidRDefault="001F0A3D" w:rsidP="001F0A3D">
            <w:r w:rsidRPr="001F0A3D">
              <w:t>Worse control of conflicts depending on other conflicts.</w:t>
            </w:r>
          </w:p>
        </w:tc>
      </w:tr>
      <w:tr w:rsidR="001F0A3D" w:rsidRPr="009C62A1" w14:paraId="26EB69C6" w14:textId="77777777" w:rsidTr="00F7323D">
        <w:trPr>
          <w:cnfStyle w:val="000000100000" w:firstRow="0" w:lastRow="0" w:firstColumn="0" w:lastColumn="0" w:oddVBand="0" w:evenVBand="0" w:oddHBand="1" w:evenHBand="0" w:firstRowFirstColumn="0" w:firstRowLastColumn="0" w:lastRowFirstColumn="0" w:lastRowLastColumn="0"/>
        </w:trPr>
        <w:tc>
          <w:tcPr>
            <w:tcW w:w="3176" w:type="dxa"/>
          </w:tcPr>
          <w:p w14:paraId="0BFE9251" w14:textId="77777777" w:rsidR="001F0A3D" w:rsidRPr="001F0A3D" w:rsidRDefault="001F0A3D" w:rsidP="001F0A3D"/>
        </w:tc>
        <w:tc>
          <w:tcPr>
            <w:tcW w:w="3177" w:type="dxa"/>
          </w:tcPr>
          <w:p w14:paraId="403FDB0F" w14:textId="77777777" w:rsidR="001F0A3D" w:rsidRPr="001F0A3D" w:rsidRDefault="001F0A3D" w:rsidP="001F0A3D">
            <w:r w:rsidRPr="001F0A3D">
              <w:t>Can choose resolution order.</w:t>
            </w:r>
          </w:p>
        </w:tc>
        <w:tc>
          <w:tcPr>
            <w:tcW w:w="3177" w:type="dxa"/>
          </w:tcPr>
          <w:p w14:paraId="6CC399AD" w14:textId="77777777" w:rsidR="001F0A3D" w:rsidRPr="001F0A3D" w:rsidRDefault="001F0A3D" w:rsidP="001F0A3D"/>
        </w:tc>
      </w:tr>
      <w:tr w:rsidR="001F0A3D" w:rsidRPr="009C62A1" w14:paraId="47C87309" w14:textId="77777777" w:rsidTr="00F7323D">
        <w:tc>
          <w:tcPr>
            <w:tcW w:w="3176" w:type="dxa"/>
          </w:tcPr>
          <w:p w14:paraId="3045A85F" w14:textId="77777777" w:rsidR="001F0A3D" w:rsidRPr="001F0A3D" w:rsidRDefault="001F0A3D" w:rsidP="001F0A3D">
            <w:r w:rsidRPr="001F0A3D">
              <w:t>Easy to code.</w:t>
            </w:r>
          </w:p>
        </w:tc>
        <w:tc>
          <w:tcPr>
            <w:tcW w:w="3177" w:type="dxa"/>
          </w:tcPr>
          <w:p w14:paraId="7B591D60" w14:textId="77777777" w:rsidR="001F0A3D" w:rsidRPr="001F0A3D" w:rsidRDefault="001F0A3D" w:rsidP="001F0A3D">
            <w:r w:rsidRPr="001F0A3D">
              <w:t>Complex to code.</w:t>
            </w:r>
          </w:p>
        </w:tc>
        <w:tc>
          <w:tcPr>
            <w:tcW w:w="3177" w:type="dxa"/>
          </w:tcPr>
          <w:p w14:paraId="24C8D60D" w14:textId="77777777" w:rsidR="001F0A3D" w:rsidRPr="001F0A3D" w:rsidRDefault="001F0A3D" w:rsidP="001F0A3D">
            <w:r w:rsidRPr="001F0A3D">
              <w:t>Trivial to code</w:t>
            </w:r>
          </w:p>
        </w:tc>
      </w:tr>
      <w:tr w:rsidR="001F0A3D" w:rsidRPr="009C62A1" w14:paraId="63881444" w14:textId="77777777" w:rsidTr="00F7323D">
        <w:tc>
          <w:tcPr>
            <w:tcW w:w="3176" w:type="dxa"/>
          </w:tcPr>
          <w:p w14:paraId="6FF1F097" w14:textId="77777777" w:rsidR="001F0A3D" w:rsidRPr="001F0A3D" w:rsidRDefault="001F0A3D" w:rsidP="001F0A3D">
            <w:r w:rsidRPr="001F0A3D">
              <w:t>Everyone wait till conflicts are resolved.</w:t>
            </w:r>
          </w:p>
        </w:tc>
        <w:tc>
          <w:tcPr>
            <w:tcW w:w="3177" w:type="dxa"/>
          </w:tcPr>
          <w:p w14:paraId="2FA7C645" w14:textId="77777777" w:rsidR="001F0A3D" w:rsidRPr="001F0A3D" w:rsidRDefault="001F0A3D" w:rsidP="001F0A3D">
            <w:r w:rsidRPr="001F0A3D">
              <w:t>Resolution needs to wait till everyone decides to check.</w:t>
            </w:r>
          </w:p>
        </w:tc>
        <w:tc>
          <w:tcPr>
            <w:tcW w:w="3177" w:type="dxa"/>
          </w:tcPr>
          <w:p w14:paraId="526E10D1" w14:textId="77777777" w:rsidR="001F0A3D" w:rsidRPr="001F0A3D" w:rsidRDefault="001F0A3D" w:rsidP="001F0A3D">
            <w:r w:rsidRPr="001F0A3D">
              <w:t>Great for multi-player, as all orders are serialized and then resolved based on previous asynchronous choices.</w:t>
            </w:r>
          </w:p>
        </w:tc>
      </w:tr>
      <w:tr w:rsidR="001F0A3D" w:rsidRPr="009C62A1" w14:paraId="4A97CF60" w14:textId="77777777" w:rsidTr="00F7323D">
        <w:tc>
          <w:tcPr>
            <w:tcW w:w="3176" w:type="dxa"/>
          </w:tcPr>
          <w:p w14:paraId="767E5595" w14:textId="77777777" w:rsidR="001F0A3D" w:rsidRPr="001F0A3D" w:rsidRDefault="001F0A3D" w:rsidP="001F0A3D">
            <w:r w:rsidRPr="001F0A3D">
              <w:t>Fleets go into combat on arrival</w:t>
            </w:r>
          </w:p>
        </w:tc>
        <w:tc>
          <w:tcPr>
            <w:tcW w:w="3177" w:type="dxa"/>
          </w:tcPr>
          <w:p w14:paraId="67A63002" w14:textId="77777777" w:rsidR="001F0A3D" w:rsidRPr="001F0A3D" w:rsidRDefault="001F0A3D" w:rsidP="001F0A3D">
            <w:r w:rsidRPr="001F0A3D">
              <w:t>Fleets go into combat on arrival</w:t>
            </w:r>
          </w:p>
        </w:tc>
        <w:tc>
          <w:tcPr>
            <w:tcW w:w="3177" w:type="dxa"/>
          </w:tcPr>
          <w:p w14:paraId="6D8CB8BB" w14:textId="77777777" w:rsidR="001F0A3D" w:rsidRPr="001F0A3D" w:rsidRDefault="001F0A3D" w:rsidP="001F0A3D">
            <w:r w:rsidRPr="001F0A3D">
              <w:t>Fleets go into combat at end of turn, possibly after receiving orders.</w:t>
            </w:r>
          </w:p>
        </w:tc>
      </w:tr>
    </w:tbl>
    <w:p w14:paraId="3CFB7004" w14:textId="77777777" w:rsidR="001F0A3D" w:rsidRPr="001F0A3D" w:rsidRDefault="001F0A3D" w:rsidP="001F0A3D">
      <w:pPr>
        <w:pStyle w:val="Parrafonormal"/>
      </w:pPr>
      <w:r w:rsidRPr="001F0A3D">
        <w:t>It is not clear which one of these is best or if it would be a good idea to force users to solve all conflicts as soon as possible (it alters what him and other players, even AIs, see as the turn's reality). For simplicity and fairness and to avoid exploits, the first option seems like a good initial alternative, although some exploration is possible.</w:t>
      </w:r>
    </w:p>
    <w:p w14:paraId="150510A3" w14:textId="77777777" w:rsidR="001F0A3D" w:rsidRPr="001F0A3D" w:rsidRDefault="001F0A3D" w:rsidP="001F0A3D">
      <w:pPr>
        <w:pStyle w:val="Heading3"/>
        <w:numPr>
          <w:ilvl w:val="2"/>
          <w:numId w:val="2"/>
        </w:numPr>
      </w:pPr>
      <w:bookmarkStart w:id="76" w:name="_Toc385152855"/>
      <w:r w:rsidRPr="001F0A3D">
        <w:t>Step details</w:t>
      </w:r>
      <w:bookmarkEnd w:id="76"/>
    </w:p>
    <w:p w14:paraId="7E5C061E" w14:textId="77777777" w:rsidR="001F0A3D" w:rsidRPr="001F0A3D" w:rsidRDefault="001F0A3D" w:rsidP="001F0A3D">
      <w:pPr>
        <w:pStyle w:val="Parrafonormal"/>
      </w:pPr>
      <w:r w:rsidRPr="001F0A3D">
        <w:t>An expanded list of the things that need to happen, and the correct order for them to happen, follows:</w:t>
      </w:r>
    </w:p>
    <w:p w14:paraId="2B63A2FD" w14:textId="77777777" w:rsidR="001F0A3D" w:rsidRPr="001F0A3D" w:rsidRDefault="001F0A3D" w:rsidP="001F0A3D">
      <w:pPr>
        <w:pStyle w:val="Lista"/>
      </w:pPr>
      <w:r w:rsidRPr="001F0A3D">
        <w:t>Update</w:t>
      </w:r>
    </w:p>
    <w:p w14:paraId="28708194" w14:textId="77777777" w:rsidR="001F0A3D" w:rsidRPr="001F0A3D" w:rsidRDefault="001F0A3D" w:rsidP="001F0A3D">
      <w:pPr>
        <w:pStyle w:val="Lista"/>
        <w:numPr>
          <w:ilvl w:val="1"/>
          <w:numId w:val="1"/>
        </w:numPr>
      </w:pPr>
      <w:r w:rsidRPr="001F0A3D">
        <w:lastRenderedPageBreak/>
        <w:t>Clean up from last turn</w:t>
      </w:r>
    </w:p>
    <w:p w14:paraId="7F27D10B" w14:textId="77777777" w:rsidR="001F0A3D" w:rsidRPr="001F0A3D" w:rsidRDefault="001F0A3D" w:rsidP="001F0A3D">
      <w:pPr>
        <w:pStyle w:val="Lista"/>
        <w:numPr>
          <w:ilvl w:val="2"/>
          <w:numId w:val="1"/>
        </w:numPr>
      </w:pPr>
      <w:r w:rsidRPr="001F0A3D">
        <w:t>Reset counts</w:t>
      </w:r>
    </w:p>
    <w:p w14:paraId="358BA1BC" w14:textId="77777777" w:rsidR="001F0A3D" w:rsidRPr="001F0A3D" w:rsidRDefault="001F0A3D" w:rsidP="001F0A3D">
      <w:pPr>
        <w:pStyle w:val="Lista"/>
        <w:numPr>
          <w:ilvl w:val="2"/>
          <w:numId w:val="1"/>
        </w:numPr>
      </w:pPr>
      <w:r w:rsidRPr="001F0A3D">
        <w:t>Reset statistics</w:t>
      </w:r>
    </w:p>
    <w:p w14:paraId="48C8842F" w14:textId="77777777" w:rsidR="001F0A3D" w:rsidRPr="001F0A3D" w:rsidRDefault="001F0A3D" w:rsidP="001F0A3D">
      <w:pPr>
        <w:pStyle w:val="Lista"/>
        <w:numPr>
          <w:ilvl w:val="1"/>
          <w:numId w:val="1"/>
        </w:numPr>
      </w:pPr>
      <w:r w:rsidRPr="001F0A3D">
        <w:t>Update all fleets (of any type)</w:t>
      </w:r>
    </w:p>
    <w:p w14:paraId="4F83E593" w14:textId="77777777" w:rsidR="001F0A3D" w:rsidRPr="001F0A3D" w:rsidRDefault="001F0A3D" w:rsidP="001F0A3D">
      <w:pPr>
        <w:pStyle w:val="Lista"/>
        <w:numPr>
          <w:ilvl w:val="2"/>
          <w:numId w:val="1"/>
        </w:numPr>
      </w:pPr>
      <w:r w:rsidRPr="001F0A3D">
        <w:t>Movements</w:t>
      </w:r>
    </w:p>
    <w:p w14:paraId="120B24D4" w14:textId="77777777" w:rsidR="001F0A3D" w:rsidRPr="001F0A3D" w:rsidRDefault="001F0A3D" w:rsidP="001F0A3D">
      <w:pPr>
        <w:pStyle w:val="Lista"/>
        <w:numPr>
          <w:ilvl w:val="2"/>
          <w:numId w:val="1"/>
        </w:numPr>
      </w:pPr>
      <w:r w:rsidRPr="001F0A3D">
        <w:t>Expenses</w:t>
      </w:r>
    </w:p>
    <w:p w14:paraId="5090861F" w14:textId="77777777" w:rsidR="001F0A3D" w:rsidRPr="001F0A3D" w:rsidRDefault="001F0A3D" w:rsidP="001F0A3D">
      <w:pPr>
        <w:pStyle w:val="Lista"/>
        <w:numPr>
          <w:ilvl w:val="2"/>
          <w:numId w:val="1"/>
        </w:numPr>
      </w:pPr>
      <w:r w:rsidRPr="001F0A3D">
        <w:t>Post Statistics</w:t>
      </w:r>
    </w:p>
    <w:p w14:paraId="53763A70" w14:textId="77777777" w:rsidR="001F0A3D" w:rsidRPr="001F0A3D" w:rsidRDefault="001F0A3D" w:rsidP="001F0A3D">
      <w:pPr>
        <w:pStyle w:val="Lista"/>
        <w:numPr>
          <w:ilvl w:val="1"/>
          <w:numId w:val="1"/>
        </w:numPr>
      </w:pPr>
      <w:r w:rsidRPr="001F0A3D">
        <w:t>Update technology</w:t>
      </w:r>
    </w:p>
    <w:p w14:paraId="79ACB918" w14:textId="77777777" w:rsidR="001F0A3D" w:rsidRPr="001F0A3D" w:rsidRDefault="001F0A3D" w:rsidP="001F0A3D">
      <w:pPr>
        <w:pStyle w:val="Lista"/>
        <w:numPr>
          <w:ilvl w:val="2"/>
          <w:numId w:val="1"/>
        </w:numPr>
      </w:pPr>
      <w:r w:rsidRPr="001F0A3D">
        <w:t>Status</w:t>
      </w:r>
    </w:p>
    <w:p w14:paraId="7245C8D3" w14:textId="77777777" w:rsidR="001F0A3D" w:rsidRPr="001F0A3D" w:rsidRDefault="001F0A3D" w:rsidP="001F0A3D">
      <w:pPr>
        <w:pStyle w:val="Lista"/>
        <w:numPr>
          <w:ilvl w:val="2"/>
          <w:numId w:val="1"/>
        </w:numPr>
      </w:pPr>
      <w:r w:rsidRPr="001F0A3D">
        <w:t>Expenses</w:t>
      </w:r>
    </w:p>
    <w:p w14:paraId="7A363146" w14:textId="77777777" w:rsidR="001F0A3D" w:rsidRPr="001F0A3D" w:rsidRDefault="001F0A3D" w:rsidP="001F0A3D">
      <w:pPr>
        <w:pStyle w:val="Lista"/>
        <w:numPr>
          <w:ilvl w:val="2"/>
          <w:numId w:val="1"/>
        </w:numPr>
      </w:pPr>
      <w:r w:rsidRPr="001F0A3D">
        <w:t>Post Statistics</w:t>
      </w:r>
    </w:p>
    <w:p w14:paraId="0C0D368E" w14:textId="77777777" w:rsidR="001F0A3D" w:rsidRPr="001F0A3D" w:rsidRDefault="001F0A3D" w:rsidP="001F0A3D">
      <w:pPr>
        <w:pStyle w:val="Lista"/>
        <w:numPr>
          <w:ilvl w:val="1"/>
          <w:numId w:val="1"/>
        </w:numPr>
      </w:pPr>
      <w:r w:rsidRPr="001F0A3D">
        <w:t>Update shipyards</w:t>
      </w:r>
    </w:p>
    <w:p w14:paraId="71F29D41" w14:textId="77777777" w:rsidR="001F0A3D" w:rsidRPr="001F0A3D" w:rsidRDefault="001F0A3D" w:rsidP="001F0A3D">
      <w:pPr>
        <w:pStyle w:val="Lista"/>
        <w:numPr>
          <w:ilvl w:val="2"/>
          <w:numId w:val="1"/>
        </w:numPr>
      </w:pPr>
      <w:r w:rsidRPr="001F0A3D">
        <w:t>Production</w:t>
      </w:r>
    </w:p>
    <w:p w14:paraId="0387C53F" w14:textId="77777777" w:rsidR="001F0A3D" w:rsidRPr="001F0A3D" w:rsidRDefault="001F0A3D" w:rsidP="001F0A3D">
      <w:pPr>
        <w:pStyle w:val="Lista"/>
        <w:numPr>
          <w:ilvl w:val="2"/>
          <w:numId w:val="1"/>
        </w:numPr>
      </w:pPr>
      <w:r w:rsidRPr="001F0A3D">
        <w:t>Expenses</w:t>
      </w:r>
    </w:p>
    <w:p w14:paraId="0AA6B478" w14:textId="77777777" w:rsidR="001F0A3D" w:rsidRPr="001F0A3D" w:rsidRDefault="001F0A3D" w:rsidP="001F0A3D">
      <w:pPr>
        <w:pStyle w:val="Lista"/>
        <w:numPr>
          <w:ilvl w:val="2"/>
          <w:numId w:val="1"/>
        </w:numPr>
      </w:pPr>
      <w:r w:rsidRPr="001F0A3D">
        <w:t>Post Statistics</w:t>
      </w:r>
    </w:p>
    <w:p w14:paraId="38660402" w14:textId="77777777" w:rsidR="001F0A3D" w:rsidRPr="001F0A3D" w:rsidRDefault="001F0A3D" w:rsidP="001F0A3D">
      <w:pPr>
        <w:pStyle w:val="Lista"/>
        <w:numPr>
          <w:ilvl w:val="1"/>
          <w:numId w:val="1"/>
        </w:numPr>
      </w:pPr>
      <w:r w:rsidRPr="001F0A3D">
        <w:t xml:space="preserve">Update all </w:t>
      </w:r>
      <w:r w:rsidR="0097126C">
        <w:t>outposts</w:t>
      </w:r>
    </w:p>
    <w:p w14:paraId="3CB4A535" w14:textId="77777777" w:rsidR="001F0A3D" w:rsidRPr="001F0A3D" w:rsidRDefault="001F0A3D" w:rsidP="001F0A3D">
      <w:pPr>
        <w:pStyle w:val="Lista"/>
        <w:numPr>
          <w:ilvl w:val="2"/>
          <w:numId w:val="1"/>
        </w:numPr>
      </w:pPr>
      <w:r w:rsidRPr="001F0A3D">
        <w:t>Production</w:t>
      </w:r>
    </w:p>
    <w:p w14:paraId="7932ABFB" w14:textId="77777777" w:rsidR="001F0A3D" w:rsidRPr="001F0A3D" w:rsidRDefault="001F0A3D" w:rsidP="001F0A3D">
      <w:pPr>
        <w:pStyle w:val="Lista"/>
        <w:numPr>
          <w:ilvl w:val="2"/>
          <w:numId w:val="1"/>
        </w:numPr>
      </w:pPr>
      <w:r w:rsidRPr="001F0A3D">
        <w:t>Expenses</w:t>
      </w:r>
    </w:p>
    <w:p w14:paraId="27FCB233" w14:textId="77777777" w:rsidR="001F0A3D" w:rsidRPr="001F0A3D" w:rsidRDefault="001F0A3D" w:rsidP="001F0A3D">
      <w:pPr>
        <w:pStyle w:val="Lista"/>
        <w:numPr>
          <w:ilvl w:val="2"/>
          <w:numId w:val="1"/>
        </w:numPr>
      </w:pPr>
      <w:r w:rsidRPr="001F0A3D">
        <w:t>Growth</w:t>
      </w:r>
    </w:p>
    <w:p w14:paraId="244D054D" w14:textId="77777777" w:rsidR="001F0A3D" w:rsidRPr="001F0A3D" w:rsidRDefault="001F0A3D" w:rsidP="001F0A3D">
      <w:pPr>
        <w:pStyle w:val="Lista"/>
        <w:numPr>
          <w:ilvl w:val="2"/>
          <w:numId w:val="1"/>
        </w:numPr>
      </w:pPr>
      <w:r w:rsidRPr="001F0A3D">
        <w:t>Post Statistics</w:t>
      </w:r>
    </w:p>
    <w:p w14:paraId="39D12C58" w14:textId="77777777" w:rsidR="001F0A3D" w:rsidRPr="001F0A3D" w:rsidRDefault="001F0A3D" w:rsidP="001F0A3D">
      <w:pPr>
        <w:pStyle w:val="Lista"/>
      </w:pPr>
      <w:r w:rsidRPr="001F0A3D">
        <w:t>Conflicts (discovered by location)</w:t>
      </w:r>
    </w:p>
    <w:p w14:paraId="289F0FDA" w14:textId="77777777" w:rsidR="001F0A3D" w:rsidRPr="001F0A3D" w:rsidRDefault="001F0A3D" w:rsidP="001F0A3D">
      <w:pPr>
        <w:pStyle w:val="Lista"/>
        <w:numPr>
          <w:ilvl w:val="1"/>
          <w:numId w:val="1"/>
        </w:numPr>
      </w:pPr>
      <w:r w:rsidRPr="001F0A3D">
        <w:t>Merge fleets if needed</w:t>
      </w:r>
    </w:p>
    <w:p w14:paraId="792FD68A" w14:textId="77777777" w:rsidR="001F0A3D" w:rsidRPr="001F0A3D" w:rsidRDefault="001F0A3D" w:rsidP="001F0A3D">
      <w:pPr>
        <w:pStyle w:val="Lista"/>
        <w:numPr>
          <w:ilvl w:val="1"/>
          <w:numId w:val="1"/>
        </w:numPr>
      </w:pPr>
      <w:r w:rsidRPr="001F0A3D">
        <w:t>Check for sabotage</w:t>
      </w:r>
    </w:p>
    <w:p w14:paraId="3B465CC0" w14:textId="77777777" w:rsidR="001F0A3D" w:rsidRPr="001F0A3D" w:rsidRDefault="001F0A3D" w:rsidP="001F0A3D">
      <w:pPr>
        <w:pStyle w:val="Lista"/>
        <w:numPr>
          <w:ilvl w:val="1"/>
          <w:numId w:val="1"/>
        </w:numPr>
      </w:pPr>
      <w:r w:rsidRPr="001F0A3D">
        <w:t>Check for space combat</w:t>
      </w:r>
    </w:p>
    <w:p w14:paraId="15610BE4" w14:textId="77777777" w:rsidR="001F0A3D" w:rsidRPr="001F0A3D" w:rsidRDefault="001F0A3D" w:rsidP="001F0A3D">
      <w:pPr>
        <w:pStyle w:val="Lista"/>
        <w:numPr>
          <w:ilvl w:val="1"/>
          <w:numId w:val="1"/>
        </w:numPr>
      </w:pPr>
      <w:r w:rsidRPr="001F0A3D">
        <w:t>Check for bombing</w:t>
      </w:r>
    </w:p>
    <w:p w14:paraId="4711F103" w14:textId="77777777" w:rsidR="001F0A3D" w:rsidRPr="001F0A3D" w:rsidRDefault="001F0A3D" w:rsidP="001F0A3D">
      <w:pPr>
        <w:pStyle w:val="Lista"/>
        <w:numPr>
          <w:ilvl w:val="1"/>
          <w:numId w:val="1"/>
        </w:numPr>
      </w:pPr>
      <w:r w:rsidRPr="001F0A3D">
        <w:t>Check for invasions</w:t>
      </w:r>
    </w:p>
    <w:p w14:paraId="1657C8FF" w14:textId="77777777" w:rsidR="001F0A3D" w:rsidRPr="001F0A3D" w:rsidRDefault="001F0A3D" w:rsidP="001F0A3D">
      <w:pPr>
        <w:pStyle w:val="Lista"/>
        <w:numPr>
          <w:ilvl w:val="1"/>
          <w:numId w:val="1"/>
        </w:numPr>
      </w:pPr>
      <w:r w:rsidRPr="001F0A3D">
        <w:t>Clean empty fleets</w:t>
      </w:r>
    </w:p>
    <w:p w14:paraId="40C6AE5C" w14:textId="77777777" w:rsidR="001F0A3D" w:rsidRPr="001F0A3D" w:rsidRDefault="001F0A3D" w:rsidP="001F0A3D">
      <w:pPr>
        <w:pStyle w:val="Lista"/>
      </w:pPr>
      <w:r w:rsidRPr="001F0A3D">
        <w:t>Orders</w:t>
      </w:r>
    </w:p>
    <w:p w14:paraId="211BE374" w14:textId="77777777" w:rsidR="001F0A3D" w:rsidRPr="001F0A3D" w:rsidRDefault="001F0A3D" w:rsidP="001F0A3D">
      <w:pPr>
        <w:pStyle w:val="Lista"/>
        <w:numPr>
          <w:ilvl w:val="1"/>
          <w:numId w:val="1"/>
        </w:numPr>
      </w:pPr>
      <w:r w:rsidRPr="001F0A3D">
        <w:t>Launch AIs</w:t>
      </w:r>
    </w:p>
    <w:p w14:paraId="45F19F6C" w14:textId="77777777" w:rsidR="001F0A3D" w:rsidRPr="001F0A3D" w:rsidRDefault="001F0A3D" w:rsidP="001F0A3D">
      <w:pPr>
        <w:pStyle w:val="Lista"/>
        <w:numPr>
          <w:ilvl w:val="1"/>
          <w:numId w:val="1"/>
        </w:numPr>
      </w:pPr>
      <w:r w:rsidRPr="001F0A3D">
        <w:t>Open the turn for player input and instructions</w:t>
      </w:r>
    </w:p>
    <w:p w14:paraId="617DDA9C" w14:textId="77777777" w:rsidR="001F0A3D" w:rsidRDefault="001F0A3D" w:rsidP="001F0A3D">
      <w:pPr>
        <w:pStyle w:val="Parrafonormal"/>
      </w:pPr>
      <w:r w:rsidRPr="001F0A3D">
        <w:t xml:space="preserve">As many of the items as possible are solved automatically, asking for user input only if necessary. At any point in time, only a single event is active, and they are processed in order. If an active call detects that the current item is solved, it moves to the next item currently in the list or to the next location. If the </w:t>
      </w:r>
      <w:r w:rsidRPr="001F0A3D">
        <w:lastRenderedPageBreak/>
        <w:t>item is marked as requiring user input, then the loop is stopped until the event is again marked as complete.</w:t>
      </w:r>
    </w:p>
    <w:p w14:paraId="34386D7C" w14:textId="77777777" w:rsidR="002564ED" w:rsidRDefault="002564ED" w:rsidP="002564ED">
      <w:pPr>
        <w:pStyle w:val="Heading2"/>
        <w:numPr>
          <w:ilvl w:val="1"/>
          <w:numId w:val="2"/>
        </w:numPr>
        <w:rPr>
          <w:rStyle w:val="Emphasis"/>
        </w:rPr>
      </w:pPr>
      <w:bookmarkStart w:id="77" w:name="_Toc385152856"/>
      <w:r>
        <w:rPr>
          <w:rStyle w:val="Emphasis"/>
        </w:rPr>
        <w:t>Actions &amp; Events</w:t>
      </w:r>
      <w:bookmarkEnd w:id="77"/>
    </w:p>
    <w:p w14:paraId="73CD0D94" w14:textId="77777777" w:rsidR="002564ED" w:rsidRPr="00FC3DC8" w:rsidRDefault="002564ED" w:rsidP="002564ED">
      <w:pPr>
        <w:pStyle w:val="Heading3"/>
        <w:numPr>
          <w:ilvl w:val="2"/>
          <w:numId w:val="2"/>
        </w:numPr>
      </w:pPr>
      <w:bookmarkStart w:id="78" w:name="_Toc385152857"/>
      <w:r>
        <w:t>Context</w:t>
      </w:r>
      <w:bookmarkEnd w:id="78"/>
    </w:p>
    <w:p w14:paraId="1C8ED74F" w14:textId="77777777" w:rsidR="002564ED" w:rsidRDefault="002564ED" w:rsidP="002564ED">
      <w:pPr>
        <w:pStyle w:val="Parrafonormal"/>
      </w:pPr>
      <w:r>
        <w:t xml:space="preserve">Actions are optional commands available to a player. These actions usually depend on several factors: location, presence of units or </w:t>
      </w:r>
      <w:r w:rsidR="0097126C">
        <w:t>outposts</w:t>
      </w:r>
      <w:r>
        <w:t>, treaties with other empires, enemy presence, actions taken last turn, etc. Some things occur without direct command by the player, but as automatic events instead. Actions and events are fairly similar, so it makes sense to try to address them in a single structure. Actions and events may depend on specific modules, making classification and implementation particularly difficult. Some important observations include:</w:t>
      </w:r>
    </w:p>
    <w:p w14:paraId="2EE6C4F2" w14:textId="77777777" w:rsidR="002564ED" w:rsidRDefault="002564ED" w:rsidP="002564ED">
      <w:pPr>
        <w:pStyle w:val="Lista"/>
      </w:pPr>
      <w:r>
        <w:t>Access patterns probably involve location and empire.</w:t>
      </w:r>
    </w:p>
    <w:p w14:paraId="661E4A2F" w14:textId="77777777" w:rsidR="002564ED" w:rsidRDefault="002564ED" w:rsidP="002564ED">
      <w:pPr>
        <w:pStyle w:val="Lista"/>
      </w:pPr>
      <w:r>
        <w:t>Some actions are available by default for a specific empire, on all locations.</w:t>
      </w:r>
    </w:p>
    <w:p w14:paraId="3310D7D9" w14:textId="77777777" w:rsidR="002564ED" w:rsidRDefault="002564ED" w:rsidP="002564ED">
      <w:pPr>
        <w:pStyle w:val="Lista"/>
      </w:pPr>
      <w:r>
        <w:t>Some events do not refer to a location.</w:t>
      </w:r>
    </w:p>
    <w:p w14:paraId="28357374" w14:textId="77777777" w:rsidR="002564ED" w:rsidRDefault="002564ED" w:rsidP="002564ED">
      <w:pPr>
        <w:pStyle w:val="Lista"/>
      </w:pPr>
      <w:r>
        <w:t xml:space="preserve">For those that do refer to a specific location, the UI might want to move the camera to center on that location. </w:t>
      </w:r>
    </w:p>
    <w:p w14:paraId="259AF7E4" w14:textId="77777777" w:rsidR="002564ED" w:rsidRDefault="002564ED" w:rsidP="002564ED">
      <w:pPr>
        <w:pStyle w:val="Lista"/>
      </w:pPr>
      <w:r>
        <w:t>Some events need to take control of rendering, input and/or camera.</w:t>
      </w:r>
    </w:p>
    <w:p w14:paraId="4524BBFF" w14:textId="77777777" w:rsidR="002564ED" w:rsidRDefault="002564ED" w:rsidP="002564ED">
      <w:pPr>
        <w:pStyle w:val="Lista"/>
      </w:pPr>
      <w:r>
        <w:t>Some events might block the game state till they are resolved.</w:t>
      </w:r>
    </w:p>
    <w:p w14:paraId="2D4CFB22" w14:textId="77777777" w:rsidR="002564ED" w:rsidRDefault="002564ED" w:rsidP="002564ED">
      <w:pPr>
        <w:pStyle w:val="Lista"/>
      </w:pPr>
      <w:r>
        <w:t>Most events are a result of fleets arriving at a system or leaving it. Since the number of arrivals should be much smaller than the number of stars, it makes sense to figure out events only in these locations.</w:t>
      </w:r>
    </w:p>
    <w:p w14:paraId="7D4B047D" w14:textId="77777777" w:rsidR="002564ED" w:rsidRDefault="002564ED" w:rsidP="002564ED">
      <w:pPr>
        <w:pStyle w:val="Lista"/>
      </w:pPr>
      <w:r>
        <w:t>Also, some actions are only needed under user interaction, which happens even less and outside the event loop. An example is colonization, which does not happen automatically.</w:t>
      </w:r>
    </w:p>
    <w:p w14:paraId="41F83801" w14:textId="77777777" w:rsidR="002564ED" w:rsidRDefault="002564ED" w:rsidP="002564ED">
      <w:pPr>
        <w:pStyle w:val="Lista"/>
        <w:numPr>
          <w:ilvl w:val="1"/>
          <w:numId w:val="1"/>
        </w:numPr>
      </w:pPr>
      <w:r>
        <w:t>Note that AI might use global events to detect even the chance of doing these things, so there is something to say for automatic detection and caching.</w:t>
      </w:r>
    </w:p>
    <w:p w14:paraId="6A895D4C" w14:textId="77777777" w:rsidR="002564ED" w:rsidRDefault="002564ED" w:rsidP="002564ED">
      <w:pPr>
        <w:pStyle w:val="Lista"/>
      </w:pPr>
      <w:r>
        <w:t>Events may last for more than one turn, and cease to be available due to other events (a fleet departing or being destroyed, etc.). Persistent events should be checked every turn.</w:t>
      </w:r>
    </w:p>
    <w:p w14:paraId="32CD0BC5" w14:textId="77777777" w:rsidR="002564ED" w:rsidRDefault="002564ED" w:rsidP="002564ED">
      <w:pPr>
        <w:pStyle w:val="Heading3"/>
        <w:numPr>
          <w:ilvl w:val="2"/>
          <w:numId w:val="2"/>
        </w:numPr>
      </w:pPr>
      <w:bookmarkStart w:id="79" w:name="_Toc385152858"/>
      <w:r>
        <w:t>Proposals</w:t>
      </w:r>
      <w:bookmarkEnd w:id="79"/>
    </w:p>
    <w:p w14:paraId="7F495243" w14:textId="77777777" w:rsidR="002564ED" w:rsidRDefault="002564ED" w:rsidP="002564ED">
      <w:pPr>
        <w:pStyle w:val="Parrafonormal"/>
      </w:pPr>
      <w:r>
        <w:t>Each time a turn ends, follow these steps:</w:t>
      </w:r>
    </w:p>
    <w:p w14:paraId="3AE5E268" w14:textId="77777777" w:rsidR="002564ED" w:rsidRDefault="002564ED" w:rsidP="002564ED">
      <w:pPr>
        <w:pStyle w:val="Lista"/>
      </w:pPr>
      <w:r>
        <w:t>Run reset/initialization turn steps</w:t>
      </w:r>
    </w:p>
    <w:p w14:paraId="202B723F" w14:textId="77777777" w:rsidR="002564ED" w:rsidRDefault="002564ED" w:rsidP="002564ED">
      <w:pPr>
        <w:pStyle w:val="Lista"/>
      </w:pPr>
      <w:r>
        <w:t>Run update steps on base objects (</w:t>
      </w:r>
      <w:r w:rsidR="0097126C">
        <w:t>outposts</w:t>
      </w:r>
      <w:r>
        <w:t>, fleets, empires)</w:t>
      </w:r>
    </w:p>
    <w:p w14:paraId="3DCA92C9" w14:textId="77777777" w:rsidR="002564ED" w:rsidRDefault="002564ED" w:rsidP="002564ED">
      <w:pPr>
        <w:pStyle w:val="Lista"/>
        <w:numPr>
          <w:ilvl w:val="1"/>
          <w:numId w:val="1"/>
        </w:numPr>
      </w:pPr>
      <w:r>
        <w:t>Collect locations to check for fleet arrivals</w:t>
      </w:r>
    </w:p>
    <w:p w14:paraId="1F6DEFD4" w14:textId="77777777" w:rsidR="002564ED" w:rsidRDefault="002564ED" w:rsidP="002564ED">
      <w:pPr>
        <w:pStyle w:val="Lista"/>
      </w:pPr>
      <w:r>
        <w:t>Run event checks for new arrival locations</w:t>
      </w:r>
    </w:p>
    <w:p w14:paraId="57966471" w14:textId="77777777" w:rsidR="002564ED" w:rsidRDefault="002564ED" w:rsidP="002564ED">
      <w:pPr>
        <w:pStyle w:val="Lista"/>
        <w:numPr>
          <w:ilvl w:val="1"/>
          <w:numId w:val="1"/>
        </w:numPr>
      </w:pPr>
      <w:r>
        <w:t>Remove any persistent event from these locations.</w:t>
      </w:r>
    </w:p>
    <w:p w14:paraId="3F982761" w14:textId="77777777" w:rsidR="002564ED" w:rsidRDefault="002564ED" w:rsidP="002564ED">
      <w:pPr>
        <w:pStyle w:val="Lista"/>
        <w:numPr>
          <w:ilvl w:val="1"/>
          <w:numId w:val="1"/>
        </w:numPr>
      </w:pPr>
      <w:r>
        <w:lastRenderedPageBreak/>
        <w:t>Generate new set of events for these locations.</w:t>
      </w:r>
    </w:p>
    <w:p w14:paraId="4B2B9665" w14:textId="77777777" w:rsidR="002564ED" w:rsidRDefault="002564ED" w:rsidP="002564ED">
      <w:pPr>
        <w:pStyle w:val="Lista"/>
        <w:numPr>
          <w:ilvl w:val="1"/>
          <w:numId w:val="1"/>
        </w:numPr>
      </w:pPr>
      <w:r>
        <w:t>Apply any effects in priority order.</w:t>
      </w:r>
    </w:p>
    <w:p w14:paraId="62357895" w14:textId="77777777" w:rsidR="002564ED" w:rsidRDefault="002564ED" w:rsidP="002564ED">
      <w:pPr>
        <w:pStyle w:val="Lista"/>
      </w:pPr>
      <w:r>
        <w:t>Check for updates on old event locations</w:t>
      </w:r>
    </w:p>
    <w:p w14:paraId="385FC871" w14:textId="77777777" w:rsidR="002564ED" w:rsidRDefault="002564ED" w:rsidP="002564ED">
      <w:pPr>
        <w:pStyle w:val="Lista"/>
        <w:numPr>
          <w:ilvl w:val="1"/>
          <w:numId w:val="1"/>
        </w:numPr>
      </w:pPr>
      <w:r>
        <w:t>Remove event no longer valid.</w:t>
      </w:r>
    </w:p>
    <w:p w14:paraId="4D99687F" w14:textId="77777777" w:rsidR="002564ED" w:rsidRDefault="002564ED" w:rsidP="002564ED">
      <w:pPr>
        <w:pStyle w:val="Lista"/>
        <w:numPr>
          <w:ilvl w:val="1"/>
          <w:numId w:val="1"/>
        </w:numPr>
      </w:pPr>
      <w:r>
        <w:t>Apply any effects.</w:t>
      </w:r>
    </w:p>
    <w:p w14:paraId="114ABAFD" w14:textId="77777777" w:rsidR="002564ED" w:rsidRPr="0085497E" w:rsidRDefault="002564ED" w:rsidP="002564ED">
      <w:pPr>
        <w:pStyle w:val="Heading3"/>
        <w:numPr>
          <w:ilvl w:val="2"/>
          <w:numId w:val="2"/>
        </w:numPr>
      </w:pPr>
      <w:bookmarkStart w:id="80" w:name="_Toc385152859"/>
      <w:r>
        <w:t>Event list</w:t>
      </w:r>
      <w:bookmarkEnd w:id="80"/>
    </w:p>
    <w:p w14:paraId="7AF43022" w14:textId="77777777" w:rsidR="002564ED" w:rsidRDefault="002564ED" w:rsidP="002564ED">
      <w:pPr>
        <w:pStyle w:val="Parrafonormal"/>
      </w:pPr>
      <w:r>
        <w:t>As the game goes, there are many events going on, with very particular characteristics:</w:t>
      </w:r>
    </w:p>
    <w:tbl>
      <w:tblPr>
        <w:tblStyle w:val="Tabla"/>
        <w:tblW w:w="0" w:type="auto"/>
        <w:tblLook w:val="04A0" w:firstRow="1" w:lastRow="0" w:firstColumn="1" w:lastColumn="0" w:noHBand="0" w:noVBand="1"/>
      </w:tblPr>
      <w:tblGrid>
        <w:gridCol w:w="2207"/>
        <w:gridCol w:w="4788"/>
        <w:gridCol w:w="1270"/>
        <w:gridCol w:w="1136"/>
      </w:tblGrid>
      <w:tr w:rsidR="002564ED" w14:paraId="308124B9" w14:textId="77777777" w:rsidTr="00F73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4E77959" w14:textId="77777777" w:rsidR="002564ED" w:rsidRPr="00293BE4" w:rsidRDefault="002564ED" w:rsidP="002564ED">
            <w:r w:rsidRPr="00293BE4">
              <w:t>Event</w:t>
            </w:r>
          </w:p>
        </w:tc>
        <w:tc>
          <w:tcPr>
            <w:tcW w:w="4788" w:type="dxa"/>
          </w:tcPr>
          <w:p w14:paraId="3F26FB83" w14:textId="77777777" w:rsidR="002564ED" w:rsidRPr="00293BE4" w:rsidRDefault="002564ED" w:rsidP="002564ED">
            <w:pPr>
              <w:cnfStyle w:val="100000000000" w:firstRow="1" w:lastRow="0" w:firstColumn="0" w:lastColumn="0" w:oddVBand="0" w:evenVBand="0" w:oddHBand="0" w:evenHBand="0" w:firstRowFirstColumn="0" w:firstRowLastColumn="0" w:lastRowFirstColumn="0" w:lastRowLastColumn="0"/>
            </w:pPr>
            <w:r w:rsidRPr="00293BE4">
              <w:t>When</w:t>
            </w:r>
          </w:p>
        </w:tc>
        <w:tc>
          <w:tcPr>
            <w:tcW w:w="1134" w:type="dxa"/>
          </w:tcPr>
          <w:p w14:paraId="558BA28F" w14:textId="77777777" w:rsidR="002564ED" w:rsidRPr="00293BE4" w:rsidRDefault="002564ED" w:rsidP="002564ED">
            <w:pPr>
              <w:cnfStyle w:val="100000000000" w:firstRow="1" w:lastRow="0" w:firstColumn="0" w:lastColumn="0" w:oddVBand="0" w:evenVBand="0" w:oddHBand="0" w:evenHBand="0" w:firstRowFirstColumn="0" w:firstRowLastColumn="0" w:lastRowFirstColumn="0" w:lastRowLastColumn="0"/>
            </w:pPr>
            <w:r w:rsidRPr="00293BE4">
              <w:t>Automatic?</w:t>
            </w:r>
          </w:p>
        </w:tc>
        <w:tc>
          <w:tcPr>
            <w:tcW w:w="1044" w:type="dxa"/>
          </w:tcPr>
          <w:p w14:paraId="68E83D36" w14:textId="77777777" w:rsidR="002564ED" w:rsidRPr="002564ED" w:rsidRDefault="002564ED" w:rsidP="002564ED">
            <w:pPr>
              <w:cnfStyle w:val="100000000000" w:firstRow="1" w:lastRow="0" w:firstColumn="0" w:lastColumn="0" w:oddVBand="0" w:evenVBand="0" w:oddHBand="0" w:evenHBand="0" w:firstRowFirstColumn="0" w:firstRowLastColumn="0" w:lastRowFirstColumn="0" w:lastRowLastColumn="0"/>
            </w:pPr>
            <w:r w:rsidRPr="00293BE4">
              <w:t>Location</w:t>
            </w:r>
          </w:p>
        </w:tc>
      </w:tr>
      <w:tr w:rsidR="002564ED" w14:paraId="038F2D82" w14:textId="77777777" w:rsidTr="00F7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56A9A75" w14:textId="77777777" w:rsidR="002564ED" w:rsidRPr="00293BE4" w:rsidRDefault="002564ED" w:rsidP="002564ED">
            <w:r w:rsidRPr="00293BE4">
              <w:t>Colonization</w:t>
            </w:r>
          </w:p>
        </w:tc>
        <w:tc>
          <w:tcPr>
            <w:tcW w:w="4788" w:type="dxa"/>
          </w:tcPr>
          <w:p w14:paraId="45B45EC2" w14:textId="77777777"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A suitable unit arrives at an empty star.</w:t>
            </w:r>
          </w:p>
        </w:tc>
        <w:tc>
          <w:tcPr>
            <w:tcW w:w="1134" w:type="dxa"/>
          </w:tcPr>
          <w:p w14:paraId="33A413AA" w14:textId="77777777"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14:paraId="38933CC5" w14:textId="77777777"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 xml:space="preserve">Unclaimed </w:t>
            </w:r>
          </w:p>
        </w:tc>
      </w:tr>
      <w:tr w:rsidR="002564ED" w14:paraId="20A6D5AB" w14:textId="77777777" w:rsidTr="00F7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6D182D5" w14:textId="77777777" w:rsidR="002564ED" w:rsidRPr="00293BE4" w:rsidRDefault="002564ED" w:rsidP="002564ED">
            <w:r w:rsidRPr="00293BE4">
              <w:t>Fleet Merger</w:t>
            </w:r>
          </w:p>
        </w:tc>
        <w:tc>
          <w:tcPr>
            <w:tcW w:w="4788" w:type="dxa"/>
          </w:tcPr>
          <w:p w14:paraId="4E94FE78" w14:textId="77777777"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 xml:space="preserve">A fleet arrives at a </w:t>
            </w:r>
            <w:proofErr w:type="gramStart"/>
            <w:r w:rsidRPr="00293BE4">
              <w:t>system which</w:t>
            </w:r>
            <w:proofErr w:type="gramEnd"/>
            <w:r w:rsidRPr="00293BE4">
              <w:t xml:space="preserve"> already has a ship of the same empire.</w:t>
            </w:r>
          </w:p>
        </w:tc>
        <w:tc>
          <w:tcPr>
            <w:tcW w:w="1134" w:type="dxa"/>
          </w:tcPr>
          <w:p w14:paraId="44F31A4F" w14:textId="77777777" w:rsidR="002564ED" w:rsidRPr="00293BE4" w:rsidRDefault="002564ED" w:rsidP="002564ED">
            <w:pPr>
              <w:cnfStyle w:val="000000100000" w:firstRow="0" w:lastRow="0" w:firstColumn="0" w:lastColumn="0" w:oddVBand="0" w:evenVBand="0" w:oddHBand="1" w:evenHBand="0" w:firstRowFirstColumn="0" w:firstRowLastColumn="0" w:lastRowFirstColumn="0" w:lastRowLastColumn="0"/>
            </w:pPr>
            <w:r w:rsidRPr="00293BE4">
              <w:t>Yes</w:t>
            </w:r>
          </w:p>
        </w:tc>
        <w:tc>
          <w:tcPr>
            <w:tcW w:w="1044" w:type="dxa"/>
          </w:tcPr>
          <w:p w14:paraId="3D4524F0" w14:textId="77777777"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 xml:space="preserve">Any </w:t>
            </w:r>
          </w:p>
        </w:tc>
      </w:tr>
      <w:tr w:rsidR="002564ED" w14:paraId="1FED8CAB" w14:textId="77777777" w:rsidTr="00F73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B5FC9BA" w14:textId="77777777" w:rsidR="002564ED" w:rsidRPr="002564ED" w:rsidRDefault="002564ED" w:rsidP="002564ED">
            <w:r w:rsidRPr="00293BE4">
              <w:t>Engage enemy forces</w:t>
            </w:r>
          </w:p>
        </w:tc>
        <w:tc>
          <w:tcPr>
            <w:tcW w:w="4788" w:type="dxa"/>
          </w:tcPr>
          <w:p w14:paraId="64CABEC8" w14:textId="77777777"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A direct command on a system with at least one fleet and an enemy fleet.</w:t>
            </w:r>
          </w:p>
        </w:tc>
        <w:tc>
          <w:tcPr>
            <w:tcW w:w="1134" w:type="dxa"/>
          </w:tcPr>
          <w:p w14:paraId="5105F32B" w14:textId="77777777"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No</w:t>
            </w:r>
          </w:p>
        </w:tc>
        <w:tc>
          <w:tcPr>
            <w:tcW w:w="1044" w:type="dxa"/>
          </w:tcPr>
          <w:p w14:paraId="6C4EA3C4" w14:textId="77777777" w:rsidR="002564ED" w:rsidRPr="002564ED" w:rsidRDefault="002564ED" w:rsidP="002564ED">
            <w:pPr>
              <w:cnfStyle w:val="000000100000" w:firstRow="0" w:lastRow="0" w:firstColumn="0" w:lastColumn="0" w:oddVBand="0" w:evenVBand="0" w:oddHBand="1" w:evenHBand="0" w:firstRowFirstColumn="0" w:firstRowLastColumn="0" w:lastRowFirstColumn="0" w:lastRowLastColumn="0"/>
            </w:pPr>
            <w:r w:rsidRPr="00293BE4">
              <w:t>Any</w:t>
            </w:r>
          </w:p>
        </w:tc>
      </w:tr>
      <w:tr w:rsidR="002564ED" w14:paraId="4C2770D1" w14:textId="77777777" w:rsidTr="00F7323D">
        <w:tc>
          <w:tcPr>
            <w:cnfStyle w:val="001000000000" w:firstRow="0" w:lastRow="0" w:firstColumn="1" w:lastColumn="0" w:oddVBand="0" w:evenVBand="0" w:oddHBand="0" w:evenHBand="0" w:firstRowFirstColumn="0" w:firstRowLastColumn="0" w:lastRowFirstColumn="0" w:lastRowLastColumn="0"/>
            <w:tcW w:w="2207" w:type="dxa"/>
          </w:tcPr>
          <w:p w14:paraId="773A3656" w14:textId="77777777" w:rsidR="002564ED" w:rsidRPr="002564ED" w:rsidRDefault="002564ED" w:rsidP="002564ED">
            <w:r w:rsidRPr="00293BE4">
              <w:t>System Project</w:t>
            </w:r>
          </w:p>
        </w:tc>
        <w:tc>
          <w:tcPr>
            <w:tcW w:w="4788" w:type="dxa"/>
          </w:tcPr>
          <w:p w14:paraId="0F43869E" w14:textId="77777777"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 xml:space="preserve">Available on all owned </w:t>
            </w:r>
            <w:r w:rsidR="0097126C">
              <w:t>outposts</w:t>
            </w:r>
            <w:r w:rsidRPr="00293BE4">
              <w:t>.</w:t>
            </w:r>
          </w:p>
        </w:tc>
        <w:tc>
          <w:tcPr>
            <w:tcW w:w="1134" w:type="dxa"/>
          </w:tcPr>
          <w:p w14:paraId="2C901B2A" w14:textId="77777777"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No</w:t>
            </w:r>
          </w:p>
        </w:tc>
        <w:tc>
          <w:tcPr>
            <w:tcW w:w="1044" w:type="dxa"/>
          </w:tcPr>
          <w:p w14:paraId="2F6EE3D7" w14:textId="77777777" w:rsidR="002564ED" w:rsidRPr="002564ED" w:rsidRDefault="002564ED" w:rsidP="002564ED">
            <w:pPr>
              <w:cnfStyle w:val="000000000000" w:firstRow="0" w:lastRow="0" w:firstColumn="0" w:lastColumn="0" w:oddVBand="0" w:evenVBand="0" w:oddHBand="0" w:evenHBand="0" w:firstRowFirstColumn="0" w:firstRowLastColumn="0" w:lastRowFirstColumn="0" w:lastRowLastColumn="0"/>
            </w:pPr>
            <w:r w:rsidRPr="00293BE4">
              <w:t>Owned</w:t>
            </w:r>
          </w:p>
        </w:tc>
      </w:tr>
    </w:tbl>
    <w:p w14:paraId="201FE73B" w14:textId="77777777" w:rsidR="002564ED" w:rsidRPr="00293BE4" w:rsidRDefault="002564ED" w:rsidP="002564ED"/>
    <w:p w14:paraId="02F68C18" w14:textId="77777777" w:rsidR="002564ED" w:rsidRPr="00293BE4" w:rsidRDefault="002564ED" w:rsidP="002564ED"/>
    <w:p w14:paraId="47691709" w14:textId="77777777" w:rsidR="002564ED" w:rsidRPr="00293BE4" w:rsidRDefault="002564ED" w:rsidP="002564ED">
      <w:r w:rsidRPr="00293BE4">
        <w:t>Events</w:t>
      </w:r>
    </w:p>
    <w:p w14:paraId="25A59575" w14:textId="77777777" w:rsidR="002564ED" w:rsidRDefault="002564ED" w:rsidP="002564ED">
      <w:pPr>
        <w:pStyle w:val="Lista"/>
      </w:pPr>
      <w:r>
        <w:t>Happen at</w:t>
      </w:r>
    </w:p>
    <w:p w14:paraId="5C63642C" w14:textId="77777777" w:rsidR="002564ED" w:rsidRDefault="002564ED" w:rsidP="002564ED">
      <w:pPr>
        <w:pStyle w:val="Lista"/>
        <w:numPr>
          <w:ilvl w:val="1"/>
          <w:numId w:val="1"/>
        </w:numPr>
      </w:pPr>
      <w:r>
        <w:t>Star</w:t>
      </w:r>
    </w:p>
    <w:p w14:paraId="6C06CE70" w14:textId="77777777" w:rsidR="002564ED" w:rsidRDefault="002564ED" w:rsidP="002564ED">
      <w:pPr>
        <w:pStyle w:val="Lista"/>
        <w:numPr>
          <w:ilvl w:val="1"/>
          <w:numId w:val="1"/>
        </w:numPr>
      </w:pPr>
      <w:r>
        <w:t>Empire</w:t>
      </w:r>
    </w:p>
    <w:p w14:paraId="5C2A9273" w14:textId="77777777" w:rsidR="002564ED" w:rsidRPr="00293BE4" w:rsidRDefault="002564ED" w:rsidP="002564ED">
      <w:r w:rsidRPr="00293BE4">
        <w:t>Galaxy</w:t>
      </w:r>
    </w:p>
    <w:p w14:paraId="6841380A" w14:textId="77777777" w:rsidR="002564ED" w:rsidRDefault="002564ED" w:rsidP="002564ED">
      <w:pPr>
        <w:pStyle w:val="Lista"/>
      </w:pPr>
      <w:r>
        <w:t>Triggered by:</w:t>
      </w:r>
    </w:p>
    <w:p w14:paraId="290FD7E9" w14:textId="77777777" w:rsidR="002564ED" w:rsidRDefault="002564ED" w:rsidP="002564ED">
      <w:pPr>
        <w:pStyle w:val="Lista"/>
        <w:numPr>
          <w:ilvl w:val="1"/>
          <w:numId w:val="1"/>
        </w:numPr>
      </w:pPr>
      <w:r>
        <w:t>User</w:t>
      </w:r>
    </w:p>
    <w:p w14:paraId="5FDADE48" w14:textId="77777777" w:rsidR="002564ED" w:rsidRDefault="002564ED" w:rsidP="002564ED">
      <w:pPr>
        <w:pStyle w:val="Lista"/>
        <w:numPr>
          <w:ilvl w:val="1"/>
          <w:numId w:val="1"/>
        </w:numPr>
      </w:pPr>
      <w:r>
        <w:t>AI</w:t>
      </w:r>
    </w:p>
    <w:p w14:paraId="6A8E6BC9" w14:textId="77777777" w:rsidR="002564ED" w:rsidRDefault="002564ED" w:rsidP="002564ED">
      <w:pPr>
        <w:pStyle w:val="Lista"/>
        <w:numPr>
          <w:ilvl w:val="1"/>
          <w:numId w:val="1"/>
        </w:numPr>
      </w:pPr>
      <w:r>
        <w:t>Turn</w:t>
      </w:r>
    </w:p>
    <w:p w14:paraId="74C9F2FB" w14:textId="77777777" w:rsidR="002564ED" w:rsidRDefault="002564ED" w:rsidP="002564ED">
      <w:pPr>
        <w:pStyle w:val="Lista"/>
      </w:pPr>
      <w:r>
        <w:t>Then progressing</w:t>
      </w:r>
    </w:p>
    <w:p w14:paraId="027B75C8" w14:textId="77777777" w:rsidR="002564ED" w:rsidRDefault="002564ED" w:rsidP="002564ED">
      <w:pPr>
        <w:pStyle w:val="Lista"/>
        <w:numPr>
          <w:ilvl w:val="1"/>
          <w:numId w:val="1"/>
        </w:numPr>
      </w:pPr>
      <w:r>
        <w:t>Instantly (taking modal control)</w:t>
      </w:r>
    </w:p>
    <w:p w14:paraId="55623107" w14:textId="77777777" w:rsidR="002564ED" w:rsidRDefault="002564ED" w:rsidP="002564ED">
      <w:pPr>
        <w:pStyle w:val="Lista"/>
        <w:numPr>
          <w:ilvl w:val="1"/>
          <w:numId w:val="1"/>
        </w:numPr>
      </w:pPr>
      <w:r>
        <w:t>On turn</w:t>
      </w:r>
    </w:p>
    <w:p w14:paraId="32FFBC4D" w14:textId="77777777" w:rsidR="002564ED" w:rsidRDefault="002564ED" w:rsidP="002564ED">
      <w:pPr>
        <w:pStyle w:val="Lista"/>
        <w:numPr>
          <w:ilvl w:val="1"/>
          <w:numId w:val="1"/>
        </w:numPr>
      </w:pPr>
      <w:r>
        <w:t>Over several turns</w:t>
      </w:r>
    </w:p>
    <w:p w14:paraId="17E7AFE4" w14:textId="77777777" w:rsidR="002564ED" w:rsidRPr="00293BE4" w:rsidRDefault="002564ED" w:rsidP="002564ED">
      <w:r w:rsidRPr="00293BE4">
        <w:t xml:space="preserve">Note that for AI purposes, all possible actions (or most of them) will likely be generated anyway at the beginning of each turn. AIs will not be opening interfaces. Also consider </w:t>
      </w:r>
      <w:proofErr w:type="spellStart"/>
      <w:r w:rsidRPr="00293BE4">
        <w:t>paralelism</w:t>
      </w:r>
      <w:proofErr w:type="spellEnd"/>
      <w:r w:rsidRPr="00293BE4">
        <w:t>.</w:t>
      </w:r>
    </w:p>
    <w:p w14:paraId="2E53701B" w14:textId="77777777" w:rsidR="002564ED" w:rsidRPr="00293BE4" w:rsidRDefault="002564ED" w:rsidP="002564ED"/>
    <w:p w14:paraId="52009114" w14:textId="77777777" w:rsidR="002564ED" w:rsidRPr="00293BE4" w:rsidRDefault="002564ED" w:rsidP="002564ED">
      <w:r w:rsidRPr="00293BE4">
        <w:t xml:space="preserve">Check </w:t>
      </w:r>
      <w:r w:rsidRPr="002564ED">
        <w:sym w:font="Wingdings" w:char="F0E0"/>
      </w:r>
      <w:r w:rsidRPr="00293BE4">
        <w:t xml:space="preserve"> generates action </w:t>
      </w:r>
      <w:r w:rsidRPr="002564ED">
        <w:sym w:font="Wingdings" w:char="F0E0"/>
      </w:r>
      <w:r w:rsidRPr="00293BE4">
        <w:t xml:space="preserve"> event</w:t>
      </w:r>
    </w:p>
    <w:p w14:paraId="7ACA7ADD" w14:textId="77777777" w:rsidR="00FA465C" w:rsidRDefault="00FA465C" w:rsidP="00613510">
      <w:pPr>
        <w:pStyle w:val="Heading1"/>
        <w:numPr>
          <w:ilvl w:val="0"/>
          <w:numId w:val="2"/>
        </w:numPr>
      </w:pPr>
      <w:bookmarkStart w:id="81" w:name="_Toc385152860"/>
      <w:r>
        <w:lastRenderedPageBreak/>
        <w:t>Interfaces</w:t>
      </w:r>
      <w:bookmarkEnd w:id="81"/>
    </w:p>
    <w:p w14:paraId="44D85EE1" w14:textId="77777777" w:rsidR="006125E1" w:rsidRPr="006125E1" w:rsidRDefault="006125E1" w:rsidP="006125E1">
      <w:pPr>
        <w:pStyle w:val="Parrafonormal"/>
      </w:pPr>
      <w:r>
        <w:t xml:space="preserve">In general: allow </w:t>
      </w:r>
      <w:proofErr w:type="gramStart"/>
      <w:r>
        <w:t>to use</w:t>
      </w:r>
      <w:proofErr w:type="gramEnd"/>
      <w:r>
        <w:t xml:space="preserve"> space to hide the control, in order to be able to create routes</w:t>
      </w:r>
      <w:r w:rsidR="006314F2">
        <w:t xml:space="preserve"> or check the map</w:t>
      </w:r>
      <w:r>
        <w:t xml:space="preserve"> easily.</w:t>
      </w:r>
    </w:p>
    <w:p w14:paraId="3BBCBB79" w14:textId="77777777" w:rsidR="00FA465C" w:rsidRDefault="00D90ACA" w:rsidP="00D90ACA">
      <w:pPr>
        <w:pStyle w:val="Heading2"/>
      </w:pPr>
      <w:bookmarkStart w:id="82" w:name="_Toc385152861"/>
      <w:r>
        <w:t>The star control</w:t>
      </w:r>
      <w:bookmarkEnd w:id="82"/>
    </w:p>
    <w:p w14:paraId="5270F3B6" w14:textId="77777777" w:rsidR="002662C3" w:rsidRDefault="002662C3" w:rsidP="00D90ACA">
      <w:pPr>
        <w:pStyle w:val="Heading3"/>
      </w:pPr>
      <w:bookmarkStart w:id="83" w:name="_Toc385152862"/>
      <w:r>
        <w:t>Overview</w:t>
      </w:r>
      <w:bookmarkEnd w:id="83"/>
    </w:p>
    <w:p w14:paraId="52427664" w14:textId="77777777" w:rsidR="00D90ACA" w:rsidRDefault="00D90ACA" w:rsidP="00D90ACA">
      <w:pPr>
        <w:pStyle w:val="Heading3"/>
      </w:pPr>
      <w:bookmarkStart w:id="84" w:name="_Toc385152863"/>
      <w:r>
        <w:t>Actions</w:t>
      </w:r>
      <w:bookmarkEnd w:id="84"/>
    </w:p>
    <w:p w14:paraId="5AC4BC09" w14:textId="77777777" w:rsidR="00D14F86" w:rsidRPr="00D14F86" w:rsidRDefault="00D14F86" w:rsidP="00D14F86">
      <w:pPr>
        <w:pStyle w:val="Parrafonormal"/>
      </w:pPr>
      <w:r>
        <w:t>While most actions depend and/or require specific units to be in orbit, the options are part of the star interface.</w:t>
      </w:r>
    </w:p>
    <w:p w14:paraId="486E79B7" w14:textId="77777777" w:rsidR="00D90ACA" w:rsidRDefault="004521E5" w:rsidP="00D90ACA">
      <w:pPr>
        <w:pStyle w:val="Lista"/>
      </w:pPr>
      <w:r>
        <w:t>Base</w:t>
      </w:r>
    </w:p>
    <w:p w14:paraId="51403028" w14:textId="77777777" w:rsidR="004F7CD6" w:rsidRDefault="004F7CD6" w:rsidP="004F7CD6">
      <w:pPr>
        <w:pStyle w:val="Lista"/>
        <w:numPr>
          <w:ilvl w:val="1"/>
          <w:numId w:val="1"/>
        </w:numPr>
      </w:pPr>
      <w:r>
        <w:t xml:space="preserve">Colonize (available on unclaimed stars with </w:t>
      </w:r>
      <w:proofErr w:type="gramStart"/>
      <w:r>
        <w:t>a</w:t>
      </w:r>
      <w:proofErr w:type="gramEnd"/>
      <w:r>
        <w:t xml:space="preserve"> </w:t>
      </w:r>
      <w:r w:rsidR="0097126C">
        <w:t>outpost</w:t>
      </w:r>
      <w:r>
        <w:t xml:space="preserve"> ship present. Generates an event only on arrival)</w:t>
      </w:r>
    </w:p>
    <w:p w14:paraId="26843DBB" w14:textId="77777777" w:rsidR="006741F8" w:rsidRDefault="006741F8" w:rsidP="004521E5">
      <w:pPr>
        <w:pStyle w:val="Lista"/>
        <w:numPr>
          <w:ilvl w:val="1"/>
          <w:numId w:val="3"/>
        </w:numPr>
      </w:pPr>
      <w:r>
        <w:t xml:space="preserve">Build (available on owned </w:t>
      </w:r>
      <w:r w:rsidR="0097126C">
        <w:t>outposts</w:t>
      </w:r>
      <w:r>
        <w:t>, but not an event)</w:t>
      </w:r>
    </w:p>
    <w:p w14:paraId="3A41088C" w14:textId="77777777" w:rsidR="00DA5950" w:rsidRDefault="00DA5950" w:rsidP="006741F8">
      <w:pPr>
        <w:pStyle w:val="Lista"/>
        <w:numPr>
          <w:ilvl w:val="2"/>
          <w:numId w:val="3"/>
        </w:numPr>
      </w:pPr>
      <w:r>
        <w:t xml:space="preserve">IHQ </w:t>
      </w:r>
    </w:p>
    <w:p w14:paraId="6BF1C5FD" w14:textId="77777777" w:rsidR="006741F8" w:rsidRDefault="006741F8" w:rsidP="006741F8">
      <w:pPr>
        <w:pStyle w:val="Lista"/>
        <w:numPr>
          <w:ilvl w:val="2"/>
          <w:numId w:val="1"/>
        </w:numPr>
      </w:pPr>
      <w:r>
        <w:t>Hyperspace Gates</w:t>
      </w:r>
    </w:p>
    <w:p w14:paraId="354560AA" w14:textId="77777777" w:rsidR="006741F8" w:rsidRDefault="006741F8" w:rsidP="006741F8">
      <w:pPr>
        <w:pStyle w:val="Lista"/>
        <w:numPr>
          <w:ilvl w:val="2"/>
          <w:numId w:val="1"/>
        </w:numPr>
      </w:pPr>
      <w:r>
        <w:t>Hyperspace Tunnels</w:t>
      </w:r>
    </w:p>
    <w:p w14:paraId="419A2702" w14:textId="77777777" w:rsidR="006741F8" w:rsidRDefault="006741F8" w:rsidP="006741F8">
      <w:pPr>
        <w:pStyle w:val="Lista"/>
        <w:numPr>
          <w:ilvl w:val="2"/>
          <w:numId w:val="1"/>
        </w:numPr>
      </w:pPr>
      <w:r>
        <w:t>Hyperspace Scanners</w:t>
      </w:r>
    </w:p>
    <w:p w14:paraId="51D75BFB" w14:textId="77777777" w:rsidR="006741F8" w:rsidRDefault="006741F8" w:rsidP="006741F8">
      <w:pPr>
        <w:pStyle w:val="Lista"/>
        <w:numPr>
          <w:ilvl w:val="2"/>
          <w:numId w:val="1"/>
        </w:numPr>
      </w:pPr>
      <w:r>
        <w:t>Hyperspace Dampeners</w:t>
      </w:r>
    </w:p>
    <w:p w14:paraId="4DF0875F" w14:textId="77777777" w:rsidR="006741F8" w:rsidRDefault="006741F8" w:rsidP="006741F8">
      <w:pPr>
        <w:pStyle w:val="Lista"/>
        <w:numPr>
          <w:ilvl w:val="2"/>
          <w:numId w:val="1"/>
        </w:numPr>
      </w:pPr>
      <w:r>
        <w:t>Jump Gates</w:t>
      </w:r>
    </w:p>
    <w:p w14:paraId="1F862387" w14:textId="77777777" w:rsidR="004F7CD6" w:rsidRDefault="004F7CD6" w:rsidP="004F7CD6">
      <w:pPr>
        <w:pStyle w:val="Lista"/>
        <w:numPr>
          <w:ilvl w:val="1"/>
          <w:numId w:val="1"/>
        </w:numPr>
      </w:pPr>
      <w:r>
        <w:t>Military actions (available with the correct unit in orbit, generates events every turn)</w:t>
      </w:r>
    </w:p>
    <w:p w14:paraId="780DA79D" w14:textId="77777777" w:rsidR="00D14F86" w:rsidRDefault="00D14F86" w:rsidP="004F7CD6">
      <w:pPr>
        <w:pStyle w:val="Lista"/>
        <w:numPr>
          <w:ilvl w:val="2"/>
          <w:numId w:val="3"/>
        </w:numPr>
      </w:pPr>
      <w:r>
        <w:t>Bomb</w:t>
      </w:r>
      <w:r w:rsidR="0090367F">
        <w:t xml:space="preserve"> (once per turn)</w:t>
      </w:r>
    </w:p>
    <w:p w14:paraId="3EE42D5E" w14:textId="77777777" w:rsidR="00C011FF" w:rsidRDefault="00C011FF" w:rsidP="004F7CD6">
      <w:pPr>
        <w:pStyle w:val="Lista"/>
        <w:numPr>
          <w:ilvl w:val="2"/>
          <w:numId w:val="3"/>
        </w:numPr>
      </w:pPr>
      <w:r>
        <w:t>Invade</w:t>
      </w:r>
      <w:r w:rsidR="0090367F">
        <w:t xml:space="preserve"> (once per turn)</w:t>
      </w:r>
    </w:p>
    <w:p w14:paraId="52AD4863" w14:textId="77777777" w:rsidR="00246AB7" w:rsidRDefault="00246AB7" w:rsidP="00246AB7">
      <w:pPr>
        <w:pStyle w:val="Lista"/>
        <w:numPr>
          <w:ilvl w:val="1"/>
          <w:numId w:val="1"/>
        </w:numPr>
      </w:pPr>
      <w:r>
        <w:t>Influence actions (available with the correct unit in orbit)</w:t>
      </w:r>
    </w:p>
    <w:p w14:paraId="5CBEE49D" w14:textId="77777777" w:rsidR="00D14F86" w:rsidRDefault="00813937" w:rsidP="00246AB7">
      <w:pPr>
        <w:pStyle w:val="Lista"/>
        <w:numPr>
          <w:ilvl w:val="2"/>
          <w:numId w:val="3"/>
        </w:numPr>
      </w:pPr>
      <w:r>
        <w:t>Sabotage</w:t>
      </w:r>
      <w:r w:rsidR="0090367F">
        <w:t xml:space="preserve"> (</w:t>
      </w:r>
      <w:r w:rsidR="00837F82">
        <w:t>activate manually, once per turn</w:t>
      </w:r>
      <w:r w:rsidR="0090367F">
        <w:t>)</w:t>
      </w:r>
    </w:p>
    <w:p w14:paraId="22555565" w14:textId="77777777" w:rsidR="00813937" w:rsidRDefault="00813937" w:rsidP="00246AB7">
      <w:pPr>
        <w:pStyle w:val="Lista"/>
        <w:numPr>
          <w:ilvl w:val="2"/>
          <w:numId w:val="3"/>
        </w:numPr>
      </w:pPr>
      <w:r>
        <w:t>Trade (toggle</w:t>
      </w:r>
      <w:r w:rsidR="00837F82">
        <w:t xml:space="preserve"> manually</w:t>
      </w:r>
      <w:r>
        <w:t>)</w:t>
      </w:r>
    </w:p>
    <w:p w14:paraId="3EB9CEEB" w14:textId="77777777" w:rsidR="00813937" w:rsidRDefault="00813937" w:rsidP="00246AB7">
      <w:pPr>
        <w:pStyle w:val="Lista"/>
        <w:numPr>
          <w:ilvl w:val="2"/>
          <w:numId w:val="3"/>
        </w:numPr>
      </w:pPr>
      <w:r>
        <w:t>Espionage (toggle</w:t>
      </w:r>
      <w:r w:rsidR="00976AB3">
        <w:t xml:space="preserve"> manually</w:t>
      </w:r>
      <w:r>
        <w:t>)</w:t>
      </w:r>
    </w:p>
    <w:p w14:paraId="7943F54B" w14:textId="77777777" w:rsidR="00813937" w:rsidRDefault="00813937" w:rsidP="00246AB7">
      <w:pPr>
        <w:pStyle w:val="Lista"/>
        <w:numPr>
          <w:ilvl w:val="2"/>
          <w:numId w:val="3"/>
        </w:numPr>
      </w:pPr>
      <w:r>
        <w:t>Corruption (toggle</w:t>
      </w:r>
      <w:r w:rsidR="00976AB3">
        <w:t xml:space="preserve"> manually</w:t>
      </w:r>
      <w:r>
        <w:t>)</w:t>
      </w:r>
    </w:p>
    <w:p w14:paraId="3F263BFA" w14:textId="77777777" w:rsidR="004521E5" w:rsidRPr="00293BE4" w:rsidRDefault="004521E5" w:rsidP="00293BE4"/>
    <w:p w14:paraId="38D7B7DE" w14:textId="77777777" w:rsidR="001C37C4" w:rsidRPr="00293BE4" w:rsidRDefault="001C37C4" w:rsidP="00293BE4">
      <w:r w:rsidRPr="00293BE4">
        <w:t>Things to take into consideration:</w:t>
      </w:r>
    </w:p>
    <w:p w14:paraId="46B59584" w14:textId="77777777" w:rsidR="001C37C4" w:rsidRDefault="001C37C4" w:rsidP="001C37C4">
      <w:pPr>
        <w:pStyle w:val="Lista"/>
      </w:pPr>
      <w:r>
        <w:t>Actions that last more than one turn, requiring saving state.</w:t>
      </w:r>
    </w:p>
    <w:p w14:paraId="3F35C8F0" w14:textId="77777777" w:rsidR="001C37C4" w:rsidRDefault="001C37C4" w:rsidP="001C37C4">
      <w:pPr>
        <w:pStyle w:val="Lista"/>
      </w:pPr>
      <w:r>
        <w:t>When do actions become available (check on click v/s check on turn)</w:t>
      </w:r>
    </w:p>
    <w:p w14:paraId="0D6A6CD1" w14:textId="77777777" w:rsidR="00E62840" w:rsidRDefault="00E62840" w:rsidP="001C37C4">
      <w:pPr>
        <w:pStyle w:val="Lista"/>
      </w:pPr>
      <w:r>
        <w:t>Different actions for different empires.</w:t>
      </w:r>
    </w:p>
    <w:p w14:paraId="46DD484B" w14:textId="77777777" w:rsidR="00E62840" w:rsidRPr="00D90ACA" w:rsidRDefault="00E62840" w:rsidP="00E62840">
      <w:pPr>
        <w:pStyle w:val="Lista"/>
        <w:numPr>
          <w:ilvl w:val="1"/>
          <w:numId w:val="3"/>
        </w:numPr>
      </w:pPr>
      <w:r>
        <w:lastRenderedPageBreak/>
        <w:t>Especially the player empire.</w:t>
      </w:r>
    </w:p>
    <w:p w14:paraId="322B5231" w14:textId="77777777" w:rsidR="00D90ACA" w:rsidRDefault="00D90ACA" w:rsidP="00D90ACA">
      <w:pPr>
        <w:pStyle w:val="Heading2"/>
      </w:pPr>
      <w:bookmarkStart w:id="85" w:name="_Toc385152864"/>
      <w:r>
        <w:t>The fleet control</w:t>
      </w:r>
      <w:bookmarkEnd w:id="85"/>
    </w:p>
    <w:p w14:paraId="42FCFFB0" w14:textId="77777777" w:rsidR="000F689B" w:rsidRDefault="000F689B" w:rsidP="00DD14D4">
      <w:pPr>
        <w:pStyle w:val="Lista"/>
      </w:pPr>
      <w:r>
        <w:t>Buttons</w:t>
      </w:r>
    </w:p>
    <w:p w14:paraId="7EE9CD43" w14:textId="77777777" w:rsidR="00205EDB" w:rsidRDefault="00B52191" w:rsidP="000F689B">
      <w:pPr>
        <w:pStyle w:val="Lista"/>
        <w:numPr>
          <w:ilvl w:val="1"/>
          <w:numId w:val="3"/>
        </w:numPr>
      </w:pPr>
      <w:r>
        <w:t>Toggle</w:t>
      </w:r>
      <w:r w:rsidR="00DD14D4">
        <w:t xml:space="preserve"> All</w:t>
      </w:r>
      <w:r>
        <w:t xml:space="preserve"> / None</w:t>
      </w:r>
    </w:p>
    <w:p w14:paraId="6A748ABC" w14:textId="77777777" w:rsidR="00CD6261" w:rsidRDefault="00CD6261" w:rsidP="000F689B">
      <w:pPr>
        <w:pStyle w:val="Lista"/>
        <w:numPr>
          <w:ilvl w:val="1"/>
          <w:numId w:val="3"/>
        </w:numPr>
      </w:pPr>
      <w:r>
        <w:t>Invert selection</w:t>
      </w:r>
    </w:p>
    <w:p w14:paraId="13FB30D5" w14:textId="77777777" w:rsidR="001A658C" w:rsidRDefault="001A658C" w:rsidP="000F689B">
      <w:pPr>
        <w:pStyle w:val="Lista"/>
        <w:numPr>
          <w:ilvl w:val="1"/>
          <w:numId w:val="3"/>
        </w:numPr>
      </w:pPr>
      <w:r>
        <w:t>Disband selection</w:t>
      </w:r>
    </w:p>
    <w:p w14:paraId="268D0963" w14:textId="77777777" w:rsidR="00B52191" w:rsidRDefault="00B52191" w:rsidP="000F689B">
      <w:pPr>
        <w:pStyle w:val="Lista"/>
        <w:numPr>
          <w:ilvl w:val="1"/>
          <w:numId w:val="3"/>
        </w:numPr>
      </w:pPr>
      <w:r>
        <w:t>Leave in orbit</w:t>
      </w:r>
    </w:p>
    <w:p w14:paraId="0BADE2AD" w14:textId="77777777" w:rsidR="00205EDB" w:rsidRDefault="00242B4A" w:rsidP="000F689B">
      <w:pPr>
        <w:pStyle w:val="Lista"/>
        <w:numPr>
          <w:ilvl w:val="1"/>
          <w:numId w:val="3"/>
        </w:numPr>
      </w:pPr>
      <w:r>
        <w:t>Toggle auto-merge for selected fleet</w:t>
      </w:r>
    </w:p>
    <w:p w14:paraId="28DDB3CE" w14:textId="77777777" w:rsidR="00242B4A" w:rsidRDefault="00242B4A" w:rsidP="00242B4A">
      <w:pPr>
        <w:pStyle w:val="Lista"/>
        <w:numPr>
          <w:ilvl w:val="2"/>
          <w:numId w:val="3"/>
        </w:numPr>
      </w:pPr>
      <w:r>
        <w:t>Confirmation dialog.</w:t>
      </w:r>
    </w:p>
    <w:p w14:paraId="5C47BF13" w14:textId="77777777" w:rsidR="00242B4A" w:rsidRDefault="00242B4A" w:rsidP="00242B4A">
      <w:pPr>
        <w:pStyle w:val="Lista"/>
        <w:numPr>
          <w:ilvl w:val="2"/>
          <w:numId w:val="3"/>
        </w:numPr>
      </w:pPr>
      <w:r>
        <w:t>If set to auto-merge, this happens instantly.</w:t>
      </w:r>
    </w:p>
    <w:p w14:paraId="477A228E" w14:textId="77777777" w:rsidR="00D90ACA" w:rsidRDefault="00D90ACA" w:rsidP="00D90ACA">
      <w:pPr>
        <w:pStyle w:val="Heading2"/>
      </w:pPr>
      <w:bookmarkStart w:id="86" w:name="_Toc385152865"/>
      <w:r>
        <w:t>The IHQ control</w:t>
      </w:r>
      <w:bookmarkEnd w:id="86"/>
    </w:p>
    <w:p w14:paraId="338C7595" w14:textId="77777777" w:rsidR="00CF43C6" w:rsidRDefault="000F689B" w:rsidP="00CF43C6">
      <w:pPr>
        <w:pStyle w:val="Lista"/>
      </w:pPr>
      <w:r>
        <w:t>Buttons</w:t>
      </w:r>
    </w:p>
    <w:p w14:paraId="2E87A05C" w14:textId="77777777" w:rsidR="000F689B" w:rsidRDefault="00535F06" w:rsidP="000F689B">
      <w:pPr>
        <w:pStyle w:val="Lista"/>
        <w:numPr>
          <w:ilvl w:val="1"/>
          <w:numId w:val="3"/>
        </w:numPr>
      </w:pPr>
      <w:r>
        <w:t>Toggle full output / half / none</w:t>
      </w:r>
    </w:p>
    <w:p w14:paraId="241FAAFC" w14:textId="77777777" w:rsidR="00ED540D" w:rsidRDefault="00ED540D" w:rsidP="000F689B">
      <w:pPr>
        <w:pStyle w:val="Lista"/>
        <w:numPr>
          <w:ilvl w:val="1"/>
          <w:numId w:val="3"/>
        </w:numPr>
      </w:pPr>
      <w:r>
        <w:t>Clear queue</w:t>
      </w:r>
    </w:p>
    <w:p w14:paraId="6DEF5CE9" w14:textId="77777777" w:rsidR="000F689B" w:rsidRPr="00CF43C6" w:rsidRDefault="000F689B" w:rsidP="000F689B">
      <w:pPr>
        <w:pStyle w:val="Lista"/>
      </w:pPr>
      <w:r>
        <w:t>Relocation (click on star)</w:t>
      </w:r>
    </w:p>
    <w:p w14:paraId="12CC4EE8" w14:textId="77777777" w:rsidR="00886212" w:rsidRPr="00886212" w:rsidRDefault="00886212" w:rsidP="00886212">
      <w:pPr>
        <w:pStyle w:val="Parrafonormal"/>
      </w:pPr>
    </w:p>
    <w:p w14:paraId="42FBE24A" w14:textId="77777777" w:rsidR="00CB4E46" w:rsidRPr="00CB4E46" w:rsidRDefault="00CB4E46" w:rsidP="00CB4E46">
      <w:pPr>
        <w:pStyle w:val="Heading1"/>
      </w:pPr>
      <w:bookmarkStart w:id="87" w:name="_Toc385152866"/>
      <w:r w:rsidRPr="00CB4E46">
        <w:lastRenderedPageBreak/>
        <w:t>AI</w:t>
      </w:r>
      <w:bookmarkEnd w:id="87"/>
    </w:p>
    <w:p w14:paraId="5424F9B6" w14:textId="77777777" w:rsidR="00CB4E46" w:rsidRPr="00CB4E46" w:rsidRDefault="00CB4E46" w:rsidP="00CB4E46">
      <w:pPr>
        <w:pStyle w:val="Parrafonormal"/>
        <w:rPr>
          <w:rStyle w:val="Emphasis"/>
        </w:rPr>
      </w:pPr>
      <w:r w:rsidRPr="00CB4E46">
        <w:rPr>
          <w:rStyle w:val="Emphasis"/>
        </w:rPr>
        <w:t xml:space="preserve">Note: Inspired in no small part by the design presented here: </w:t>
      </w:r>
      <w:hyperlink r:id="rId13" w:history="1">
        <w:r w:rsidRPr="00CB4E46">
          <w:rPr>
            <w:rStyle w:val="Emphasis"/>
          </w:rPr>
          <w:t>http://www.gamasutra.com/view/feature/129959/designing_ai_algorithms_for_.php</w:t>
        </w:r>
      </w:hyperlink>
      <w:r w:rsidRPr="00CB4E46">
        <w:rPr>
          <w:rStyle w:val="Emphasis"/>
        </w:rPr>
        <w:t>, plus some AI elements present at most turn-based games.</w:t>
      </w:r>
    </w:p>
    <w:p w14:paraId="298CAA3D" w14:textId="77777777" w:rsidR="00C333D2" w:rsidRDefault="00C333D2" w:rsidP="00CB4E46">
      <w:pPr>
        <w:pStyle w:val="Heading2"/>
      </w:pPr>
      <w:bookmarkStart w:id="88" w:name="_Toc385152867"/>
      <w:r>
        <w:t>Pre-requirements</w:t>
      </w:r>
      <w:bookmarkEnd w:id="88"/>
    </w:p>
    <w:p w14:paraId="146BA7F3" w14:textId="77777777" w:rsidR="00C333D2" w:rsidRDefault="00C333D2" w:rsidP="00C333D2">
      <w:pPr>
        <w:pStyle w:val="Lista"/>
      </w:pPr>
      <w:r>
        <w:t xml:space="preserve">Path and distance calculations: There needs to be an easy way to map a task against </w:t>
      </w:r>
      <w:r w:rsidR="00544D55">
        <w:t>a fleet or object to execute it. Distance is important to determine the best object to execute the task.</w:t>
      </w:r>
    </w:p>
    <w:p w14:paraId="0116DB31" w14:textId="77777777" w:rsidR="00544D55" w:rsidRPr="00C333D2" w:rsidRDefault="00544D55" w:rsidP="00C333D2">
      <w:pPr>
        <w:pStyle w:val="Lista"/>
      </w:pPr>
      <w:r>
        <w:t>Visibility: tasks cannot be created in cases where empires are not aware of them. The AI needs to be able to quickly evaluate the visibility of stars and fleets.</w:t>
      </w:r>
      <w:r w:rsidR="002D2141">
        <w:t xml:space="preserve"> Visibility may involve remembering something seen in the past.</w:t>
      </w:r>
    </w:p>
    <w:p w14:paraId="64E385F8" w14:textId="77777777" w:rsidR="00CB4E46" w:rsidRDefault="00CB4E46" w:rsidP="00CB4E46">
      <w:pPr>
        <w:pStyle w:val="Heading2"/>
      </w:pPr>
      <w:bookmarkStart w:id="89" w:name="_Toc385152868"/>
      <w:r>
        <w:t>Strategic objectives</w:t>
      </w:r>
      <w:bookmarkEnd w:id="89"/>
      <w:r>
        <w:t xml:space="preserve"> </w:t>
      </w:r>
    </w:p>
    <w:p w14:paraId="07976A84" w14:textId="77777777" w:rsidR="00640E7B" w:rsidRDefault="00D266F4" w:rsidP="00640E7B">
      <w:pPr>
        <w:pStyle w:val="Lista"/>
      </w:pPr>
      <w:r>
        <w:t>High</w:t>
      </w:r>
      <w:r w:rsidR="00640E7B">
        <w:t xml:space="preserve"> level goals</w:t>
      </w:r>
    </w:p>
    <w:p w14:paraId="56DE0CB7" w14:textId="77777777" w:rsidR="00C4490D" w:rsidRDefault="00640E7B" w:rsidP="00640E7B">
      <w:pPr>
        <w:pStyle w:val="Lista"/>
        <w:numPr>
          <w:ilvl w:val="1"/>
          <w:numId w:val="3"/>
        </w:numPr>
      </w:pPr>
      <w:r>
        <w:t>Survival</w:t>
      </w:r>
    </w:p>
    <w:p w14:paraId="1F9A9C41" w14:textId="77777777" w:rsidR="00640E7B" w:rsidRDefault="00640E7B" w:rsidP="00640E7B">
      <w:pPr>
        <w:pStyle w:val="Lista"/>
        <w:numPr>
          <w:ilvl w:val="1"/>
          <w:numId w:val="3"/>
        </w:numPr>
      </w:pPr>
      <w:r>
        <w:t>Victory conditions</w:t>
      </w:r>
    </w:p>
    <w:p w14:paraId="09691FF1" w14:textId="77777777" w:rsidR="00640E7B" w:rsidRDefault="00640E7B" w:rsidP="00640E7B">
      <w:pPr>
        <w:pStyle w:val="Lista"/>
        <w:numPr>
          <w:ilvl w:val="1"/>
          <w:numId w:val="3"/>
        </w:numPr>
      </w:pPr>
      <w:r>
        <w:t>Overall superiority</w:t>
      </w:r>
    </w:p>
    <w:p w14:paraId="20FB081D" w14:textId="77777777" w:rsidR="00640E7B" w:rsidRDefault="00640E7B" w:rsidP="00640E7B">
      <w:pPr>
        <w:pStyle w:val="Lista"/>
        <w:numPr>
          <w:ilvl w:val="1"/>
          <w:numId w:val="3"/>
        </w:numPr>
      </w:pPr>
      <w:r>
        <w:t>Intrinsic tendencies</w:t>
      </w:r>
    </w:p>
    <w:p w14:paraId="597316C7" w14:textId="77777777" w:rsidR="00640E7B" w:rsidRDefault="00640E7B" w:rsidP="00640E7B">
      <w:pPr>
        <w:pStyle w:val="Lista"/>
      </w:pPr>
      <w:r>
        <w:t xml:space="preserve">Knobs </w:t>
      </w:r>
    </w:p>
    <w:p w14:paraId="2F3DACC1" w14:textId="77777777" w:rsidR="00D266F4" w:rsidRDefault="00640E7B" w:rsidP="00640E7B">
      <w:pPr>
        <w:pStyle w:val="Lista"/>
        <w:numPr>
          <w:ilvl w:val="1"/>
          <w:numId w:val="3"/>
        </w:numPr>
      </w:pPr>
      <w:r>
        <w:t>Empire relationships</w:t>
      </w:r>
    </w:p>
    <w:p w14:paraId="6C19477F" w14:textId="77777777" w:rsidR="00640E7B" w:rsidRDefault="00640E7B" w:rsidP="00640E7B">
      <w:pPr>
        <w:pStyle w:val="Lista"/>
        <w:numPr>
          <w:ilvl w:val="1"/>
          <w:numId w:val="3"/>
        </w:numPr>
      </w:pPr>
      <w:r>
        <w:t>Hostility</w:t>
      </w:r>
    </w:p>
    <w:p w14:paraId="20D8B5BF" w14:textId="77777777" w:rsidR="00B012F2" w:rsidRDefault="00B012F2" w:rsidP="00B012F2">
      <w:pPr>
        <w:pStyle w:val="Lista"/>
        <w:numPr>
          <w:ilvl w:val="1"/>
          <w:numId w:val="3"/>
        </w:numPr>
      </w:pPr>
      <w:r>
        <w:t>Helping others</w:t>
      </w:r>
    </w:p>
    <w:p w14:paraId="34C1155D" w14:textId="77777777" w:rsidR="00392C14" w:rsidRDefault="00392C14" w:rsidP="00392C14">
      <w:pPr>
        <w:pStyle w:val="Lista"/>
      </w:pPr>
      <w:r>
        <w:t>Determine on this phase:</w:t>
      </w:r>
    </w:p>
    <w:p w14:paraId="6E5D545E" w14:textId="77777777" w:rsidR="00957899" w:rsidRPr="00CB4E46" w:rsidRDefault="00957899" w:rsidP="00957899">
      <w:pPr>
        <w:pStyle w:val="Lista"/>
        <w:numPr>
          <w:ilvl w:val="1"/>
          <w:numId w:val="1"/>
        </w:numPr>
      </w:pPr>
      <w:r>
        <w:t>Update empire relationships</w:t>
      </w:r>
      <w:r w:rsidR="00BA15BD">
        <w:t>.</w:t>
      </w:r>
    </w:p>
    <w:p w14:paraId="0D7A9436" w14:textId="77777777" w:rsidR="00392C14" w:rsidRDefault="00392C14" w:rsidP="00392C14">
      <w:pPr>
        <w:pStyle w:val="Lista"/>
        <w:numPr>
          <w:ilvl w:val="1"/>
          <w:numId w:val="3"/>
        </w:numPr>
      </w:pPr>
      <w:r>
        <w:t>Who is the main adversary</w:t>
      </w:r>
      <w:r w:rsidR="0002066A">
        <w:t>?</w:t>
      </w:r>
    </w:p>
    <w:p w14:paraId="32948B0C" w14:textId="77777777" w:rsidR="00AA2205" w:rsidRDefault="00AA2205" w:rsidP="00AA2205">
      <w:pPr>
        <w:pStyle w:val="Lista"/>
        <w:numPr>
          <w:ilvl w:val="2"/>
          <w:numId w:val="3"/>
        </w:numPr>
      </w:pPr>
      <w:r>
        <w:t>Do not take on many adversaries at once unless inevitable.</w:t>
      </w:r>
    </w:p>
    <w:p w14:paraId="07A72461" w14:textId="77777777" w:rsidR="00957899" w:rsidRDefault="0023285B" w:rsidP="00AB3B3F">
      <w:pPr>
        <w:pStyle w:val="Lista"/>
        <w:numPr>
          <w:ilvl w:val="2"/>
          <w:numId w:val="3"/>
        </w:numPr>
      </w:pPr>
      <w:r>
        <w:t>Generate potential events.</w:t>
      </w:r>
    </w:p>
    <w:p w14:paraId="322B489F" w14:textId="77777777" w:rsidR="00782C77" w:rsidRDefault="00782C77" w:rsidP="00782C77">
      <w:pPr>
        <w:pStyle w:val="Lista"/>
      </w:pPr>
      <w:r>
        <w:t>Generate categorical comparison with other empires</w:t>
      </w:r>
    </w:p>
    <w:p w14:paraId="418DDC1F" w14:textId="77777777" w:rsidR="004D3241" w:rsidRDefault="004D3241" w:rsidP="004D3241">
      <w:pPr>
        <w:pStyle w:val="Lista"/>
        <w:numPr>
          <w:ilvl w:val="1"/>
          <w:numId w:val="3"/>
        </w:numPr>
      </w:pPr>
      <w:r>
        <w:t>Calculate comparison matrix</w:t>
      </w:r>
    </w:p>
    <w:p w14:paraId="7A425B5D" w14:textId="77777777" w:rsidR="00782C77" w:rsidRDefault="00782C77" w:rsidP="00782C77">
      <w:pPr>
        <w:pStyle w:val="Lista"/>
        <w:numPr>
          <w:ilvl w:val="1"/>
          <w:numId w:val="3"/>
        </w:numPr>
      </w:pPr>
      <w:r>
        <w:t>For every module, how well am I compared to others?</w:t>
      </w:r>
    </w:p>
    <w:p w14:paraId="5EB7F146" w14:textId="77777777" w:rsidR="00782C77" w:rsidRDefault="00821766" w:rsidP="00782C77">
      <w:pPr>
        <w:pStyle w:val="Lista"/>
        <w:numPr>
          <w:ilvl w:val="2"/>
          <w:numId w:val="3"/>
        </w:numPr>
      </w:pPr>
      <w:r>
        <w:t>Tech levels</w:t>
      </w:r>
    </w:p>
    <w:p w14:paraId="51AFF93F" w14:textId="77777777" w:rsidR="00821766" w:rsidRDefault="00821766" w:rsidP="00782C77">
      <w:pPr>
        <w:pStyle w:val="Lista"/>
        <w:numPr>
          <w:ilvl w:val="2"/>
          <w:numId w:val="3"/>
        </w:numPr>
      </w:pPr>
      <w:r>
        <w:t>Influence</w:t>
      </w:r>
    </w:p>
    <w:p w14:paraId="66F9D886" w14:textId="77777777" w:rsidR="00821766" w:rsidRDefault="00821766" w:rsidP="00782C77">
      <w:pPr>
        <w:pStyle w:val="Lista"/>
        <w:numPr>
          <w:ilvl w:val="2"/>
          <w:numId w:val="3"/>
        </w:numPr>
      </w:pPr>
      <w:r>
        <w:lastRenderedPageBreak/>
        <w:t>Number of planets</w:t>
      </w:r>
    </w:p>
    <w:p w14:paraId="19F48970" w14:textId="77777777" w:rsidR="00821766" w:rsidRDefault="00821766" w:rsidP="00782C77">
      <w:pPr>
        <w:pStyle w:val="Lista"/>
        <w:numPr>
          <w:ilvl w:val="2"/>
          <w:numId w:val="3"/>
        </w:numPr>
      </w:pPr>
      <w:r>
        <w:t>Production</w:t>
      </w:r>
    </w:p>
    <w:p w14:paraId="554951B9" w14:textId="77777777" w:rsidR="00782C77" w:rsidRDefault="00821766" w:rsidP="00782C77">
      <w:pPr>
        <w:pStyle w:val="Lista"/>
        <w:numPr>
          <w:ilvl w:val="2"/>
          <w:numId w:val="3"/>
        </w:numPr>
      </w:pPr>
      <w:r>
        <w:t>Fleet size</w:t>
      </w:r>
    </w:p>
    <w:p w14:paraId="78D0FD58" w14:textId="77777777" w:rsidR="00821766" w:rsidRDefault="00821766" w:rsidP="00782C77">
      <w:pPr>
        <w:pStyle w:val="Lista"/>
        <w:numPr>
          <w:ilvl w:val="2"/>
          <w:numId w:val="3"/>
        </w:numPr>
      </w:pPr>
      <w:r>
        <w:t>Unit production</w:t>
      </w:r>
    </w:p>
    <w:p w14:paraId="049422B1" w14:textId="77777777" w:rsidR="00773CC6" w:rsidRDefault="00773CC6" w:rsidP="00773CC6">
      <w:pPr>
        <w:pStyle w:val="Lista"/>
        <w:numPr>
          <w:ilvl w:val="1"/>
          <w:numId w:val="3"/>
        </w:numPr>
      </w:pPr>
      <w:r>
        <w:t>Trigger unusual actions for severe differences</w:t>
      </w:r>
    </w:p>
    <w:p w14:paraId="42038E62" w14:textId="77777777" w:rsidR="00773CC6" w:rsidRDefault="00773CC6" w:rsidP="00773CC6">
      <w:pPr>
        <w:pStyle w:val="Lista"/>
        <w:numPr>
          <w:ilvl w:val="2"/>
          <w:numId w:val="3"/>
        </w:numPr>
      </w:pPr>
      <w:r>
        <w:t>Ask for help</w:t>
      </w:r>
    </w:p>
    <w:p w14:paraId="1D7A1447" w14:textId="77777777" w:rsidR="00773CC6" w:rsidRDefault="00773CC6" w:rsidP="00773CC6">
      <w:pPr>
        <w:pStyle w:val="Lista"/>
        <w:numPr>
          <w:ilvl w:val="2"/>
          <w:numId w:val="3"/>
        </w:numPr>
      </w:pPr>
      <w:r>
        <w:t>Surrender</w:t>
      </w:r>
    </w:p>
    <w:p w14:paraId="6F68B6FD" w14:textId="77777777" w:rsidR="008801D8" w:rsidRDefault="008801D8" w:rsidP="00CB4E46">
      <w:pPr>
        <w:pStyle w:val="Heading2"/>
      </w:pPr>
      <w:bookmarkStart w:id="90" w:name="_Toc385152869"/>
      <w:r>
        <w:t>Object Classifications</w:t>
      </w:r>
      <w:bookmarkEnd w:id="90"/>
    </w:p>
    <w:p w14:paraId="1F4107E4" w14:textId="77777777" w:rsidR="00080047" w:rsidRDefault="00080047" w:rsidP="00080047">
      <w:pPr>
        <w:pStyle w:val="Parrafonormal"/>
      </w:pPr>
      <w:r>
        <w:t>For the purpose of a single empire, stars and fleets are classified as follows:</w:t>
      </w:r>
    </w:p>
    <w:p w14:paraId="1CD87299" w14:textId="77777777" w:rsidR="00080047" w:rsidRDefault="003158D2" w:rsidP="00080047">
      <w:pPr>
        <w:pStyle w:val="Lista"/>
      </w:pPr>
      <w:r>
        <w:t>Ownership</w:t>
      </w:r>
      <w:r w:rsidR="00B61003">
        <w:t xml:space="preserve"> &amp; Visibility</w:t>
      </w:r>
    </w:p>
    <w:p w14:paraId="36B116F9" w14:textId="77777777" w:rsidR="00080047" w:rsidRDefault="00080047" w:rsidP="00080047">
      <w:pPr>
        <w:pStyle w:val="Lista"/>
        <w:numPr>
          <w:ilvl w:val="1"/>
          <w:numId w:val="3"/>
        </w:numPr>
      </w:pPr>
      <w:r>
        <w:t>Unknown: stars not visited, but assumed to exist at the end of existing lanes.</w:t>
      </w:r>
    </w:p>
    <w:p w14:paraId="42CB1B8F" w14:textId="77777777" w:rsidR="00080047" w:rsidRDefault="00080047" w:rsidP="00080047">
      <w:pPr>
        <w:pStyle w:val="Lista"/>
        <w:numPr>
          <w:ilvl w:val="1"/>
          <w:numId w:val="3"/>
        </w:numPr>
      </w:pPr>
      <w:r>
        <w:t>Unclaimed: stars not owned by any empire.</w:t>
      </w:r>
    </w:p>
    <w:p w14:paraId="04ED1345" w14:textId="77777777" w:rsidR="00080047" w:rsidRDefault="00080047" w:rsidP="00080047">
      <w:pPr>
        <w:pStyle w:val="Lista"/>
        <w:numPr>
          <w:ilvl w:val="1"/>
          <w:numId w:val="3"/>
        </w:numPr>
      </w:pPr>
      <w:r>
        <w:t xml:space="preserve">Owned: stars </w:t>
      </w:r>
      <w:r w:rsidR="000F5F48">
        <w:t xml:space="preserve">or fleets owned </w:t>
      </w:r>
      <w:r>
        <w:t>by the empire.</w:t>
      </w:r>
    </w:p>
    <w:p w14:paraId="1608FB23" w14:textId="77777777" w:rsidR="000F5F48" w:rsidRDefault="000F5F48" w:rsidP="00080047">
      <w:pPr>
        <w:pStyle w:val="Lista"/>
        <w:numPr>
          <w:ilvl w:val="1"/>
          <w:numId w:val="3"/>
        </w:numPr>
      </w:pPr>
      <w:r>
        <w:t>Friendly: stars or fleets owned by empires with Brotherhood status.</w:t>
      </w:r>
    </w:p>
    <w:p w14:paraId="7197229D" w14:textId="77777777" w:rsidR="000F5F48" w:rsidRDefault="000F5F48" w:rsidP="00080047">
      <w:pPr>
        <w:pStyle w:val="Lista"/>
        <w:numPr>
          <w:ilvl w:val="1"/>
          <w:numId w:val="3"/>
        </w:numPr>
      </w:pPr>
      <w:r>
        <w:t>Unfriendly: stars or fleets owned by any other empire.</w:t>
      </w:r>
    </w:p>
    <w:p w14:paraId="4E17C404" w14:textId="77777777" w:rsidR="00CB4E46" w:rsidRDefault="00CB4E46" w:rsidP="00CB4E46">
      <w:pPr>
        <w:pStyle w:val="Heading2"/>
      </w:pPr>
      <w:bookmarkStart w:id="91" w:name="_Toc385152870"/>
      <w:r>
        <w:t>Tactical Objectives</w:t>
      </w:r>
      <w:bookmarkEnd w:id="91"/>
    </w:p>
    <w:p w14:paraId="00C7A559" w14:textId="77777777" w:rsidR="00405D9E" w:rsidRDefault="00405D9E" w:rsidP="00C4490D">
      <w:pPr>
        <w:pStyle w:val="Lista"/>
      </w:pPr>
      <w:r>
        <w:t>Unit Actions</w:t>
      </w:r>
    </w:p>
    <w:p w14:paraId="061EFD49" w14:textId="77777777" w:rsidR="00405D9E" w:rsidRDefault="00405D9E" w:rsidP="00405D9E">
      <w:pPr>
        <w:pStyle w:val="Lista"/>
        <w:numPr>
          <w:ilvl w:val="1"/>
          <w:numId w:val="3"/>
        </w:numPr>
      </w:pPr>
      <w:r>
        <w:t>Generate list of tasks</w:t>
      </w:r>
      <w:r w:rsidR="00A306C7">
        <w:t xml:space="preserve"> for existing units</w:t>
      </w:r>
    </w:p>
    <w:p w14:paraId="6DE7849A" w14:textId="77777777" w:rsidR="00405D9E" w:rsidRDefault="007128DC" w:rsidP="00405D9E">
      <w:pPr>
        <w:pStyle w:val="Lista"/>
        <w:numPr>
          <w:ilvl w:val="2"/>
          <w:numId w:val="3"/>
        </w:numPr>
      </w:pPr>
      <w:r>
        <w:t xml:space="preserve">Military </w:t>
      </w:r>
      <w:r w:rsidR="00405D9E">
        <w:t>Defen</w:t>
      </w:r>
      <w:r>
        <w:t>se</w:t>
      </w:r>
    </w:p>
    <w:p w14:paraId="65D6FE4A" w14:textId="77777777" w:rsidR="007128DC" w:rsidRDefault="007128DC" w:rsidP="00405D9E">
      <w:pPr>
        <w:pStyle w:val="Lista"/>
        <w:numPr>
          <w:ilvl w:val="2"/>
          <w:numId w:val="3"/>
        </w:numPr>
      </w:pPr>
      <w:r>
        <w:t>Influence Defense</w:t>
      </w:r>
    </w:p>
    <w:p w14:paraId="03E63E85" w14:textId="77777777" w:rsidR="00405D9E" w:rsidRDefault="007128DC" w:rsidP="00405D9E">
      <w:pPr>
        <w:pStyle w:val="Lista"/>
        <w:numPr>
          <w:ilvl w:val="2"/>
          <w:numId w:val="3"/>
        </w:numPr>
      </w:pPr>
      <w:r>
        <w:t xml:space="preserve">Military </w:t>
      </w:r>
      <w:r w:rsidR="00405D9E">
        <w:t>Conquer</w:t>
      </w:r>
    </w:p>
    <w:p w14:paraId="32F91B6E" w14:textId="77777777" w:rsidR="007128DC" w:rsidRDefault="007128DC" w:rsidP="00405D9E">
      <w:pPr>
        <w:pStyle w:val="Lista"/>
        <w:numPr>
          <w:ilvl w:val="2"/>
          <w:numId w:val="3"/>
        </w:numPr>
      </w:pPr>
      <w:r>
        <w:t>Influence Conquer</w:t>
      </w:r>
    </w:p>
    <w:p w14:paraId="199E1DC2" w14:textId="77777777" w:rsidR="00405D9E" w:rsidRDefault="00405D9E" w:rsidP="00405D9E">
      <w:pPr>
        <w:pStyle w:val="Lista"/>
        <w:numPr>
          <w:ilvl w:val="2"/>
          <w:numId w:val="3"/>
        </w:numPr>
      </w:pPr>
      <w:r>
        <w:t>Expand</w:t>
      </w:r>
    </w:p>
    <w:p w14:paraId="61E86A4D" w14:textId="77777777" w:rsidR="008B1197" w:rsidRDefault="008B1197" w:rsidP="00405D9E">
      <w:pPr>
        <w:pStyle w:val="Lista"/>
        <w:numPr>
          <w:ilvl w:val="2"/>
          <w:numId w:val="3"/>
        </w:numPr>
      </w:pPr>
      <w:r>
        <w:t>Trade</w:t>
      </w:r>
    </w:p>
    <w:p w14:paraId="2C42E91C" w14:textId="77777777" w:rsidR="00B80928" w:rsidRDefault="00B80928" w:rsidP="00405D9E">
      <w:pPr>
        <w:pStyle w:val="Lista"/>
        <w:numPr>
          <w:ilvl w:val="2"/>
          <w:numId w:val="3"/>
        </w:numPr>
      </w:pPr>
      <w:r>
        <w:t>Repair</w:t>
      </w:r>
    </w:p>
    <w:p w14:paraId="1DF5A88C" w14:textId="77777777" w:rsidR="00405D9E" w:rsidRDefault="00405D9E" w:rsidP="00405D9E">
      <w:pPr>
        <w:pStyle w:val="Lista"/>
        <w:numPr>
          <w:ilvl w:val="2"/>
          <w:numId w:val="3"/>
        </w:numPr>
      </w:pPr>
      <w:r>
        <w:t>Explore</w:t>
      </w:r>
    </w:p>
    <w:p w14:paraId="744FC05F" w14:textId="77777777" w:rsidR="004570BE" w:rsidRDefault="004570BE" w:rsidP="004570BE">
      <w:pPr>
        <w:pStyle w:val="Lista"/>
        <w:numPr>
          <w:ilvl w:val="1"/>
          <w:numId w:val="3"/>
        </w:numPr>
      </w:pPr>
      <w:r>
        <w:t>Compute optimal units to assign to each task</w:t>
      </w:r>
    </w:p>
    <w:p w14:paraId="32940196" w14:textId="77777777" w:rsidR="0010412E" w:rsidRDefault="00A52536" w:rsidP="0010412E">
      <w:pPr>
        <w:pStyle w:val="Lista"/>
        <w:numPr>
          <w:ilvl w:val="2"/>
          <w:numId w:val="3"/>
        </w:numPr>
      </w:pPr>
      <w:r>
        <w:t>Use distance as an important metric</w:t>
      </w:r>
    </w:p>
    <w:p w14:paraId="730DA1BE" w14:textId="77777777" w:rsidR="00602E06" w:rsidRDefault="00602E06" w:rsidP="0010412E">
      <w:pPr>
        <w:pStyle w:val="Lista"/>
        <w:numPr>
          <w:ilvl w:val="2"/>
          <w:numId w:val="3"/>
        </w:numPr>
      </w:pPr>
      <w:r>
        <w:t>Use relationships to weight them (defend, attack)</w:t>
      </w:r>
      <w:r w:rsidR="00691901">
        <w:t>.</w:t>
      </w:r>
    </w:p>
    <w:p w14:paraId="6D02F673" w14:textId="77777777" w:rsidR="00602E06" w:rsidRDefault="00691901" w:rsidP="0010412E">
      <w:pPr>
        <w:pStyle w:val="Lista"/>
        <w:numPr>
          <w:ilvl w:val="2"/>
          <w:numId w:val="3"/>
        </w:numPr>
      </w:pPr>
      <w:r>
        <w:t>Use race/AI tendencies to weight them.</w:t>
      </w:r>
    </w:p>
    <w:p w14:paraId="25B58082" w14:textId="77777777" w:rsidR="009F297E" w:rsidRDefault="009F297E" w:rsidP="009F297E">
      <w:pPr>
        <w:pStyle w:val="Lista"/>
        <w:numPr>
          <w:ilvl w:val="1"/>
          <w:numId w:val="3"/>
        </w:numPr>
      </w:pPr>
      <w:r>
        <w:lastRenderedPageBreak/>
        <w:t>Aggregate the total satisfaction score for each action category.</w:t>
      </w:r>
    </w:p>
    <w:p w14:paraId="3F0FAFE7" w14:textId="77777777" w:rsidR="00C4490D" w:rsidRDefault="00C4490D" w:rsidP="00405D9E">
      <w:pPr>
        <w:pStyle w:val="Lista"/>
      </w:pPr>
      <w:r>
        <w:t>Global actions</w:t>
      </w:r>
    </w:p>
    <w:p w14:paraId="57DBFEFE" w14:textId="77777777" w:rsidR="00045101" w:rsidRDefault="00045101" w:rsidP="00045101">
      <w:pPr>
        <w:pStyle w:val="Lista"/>
        <w:numPr>
          <w:ilvl w:val="1"/>
          <w:numId w:val="3"/>
        </w:numPr>
      </w:pPr>
      <w:r>
        <w:t>Generate list of global tasks</w:t>
      </w:r>
    </w:p>
    <w:p w14:paraId="2DD23A74" w14:textId="77777777" w:rsidR="006F13B0" w:rsidRDefault="006F13B0" w:rsidP="006F13B0">
      <w:pPr>
        <w:pStyle w:val="Lista"/>
        <w:numPr>
          <w:ilvl w:val="2"/>
          <w:numId w:val="3"/>
        </w:numPr>
      </w:pPr>
      <w:r>
        <w:t>Build more units</w:t>
      </w:r>
    </w:p>
    <w:p w14:paraId="7519485B" w14:textId="77777777" w:rsidR="0093684F" w:rsidRDefault="0093684F" w:rsidP="0093684F">
      <w:pPr>
        <w:pStyle w:val="Lista"/>
        <w:numPr>
          <w:ilvl w:val="3"/>
          <w:numId w:val="3"/>
        </w:numPr>
      </w:pPr>
      <w:r>
        <w:t>Evaluate independently for each unit (especially important for influencers)</w:t>
      </w:r>
    </w:p>
    <w:p w14:paraId="65F9D18E" w14:textId="77777777" w:rsidR="00045101" w:rsidRDefault="00901963" w:rsidP="00045101">
      <w:pPr>
        <w:pStyle w:val="Lista"/>
        <w:numPr>
          <w:ilvl w:val="2"/>
          <w:numId w:val="3"/>
        </w:numPr>
      </w:pPr>
      <w:r>
        <w:t>Improve technology</w:t>
      </w:r>
    </w:p>
    <w:p w14:paraId="3BE91039" w14:textId="77777777" w:rsidR="009D2584" w:rsidRDefault="009D2584" w:rsidP="009D2584">
      <w:pPr>
        <w:pStyle w:val="Lista"/>
        <w:numPr>
          <w:ilvl w:val="3"/>
          <w:numId w:val="3"/>
        </w:numPr>
      </w:pPr>
      <w:r>
        <w:t>Evaluate independently for each tech type</w:t>
      </w:r>
    </w:p>
    <w:p w14:paraId="77203A2A" w14:textId="77777777" w:rsidR="00ED028A" w:rsidRDefault="00461D0E" w:rsidP="00045101">
      <w:pPr>
        <w:pStyle w:val="Lista"/>
        <w:numPr>
          <w:ilvl w:val="2"/>
          <w:numId w:val="3"/>
        </w:numPr>
      </w:pPr>
      <w:r>
        <w:t>Colony growth</w:t>
      </w:r>
    </w:p>
    <w:p w14:paraId="2A6446D5" w14:textId="77777777" w:rsidR="00B72E74" w:rsidRDefault="00B72E74" w:rsidP="00B72E74">
      <w:pPr>
        <w:pStyle w:val="Lista"/>
        <w:numPr>
          <w:ilvl w:val="3"/>
          <w:numId w:val="3"/>
        </w:numPr>
      </w:pPr>
      <w:r>
        <w:t>Score based on ROIs</w:t>
      </w:r>
    </w:p>
    <w:p w14:paraId="63FE30AB" w14:textId="77777777" w:rsidR="00B02195" w:rsidRDefault="00B02195" w:rsidP="00B72E74">
      <w:pPr>
        <w:pStyle w:val="Lista"/>
        <w:numPr>
          <w:ilvl w:val="3"/>
          <w:numId w:val="3"/>
        </w:numPr>
      </w:pPr>
      <w:r>
        <w:t>Score based on maintenance versus production</w:t>
      </w:r>
    </w:p>
    <w:p w14:paraId="299E016A" w14:textId="77777777" w:rsidR="0082411B" w:rsidRDefault="0082411B" w:rsidP="00045101">
      <w:pPr>
        <w:pStyle w:val="Lista"/>
        <w:numPr>
          <w:ilvl w:val="2"/>
          <w:numId w:val="3"/>
        </w:numPr>
      </w:pPr>
      <w:r>
        <w:t>Improve relations</w:t>
      </w:r>
    </w:p>
    <w:p w14:paraId="2DA90B90" w14:textId="77777777" w:rsidR="00261866" w:rsidRDefault="00261866" w:rsidP="00045101">
      <w:pPr>
        <w:pStyle w:val="Lista"/>
        <w:numPr>
          <w:ilvl w:val="2"/>
          <w:numId w:val="3"/>
        </w:numPr>
      </w:pPr>
      <w:r>
        <w:t>Planetary improvements</w:t>
      </w:r>
    </w:p>
    <w:p w14:paraId="492D54CD" w14:textId="77777777" w:rsidR="00261866" w:rsidRDefault="00261866" w:rsidP="00261866">
      <w:pPr>
        <w:pStyle w:val="Lista"/>
        <w:numPr>
          <w:ilvl w:val="3"/>
          <w:numId w:val="3"/>
        </w:numPr>
      </w:pPr>
      <w:r>
        <w:t>More/Bigger HQ needed</w:t>
      </w:r>
      <w:r w:rsidR="00FA40CA">
        <w:t xml:space="preserve"> (determine by queue size, distance to frontlines)</w:t>
      </w:r>
    </w:p>
    <w:p w14:paraId="6B1B0CDE" w14:textId="77777777" w:rsidR="007D4D42" w:rsidRDefault="007D4D42" w:rsidP="00045101">
      <w:pPr>
        <w:pStyle w:val="Lista"/>
        <w:numPr>
          <w:ilvl w:val="2"/>
          <w:numId w:val="3"/>
        </w:numPr>
      </w:pPr>
      <w:r>
        <w:t>Save money</w:t>
      </w:r>
    </w:p>
    <w:p w14:paraId="07C99D08" w14:textId="77777777" w:rsidR="00F9111B" w:rsidRDefault="00F9111B" w:rsidP="00F9111B">
      <w:pPr>
        <w:pStyle w:val="Lista"/>
        <w:numPr>
          <w:ilvl w:val="3"/>
          <w:numId w:val="3"/>
        </w:numPr>
      </w:pPr>
      <w:r>
        <w:t>This should be a fixed, kind of low score, so it would only take meaningful priority if all other tasks become low priority themselves (peace, abundance, no un-colonized planets, etc.).</w:t>
      </w:r>
    </w:p>
    <w:p w14:paraId="5C9A0376" w14:textId="77777777" w:rsidR="00632446" w:rsidRDefault="00632446" w:rsidP="00632446">
      <w:pPr>
        <w:pStyle w:val="Lista"/>
        <w:numPr>
          <w:ilvl w:val="1"/>
          <w:numId w:val="1"/>
        </w:numPr>
      </w:pPr>
      <w:r>
        <w:t>Use race/AI tendencies to weight them.</w:t>
      </w:r>
    </w:p>
    <w:p w14:paraId="1B83B19E" w14:textId="77777777" w:rsidR="00325EB7" w:rsidRDefault="00632446" w:rsidP="001670D8">
      <w:pPr>
        <w:pStyle w:val="Lista"/>
        <w:numPr>
          <w:ilvl w:val="1"/>
          <w:numId w:val="3"/>
        </w:numPr>
      </w:pPr>
      <w:r>
        <w:t>Merge with</w:t>
      </w:r>
      <w:r w:rsidR="001670D8">
        <w:t xml:space="preserve"> </w:t>
      </w:r>
      <w:r w:rsidR="00325EB7">
        <w:t xml:space="preserve">satisfaction aggregates to </w:t>
      </w:r>
      <w:r>
        <w:t>balance against building new units</w:t>
      </w:r>
      <w:r w:rsidR="00325EB7">
        <w:t>.</w:t>
      </w:r>
    </w:p>
    <w:p w14:paraId="2641B585" w14:textId="77777777" w:rsidR="001670D8" w:rsidRDefault="00EA0BB4" w:rsidP="001670D8">
      <w:pPr>
        <w:pStyle w:val="Lista"/>
        <w:numPr>
          <w:ilvl w:val="1"/>
          <w:numId w:val="3"/>
        </w:numPr>
      </w:pPr>
      <w:r>
        <w:t>Combine with cross-empire matrix to weight universal needs</w:t>
      </w:r>
    </w:p>
    <w:p w14:paraId="41DD6EDB" w14:textId="77777777" w:rsidR="003C6CED" w:rsidRDefault="003C6CED" w:rsidP="001670D8">
      <w:pPr>
        <w:pStyle w:val="Lista"/>
        <w:numPr>
          <w:ilvl w:val="1"/>
          <w:numId w:val="3"/>
        </w:numPr>
      </w:pPr>
      <w:r>
        <w:t>Distribute wealth accordingly to each category</w:t>
      </w:r>
    </w:p>
    <w:p w14:paraId="66F2A298" w14:textId="77777777" w:rsidR="00A0239D" w:rsidRDefault="00A0239D" w:rsidP="00A0239D">
      <w:pPr>
        <w:pStyle w:val="Lista"/>
        <w:numPr>
          <w:ilvl w:val="2"/>
          <w:numId w:val="3"/>
        </w:numPr>
      </w:pPr>
      <w:r>
        <w:t xml:space="preserve">Apply </w:t>
      </w:r>
      <w:r w:rsidR="00B77D3C">
        <w:t>money directly to global efforts</w:t>
      </w:r>
      <w:r w:rsidR="00CB5E02">
        <w:t>.</w:t>
      </w:r>
    </w:p>
    <w:p w14:paraId="055495A9" w14:textId="77777777" w:rsidR="00367A27" w:rsidRDefault="00A0239D" w:rsidP="00A432A1">
      <w:pPr>
        <w:pStyle w:val="Lista"/>
        <w:numPr>
          <w:ilvl w:val="2"/>
          <w:numId w:val="3"/>
        </w:numPr>
      </w:pPr>
      <w:r>
        <w:t>U</w:t>
      </w:r>
      <w:r w:rsidR="00EB68D3">
        <w:t>se original unsatisfied n</w:t>
      </w:r>
      <w:r w:rsidR="00C42DDB">
        <w:t>eeds to determine what to build and where.</w:t>
      </w:r>
    </w:p>
    <w:p w14:paraId="18FE3237" w14:textId="77777777" w:rsidR="00DB6007" w:rsidRDefault="00DB6007" w:rsidP="00DB6007">
      <w:pPr>
        <w:pStyle w:val="Lista"/>
        <w:numPr>
          <w:ilvl w:val="3"/>
          <w:numId w:val="3"/>
        </w:numPr>
      </w:pPr>
      <w:r>
        <w:t xml:space="preserve">Don't create queues more than </w:t>
      </w:r>
      <w:r w:rsidR="00BA1AD9">
        <w:t>10</w:t>
      </w:r>
      <w:r>
        <w:t xml:space="preserve"> turns long.</w:t>
      </w:r>
    </w:p>
    <w:p w14:paraId="6AD915D6" w14:textId="77777777" w:rsidR="00DD77C1" w:rsidRDefault="00DD77C1" w:rsidP="00DB6007">
      <w:pPr>
        <w:pStyle w:val="Lista"/>
        <w:numPr>
          <w:ilvl w:val="3"/>
          <w:numId w:val="3"/>
        </w:numPr>
      </w:pPr>
      <w:r>
        <w:t xml:space="preserve">If extra credits are left, save for HQ investments. This should work for when there are no HQ left and also, provide a nice gradient between a slight need for an HQ </w:t>
      </w:r>
      <w:r w:rsidR="00A15771">
        <w:t xml:space="preserve">over many turns </w:t>
      </w:r>
      <w:r>
        <w:t xml:space="preserve">versus </w:t>
      </w:r>
      <w:r w:rsidR="00A15771">
        <w:t>an urgent need.</w:t>
      </w:r>
    </w:p>
    <w:p w14:paraId="252792E1" w14:textId="77777777" w:rsidR="00355CB0" w:rsidRDefault="00355CB0" w:rsidP="00355CB0">
      <w:pPr>
        <w:pStyle w:val="Heading2"/>
      </w:pPr>
      <w:bookmarkStart w:id="92" w:name="_Toc385152871"/>
      <w:r>
        <w:t>Accumulators (code)</w:t>
      </w:r>
      <w:bookmarkEnd w:id="92"/>
    </w:p>
    <w:p w14:paraId="7A3A7702" w14:textId="77777777" w:rsidR="00355CB0" w:rsidRDefault="00355CB0" w:rsidP="00355CB0">
      <w:pPr>
        <w:pStyle w:val="Lista"/>
      </w:pPr>
      <w:r>
        <w:t xml:space="preserve">Empire </w:t>
      </w:r>
    </w:p>
    <w:p w14:paraId="2FF48D8D" w14:textId="77777777" w:rsidR="00355CB0" w:rsidRDefault="00355CB0" w:rsidP="00355CB0">
      <w:pPr>
        <w:pStyle w:val="Lista"/>
        <w:numPr>
          <w:ilvl w:val="1"/>
          <w:numId w:val="3"/>
        </w:numPr>
      </w:pPr>
      <w:r>
        <w:t xml:space="preserve">All </w:t>
      </w:r>
      <w:r w:rsidR="0097126C">
        <w:t>outposts</w:t>
      </w:r>
    </w:p>
    <w:p w14:paraId="53E71D95" w14:textId="77777777" w:rsidR="00355CB0" w:rsidRDefault="00355CB0" w:rsidP="00355CB0">
      <w:pPr>
        <w:pStyle w:val="Lista"/>
        <w:numPr>
          <w:ilvl w:val="2"/>
          <w:numId w:val="3"/>
        </w:numPr>
      </w:pPr>
      <w:r>
        <w:t>Economy</w:t>
      </w:r>
    </w:p>
    <w:p w14:paraId="6466C248" w14:textId="77777777" w:rsidR="00355CB0" w:rsidRDefault="00355CB0" w:rsidP="00355CB0">
      <w:pPr>
        <w:pStyle w:val="Lista"/>
        <w:numPr>
          <w:ilvl w:val="2"/>
          <w:numId w:val="3"/>
        </w:numPr>
      </w:pPr>
      <w:r>
        <w:lastRenderedPageBreak/>
        <w:t>Defense</w:t>
      </w:r>
    </w:p>
    <w:p w14:paraId="5538263D" w14:textId="77777777" w:rsidR="00355CB0" w:rsidRDefault="00355CB0" w:rsidP="00355CB0">
      <w:pPr>
        <w:pStyle w:val="Lista"/>
        <w:numPr>
          <w:ilvl w:val="1"/>
          <w:numId w:val="3"/>
        </w:numPr>
      </w:pPr>
      <w:r>
        <w:t>Empty stars</w:t>
      </w:r>
    </w:p>
    <w:p w14:paraId="661FC315" w14:textId="77777777" w:rsidR="00355CB0" w:rsidRDefault="00355CB0" w:rsidP="00355CB0">
      <w:pPr>
        <w:pStyle w:val="Lista"/>
        <w:numPr>
          <w:ilvl w:val="2"/>
          <w:numId w:val="3"/>
        </w:numPr>
      </w:pPr>
      <w:r>
        <w:t>Colonization</w:t>
      </w:r>
    </w:p>
    <w:p w14:paraId="6B8BDD0F" w14:textId="77777777" w:rsidR="00FB2608" w:rsidRDefault="00FB2608" w:rsidP="00FB2608">
      <w:pPr>
        <w:pStyle w:val="Lista"/>
        <w:numPr>
          <w:ilvl w:val="0"/>
          <w:numId w:val="0"/>
        </w:numPr>
        <w:ind w:left="357" w:hanging="357"/>
      </w:pPr>
    </w:p>
    <w:p w14:paraId="6FAC7FE2" w14:textId="77777777" w:rsidR="00FB2608" w:rsidRDefault="00FB2608" w:rsidP="00FB2608">
      <w:pPr>
        <w:pStyle w:val="Lista"/>
      </w:pPr>
      <w:r>
        <w:t xml:space="preserve">Calculate visibility </w:t>
      </w:r>
      <w:r w:rsidRPr="00FB2608">
        <w:sym w:font="Wingdings" w:char="F0E0"/>
      </w:r>
      <w:r>
        <w:t xml:space="preserve"> signal</w:t>
      </w:r>
    </w:p>
    <w:p w14:paraId="47B2EF9F" w14:textId="77777777" w:rsidR="009A5C47" w:rsidRDefault="009A5C47" w:rsidP="00FB2608">
      <w:pPr>
        <w:pStyle w:val="Lista"/>
        <w:numPr>
          <w:ilvl w:val="1"/>
          <w:numId w:val="3"/>
        </w:numPr>
      </w:pPr>
      <w:r>
        <w:t>Create perceived state</w:t>
      </w:r>
    </w:p>
    <w:p w14:paraId="369F7D9B" w14:textId="77777777" w:rsidR="009A5C47" w:rsidRDefault="009A5C47" w:rsidP="009A5C47">
      <w:pPr>
        <w:pStyle w:val="Lista"/>
        <w:numPr>
          <w:ilvl w:val="2"/>
          <w:numId w:val="3"/>
        </w:numPr>
      </w:pPr>
      <w:r>
        <w:t>No need for classification</w:t>
      </w:r>
      <w:r w:rsidR="000D72E1">
        <w:t xml:space="preserve"> (here)</w:t>
      </w:r>
    </w:p>
    <w:p w14:paraId="1FA26ACB" w14:textId="77777777" w:rsidR="00FB2608" w:rsidRDefault="00FB2608" w:rsidP="009A5C47">
      <w:pPr>
        <w:pStyle w:val="Lista"/>
        <w:numPr>
          <w:ilvl w:val="1"/>
          <w:numId w:val="3"/>
        </w:numPr>
      </w:pPr>
      <w:r>
        <w:t>Create AI tasks</w:t>
      </w:r>
    </w:p>
    <w:p w14:paraId="34E7AC2A" w14:textId="77777777" w:rsidR="00D670C3" w:rsidRDefault="00D670C3" w:rsidP="00D670C3">
      <w:pPr>
        <w:pStyle w:val="Lista"/>
        <w:numPr>
          <w:ilvl w:val="2"/>
          <w:numId w:val="3"/>
        </w:numPr>
      </w:pPr>
      <w:r>
        <w:t>Tasks on remembered state?</w:t>
      </w:r>
    </w:p>
    <w:p w14:paraId="36C48680" w14:textId="77777777" w:rsidR="00FB2608" w:rsidRDefault="008F51CF" w:rsidP="008F51CF">
      <w:pPr>
        <w:pStyle w:val="Lista"/>
        <w:numPr>
          <w:ilvl w:val="3"/>
          <w:numId w:val="3"/>
        </w:numPr>
      </w:pPr>
      <w:r>
        <w:t>N</w:t>
      </w:r>
      <w:r w:rsidR="00FB2608">
        <w:t>eed to store other state.</w:t>
      </w:r>
    </w:p>
    <w:p w14:paraId="2C689BAB" w14:textId="77777777" w:rsidR="006509A9" w:rsidRPr="00355CB0" w:rsidRDefault="006509A9" w:rsidP="006509A9">
      <w:pPr>
        <w:pStyle w:val="Lista"/>
        <w:numPr>
          <w:ilvl w:val="2"/>
          <w:numId w:val="3"/>
        </w:numPr>
      </w:pPr>
      <w:r>
        <w:t>Classification required.</w:t>
      </w:r>
    </w:p>
    <w:p w14:paraId="4428A751" w14:textId="77777777" w:rsidR="00613510" w:rsidRDefault="00613510" w:rsidP="00613510">
      <w:pPr>
        <w:pStyle w:val="Heading1"/>
        <w:numPr>
          <w:ilvl w:val="0"/>
          <w:numId w:val="2"/>
        </w:numPr>
      </w:pPr>
      <w:bookmarkStart w:id="93" w:name="_Toc385152872"/>
      <w:r>
        <w:lastRenderedPageBreak/>
        <w:t>Sandbox</w:t>
      </w:r>
      <w:bookmarkEnd w:id="93"/>
    </w:p>
    <w:p w14:paraId="66A7B11B" w14:textId="77777777" w:rsidR="00A12125" w:rsidRDefault="00A12125" w:rsidP="00A12125">
      <w:pPr>
        <w:pStyle w:val="Heading2"/>
        <w:numPr>
          <w:ilvl w:val="1"/>
          <w:numId w:val="2"/>
        </w:numPr>
        <w:rPr>
          <w:rStyle w:val="Emphasis"/>
        </w:rPr>
      </w:pPr>
      <w:bookmarkStart w:id="94" w:name="_Toc385152873"/>
      <w:r>
        <w:rPr>
          <w:rStyle w:val="Emphasis"/>
        </w:rPr>
        <w:t>System Developments</w:t>
      </w:r>
      <w:bookmarkEnd w:id="94"/>
    </w:p>
    <w:p w14:paraId="4A423B1D" w14:textId="77777777" w:rsidR="00A12125" w:rsidRDefault="00A12125" w:rsidP="00A12125">
      <w:pPr>
        <w:pStyle w:val="Parrafonormal"/>
      </w:pPr>
      <w:r>
        <w:t>While the main idea is to avoid the micromanagement associated with building things on each and every system, there are some special technologies that can be used to alter the "terrain"</w:t>
      </w:r>
      <w:proofErr w:type="gramStart"/>
      <w:r>
        <w:t>,</w:t>
      </w:r>
      <w:proofErr w:type="gramEnd"/>
      <w:r>
        <w:t xml:space="preserve"> the way things interact on the main galaxy map. These are built from the map itself, by creating a global project financed at the empire level, but placed at a specific location. After selecting the system, options can be found to build these projects, indicating their cost and turns to be completed.</w:t>
      </w:r>
    </w:p>
    <w:p w14:paraId="69E2AD5C" w14:textId="77777777" w:rsidR="00A12125" w:rsidRDefault="00A12125" w:rsidP="00A12125">
      <w:pPr>
        <w:pStyle w:val="Parrafonormal"/>
      </w:pPr>
      <w:r>
        <w:t>Ideally, system developments, as part of the galaxy landscape, should be seen on the galaxy map, and not hidden on a separate screen or menu. This need limits considerable the number of developments that should exist, as there is limited ways to visualize them without adding too much clutter. Also, only a single instance of each development can be built. A list of existing system developments follows, but details for each one of them can be found on the relevant parts of this document.</w:t>
      </w:r>
    </w:p>
    <w:p w14:paraId="38219CDB" w14:textId="77777777" w:rsidR="00A12125" w:rsidRDefault="00A12125" w:rsidP="00A12125">
      <w:pPr>
        <w:pStyle w:val="Lista"/>
      </w:pPr>
      <w:r>
        <w:t>Colonization: transforms an outpost into a full-fledged outpost.</w:t>
      </w:r>
    </w:p>
    <w:p w14:paraId="7C8B4FC0" w14:textId="77777777" w:rsidR="00A12125" w:rsidRDefault="00A12125" w:rsidP="00A12125">
      <w:pPr>
        <w:pStyle w:val="Lista"/>
      </w:pPr>
      <w:r>
        <w:t>Shipyard Construction: creates a new basic shipyard in the selected system.</w:t>
      </w:r>
    </w:p>
    <w:p w14:paraId="077F82EC" w14:textId="77777777" w:rsidR="00A12125" w:rsidRDefault="00A12125" w:rsidP="00A12125">
      <w:pPr>
        <w:pStyle w:val="Lista"/>
      </w:pPr>
      <w:r>
        <w:t>Gates</w:t>
      </w:r>
    </w:p>
    <w:p w14:paraId="41CE491D" w14:textId="77777777" w:rsidR="00A12125" w:rsidRDefault="00A12125" w:rsidP="00A12125">
      <w:pPr>
        <w:pStyle w:val="Lista"/>
        <w:numPr>
          <w:ilvl w:val="1"/>
          <w:numId w:val="1"/>
        </w:numPr>
      </w:pPr>
      <w:r>
        <w:t>Hyperspace Gate: creates a gate allowing task forces with no gate technology to jump into hyperspace.</w:t>
      </w:r>
    </w:p>
    <w:p w14:paraId="21D7ABEA" w14:textId="77777777" w:rsidR="00A12125" w:rsidRDefault="00A12125" w:rsidP="00A12125">
      <w:pPr>
        <w:pStyle w:val="Lista"/>
        <w:numPr>
          <w:ilvl w:val="2"/>
          <w:numId w:val="1"/>
        </w:numPr>
      </w:pPr>
      <w:r>
        <w:t>Can be upgraded with accelerators</w:t>
      </w:r>
    </w:p>
    <w:p w14:paraId="69EAE355" w14:textId="77777777" w:rsidR="00A12125" w:rsidRPr="00613510" w:rsidRDefault="00A12125" w:rsidP="00A12125">
      <w:pPr>
        <w:pStyle w:val="Lista"/>
        <w:numPr>
          <w:ilvl w:val="1"/>
          <w:numId w:val="1"/>
        </w:numPr>
        <w:rPr>
          <w:rStyle w:val="Emphasis"/>
        </w:rPr>
      </w:pPr>
      <w:r>
        <w:t>Jump gates: creates a gate allowing task forces to jump to a system with another gate.</w:t>
      </w:r>
    </w:p>
    <w:p w14:paraId="73201DF9" w14:textId="77777777" w:rsidR="00A12125" w:rsidRPr="00A12125" w:rsidRDefault="00A12125" w:rsidP="00A12125">
      <w:pPr>
        <w:pStyle w:val="Parrafonormal"/>
      </w:pPr>
    </w:p>
    <w:p w14:paraId="322AE174" w14:textId="77777777" w:rsidR="001511EE" w:rsidRPr="00293BE4" w:rsidRDefault="001511EE" w:rsidP="00293BE4"/>
    <w:p w14:paraId="3217ECB1" w14:textId="77777777" w:rsidR="00613510" w:rsidRDefault="00613510" w:rsidP="00613510">
      <w:pPr>
        <w:pStyle w:val="Heading2"/>
        <w:numPr>
          <w:ilvl w:val="1"/>
          <w:numId w:val="2"/>
        </w:numPr>
        <w:rPr>
          <w:rStyle w:val="Emphasis"/>
        </w:rPr>
      </w:pPr>
      <w:bookmarkStart w:id="95" w:name="_Toc385152874"/>
      <w:r>
        <w:rPr>
          <w:rStyle w:val="Emphasis"/>
        </w:rPr>
        <w:t>Spending</w:t>
      </w:r>
      <w:bookmarkEnd w:id="95"/>
    </w:p>
    <w:tbl>
      <w:tblPr>
        <w:tblStyle w:val="Tabla"/>
        <w:tblW w:w="0" w:type="auto"/>
        <w:tblLook w:val="0420" w:firstRow="1" w:lastRow="0" w:firstColumn="0" w:lastColumn="0" w:noHBand="0" w:noVBand="1"/>
      </w:tblPr>
      <w:tblGrid>
        <w:gridCol w:w="1181"/>
        <w:gridCol w:w="8349"/>
      </w:tblGrid>
      <w:tr w:rsidR="00613510" w:rsidRPr="00FF2E5C" w14:paraId="6926CF3F" w14:textId="77777777" w:rsidTr="0072374B">
        <w:trPr>
          <w:cnfStyle w:val="100000000000" w:firstRow="1" w:lastRow="0" w:firstColumn="0" w:lastColumn="0" w:oddVBand="0" w:evenVBand="0" w:oddHBand="0" w:evenHBand="0" w:firstRowFirstColumn="0" w:firstRowLastColumn="0" w:lastRowFirstColumn="0" w:lastRowLastColumn="0"/>
        </w:trPr>
        <w:tc>
          <w:tcPr>
            <w:tcW w:w="1181" w:type="dxa"/>
          </w:tcPr>
          <w:p w14:paraId="5AE01C10" w14:textId="77777777" w:rsidR="00613510" w:rsidRPr="00613510" w:rsidRDefault="00613510" w:rsidP="00613510">
            <w:pPr>
              <w:rPr>
                <w:rStyle w:val="Small"/>
              </w:rPr>
            </w:pPr>
            <w:r>
              <w:rPr>
                <w:rStyle w:val="Small"/>
              </w:rPr>
              <w:t>Expense</w:t>
            </w:r>
          </w:p>
        </w:tc>
        <w:tc>
          <w:tcPr>
            <w:tcW w:w="8349" w:type="dxa"/>
          </w:tcPr>
          <w:p w14:paraId="62A182E1" w14:textId="77777777" w:rsidR="00613510" w:rsidRPr="00613510" w:rsidRDefault="00613510" w:rsidP="00613510">
            <w:pPr>
              <w:rPr>
                <w:rStyle w:val="Small"/>
              </w:rPr>
            </w:pPr>
            <w:r>
              <w:rPr>
                <w:rStyle w:val="Small"/>
              </w:rPr>
              <w:t>Description</w:t>
            </w:r>
          </w:p>
        </w:tc>
      </w:tr>
      <w:tr w:rsidR="00613510" w:rsidRPr="00FF2E5C" w14:paraId="0F922F6E" w14:textId="77777777" w:rsidTr="0072374B">
        <w:trPr>
          <w:cnfStyle w:val="000000100000" w:firstRow="0" w:lastRow="0" w:firstColumn="0" w:lastColumn="0" w:oddVBand="0" w:evenVBand="0" w:oddHBand="1" w:evenHBand="0" w:firstRowFirstColumn="0" w:firstRowLastColumn="0" w:lastRowFirstColumn="0" w:lastRowLastColumn="0"/>
        </w:trPr>
        <w:tc>
          <w:tcPr>
            <w:tcW w:w="1181" w:type="dxa"/>
          </w:tcPr>
          <w:p w14:paraId="10E9981B" w14:textId="77777777" w:rsidR="00613510" w:rsidRPr="00613510" w:rsidRDefault="00613510" w:rsidP="00613510">
            <w:pPr>
              <w:rPr>
                <w:rStyle w:val="Small"/>
              </w:rPr>
            </w:pPr>
            <w:r>
              <w:rPr>
                <w:rStyle w:val="Small"/>
              </w:rPr>
              <w:t>Outposts</w:t>
            </w:r>
          </w:p>
        </w:tc>
        <w:tc>
          <w:tcPr>
            <w:tcW w:w="8349" w:type="dxa"/>
          </w:tcPr>
          <w:p w14:paraId="6C7CECB8" w14:textId="77777777" w:rsidR="00613510" w:rsidRPr="00613510" w:rsidRDefault="00613510" w:rsidP="00613510">
            <w:pPr>
              <w:rPr>
                <w:rStyle w:val="Small"/>
              </w:rPr>
            </w:pPr>
            <w:r>
              <w:rPr>
                <w:rStyle w:val="Small"/>
              </w:rPr>
              <w:t xml:space="preserve">Includes table with all outposts. Includes star stats, expected maximum production, </w:t>
            </w:r>
            <w:proofErr w:type="gramStart"/>
            <w:r>
              <w:rPr>
                <w:rStyle w:val="Small"/>
              </w:rPr>
              <w:t>cost</w:t>
            </w:r>
            <w:proofErr w:type="gramEnd"/>
            <w:r>
              <w:rPr>
                <w:rStyle w:val="Small"/>
              </w:rPr>
              <w:t xml:space="preserve"> of infrastructure, button to colonize.</w:t>
            </w:r>
          </w:p>
        </w:tc>
      </w:tr>
      <w:tr w:rsidR="00613510" w:rsidRPr="00FF2E5C" w14:paraId="27285B29" w14:textId="77777777" w:rsidTr="0072374B">
        <w:trPr>
          <w:cnfStyle w:val="000000100000" w:firstRow="0" w:lastRow="0" w:firstColumn="0" w:lastColumn="0" w:oddVBand="0" w:evenVBand="0" w:oddHBand="1" w:evenHBand="0" w:firstRowFirstColumn="0" w:firstRowLastColumn="0" w:lastRowFirstColumn="0" w:lastRowLastColumn="0"/>
        </w:trPr>
        <w:tc>
          <w:tcPr>
            <w:tcW w:w="1181" w:type="dxa"/>
          </w:tcPr>
          <w:p w14:paraId="763247AE" w14:textId="77777777" w:rsidR="00613510" w:rsidRPr="00613510" w:rsidRDefault="00613510" w:rsidP="00613510">
            <w:pPr>
              <w:rPr>
                <w:rStyle w:val="Small"/>
              </w:rPr>
            </w:pPr>
            <w:r>
              <w:rPr>
                <w:rStyle w:val="Small"/>
              </w:rPr>
              <w:t>Outposts</w:t>
            </w:r>
          </w:p>
        </w:tc>
        <w:tc>
          <w:tcPr>
            <w:tcW w:w="8349" w:type="dxa"/>
          </w:tcPr>
          <w:p w14:paraId="01F4CB50" w14:textId="77777777" w:rsidR="00613510" w:rsidRPr="00613510" w:rsidRDefault="00613510" w:rsidP="00613510">
            <w:pPr>
              <w:rPr>
                <w:rStyle w:val="Small"/>
              </w:rPr>
            </w:pPr>
            <w:r>
              <w:rPr>
                <w:rStyle w:val="Small"/>
              </w:rPr>
              <w:t xml:space="preserve">Includes table with all </w:t>
            </w:r>
            <w:r w:rsidRPr="00613510">
              <w:rPr>
                <w:rStyle w:val="Small"/>
              </w:rPr>
              <w:t xml:space="preserve">outposts. Includes production, last turn growth, current industry, expected maximum industry, </w:t>
            </w:r>
            <w:proofErr w:type="gramStart"/>
            <w:r w:rsidRPr="00613510">
              <w:rPr>
                <w:rStyle w:val="Small"/>
              </w:rPr>
              <w:t>maintenance</w:t>
            </w:r>
            <w:proofErr w:type="gramEnd"/>
            <w:r w:rsidRPr="00613510">
              <w:rPr>
                <w:rStyle w:val="Small"/>
              </w:rPr>
              <w:t>, button to overexploit. Controls growth.</w:t>
            </w:r>
          </w:p>
        </w:tc>
      </w:tr>
      <w:tr w:rsidR="00613510" w:rsidRPr="00FF2E5C" w14:paraId="1A367A71" w14:textId="77777777" w:rsidTr="0072374B">
        <w:trPr>
          <w:cnfStyle w:val="000000100000" w:firstRow="0" w:lastRow="0" w:firstColumn="0" w:lastColumn="0" w:oddVBand="0" w:evenVBand="0" w:oddHBand="1" w:evenHBand="0" w:firstRowFirstColumn="0" w:firstRowLastColumn="0" w:lastRowFirstColumn="0" w:lastRowLastColumn="0"/>
        </w:trPr>
        <w:tc>
          <w:tcPr>
            <w:tcW w:w="1181" w:type="dxa"/>
          </w:tcPr>
          <w:p w14:paraId="523DF5FC" w14:textId="77777777" w:rsidR="00613510" w:rsidRPr="00613510" w:rsidRDefault="00613510" w:rsidP="00613510">
            <w:pPr>
              <w:rPr>
                <w:rStyle w:val="Small"/>
              </w:rPr>
            </w:pPr>
            <w:r>
              <w:rPr>
                <w:rStyle w:val="Small"/>
              </w:rPr>
              <w:t>Diplomacy</w:t>
            </w:r>
          </w:p>
        </w:tc>
        <w:tc>
          <w:tcPr>
            <w:tcW w:w="8349" w:type="dxa"/>
          </w:tcPr>
          <w:p w14:paraId="2E1296F8" w14:textId="77777777" w:rsidR="00613510" w:rsidRPr="00613510" w:rsidRDefault="00613510" w:rsidP="00613510">
            <w:pPr>
              <w:rPr>
                <w:rStyle w:val="Small"/>
              </w:rPr>
            </w:pPr>
            <w:r>
              <w:rPr>
                <w:rStyle w:val="Small"/>
              </w:rPr>
              <w:t xml:space="preserve">Includes trade and tribute, race status. Controls war/peace, </w:t>
            </w:r>
            <w:r w:rsidRPr="00613510">
              <w:rPr>
                <w:rStyle w:val="Small"/>
              </w:rPr>
              <w:t xml:space="preserve">trade, </w:t>
            </w:r>
            <w:proofErr w:type="gramStart"/>
            <w:r w:rsidRPr="00613510">
              <w:rPr>
                <w:rStyle w:val="Small"/>
              </w:rPr>
              <w:t>tech</w:t>
            </w:r>
            <w:proofErr w:type="gramEnd"/>
            <w:r w:rsidRPr="00613510">
              <w:rPr>
                <w:rStyle w:val="Small"/>
              </w:rPr>
              <w:t xml:space="preserve"> collaboration. Sit-rep</w:t>
            </w:r>
          </w:p>
        </w:tc>
      </w:tr>
      <w:tr w:rsidR="00613510" w:rsidRPr="00FF2E5C" w14:paraId="70EE28FD" w14:textId="77777777" w:rsidTr="0072374B">
        <w:tc>
          <w:tcPr>
            <w:tcW w:w="1181" w:type="dxa"/>
          </w:tcPr>
          <w:p w14:paraId="37040C6E" w14:textId="77777777" w:rsidR="00613510" w:rsidRPr="00613510" w:rsidRDefault="00613510" w:rsidP="00613510">
            <w:pPr>
              <w:rPr>
                <w:rStyle w:val="Small"/>
              </w:rPr>
            </w:pPr>
            <w:r>
              <w:rPr>
                <w:rStyle w:val="Small"/>
              </w:rPr>
              <w:t>Influence</w:t>
            </w:r>
          </w:p>
        </w:tc>
        <w:tc>
          <w:tcPr>
            <w:tcW w:w="8349" w:type="dxa"/>
          </w:tcPr>
          <w:p w14:paraId="315DA776" w14:textId="77777777" w:rsidR="00613510" w:rsidRPr="00613510" w:rsidRDefault="00613510" w:rsidP="00613510">
            <w:pPr>
              <w:rPr>
                <w:rStyle w:val="Small"/>
              </w:rPr>
            </w:pPr>
            <w:r>
              <w:rPr>
                <w:rStyle w:val="Small"/>
              </w:rPr>
              <w:t>Includes all influence projects, race influence status.</w:t>
            </w:r>
          </w:p>
        </w:tc>
      </w:tr>
      <w:tr w:rsidR="00613510" w:rsidRPr="00FF2E5C" w14:paraId="65CAB915" w14:textId="77777777" w:rsidTr="0072374B">
        <w:tc>
          <w:tcPr>
            <w:tcW w:w="1181" w:type="dxa"/>
          </w:tcPr>
          <w:p w14:paraId="7BA76AEB" w14:textId="77777777" w:rsidR="00613510" w:rsidRPr="00613510" w:rsidRDefault="00613510" w:rsidP="00613510">
            <w:pPr>
              <w:rPr>
                <w:rStyle w:val="Small"/>
              </w:rPr>
            </w:pPr>
            <w:r>
              <w:rPr>
                <w:rStyle w:val="Small"/>
              </w:rPr>
              <w:t>Shipyards</w:t>
            </w:r>
          </w:p>
        </w:tc>
        <w:tc>
          <w:tcPr>
            <w:tcW w:w="8349" w:type="dxa"/>
          </w:tcPr>
          <w:p w14:paraId="60BDA0B2" w14:textId="77777777" w:rsidR="00613510" w:rsidRPr="00613510" w:rsidRDefault="00613510" w:rsidP="00613510">
            <w:pPr>
              <w:rPr>
                <w:rStyle w:val="Small"/>
              </w:rPr>
            </w:pPr>
            <w:r>
              <w:rPr>
                <w:rStyle w:val="Small"/>
              </w:rPr>
              <w:t>Includes shipyard construction, upgrades, projects</w:t>
            </w:r>
          </w:p>
        </w:tc>
      </w:tr>
      <w:tr w:rsidR="00613510" w:rsidRPr="00FF2E5C" w14:paraId="1F77F668" w14:textId="77777777" w:rsidTr="0072374B">
        <w:tc>
          <w:tcPr>
            <w:tcW w:w="1181" w:type="dxa"/>
          </w:tcPr>
          <w:p w14:paraId="2D2B5477" w14:textId="77777777" w:rsidR="00613510" w:rsidRPr="00613510" w:rsidRDefault="00613510" w:rsidP="00613510">
            <w:pPr>
              <w:rPr>
                <w:rStyle w:val="Small"/>
              </w:rPr>
            </w:pPr>
            <w:r>
              <w:rPr>
                <w:rStyle w:val="Small"/>
              </w:rPr>
              <w:t>Task forces</w:t>
            </w:r>
          </w:p>
        </w:tc>
        <w:tc>
          <w:tcPr>
            <w:tcW w:w="8349" w:type="dxa"/>
          </w:tcPr>
          <w:p w14:paraId="72541A0A" w14:textId="77777777" w:rsidR="00613510" w:rsidRPr="00613510" w:rsidRDefault="00613510" w:rsidP="00613510">
            <w:pPr>
              <w:rPr>
                <w:rStyle w:val="Small"/>
              </w:rPr>
            </w:pPr>
            <w:r>
              <w:rPr>
                <w:rStyle w:val="Small"/>
              </w:rPr>
              <w:t xml:space="preserve">Includes </w:t>
            </w:r>
            <w:r w:rsidRPr="00613510">
              <w:rPr>
                <w:rStyle w:val="Small"/>
              </w:rPr>
              <w:t>task force maintenance, academy training</w:t>
            </w:r>
          </w:p>
        </w:tc>
      </w:tr>
      <w:tr w:rsidR="00613510" w:rsidRPr="00FF2E5C" w14:paraId="4D054126" w14:textId="77777777" w:rsidTr="0072374B">
        <w:trPr>
          <w:cnfStyle w:val="000000100000" w:firstRow="0" w:lastRow="0" w:firstColumn="0" w:lastColumn="0" w:oddVBand="0" w:evenVBand="0" w:oddHBand="1" w:evenHBand="0" w:firstRowFirstColumn="0" w:firstRowLastColumn="0" w:lastRowFirstColumn="0" w:lastRowLastColumn="0"/>
        </w:trPr>
        <w:tc>
          <w:tcPr>
            <w:tcW w:w="1181" w:type="dxa"/>
          </w:tcPr>
          <w:p w14:paraId="5834C886" w14:textId="77777777" w:rsidR="00613510" w:rsidRPr="00613510" w:rsidRDefault="00613510" w:rsidP="00613510">
            <w:pPr>
              <w:rPr>
                <w:rStyle w:val="Small"/>
              </w:rPr>
            </w:pPr>
            <w:r>
              <w:rPr>
                <w:rStyle w:val="Small"/>
              </w:rPr>
              <w:t>Technology</w:t>
            </w:r>
          </w:p>
        </w:tc>
        <w:tc>
          <w:tcPr>
            <w:tcW w:w="8349" w:type="dxa"/>
          </w:tcPr>
          <w:p w14:paraId="7BFDA739" w14:textId="77777777" w:rsidR="00613510" w:rsidRPr="00613510" w:rsidRDefault="00613510" w:rsidP="00613510">
            <w:pPr>
              <w:rPr>
                <w:rStyle w:val="Small"/>
              </w:rPr>
            </w:pPr>
            <w:r>
              <w:rPr>
                <w:rStyle w:val="Small"/>
              </w:rPr>
              <w:t>Research screen</w:t>
            </w:r>
          </w:p>
        </w:tc>
      </w:tr>
      <w:tr w:rsidR="00613510" w:rsidRPr="00FF2E5C" w14:paraId="216DB975" w14:textId="77777777" w:rsidTr="0072374B">
        <w:trPr>
          <w:cnfStyle w:val="000000100000" w:firstRow="0" w:lastRow="0" w:firstColumn="0" w:lastColumn="0" w:oddVBand="0" w:evenVBand="0" w:oddHBand="1" w:evenHBand="0" w:firstRowFirstColumn="0" w:firstRowLastColumn="0" w:lastRowFirstColumn="0" w:lastRowLastColumn="0"/>
        </w:trPr>
        <w:tc>
          <w:tcPr>
            <w:tcW w:w="1181" w:type="dxa"/>
          </w:tcPr>
          <w:p w14:paraId="5DA129FE" w14:textId="77777777" w:rsidR="00613510" w:rsidRPr="00FF2E5C" w:rsidRDefault="00613510" w:rsidP="00613510">
            <w:pPr>
              <w:rPr>
                <w:rStyle w:val="Small"/>
              </w:rPr>
            </w:pPr>
          </w:p>
        </w:tc>
        <w:tc>
          <w:tcPr>
            <w:tcW w:w="8349" w:type="dxa"/>
          </w:tcPr>
          <w:p w14:paraId="0AD4D14A" w14:textId="77777777" w:rsidR="00613510" w:rsidRPr="00FF2E5C" w:rsidRDefault="00613510" w:rsidP="00613510">
            <w:pPr>
              <w:rPr>
                <w:rStyle w:val="Small"/>
              </w:rPr>
            </w:pPr>
          </w:p>
        </w:tc>
      </w:tr>
      <w:tr w:rsidR="00613510" w:rsidRPr="00FF2E5C" w14:paraId="01BE7614" w14:textId="77777777" w:rsidTr="0072374B">
        <w:trPr>
          <w:cnfStyle w:val="000000100000" w:firstRow="0" w:lastRow="0" w:firstColumn="0" w:lastColumn="0" w:oddVBand="0" w:evenVBand="0" w:oddHBand="1" w:evenHBand="0" w:firstRowFirstColumn="0" w:firstRowLastColumn="0" w:lastRowFirstColumn="0" w:lastRowLastColumn="0"/>
        </w:trPr>
        <w:tc>
          <w:tcPr>
            <w:tcW w:w="1181" w:type="dxa"/>
          </w:tcPr>
          <w:p w14:paraId="0970927A" w14:textId="77777777" w:rsidR="00613510" w:rsidRPr="00FF2E5C" w:rsidRDefault="00613510" w:rsidP="00613510">
            <w:pPr>
              <w:rPr>
                <w:rStyle w:val="Small"/>
              </w:rPr>
            </w:pPr>
          </w:p>
        </w:tc>
        <w:tc>
          <w:tcPr>
            <w:tcW w:w="8349" w:type="dxa"/>
          </w:tcPr>
          <w:p w14:paraId="3EB0050C" w14:textId="77777777" w:rsidR="00613510" w:rsidRPr="00FF2E5C" w:rsidRDefault="00613510" w:rsidP="00613510">
            <w:pPr>
              <w:rPr>
                <w:rStyle w:val="Small"/>
              </w:rPr>
            </w:pPr>
          </w:p>
        </w:tc>
      </w:tr>
    </w:tbl>
    <w:p w14:paraId="02C49325" w14:textId="77777777" w:rsidR="00613510" w:rsidRPr="00FF2E5C" w:rsidRDefault="00613510" w:rsidP="00613510">
      <w:pPr>
        <w:pStyle w:val="Parrafonormal"/>
      </w:pPr>
    </w:p>
    <w:p w14:paraId="4A4D968F" w14:textId="77777777" w:rsidR="00613510" w:rsidRDefault="00613510" w:rsidP="00613510">
      <w:pPr>
        <w:pStyle w:val="Lista"/>
      </w:pPr>
      <w:r>
        <w:t>Technology</w:t>
      </w:r>
    </w:p>
    <w:p w14:paraId="1D95CB8E" w14:textId="77777777" w:rsidR="00613510" w:rsidRDefault="00613510" w:rsidP="00613510">
      <w:pPr>
        <w:pStyle w:val="Lista"/>
      </w:pPr>
      <w:r>
        <w:t>Influence</w:t>
      </w:r>
    </w:p>
    <w:p w14:paraId="16AED018" w14:textId="77777777" w:rsidR="00613510" w:rsidRDefault="00613510" w:rsidP="00613510">
      <w:pPr>
        <w:pStyle w:val="Lista"/>
      </w:pPr>
      <w:r>
        <w:t>Task force construction</w:t>
      </w:r>
    </w:p>
    <w:p w14:paraId="4B71E376" w14:textId="77777777" w:rsidR="00613510" w:rsidRDefault="00613510" w:rsidP="00613510">
      <w:pPr>
        <w:pStyle w:val="Lista"/>
      </w:pPr>
      <w:r>
        <w:t>Infrastructure construction</w:t>
      </w:r>
    </w:p>
    <w:p w14:paraId="6B300F4A" w14:textId="77777777" w:rsidR="00613510" w:rsidRDefault="00613510" w:rsidP="00613510">
      <w:pPr>
        <w:pStyle w:val="Lista"/>
      </w:pPr>
      <w:r>
        <w:t>Infrastructure maintenance</w:t>
      </w:r>
    </w:p>
    <w:p w14:paraId="2DC77987" w14:textId="77777777" w:rsidR="00613510" w:rsidRPr="005A7000" w:rsidRDefault="00613510" w:rsidP="00613510">
      <w:pPr>
        <w:pStyle w:val="Heading3"/>
        <w:numPr>
          <w:ilvl w:val="2"/>
          <w:numId w:val="2"/>
        </w:numPr>
      </w:pPr>
      <w:bookmarkStart w:id="96" w:name="_Toc385152875"/>
      <w:r>
        <w:t>Localized developments</w:t>
      </w:r>
      <w:bookmarkEnd w:id="96"/>
    </w:p>
    <w:p w14:paraId="588DFC65" w14:textId="77777777" w:rsidR="00613510" w:rsidRDefault="00613510" w:rsidP="00613510">
      <w:pPr>
        <w:pStyle w:val="Lista"/>
      </w:pPr>
      <w:r>
        <w:t>Star</w:t>
      </w:r>
    </w:p>
    <w:p w14:paraId="5A188C0D" w14:textId="77777777" w:rsidR="00613510" w:rsidRDefault="00613510" w:rsidP="00613510">
      <w:pPr>
        <w:pStyle w:val="Lista"/>
        <w:numPr>
          <w:ilvl w:val="1"/>
          <w:numId w:val="1"/>
        </w:numPr>
      </w:pPr>
      <w:r>
        <w:t>Overexploitation</w:t>
      </w:r>
    </w:p>
    <w:p w14:paraId="7AC1B4FF" w14:textId="77777777" w:rsidR="00613510" w:rsidRDefault="00613510" w:rsidP="00613510">
      <w:pPr>
        <w:pStyle w:val="Lista"/>
        <w:numPr>
          <w:ilvl w:val="2"/>
          <w:numId w:val="1"/>
        </w:numPr>
      </w:pPr>
      <w:r>
        <w:t>Many options by severity (mild, severe) and time (5 turns, 10 turns, 20 turns, forever)</w:t>
      </w:r>
    </w:p>
    <w:p w14:paraId="74499883" w14:textId="77777777" w:rsidR="00613510" w:rsidRDefault="00613510" w:rsidP="00613510">
      <w:pPr>
        <w:pStyle w:val="Lista"/>
        <w:numPr>
          <w:ilvl w:val="1"/>
          <w:numId w:val="1"/>
        </w:numPr>
      </w:pPr>
      <w:r>
        <w:t>Espionage (Galaxy map reveal)</w:t>
      </w:r>
    </w:p>
    <w:p w14:paraId="466CDFC9" w14:textId="77777777" w:rsidR="00613510" w:rsidRDefault="00613510" w:rsidP="00613510">
      <w:pPr>
        <w:pStyle w:val="Lista"/>
      </w:pPr>
      <w:r>
        <w:t>Movement</w:t>
      </w:r>
    </w:p>
    <w:p w14:paraId="59D20825" w14:textId="77777777" w:rsidR="00613510" w:rsidRDefault="00613510" w:rsidP="00613510">
      <w:pPr>
        <w:pStyle w:val="Lista"/>
        <w:numPr>
          <w:ilvl w:val="1"/>
          <w:numId w:val="1"/>
        </w:numPr>
      </w:pPr>
      <w:r>
        <w:t>Hyperspace Gate: allows small ships with no gate to cross to hyperspace.</w:t>
      </w:r>
    </w:p>
    <w:p w14:paraId="698F6362" w14:textId="77777777" w:rsidR="00613510" w:rsidRDefault="00613510" w:rsidP="00613510">
      <w:pPr>
        <w:pStyle w:val="Lista"/>
        <w:numPr>
          <w:ilvl w:val="1"/>
          <w:numId w:val="1"/>
        </w:numPr>
      </w:pPr>
      <w:r>
        <w:t>Hyperspace Accelerators: increases speed of friendly outbound ships</w:t>
      </w:r>
    </w:p>
    <w:p w14:paraId="3CE48EAD" w14:textId="77777777" w:rsidR="00613510" w:rsidRDefault="00613510" w:rsidP="00613510">
      <w:pPr>
        <w:pStyle w:val="Lista"/>
        <w:numPr>
          <w:ilvl w:val="1"/>
          <w:numId w:val="1"/>
        </w:numPr>
      </w:pPr>
      <w:r>
        <w:t>Hyperspace Dampeners: decreases speed of inbound enemy ships</w:t>
      </w:r>
    </w:p>
    <w:p w14:paraId="27426827" w14:textId="77777777" w:rsidR="00613510" w:rsidRDefault="00613510" w:rsidP="00613510">
      <w:pPr>
        <w:pStyle w:val="Lista"/>
        <w:numPr>
          <w:ilvl w:val="1"/>
          <w:numId w:val="1"/>
        </w:numPr>
      </w:pPr>
      <w:r>
        <w:t>Hyperspace Stabilizers: Minimal engine to survive in hyperspace has nothing to do with speed.</w:t>
      </w:r>
    </w:p>
    <w:p w14:paraId="39A269D3" w14:textId="77777777" w:rsidR="00613510" w:rsidRDefault="00613510" w:rsidP="00613510">
      <w:pPr>
        <w:pStyle w:val="Heading3"/>
        <w:numPr>
          <w:ilvl w:val="2"/>
          <w:numId w:val="2"/>
        </w:numPr>
      </w:pPr>
      <w:bookmarkStart w:id="97" w:name="_Toc385152876"/>
      <w:r>
        <w:t>Global</w:t>
      </w:r>
      <w:bookmarkEnd w:id="97"/>
    </w:p>
    <w:p w14:paraId="26C28C56" w14:textId="77777777" w:rsidR="00613510" w:rsidRPr="00716A18" w:rsidRDefault="00613510" w:rsidP="00613510">
      <w:pPr>
        <w:pStyle w:val="Lista"/>
      </w:pPr>
      <w:r>
        <w:t>Upgrade Ship Design</w:t>
      </w:r>
    </w:p>
    <w:p w14:paraId="108E7A10" w14:textId="77777777" w:rsidR="00613510" w:rsidRDefault="00613510" w:rsidP="00613510">
      <w:pPr>
        <w:pStyle w:val="Heading2"/>
        <w:numPr>
          <w:ilvl w:val="1"/>
          <w:numId w:val="2"/>
        </w:numPr>
      </w:pPr>
      <w:bookmarkStart w:id="98" w:name="_Toc385152877"/>
      <w:r>
        <w:t>Races</w:t>
      </w:r>
      <w:bookmarkEnd w:id="98"/>
    </w:p>
    <w:p w14:paraId="44ED81D7" w14:textId="77777777" w:rsidR="00613510" w:rsidRDefault="00613510" w:rsidP="00613510">
      <w:pPr>
        <w:pStyle w:val="Heading3"/>
        <w:numPr>
          <w:ilvl w:val="2"/>
          <w:numId w:val="2"/>
        </w:numPr>
      </w:pPr>
      <w:bookmarkStart w:id="99" w:name="_Toc385152878"/>
      <w:r>
        <w:t>Modifiers</w:t>
      </w:r>
      <w:bookmarkEnd w:id="99"/>
    </w:p>
    <w:p w14:paraId="669B00A0" w14:textId="77777777" w:rsidR="00613510" w:rsidRDefault="00613510" w:rsidP="00613510">
      <w:pPr>
        <w:pStyle w:val="Parrafonormal"/>
      </w:pPr>
      <w:r>
        <w:t xml:space="preserve">Race modifiers should not be only about bonuses or </w:t>
      </w:r>
      <w:proofErr w:type="gramStart"/>
      <w:r>
        <w:t>penalties,</w:t>
      </w:r>
      <w:proofErr w:type="gramEnd"/>
      <w:r>
        <w:t xml:space="preserve"> they should hopefully be about different ways to play the game. Some ideas:</w:t>
      </w:r>
    </w:p>
    <w:p w14:paraId="6373ED10" w14:textId="77777777" w:rsidR="00613510" w:rsidRDefault="00613510" w:rsidP="00613510">
      <w:pPr>
        <w:pStyle w:val="Heading4"/>
        <w:numPr>
          <w:ilvl w:val="3"/>
          <w:numId w:val="2"/>
        </w:numPr>
      </w:pPr>
      <w:proofErr w:type="spellStart"/>
      <w:r>
        <w:t>Canibalization</w:t>
      </w:r>
      <w:proofErr w:type="spellEnd"/>
    </w:p>
    <w:p w14:paraId="715A7113" w14:textId="77777777" w:rsidR="00613510" w:rsidRPr="008F17DA" w:rsidRDefault="00613510" w:rsidP="00613510">
      <w:pPr>
        <w:pStyle w:val="Parrafonormal"/>
      </w:pPr>
      <w:r>
        <w:t>The race consumes worlds. Constantly burn a system’s resources in exchange for a production bonus.</w:t>
      </w:r>
    </w:p>
    <w:p w14:paraId="35B0E62E" w14:textId="77777777" w:rsidR="00613510" w:rsidRDefault="00613510" w:rsidP="00613510">
      <w:pPr>
        <w:pStyle w:val="Heading4"/>
        <w:numPr>
          <w:ilvl w:val="3"/>
          <w:numId w:val="2"/>
        </w:numPr>
      </w:pPr>
      <w:r>
        <w:t>Naturists</w:t>
      </w:r>
    </w:p>
    <w:p w14:paraId="5E7B4B59" w14:textId="77777777" w:rsidR="00613510" w:rsidRDefault="00613510" w:rsidP="00613510">
      <w:pPr>
        <w:pStyle w:val="Parrafonormal"/>
      </w:pPr>
      <w:r>
        <w:t>A planet only grows at his own pace (with local resources).</w:t>
      </w:r>
    </w:p>
    <w:p w14:paraId="3B0690F7" w14:textId="77777777" w:rsidR="00613510" w:rsidRDefault="00613510" w:rsidP="00613510">
      <w:pPr>
        <w:pStyle w:val="Lista"/>
      </w:pPr>
      <w:r>
        <w:t>No maintenance?</w:t>
      </w:r>
    </w:p>
    <w:p w14:paraId="05F42256" w14:textId="77777777" w:rsidR="00613510" w:rsidRDefault="00613510" w:rsidP="00613510">
      <w:pPr>
        <w:pStyle w:val="Lista"/>
      </w:pPr>
      <w:r>
        <w:t>Scavengers: learn tech from others after any combat.</w:t>
      </w:r>
    </w:p>
    <w:p w14:paraId="01D5DF1D" w14:textId="77777777" w:rsidR="00613510" w:rsidRDefault="00613510" w:rsidP="00613510">
      <w:pPr>
        <w:pStyle w:val="Heading4"/>
        <w:numPr>
          <w:ilvl w:val="3"/>
          <w:numId w:val="2"/>
        </w:numPr>
      </w:pPr>
      <w:r>
        <w:t>Morale</w:t>
      </w:r>
    </w:p>
    <w:p w14:paraId="04DD12E9" w14:textId="77777777" w:rsidR="00613510" w:rsidRDefault="00613510" w:rsidP="00613510">
      <w:pPr>
        <w:pStyle w:val="Parrafonormal"/>
      </w:pPr>
      <w:proofErr w:type="gramStart"/>
      <w:r>
        <w:t>Bonus or penalty according to the abundance of space and good conditions.</w:t>
      </w:r>
      <w:proofErr w:type="gramEnd"/>
      <w:r>
        <w:t xml:space="preserve"> Good for new planets but limits the output of older outposts.</w:t>
      </w:r>
    </w:p>
    <w:p w14:paraId="302B310A" w14:textId="77777777" w:rsidR="00613510" w:rsidRDefault="00613510" w:rsidP="00613510">
      <w:pPr>
        <w:pStyle w:val="Heading4"/>
        <w:numPr>
          <w:ilvl w:val="3"/>
          <w:numId w:val="2"/>
        </w:numPr>
      </w:pPr>
      <w:r>
        <w:t>Corruption</w:t>
      </w:r>
    </w:p>
    <w:p w14:paraId="0405268B" w14:textId="77777777" w:rsidR="00613510" w:rsidRPr="00946A09" w:rsidRDefault="00613510" w:rsidP="00613510">
      <w:pPr>
        <w:pStyle w:val="Parrafonormal"/>
      </w:pPr>
      <w:proofErr w:type="gramStart"/>
      <w:r>
        <w:t>Production penalty based on the size of the empire.</w:t>
      </w:r>
      <w:proofErr w:type="gramEnd"/>
      <w:r>
        <w:t xml:space="preserve"> This is interesting since it can put larger empires in trouble, especially since there is not much of a balancing act other ways (bigger-&gt;better).</w:t>
      </w:r>
    </w:p>
    <w:p w14:paraId="54A44586" w14:textId="77777777" w:rsidR="00613510" w:rsidRDefault="00613510" w:rsidP="00613510">
      <w:pPr>
        <w:pStyle w:val="Heading2"/>
        <w:numPr>
          <w:ilvl w:val="1"/>
          <w:numId w:val="2"/>
        </w:numPr>
      </w:pPr>
      <w:bookmarkStart w:id="100" w:name="_Toc385152879"/>
      <w:r>
        <w:t>Empire Attributes</w:t>
      </w:r>
      <w:bookmarkEnd w:id="100"/>
    </w:p>
    <w:tbl>
      <w:tblPr>
        <w:tblStyle w:val="Tabla"/>
        <w:tblW w:w="0" w:type="auto"/>
        <w:tblLook w:val="0420" w:firstRow="1" w:lastRow="0" w:firstColumn="0" w:lastColumn="0" w:noHBand="0" w:noVBand="1"/>
      </w:tblPr>
      <w:tblGrid>
        <w:gridCol w:w="1668"/>
        <w:gridCol w:w="3672"/>
        <w:gridCol w:w="3176"/>
      </w:tblGrid>
      <w:tr w:rsidR="00613510" w:rsidRPr="003B7A33" w14:paraId="74F0396E" w14:textId="77777777" w:rsidTr="0072374B">
        <w:trPr>
          <w:cnfStyle w:val="100000000000" w:firstRow="1" w:lastRow="0" w:firstColumn="0" w:lastColumn="0" w:oddVBand="0" w:evenVBand="0" w:oddHBand="0" w:evenHBand="0" w:firstRowFirstColumn="0" w:firstRowLastColumn="0" w:lastRowFirstColumn="0" w:lastRowLastColumn="0"/>
        </w:trPr>
        <w:tc>
          <w:tcPr>
            <w:tcW w:w="1668" w:type="dxa"/>
          </w:tcPr>
          <w:p w14:paraId="3D0C0F84" w14:textId="77777777" w:rsidR="00613510" w:rsidRPr="00613510" w:rsidRDefault="00613510" w:rsidP="00613510">
            <w:pPr>
              <w:rPr>
                <w:rStyle w:val="Small"/>
              </w:rPr>
            </w:pPr>
            <w:r>
              <w:rPr>
                <w:rStyle w:val="Small"/>
              </w:rPr>
              <w:t>Attribute</w:t>
            </w:r>
          </w:p>
        </w:tc>
        <w:tc>
          <w:tcPr>
            <w:tcW w:w="3672" w:type="dxa"/>
          </w:tcPr>
          <w:p w14:paraId="12BC176B" w14:textId="77777777" w:rsidR="00613510" w:rsidRPr="00613510" w:rsidRDefault="00613510" w:rsidP="00613510">
            <w:pPr>
              <w:rPr>
                <w:rStyle w:val="Small"/>
              </w:rPr>
            </w:pPr>
            <w:r>
              <w:rPr>
                <w:rStyle w:val="Small"/>
              </w:rPr>
              <w:t>Meaning</w:t>
            </w:r>
          </w:p>
        </w:tc>
        <w:tc>
          <w:tcPr>
            <w:tcW w:w="3176" w:type="dxa"/>
          </w:tcPr>
          <w:p w14:paraId="54DB1CE4" w14:textId="77777777" w:rsidR="00613510" w:rsidRPr="00613510" w:rsidRDefault="00613510" w:rsidP="00613510">
            <w:pPr>
              <w:rPr>
                <w:rStyle w:val="Small"/>
              </w:rPr>
            </w:pPr>
            <w:r>
              <w:rPr>
                <w:rStyle w:val="Small"/>
              </w:rPr>
              <w:t>Effect</w:t>
            </w:r>
          </w:p>
        </w:tc>
      </w:tr>
      <w:tr w:rsidR="00613510" w:rsidRPr="003B7A33" w14:paraId="24A9AF5E"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3ED832AA" w14:textId="77777777" w:rsidR="00613510" w:rsidRPr="00613510" w:rsidRDefault="00613510" w:rsidP="00613510">
            <w:pPr>
              <w:rPr>
                <w:rStyle w:val="Small"/>
              </w:rPr>
            </w:pPr>
            <w:r>
              <w:rPr>
                <w:rStyle w:val="Small"/>
              </w:rPr>
              <w:t>Tolerance</w:t>
            </w:r>
          </w:p>
        </w:tc>
        <w:tc>
          <w:tcPr>
            <w:tcW w:w="3672" w:type="dxa"/>
          </w:tcPr>
          <w:p w14:paraId="071C676C" w14:textId="77777777" w:rsidR="00613510" w:rsidRPr="00613510" w:rsidRDefault="00613510" w:rsidP="00613510">
            <w:pPr>
              <w:rPr>
                <w:rStyle w:val="Small"/>
              </w:rPr>
            </w:pPr>
            <w:r>
              <w:rPr>
                <w:rStyle w:val="Small"/>
              </w:rPr>
              <w:t>Adaptability to hostile or though environments.</w:t>
            </w:r>
          </w:p>
        </w:tc>
        <w:tc>
          <w:tcPr>
            <w:tcW w:w="3176" w:type="dxa"/>
          </w:tcPr>
          <w:p w14:paraId="67B84E88" w14:textId="77777777" w:rsidR="00613510" w:rsidRPr="00613510" w:rsidRDefault="00613510" w:rsidP="00613510">
            <w:pPr>
              <w:rPr>
                <w:rStyle w:val="Small"/>
              </w:rPr>
            </w:pPr>
            <w:r>
              <w:rPr>
                <w:rStyle w:val="Small"/>
              </w:rPr>
              <w:t>Gets added to planet conditions.</w:t>
            </w:r>
          </w:p>
        </w:tc>
      </w:tr>
      <w:tr w:rsidR="00613510" w:rsidRPr="003B7A33" w14:paraId="60266E77"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1CB97B92" w14:textId="77777777" w:rsidR="00613510" w:rsidRPr="00613510" w:rsidRDefault="00613510" w:rsidP="00613510">
            <w:pPr>
              <w:rPr>
                <w:rStyle w:val="Small"/>
              </w:rPr>
            </w:pPr>
            <w:r>
              <w:rPr>
                <w:rStyle w:val="Small"/>
              </w:rPr>
              <w:t>Research</w:t>
            </w:r>
          </w:p>
        </w:tc>
        <w:tc>
          <w:tcPr>
            <w:tcW w:w="3672" w:type="dxa"/>
          </w:tcPr>
          <w:p w14:paraId="12C66263" w14:textId="77777777" w:rsidR="00613510" w:rsidRPr="00613510" w:rsidRDefault="00613510" w:rsidP="00613510">
            <w:pPr>
              <w:rPr>
                <w:rStyle w:val="Small"/>
              </w:rPr>
            </w:pPr>
            <w:r>
              <w:rPr>
                <w:rStyle w:val="Small"/>
              </w:rPr>
              <w:t xml:space="preserve">Capacity to research </w:t>
            </w:r>
            <w:r w:rsidRPr="00613510">
              <w:rPr>
                <w:rStyle w:val="Small"/>
              </w:rPr>
              <w:t>new ideas and implement them.</w:t>
            </w:r>
          </w:p>
        </w:tc>
        <w:tc>
          <w:tcPr>
            <w:tcW w:w="3176" w:type="dxa"/>
          </w:tcPr>
          <w:p w14:paraId="5FB93B57" w14:textId="77777777" w:rsidR="00613510" w:rsidRPr="00613510" w:rsidRDefault="00613510" w:rsidP="00613510">
            <w:pPr>
              <w:rPr>
                <w:rStyle w:val="Small"/>
              </w:rPr>
            </w:pPr>
            <w:r>
              <w:rPr>
                <w:rStyle w:val="Small"/>
              </w:rPr>
              <w:t xml:space="preserve">Number of research points obtained by a unit of production. </w:t>
            </w:r>
          </w:p>
        </w:tc>
      </w:tr>
      <w:tr w:rsidR="00613510" w:rsidRPr="003B7A33" w14:paraId="71041FEB"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3D68C0B8" w14:textId="77777777" w:rsidR="00613510" w:rsidRPr="00613510" w:rsidRDefault="00613510" w:rsidP="00613510">
            <w:pPr>
              <w:rPr>
                <w:rStyle w:val="Small"/>
              </w:rPr>
            </w:pPr>
            <w:r>
              <w:rPr>
                <w:rStyle w:val="Small"/>
              </w:rPr>
              <w:t>Construction</w:t>
            </w:r>
          </w:p>
        </w:tc>
        <w:tc>
          <w:tcPr>
            <w:tcW w:w="3672" w:type="dxa"/>
          </w:tcPr>
          <w:p w14:paraId="76B6257D" w14:textId="77777777" w:rsidR="00613510" w:rsidRPr="00613510" w:rsidRDefault="00613510" w:rsidP="00613510">
            <w:pPr>
              <w:rPr>
                <w:rStyle w:val="Small"/>
              </w:rPr>
            </w:pPr>
            <w:r>
              <w:rPr>
                <w:rStyle w:val="Small"/>
              </w:rPr>
              <w:t xml:space="preserve">Capacity of building ships, infrastructure and other physical objects. </w:t>
            </w:r>
          </w:p>
        </w:tc>
        <w:tc>
          <w:tcPr>
            <w:tcW w:w="3176" w:type="dxa"/>
          </w:tcPr>
          <w:p w14:paraId="44C913A9" w14:textId="77777777" w:rsidR="00613510" w:rsidRPr="00613510" w:rsidRDefault="00613510" w:rsidP="00613510">
            <w:pPr>
              <w:rPr>
                <w:rStyle w:val="Small"/>
              </w:rPr>
            </w:pPr>
            <w:r>
              <w:rPr>
                <w:rStyle w:val="Small"/>
              </w:rPr>
              <w:t>Number of construction points obtained by a unit of production.</w:t>
            </w:r>
          </w:p>
        </w:tc>
      </w:tr>
      <w:tr w:rsidR="00613510" w:rsidRPr="003B7A33" w14:paraId="34DD0907" w14:textId="77777777" w:rsidTr="0072374B">
        <w:tc>
          <w:tcPr>
            <w:tcW w:w="1668" w:type="dxa"/>
          </w:tcPr>
          <w:p w14:paraId="46497F4B" w14:textId="77777777" w:rsidR="00613510" w:rsidRPr="00613510" w:rsidRDefault="00613510" w:rsidP="00613510">
            <w:pPr>
              <w:rPr>
                <w:rStyle w:val="Small"/>
              </w:rPr>
            </w:pPr>
            <w:r>
              <w:rPr>
                <w:rStyle w:val="Small"/>
              </w:rPr>
              <w:t>Security</w:t>
            </w:r>
          </w:p>
        </w:tc>
        <w:tc>
          <w:tcPr>
            <w:tcW w:w="3672" w:type="dxa"/>
          </w:tcPr>
          <w:p w14:paraId="0CA54314" w14:textId="77777777" w:rsidR="00613510" w:rsidRPr="00613510" w:rsidRDefault="00613510" w:rsidP="00613510">
            <w:pPr>
              <w:rPr>
                <w:rStyle w:val="Small"/>
              </w:rPr>
            </w:pPr>
            <w:r>
              <w:rPr>
                <w:rStyle w:val="Small"/>
              </w:rPr>
              <w:t xml:space="preserve">Capacity to interest communications, infiltrate other empires, etc. </w:t>
            </w:r>
          </w:p>
        </w:tc>
        <w:tc>
          <w:tcPr>
            <w:tcW w:w="3176" w:type="dxa"/>
          </w:tcPr>
          <w:p w14:paraId="3B0B2025" w14:textId="77777777" w:rsidR="00613510" w:rsidRPr="00613510" w:rsidRDefault="00613510" w:rsidP="00613510">
            <w:pPr>
              <w:rPr>
                <w:rStyle w:val="Small"/>
              </w:rPr>
            </w:pPr>
            <w:r>
              <w:rPr>
                <w:rStyle w:val="Small"/>
              </w:rPr>
              <w:t>Number of spying points obtained by a unit of production.</w:t>
            </w:r>
          </w:p>
        </w:tc>
      </w:tr>
      <w:tr w:rsidR="00613510" w:rsidRPr="003B7A33" w14:paraId="0E4FA6EF" w14:textId="77777777" w:rsidTr="0072374B">
        <w:tc>
          <w:tcPr>
            <w:tcW w:w="1668" w:type="dxa"/>
          </w:tcPr>
          <w:p w14:paraId="1EB0265D" w14:textId="77777777" w:rsidR="00613510" w:rsidRPr="00613510" w:rsidRDefault="00613510" w:rsidP="00613510">
            <w:pPr>
              <w:rPr>
                <w:rStyle w:val="Small"/>
              </w:rPr>
            </w:pPr>
            <w:r>
              <w:rPr>
                <w:rStyle w:val="Small"/>
              </w:rPr>
              <w:t>Covert Ops</w:t>
            </w:r>
          </w:p>
        </w:tc>
        <w:tc>
          <w:tcPr>
            <w:tcW w:w="3672" w:type="dxa"/>
          </w:tcPr>
          <w:p w14:paraId="66BC88F0" w14:textId="77777777" w:rsidR="00613510" w:rsidRPr="00613510" w:rsidRDefault="00613510" w:rsidP="00613510">
            <w:pPr>
              <w:rPr>
                <w:rStyle w:val="Small"/>
              </w:rPr>
            </w:pPr>
            <w:r>
              <w:rPr>
                <w:rStyle w:val="Small"/>
              </w:rPr>
              <w:t>Guerrilla tactics, sabotage, etc.</w:t>
            </w:r>
          </w:p>
        </w:tc>
        <w:tc>
          <w:tcPr>
            <w:tcW w:w="3176" w:type="dxa"/>
          </w:tcPr>
          <w:p w14:paraId="69DE4024" w14:textId="77777777" w:rsidR="00613510" w:rsidRPr="00613510" w:rsidRDefault="00613510" w:rsidP="00613510">
            <w:pPr>
              <w:rPr>
                <w:rStyle w:val="Small"/>
              </w:rPr>
            </w:pPr>
            <w:r>
              <w:rPr>
                <w:rStyle w:val="Small"/>
              </w:rPr>
              <w:t>Decreases the cost of covert operations.</w:t>
            </w:r>
          </w:p>
        </w:tc>
      </w:tr>
      <w:tr w:rsidR="00613510" w:rsidRPr="003B7A33" w14:paraId="79ACB898" w14:textId="77777777" w:rsidTr="0072374B">
        <w:tc>
          <w:tcPr>
            <w:tcW w:w="1668" w:type="dxa"/>
          </w:tcPr>
          <w:p w14:paraId="20C3C9FC" w14:textId="77777777" w:rsidR="00613510" w:rsidRPr="00613510" w:rsidRDefault="00613510" w:rsidP="00613510">
            <w:pPr>
              <w:rPr>
                <w:rStyle w:val="Small"/>
              </w:rPr>
            </w:pPr>
            <w:r>
              <w:rPr>
                <w:rStyle w:val="Small"/>
              </w:rPr>
              <w:t>Sensors</w:t>
            </w:r>
          </w:p>
        </w:tc>
        <w:tc>
          <w:tcPr>
            <w:tcW w:w="3672" w:type="dxa"/>
          </w:tcPr>
          <w:p w14:paraId="12289401" w14:textId="77777777" w:rsidR="00613510" w:rsidRPr="003B7A33" w:rsidRDefault="00613510" w:rsidP="00613510">
            <w:pPr>
              <w:rPr>
                <w:rStyle w:val="Small"/>
              </w:rPr>
            </w:pPr>
          </w:p>
        </w:tc>
        <w:tc>
          <w:tcPr>
            <w:tcW w:w="3176" w:type="dxa"/>
          </w:tcPr>
          <w:p w14:paraId="39C29A78" w14:textId="77777777" w:rsidR="00613510" w:rsidRPr="00613510" w:rsidRDefault="00613510" w:rsidP="00613510">
            <w:pPr>
              <w:rPr>
                <w:rStyle w:val="Small"/>
              </w:rPr>
            </w:pPr>
            <w:r>
              <w:rPr>
                <w:rStyle w:val="Small"/>
              </w:rPr>
              <w:t>Detection distance from outposts and ships.</w:t>
            </w:r>
          </w:p>
        </w:tc>
      </w:tr>
      <w:tr w:rsidR="00613510" w:rsidRPr="003B7A33" w14:paraId="679D1620"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7232989A" w14:textId="77777777" w:rsidR="00613510" w:rsidRPr="00613510" w:rsidRDefault="00613510" w:rsidP="00613510">
            <w:pPr>
              <w:rPr>
                <w:rStyle w:val="Small"/>
              </w:rPr>
            </w:pPr>
            <w:r>
              <w:rPr>
                <w:rStyle w:val="Small"/>
              </w:rPr>
              <w:t>Speed</w:t>
            </w:r>
          </w:p>
        </w:tc>
        <w:tc>
          <w:tcPr>
            <w:tcW w:w="3672" w:type="dxa"/>
          </w:tcPr>
          <w:p w14:paraId="1A152FAD" w14:textId="77777777" w:rsidR="00613510" w:rsidRPr="00613510" w:rsidRDefault="00613510" w:rsidP="00613510">
            <w:pPr>
              <w:rPr>
                <w:rStyle w:val="Small"/>
              </w:rPr>
            </w:pPr>
            <w:r>
              <w:rPr>
                <w:rStyle w:val="Small"/>
              </w:rPr>
              <w:t xml:space="preserve">Speed at which ships can travel through </w:t>
            </w:r>
            <w:proofErr w:type="spellStart"/>
            <w:r>
              <w:rPr>
                <w:rStyle w:val="Small"/>
              </w:rPr>
              <w:t>starlanes</w:t>
            </w:r>
            <w:proofErr w:type="spellEnd"/>
            <w:r>
              <w:rPr>
                <w:rStyle w:val="Small"/>
              </w:rPr>
              <w:t>.</w:t>
            </w:r>
          </w:p>
        </w:tc>
        <w:tc>
          <w:tcPr>
            <w:tcW w:w="3176" w:type="dxa"/>
          </w:tcPr>
          <w:p w14:paraId="39D2D0B2" w14:textId="77777777" w:rsidR="00613510" w:rsidRPr="003B7A33" w:rsidRDefault="00613510" w:rsidP="00613510">
            <w:pPr>
              <w:rPr>
                <w:rStyle w:val="Small"/>
              </w:rPr>
            </w:pPr>
          </w:p>
        </w:tc>
      </w:tr>
      <w:tr w:rsidR="00613510" w:rsidRPr="003B7A33" w14:paraId="731D602B"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1066C52F" w14:textId="77777777" w:rsidR="00613510" w:rsidRPr="00613510" w:rsidRDefault="00613510" w:rsidP="00613510">
            <w:pPr>
              <w:rPr>
                <w:rStyle w:val="Small"/>
              </w:rPr>
            </w:pPr>
            <w:r>
              <w:rPr>
                <w:rStyle w:val="Small"/>
              </w:rPr>
              <w:t>Ship Offense</w:t>
            </w:r>
          </w:p>
        </w:tc>
        <w:tc>
          <w:tcPr>
            <w:tcW w:w="3672" w:type="dxa"/>
          </w:tcPr>
          <w:p w14:paraId="51A763B4" w14:textId="77777777" w:rsidR="00613510" w:rsidRPr="003B7A33" w:rsidRDefault="00613510" w:rsidP="00613510">
            <w:pPr>
              <w:rPr>
                <w:rStyle w:val="Small"/>
              </w:rPr>
            </w:pPr>
          </w:p>
        </w:tc>
        <w:tc>
          <w:tcPr>
            <w:tcW w:w="3176" w:type="dxa"/>
          </w:tcPr>
          <w:p w14:paraId="1DA8E31C" w14:textId="77777777" w:rsidR="00613510" w:rsidRPr="003B7A33" w:rsidRDefault="00613510" w:rsidP="00613510">
            <w:pPr>
              <w:rPr>
                <w:rStyle w:val="Small"/>
              </w:rPr>
            </w:pPr>
          </w:p>
        </w:tc>
      </w:tr>
      <w:tr w:rsidR="00613510" w:rsidRPr="003B7A33" w14:paraId="0921B076"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48FF37E6" w14:textId="77777777" w:rsidR="00613510" w:rsidRPr="00613510" w:rsidRDefault="00613510" w:rsidP="00613510">
            <w:pPr>
              <w:rPr>
                <w:rStyle w:val="Small"/>
              </w:rPr>
            </w:pPr>
            <w:r>
              <w:rPr>
                <w:rStyle w:val="Small"/>
              </w:rPr>
              <w:t xml:space="preserve">Ship </w:t>
            </w:r>
            <w:r w:rsidRPr="00613510">
              <w:rPr>
                <w:rStyle w:val="Small"/>
              </w:rPr>
              <w:t>Defense</w:t>
            </w:r>
          </w:p>
        </w:tc>
        <w:tc>
          <w:tcPr>
            <w:tcW w:w="3672" w:type="dxa"/>
          </w:tcPr>
          <w:p w14:paraId="02104A26" w14:textId="77777777" w:rsidR="00613510" w:rsidRPr="003B7A33" w:rsidRDefault="00613510" w:rsidP="00613510">
            <w:pPr>
              <w:rPr>
                <w:rStyle w:val="Small"/>
              </w:rPr>
            </w:pPr>
          </w:p>
        </w:tc>
        <w:tc>
          <w:tcPr>
            <w:tcW w:w="3176" w:type="dxa"/>
          </w:tcPr>
          <w:p w14:paraId="45F9543E" w14:textId="77777777" w:rsidR="00613510" w:rsidRPr="003B7A33" w:rsidRDefault="00613510" w:rsidP="00613510">
            <w:pPr>
              <w:rPr>
                <w:rStyle w:val="Small"/>
              </w:rPr>
            </w:pPr>
          </w:p>
        </w:tc>
      </w:tr>
      <w:tr w:rsidR="00613510" w:rsidRPr="003B7A33" w14:paraId="520B37B9" w14:textId="77777777" w:rsidTr="0072374B">
        <w:tc>
          <w:tcPr>
            <w:tcW w:w="1668" w:type="dxa"/>
          </w:tcPr>
          <w:p w14:paraId="6C7B527E" w14:textId="77777777" w:rsidR="00613510" w:rsidRPr="00613510" w:rsidRDefault="00613510" w:rsidP="00613510">
            <w:pPr>
              <w:rPr>
                <w:rStyle w:val="Small"/>
              </w:rPr>
            </w:pPr>
            <w:r>
              <w:rPr>
                <w:rStyle w:val="Small"/>
              </w:rPr>
              <w:t>Ground Offense</w:t>
            </w:r>
          </w:p>
        </w:tc>
        <w:tc>
          <w:tcPr>
            <w:tcW w:w="3672" w:type="dxa"/>
          </w:tcPr>
          <w:p w14:paraId="52188B62" w14:textId="77777777" w:rsidR="00613510" w:rsidRPr="003B7A33" w:rsidRDefault="00613510" w:rsidP="00613510">
            <w:pPr>
              <w:rPr>
                <w:rStyle w:val="Small"/>
              </w:rPr>
            </w:pPr>
          </w:p>
        </w:tc>
        <w:tc>
          <w:tcPr>
            <w:tcW w:w="3176" w:type="dxa"/>
          </w:tcPr>
          <w:p w14:paraId="12A7FFC1" w14:textId="77777777" w:rsidR="00613510" w:rsidRPr="003B7A33" w:rsidRDefault="00613510" w:rsidP="00613510">
            <w:pPr>
              <w:rPr>
                <w:rStyle w:val="Small"/>
              </w:rPr>
            </w:pPr>
          </w:p>
        </w:tc>
      </w:tr>
      <w:tr w:rsidR="00613510" w:rsidRPr="003B7A33" w14:paraId="28967079" w14:textId="77777777" w:rsidTr="0072374B">
        <w:tc>
          <w:tcPr>
            <w:tcW w:w="1668" w:type="dxa"/>
          </w:tcPr>
          <w:p w14:paraId="13659F48" w14:textId="77777777" w:rsidR="00613510" w:rsidRPr="00613510" w:rsidRDefault="00613510" w:rsidP="00613510">
            <w:pPr>
              <w:rPr>
                <w:rStyle w:val="Small"/>
              </w:rPr>
            </w:pPr>
            <w:r>
              <w:rPr>
                <w:rStyle w:val="Small"/>
              </w:rPr>
              <w:t>Ground Defense</w:t>
            </w:r>
          </w:p>
        </w:tc>
        <w:tc>
          <w:tcPr>
            <w:tcW w:w="3672" w:type="dxa"/>
          </w:tcPr>
          <w:p w14:paraId="3C9C5649" w14:textId="77777777" w:rsidR="00613510" w:rsidRPr="003B7A33" w:rsidRDefault="00613510" w:rsidP="00613510">
            <w:pPr>
              <w:rPr>
                <w:rStyle w:val="Small"/>
              </w:rPr>
            </w:pPr>
          </w:p>
        </w:tc>
        <w:tc>
          <w:tcPr>
            <w:tcW w:w="3176" w:type="dxa"/>
          </w:tcPr>
          <w:p w14:paraId="54A71326" w14:textId="77777777" w:rsidR="00613510" w:rsidRPr="003B7A33" w:rsidRDefault="00613510" w:rsidP="00613510">
            <w:pPr>
              <w:rPr>
                <w:rStyle w:val="Small"/>
              </w:rPr>
            </w:pPr>
          </w:p>
        </w:tc>
      </w:tr>
      <w:tr w:rsidR="00613510" w:rsidRPr="003B7A33" w14:paraId="2A2FE4B5" w14:textId="77777777" w:rsidTr="0072374B">
        <w:tc>
          <w:tcPr>
            <w:tcW w:w="1668" w:type="dxa"/>
          </w:tcPr>
          <w:p w14:paraId="2E65995D" w14:textId="77777777" w:rsidR="00613510" w:rsidRPr="00613510" w:rsidRDefault="00613510" w:rsidP="00613510">
            <w:pPr>
              <w:rPr>
                <w:rStyle w:val="Small"/>
              </w:rPr>
            </w:pPr>
            <w:r>
              <w:rPr>
                <w:rStyle w:val="Small"/>
              </w:rPr>
              <w:t>Miniaturization</w:t>
            </w:r>
          </w:p>
        </w:tc>
        <w:tc>
          <w:tcPr>
            <w:tcW w:w="3672" w:type="dxa"/>
          </w:tcPr>
          <w:p w14:paraId="0AB96299" w14:textId="77777777" w:rsidR="00613510" w:rsidRPr="003B7A33" w:rsidRDefault="00613510" w:rsidP="00613510">
            <w:pPr>
              <w:rPr>
                <w:rStyle w:val="Small"/>
              </w:rPr>
            </w:pPr>
          </w:p>
        </w:tc>
        <w:tc>
          <w:tcPr>
            <w:tcW w:w="3176" w:type="dxa"/>
          </w:tcPr>
          <w:p w14:paraId="05084AF2" w14:textId="77777777" w:rsidR="00613510" w:rsidRPr="003B7A33" w:rsidRDefault="00613510" w:rsidP="00613510">
            <w:pPr>
              <w:rPr>
                <w:rStyle w:val="Small"/>
              </w:rPr>
            </w:pPr>
          </w:p>
        </w:tc>
      </w:tr>
      <w:tr w:rsidR="00613510" w:rsidRPr="003B7A33" w14:paraId="793B0E21"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0A65AF7A" w14:textId="77777777" w:rsidR="00613510" w:rsidRPr="00613510" w:rsidRDefault="00613510" w:rsidP="00613510">
            <w:pPr>
              <w:rPr>
                <w:rStyle w:val="Small"/>
              </w:rPr>
            </w:pPr>
            <w:r>
              <w:rPr>
                <w:rStyle w:val="Small"/>
              </w:rPr>
              <w:t>Training</w:t>
            </w:r>
          </w:p>
        </w:tc>
        <w:tc>
          <w:tcPr>
            <w:tcW w:w="3672" w:type="dxa"/>
          </w:tcPr>
          <w:p w14:paraId="7A0985E0" w14:textId="77777777" w:rsidR="00613510" w:rsidRPr="00613510" w:rsidRDefault="00613510" w:rsidP="00613510">
            <w:pPr>
              <w:rPr>
                <w:rStyle w:val="Small"/>
              </w:rPr>
            </w:pPr>
            <w:r>
              <w:rPr>
                <w:rStyle w:val="Small"/>
              </w:rPr>
              <w:t xml:space="preserve">Ability to train </w:t>
            </w:r>
            <w:r w:rsidRPr="00613510">
              <w:rPr>
                <w:rStyle w:val="Small"/>
              </w:rPr>
              <w:t xml:space="preserve">task force officers and </w:t>
            </w:r>
          </w:p>
        </w:tc>
        <w:tc>
          <w:tcPr>
            <w:tcW w:w="3176" w:type="dxa"/>
          </w:tcPr>
          <w:p w14:paraId="5A61E92B" w14:textId="77777777" w:rsidR="00613510" w:rsidRPr="003B7A33" w:rsidRDefault="00613510" w:rsidP="00613510">
            <w:pPr>
              <w:rPr>
                <w:rStyle w:val="Small"/>
              </w:rPr>
            </w:pPr>
          </w:p>
        </w:tc>
      </w:tr>
      <w:tr w:rsidR="00613510" w:rsidRPr="003B7A33" w14:paraId="474C12F0"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6999FD53" w14:textId="77777777" w:rsidR="00613510" w:rsidRPr="00613510" w:rsidRDefault="00613510" w:rsidP="00613510">
            <w:pPr>
              <w:rPr>
                <w:rStyle w:val="Small"/>
              </w:rPr>
            </w:pPr>
            <w:r>
              <w:rPr>
                <w:rStyle w:val="Small"/>
              </w:rPr>
              <w:t>Morale</w:t>
            </w:r>
          </w:p>
        </w:tc>
        <w:tc>
          <w:tcPr>
            <w:tcW w:w="3672" w:type="dxa"/>
          </w:tcPr>
          <w:p w14:paraId="53984460" w14:textId="77777777" w:rsidR="00613510" w:rsidRPr="003B7A33" w:rsidRDefault="00613510" w:rsidP="00613510">
            <w:pPr>
              <w:rPr>
                <w:rStyle w:val="Small"/>
              </w:rPr>
            </w:pPr>
          </w:p>
        </w:tc>
        <w:tc>
          <w:tcPr>
            <w:tcW w:w="3176" w:type="dxa"/>
          </w:tcPr>
          <w:p w14:paraId="1383EDF2" w14:textId="77777777" w:rsidR="00613510" w:rsidRPr="003B7A33" w:rsidRDefault="00613510" w:rsidP="00613510">
            <w:pPr>
              <w:rPr>
                <w:rStyle w:val="Small"/>
              </w:rPr>
            </w:pPr>
          </w:p>
        </w:tc>
      </w:tr>
      <w:tr w:rsidR="00613510" w:rsidRPr="003B7A33" w14:paraId="6FE286E2"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4C7F599A" w14:textId="77777777" w:rsidR="00613510" w:rsidRPr="00613510" w:rsidRDefault="00613510" w:rsidP="00613510">
            <w:pPr>
              <w:rPr>
                <w:rStyle w:val="Small"/>
              </w:rPr>
            </w:pPr>
            <w:r>
              <w:rPr>
                <w:rStyle w:val="Small"/>
              </w:rPr>
              <w:t>Culture</w:t>
            </w:r>
          </w:p>
        </w:tc>
        <w:tc>
          <w:tcPr>
            <w:tcW w:w="3672" w:type="dxa"/>
          </w:tcPr>
          <w:p w14:paraId="4C9D4FAC" w14:textId="77777777" w:rsidR="00613510" w:rsidRPr="003B7A33" w:rsidRDefault="00613510" w:rsidP="00613510">
            <w:pPr>
              <w:rPr>
                <w:rStyle w:val="Small"/>
              </w:rPr>
            </w:pPr>
          </w:p>
        </w:tc>
        <w:tc>
          <w:tcPr>
            <w:tcW w:w="3176" w:type="dxa"/>
          </w:tcPr>
          <w:p w14:paraId="4A065472" w14:textId="77777777" w:rsidR="00613510" w:rsidRPr="003B7A33" w:rsidRDefault="00613510" w:rsidP="00613510">
            <w:pPr>
              <w:rPr>
                <w:rStyle w:val="Small"/>
              </w:rPr>
            </w:pPr>
          </w:p>
        </w:tc>
      </w:tr>
      <w:tr w:rsidR="00613510" w:rsidRPr="003B7A33" w14:paraId="7DCFF896" w14:textId="77777777" w:rsidTr="0072374B">
        <w:tc>
          <w:tcPr>
            <w:tcW w:w="1668" w:type="dxa"/>
          </w:tcPr>
          <w:p w14:paraId="605D7466" w14:textId="77777777" w:rsidR="00613510" w:rsidRPr="00613510" w:rsidRDefault="00613510" w:rsidP="00613510">
            <w:pPr>
              <w:rPr>
                <w:rStyle w:val="Small"/>
              </w:rPr>
            </w:pPr>
            <w:r>
              <w:rPr>
                <w:rStyle w:val="Small"/>
              </w:rPr>
              <w:t>Logistics</w:t>
            </w:r>
          </w:p>
        </w:tc>
        <w:tc>
          <w:tcPr>
            <w:tcW w:w="3672" w:type="dxa"/>
          </w:tcPr>
          <w:p w14:paraId="7C476742" w14:textId="77777777" w:rsidR="00613510" w:rsidRPr="003B7A33" w:rsidRDefault="00613510" w:rsidP="00613510">
            <w:pPr>
              <w:rPr>
                <w:rStyle w:val="Small"/>
              </w:rPr>
            </w:pPr>
          </w:p>
        </w:tc>
        <w:tc>
          <w:tcPr>
            <w:tcW w:w="3176" w:type="dxa"/>
          </w:tcPr>
          <w:p w14:paraId="5A5158FE" w14:textId="77777777" w:rsidR="00613510" w:rsidRPr="003B7A33" w:rsidRDefault="00613510" w:rsidP="00613510">
            <w:pPr>
              <w:rPr>
                <w:rStyle w:val="Small"/>
              </w:rPr>
            </w:pPr>
          </w:p>
        </w:tc>
      </w:tr>
      <w:tr w:rsidR="00613510" w:rsidRPr="003B7A33" w14:paraId="262EC9DB" w14:textId="77777777" w:rsidTr="0072374B">
        <w:tc>
          <w:tcPr>
            <w:tcW w:w="1668" w:type="dxa"/>
          </w:tcPr>
          <w:p w14:paraId="2E809D69" w14:textId="77777777" w:rsidR="00613510" w:rsidRPr="00613510" w:rsidRDefault="00613510" w:rsidP="00613510">
            <w:pPr>
              <w:rPr>
                <w:rStyle w:val="Small"/>
              </w:rPr>
            </w:pPr>
            <w:r>
              <w:rPr>
                <w:rStyle w:val="Small"/>
              </w:rPr>
              <w:t>Bombardment</w:t>
            </w:r>
          </w:p>
        </w:tc>
        <w:tc>
          <w:tcPr>
            <w:tcW w:w="3672" w:type="dxa"/>
          </w:tcPr>
          <w:p w14:paraId="172395FF" w14:textId="77777777" w:rsidR="00613510" w:rsidRPr="003B7A33" w:rsidRDefault="00613510" w:rsidP="00613510">
            <w:pPr>
              <w:rPr>
                <w:rStyle w:val="Small"/>
              </w:rPr>
            </w:pPr>
          </w:p>
        </w:tc>
        <w:tc>
          <w:tcPr>
            <w:tcW w:w="3176" w:type="dxa"/>
          </w:tcPr>
          <w:p w14:paraId="4B3E0ABD" w14:textId="77777777" w:rsidR="00613510" w:rsidRPr="003B7A33" w:rsidRDefault="00613510" w:rsidP="00613510">
            <w:pPr>
              <w:rPr>
                <w:rStyle w:val="Small"/>
              </w:rPr>
            </w:pPr>
          </w:p>
        </w:tc>
      </w:tr>
      <w:tr w:rsidR="00613510" w:rsidRPr="003B7A33" w14:paraId="16AF1C32" w14:textId="77777777" w:rsidTr="0072374B">
        <w:tc>
          <w:tcPr>
            <w:tcW w:w="1668" w:type="dxa"/>
          </w:tcPr>
          <w:p w14:paraId="6C029E30" w14:textId="77777777" w:rsidR="00613510" w:rsidRPr="00613510" w:rsidRDefault="00613510" w:rsidP="00613510">
            <w:pPr>
              <w:rPr>
                <w:rStyle w:val="Small"/>
              </w:rPr>
            </w:pPr>
            <w:r>
              <w:rPr>
                <w:rStyle w:val="Small"/>
              </w:rPr>
              <w:t>Assimilation</w:t>
            </w:r>
          </w:p>
        </w:tc>
        <w:tc>
          <w:tcPr>
            <w:tcW w:w="3672" w:type="dxa"/>
          </w:tcPr>
          <w:p w14:paraId="3B7B8A27" w14:textId="77777777" w:rsidR="00613510" w:rsidRPr="003B7A33" w:rsidRDefault="00613510" w:rsidP="00613510">
            <w:pPr>
              <w:rPr>
                <w:rStyle w:val="Small"/>
              </w:rPr>
            </w:pPr>
          </w:p>
        </w:tc>
        <w:tc>
          <w:tcPr>
            <w:tcW w:w="3176" w:type="dxa"/>
          </w:tcPr>
          <w:p w14:paraId="0D6FD79B" w14:textId="77777777" w:rsidR="00613510" w:rsidRPr="003B7A33" w:rsidRDefault="00613510" w:rsidP="00613510">
            <w:pPr>
              <w:rPr>
                <w:rStyle w:val="Small"/>
              </w:rPr>
            </w:pPr>
          </w:p>
        </w:tc>
      </w:tr>
      <w:tr w:rsidR="00613510" w:rsidRPr="003B7A33" w14:paraId="1C1D3E71"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56D95732" w14:textId="77777777" w:rsidR="00613510" w:rsidRDefault="00613510" w:rsidP="00613510">
            <w:pPr>
              <w:rPr>
                <w:rStyle w:val="Small"/>
              </w:rPr>
            </w:pPr>
          </w:p>
        </w:tc>
        <w:tc>
          <w:tcPr>
            <w:tcW w:w="3672" w:type="dxa"/>
          </w:tcPr>
          <w:p w14:paraId="6AF2F95F" w14:textId="77777777" w:rsidR="00613510" w:rsidRPr="003B7A33" w:rsidRDefault="00613510" w:rsidP="00613510">
            <w:pPr>
              <w:rPr>
                <w:rStyle w:val="Small"/>
              </w:rPr>
            </w:pPr>
          </w:p>
        </w:tc>
        <w:tc>
          <w:tcPr>
            <w:tcW w:w="3176" w:type="dxa"/>
          </w:tcPr>
          <w:p w14:paraId="0655940C" w14:textId="77777777" w:rsidR="00613510" w:rsidRPr="003B7A33" w:rsidRDefault="00613510" w:rsidP="00613510">
            <w:pPr>
              <w:rPr>
                <w:rStyle w:val="Small"/>
              </w:rPr>
            </w:pPr>
          </w:p>
        </w:tc>
      </w:tr>
      <w:tr w:rsidR="00613510" w:rsidRPr="003B7A33" w14:paraId="730737D7"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28F143BA" w14:textId="77777777" w:rsidR="00613510" w:rsidRDefault="00613510" w:rsidP="00613510">
            <w:pPr>
              <w:rPr>
                <w:rStyle w:val="Small"/>
              </w:rPr>
            </w:pPr>
          </w:p>
        </w:tc>
        <w:tc>
          <w:tcPr>
            <w:tcW w:w="3672" w:type="dxa"/>
          </w:tcPr>
          <w:p w14:paraId="4AC005C5" w14:textId="77777777" w:rsidR="00613510" w:rsidRPr="003B7A33" w:rsidRDefault="00613510" w:rsidP="00613510">
            <w:pPr>
              <w:rPr>
                <w:rStyle w:val="Small"/>
              </w:rPr>
            </w:pPr>
          </w:p>
        </w:tc>
        <w:tc>
          <w:tcPr>
            <w:tcW w:w="3176" w:type="dxa"/>
          </w:tcPr>
          <w:p w14:paraId="43AA302E" w14:textId="77777777" w:rsidR="00613510" w:rsidRPr="003B7A33" w:rsidRDefault="00613510" w:rsidP="00613510">
            <w:pPr>
              <w:rPr>
                <w:rStyle w:val="Small"/>
              </w:rPr>
            </w:pPr>
          </w:p>
        </w:tc>
      </w:tr>
      <w:tr w:rsidR="00613510" w:rsidRPr="003B7A33" w14:paraId="4F841038"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76F618DB" w14:textId="77777777" w:rsidR="00613510" w:rsidRDefault="00613510" w:rsidP="00613510">
            <w:pPr>
              <w:rPr>
                <w:rStyle w:val="Small"/>
              </w:rPr>
            </w:pPr>
          </w:p>
        </w:tc>
        <w:tc>
          <w:tcPr>
            <w:tcW w:w="3672" w:type="dxa"/>
          </w:tcPr>
          <w:p w14:paraId="5A247D2C" w14:textId="77777777" w:rsidR="00613510" w:rsidRPr="003B7A33" w:rsidRDefault="00613510" w:rsidP="00613510">
            <w:pPr>
              <w:rPr>
                <w:rStyle w:val="Small"/>
              </w:rPr>
            </w:pPr>
          </w:p>
        </w:tc>
        <w:tc>
          <w:tcPr>
            <w:tcW w:w="3176" w:type="dxa"/>
          </w:tcPr>
          <w:p w14:paraId="44E2E550" w14:textId="77777777" w:rsidR="00613510" w:rsidRPr="003B7A33" w:rsidRDefault="00613510" w:rsidP="00613510">
            <w:pPr>
              <w:rPr>
                <w:rStyle w:val="Small"/>
              </w:rPr>
            </w:pPr>
          </w:p>
        </w:tc>
      </w:tr>
      <w:tr w:rsidR="00613510" w:rsidRPr="003B7A33" w14:paraId="226A1553" w14:textId="77777777" w:rsidTr="0072374B">
        <w:tc>
          <w:tcPr>
            <w:tcW w:w="1668" w:type="dxa"/>
          </w:tcPr>
          <w:p w14:paraId="186F0C3D" w14:textId="77777777" w:rsidR="00613510" w:rsidRDefault="00613510" w:rsidP="00613510">
            <w:pPr>
              <w:rPr>
                <w:rStyle w:val="Small"/>
              </w:rPr>
            </w:pPr>
          </w:p>
        </w:tc>
        <w:tc>
          <w:tcPr>
            <w:tcW w:w="3672" w:type="dxa"/>
          </w:tcPr>
          <w:p w14:paraId="7735361B" w14:textId="77777777" w:rsidR="00613510" w:rsidRPr="003B7A33" w:rsidRDefault="00613510" w:rsidP="00613510">
            <w:pPr>
              <w:rPr>
                <w:rStyle w:val="Small"/>
              </w:rPr>
            </w:pPr>
          </w:p>
        </w:tc>
        <w:tc>
          <w:tcPr>
            <w:tcW w:w="3176" w:type="dxa"/>
          </w:tcPr>
          <w:p w14:paraId="4F69A19E" w14:textId="77777777" w:rsidR="00613510" w:rsidRPr="003B7A33" w:rsidRDefault="00613510" w:rsidP="00613510">
            <w:pPr>
              <w:rPr>
                <w:rStyle w:val="Small"/>
              </w:rPr>
            </w:pPr>
          </w:p>
        </w:tc>
      </w:tr>
      <w:tr w:rsidR="00613510" w:rsidRPr="003B7A33" w14:paraId="25F61FA2" w14:textId="77777777" w:rsidTr="0072374B">
        <w:tc>
          <w:tcPr>
            <w:tcW w:w="1668" w:type="dxa"/>
          </w:tcPr>
          <w:p w14:paraId="5AC0CC58" w14:textId="77777777" w:rsidR="00613510" w:rsidRDefault="00613510" w:rsidP="00613510">
            <w:pPr>
              <w:rPr>
                <w:rStyle w:val="Small"/>
              </w:rPr>
            </w:pPr>
          </w:p>
        </w:tc>
        <w:tc>
          <w:tcPr>
            <w:tcW w:w="3672" w:type="dxa"/>
          </w:tcPr>
          <w:p w14:paraId="316C38D7" w14:textId="77777777" w:rsidR="00613510" w:rsidRPr="003B7A33" w:rsidRDefault="00613510" w:rsidP="00613510">
            <w:pPr>
              <w:rPr>
                <w:rStyle w:val="Small"/>
              </w:rPr>
            </w:pPr>
          </w:p>
        </w:tc>
        <w:tc>
          <w:tcPr>
            <w:tcW w:w="3176" w:type="dxa"/>
          </w:tcPr>
          <w:p w14:paraId="1FCD6706" w14:textId="77777777" w:rsidR="00613510" w:rsidRPr="003B7A33" w:rsidRDefault="00613510" w:rsidP="00613510">
            <w:pPr>
              <w:rPr>
                <w:rStyle w:val="Small"/>
              </w:rPr>
            </w:pPr>
          </w:p>
        </w:tc>
      </w:tr>
      <w:tr w:rsidR="00613510" w:rsidRPr="003B7A33" w14:paraId="153F7091" w14:textId="77777777" w:rsidTr="0072374B">
        <w:tc>
          <w:tcPr>
            <w:tcW w:w="1668" w:type="dxa"/>
          </w:tcPr>
          <w:p w14:paraId="6E284425" w14:textId="77777777" w:rsidR="00613510" w:rsidRDefault="00613510" w:rsidP="00613510">
            <w:pPr>
              <w:rPr>
                <w:rStyle w:val="Small"/>
              </w:rPr>
            </w:pPr>
          </w:p>
        </w:tc>
        <w:tc>
          <w:tcPr>
            <w:tcW w:w="3672" w:type="dxa"/>
          </w:tcPr>
          <w:p w14:paraId="19CB256C" w14:textId="77777777" w:rsidR="00613510" w:rsidRPr="003B7A33" w:rsidRDefault="00613510" w:rsidP="00613510">
            <w:pPr>
              <w:rPr>
                <w:rStyle w:val="Small"/>
              </w:rPr>
            </w:pPr>
          </w:p>
        </w:tc>
        <w:tc>
          <w:tcPr>
            <w:tcW w:w="3176" w:type="dxa"/>
          </w:tcPr>
          <w:p w14:paraId="21675BF4" w14:textId="77777777" w:rsidR="00613510" w:rsidRPr="003B7A33" w:rsidRDefault="00613510" w:rsidP="00613510">
            <w:pPr>
              <w:rPr>
                <w:rStyle w:val="Small"/>
              </w:rPr>
            </w:pPr>
          </w:p>
        </w:tc>
      </w:tr>
      <w:tr w:rsidR="00613510" w:rsidRPr="003B7A33" w14:paraId="6322DC34" w14:textId="77777777" w:rsidTr="0072374B">
        <w:trPr>
          <w:cnfStyle w:val="000000100000" w:firstRow="0" w:lastRow="0" w:firstColumn="0" w:lastColumn="0" w:oddVBand="0" w:evenVBand="0" w:oddHBand="1" w:evenHBand="0" w:firstRowFirstColumn="0" w:firstRowLastColumn="0" w:lastRowFirstColumn="0" w:lastRowLastColumn="0"/>
        </w:trPr>
        <w:tc>
          <w:tcPr>
            <w:tcW w:w="1668" w:type="dxa"/>
          </w:tcPr>
          <w:p w14:paraId="3DCE24BF" w14:textId="77777777" w:rsidR="00613510" w:rsidRDefault="00613510" w:rsidP="00613510">
            <w:pPr>
              <w:rPr>
                <w:rStyle w:val="Small"/>
              </w:rPr>
            </w:pPr>
          </w:p>
        </w:tc>
        <w:tc>
          <w:tcPr>
            <w:tcW w:w="3672" w:type="dxa"/>
          </w:tcPr>
          <w:p w14:paraId="28648476" w14:textId="77777777" w:rsidR="00613510" w:rsidRPr="003B7A33" w:rsidRDefault="00613510" w:rsidP="00613510">
            <w:pPr>
              <w:rPr>
                <w:rStyle w:val="Small"/>
              </w:rPr>
            </w:pPr>
          </w:p>
        </w:tc>
        <w:tc>
          <w:tcPr>
            <w:tcW w:w="3176" w:type="dxa"/>
          </w:tcPr>
          <w:p w14:paraId="333A6AE0" w14:textId="77777777" w:rsidR="00613510" w:rsidRPr="003B7A33" w:rsidRDefault="00613510" w:rsidP="00613510">
            <w:pPr>
              <w:rPr>
                <w:rStyle w:val="Small"/>
              </w:rPr>
            </w:pPr>
          </w:p>
        </w:tc>
      </w:tr>
    </w:tbl>
    <w:p w14:paraId="4B66A602" w14:textId="77777777" w:rsidR="00613510" w:rsidRPr="003B7A33" w:rsidRDefault="00613510" w:rsidP="00613510">
      <w:pPr>
        <w:pStyle w:val="Parrafonormal"/>
      </w:pPr>
    </w:p>
    <w:p w14:paraId="3BFB82E1" w14:textId="77777777" w:rsidR="00613510" w:rsidRDefault="00613510" w:rsidP="00613510">
      <w:pPr>
        <w:pStyle w:val="Lista"/>
      </w:pPr>
      <w:r>
        <w:t>Also on Moo II</w:t>
      </w:r>
    </w:p>
    <w:p w14:paraId="3AD8B7A6" w14:textId="77777777" w:rsidR="00613510" w:rsidRDefault="00613510" w:rsidP="00613510">
      <w:pPr>
        <w:pStyle w:val="Lista"/>
        <w:numPr>
          <w:ilvl w:val="1"/>
          <w:numId w:val="1"/>
        </w:numPr>
      </w:pPr>
      <w:r>
        <w:t>Money</w:t>
      </w:r>
    </w:p>
    <w:p w14:paraId="270A20D7" w14:textId="77777777" w:rsidR="00613510" w:rsidRDefault="00613510" w:rsidP="00613510">
      <w:pPr>
        <w:pStyle w:val="Lista"/>
        <w:numPr>
          <w:ilvl w:val="1"/>
          <w:numId w:val="1"/>
        </w:numPr>
      </w:pPr>
      <w:r>
        <w:t>Food</w:t>
      </w:r>
    </w:p>
    <w:p w14:paraId="4A9AA129" w14:textId="77777777" w:rsidR="00613510" w:rsidRDefault="00613510" w:rsidP="00613510">
      <w:pPr>
        <w:pStyle w:val="Lista"/>
        <w:numPr>
          <w:ilvl w:val="1"/>
          <w:numId w:val="1"/>
        </w:numPr>
      </w:pPr>
      <w:r>
        <w:t>Morale</w:t>
      </w:r>
    </w:p>
    <w:p w14:paraId="29257F8E" w14:textId="77777777" w:rsidR="00613510" w:rsidRDefault="00613510" w:rsidP="00613510">
      <w:pPr>
        <w:pStyle w:val="Lista"/>
        <w:numPr>
          <w:ilvl w:val="1"/>
          <w:numId w:val="1"/>
        </w:numPr>
      </w:pPr>
      <w:r>
        <w:t>Population</w:t>
      </w:r>
    </w:p>
    <w:p w14:paraId="1E9B4660" w14:textId="77777777" w:rsidR="00613510" w:rsidRDefault="00613510" w:rsidP="00613510">
      <w:pPr>
        <w:pStyle w:val="Lista"/>
        <w:numPr>
          <w:ilvl w:val="1"/>
          <w:numId w:val="1"/>
        </w:numPr>
      </w:pPr>
      <w:r>
        <w:t>Trade</w:t>
      </w:r>
    </w:p>
    <w:p w14:paraId="45E797E8" w14:textId="77777777" w:rsidR="00613510" w:rsidRDefault="00613510" w:rsidP="00613510">
      <w:pPr>
        <w:pStyle w:val="Lista"/>
        <w:numPr>
          <w:ilvl w:val="1"/>
          <w:numId w:val="1"/>
        </w:numPr>
      </w:pPr>
      <w:r>
        <w:t>Luck</w:t>
      </w:r>
    </w:p>
    <w:p w14:paraId="60BB809D" w14:textId="77777777" w:rsidR="00613510" w:rsidRDefault="00613510" w:rsidP="00613510">
      <w:pPr>
        <w:pStyle w:val="Lista"/>
        <w:numPr>
          <w:ilvl w:val="1"/>
          <w:numId w:val="1"/>
        </w:numPr>
      </w:pPr>
      <w:r>
        <w:t>Troop experience</w:t>
      </w:r>
    </w:p>
    <w:p w14:paraId="1441DF01" w14:textId="77777777" w:rsidR="00613510" w:rsidRDefault="00613510" w:rsidP="00613510">
      <w:pPr>
        <w:pStyle w:val="Lista"/>
        <w:numPr>
          <w:ilvl w:val="1"/>
          <w:numId w:val="1"/>
        </w:numPr>
      </w:pPr>
      <w:r>
        <w:t>Command Points</w:t>
      </w:r>
    </w:p>
    <w:p w14:paraId="3E14E648" w14:textId="77777777" w:rsidR="00613510" w:rsidRDefault="00613510" w:rsidP="00613510">
      <w:pPr>
        <w:pStyle w:val="Heading3"/>
        <w:numPr>
          <w:ilvl w:val="2"/>
          <w:numId w:val="2"/>
        </w:numPr>
      </w:pPr>
      <w:bookmarkStart w:id="101" w:name="_Toc385152880"/>
      <w:r>
        <w:t>Fleet design</w:t>
      </w:r>
      <w:bookmarkEnd w:id="101"/>
    </w:p>
    <w:p w14:paraId="42D3257B" w14:textId="77777777" w:rsidR="00613510" w:rsidRDefault="00613510" w:rsidP="00613510">
      <w:pPr>
        <w:pStyle w:val="Heading4"/>
        <w:numPr>
          <w:ilvl w:val="3"/>
          <w:numId w:val="2"/>
        </w:numPr>
      </w:pPr>
      <w:r>
        <w:t>Simple Version</w:t>
      </w:r>
    </w:p>
    <w:p w14:paraId="3951CAE8" w14:textId="77777777" w:rsidR="00613510" w:rsidRPr="00A565C6" w:rsidRDefault="00613510" w:rsidP="00613510">
      <w:pPr>
        <w:pStyle w:val="Parrafonormal"/>
      </w:pPr>
      <w:r>
        <w:t>In the simple combat version only few standard ships exist, each equipped with the latest technology and auto-upgrading.</w:t>
      </w:r>
    </w:p>
    <w:p w14:paraId="11E1FD5A" w14:textId="77777777" w:rsidR="00613510" w:rsidRPr="00A565C6" w:rsidRDefault="00613510" w:rsidP="00613510">
      <w:pPr>
        <w:pStyle w:val="Heading4"/>
        <w:numPr>
          <w:ilvl w:val="3"/>
          <w:numId w:val="2"/>
        </w:numPr>
      </w:pPr>
      <w:r>
        <w:t>Complex Version</w:t>
      </w:r>
    </w:p>
    <w:p w14:paraId="25C11BB8" w14:textId="77777777" w:rsidR="00613510" w:rsidRDefault="00613510" w:rsidP="00613510">
      <w:pPr>
        <w:pStyle w:val="Parrafonormal"/>
      </w:pPr>
      <w:r>
        <w:t>Most games allow some kind of ship design. In general the player tends to be restricted to a few ship sizes or “hulls”, that can be filled either to a specific limit of free space or, even worse, in a specific number of placeholders of different types. These limitations seem to be oriented to either:</w:t>
      </w:r>
    </w:p>
    <w:p w14:paraId="7C513A41" w14:textId="77777777" w:rsidR="00613510" w:rsidRDefault="00613510" w:rsidP="00613510">
      <w:pPr>
        <w:pStyle w:val="Lista"/>
      </w:pPr>
      <w:r>
        <w:t>Create a complex puzzle mini-game where the player has to deal with design complexity.</w:t>
      </w:r>
    </w:p>
    <w:p w14:paraId="5334DCB4" w14:textId="77777777" w:rsidR="00613510" w:rsidRDefault="00613510" w:rsidP="00613510">
      <w:pPr>
        <w:pStyle w:val="Lista"/>
      </w:pPr>
      <w:r>
        <w:t>Facilitate the creation of cinematic battles knowing where the beams will be going out of a ship.</w:t>
      </w:r>
    </w:p>
    <w:p w14:paraId="2E03C06E" w14:textId="77777777" w:rsidR="00613510" w:rsidRDefault="00613510" w:rsidP="00613510">
      <w:pPr>
        <w:pStyle w:val="Lista"/>
      </w:pPr>
      <w:r>
        <w:t>Just screw with the player.</w:t>
      </w:r>
    </w:p>
    <w:p w14:paraId="60FA0A09" w14:textId="77777777" w:rsidR="00613510" w:rsidRDefault="00613510" w:rsidP="00613510">
      <w:pPr>
        <w:pStyle w:val="Parrafonormal"/>
      </w:pPr>
      <w:r>
        <w:t>Here we take the opposite approach, a player selects what he wants to get into a ship design and the cost and size is calculated from them. The idea is to reduce complexity and avoid frustrations (the new component I just unlocked doesn’t fit) while being also more realistic (I’m the emperor of a galactic empire god dammit, I should be able to get some engineers to get me the design I want). According to the resulting size, the player can choose between sets of pre-made graphical designs, scaled accordingly.</w:t>
      </w:r>
    </w:p>
    <w:p w14:paraId="735FDF72" w14:textId="77777777" w:rsidR="00613510" w:rsidRDefault="00613510" w:rsidP="00613510">
      <w:pPr>
        <w:pStyle w:val="Parrafonormal"/>
      </w:pPr>
      <w:r>
        <w:t>The creation process involves the following steps:</w:t>
      </w:r>
    </w:p>
    <w:p w14:paraId="400C12FF" w14:textId="77777777" w:rsidR="00613510" w:rsidRDefault="00613510" w:rsidP="00613510">
      <w:pPr>
        <w:pStyle w:val="Lista"/>
      </w:pPr>
      <w:r>
        <w:t>Selecting ship weapons/components and their quantities.</w:t>
      </w:r>
    </w:p>
    <w:p w14:paraId="2A41A0C5" w14:textId="77777777" w:rsidR="00613510" w:rsidRDefault="00613510" w:rsidP="00613510">
      <w:pPr>
        <w:pStyle w:val="Lista"/>
      </w:pPr>
      <w:r>
        <w:t>Select the desired speed and defenses, which costs actually depend on the estimated size.</w:t>
      </w:r>
    </w:p>
    <w:p w14:paraId="32C18121" w14:textId="77777777" w:rsidR="00613510" w:rsidRDefault="00613510" w:rsidP="00613510">
      <w:pPr>
        <w:pStyle w:val="Lista"/>
      </w:pPr>
      <w:r>
        <w:t>Check the stats for resulting tonnage, crew size and production cost.</w:t>
      </w:r>
    </w:p>
    <w:p w14:paraId="4483A77B" w14:textId="77777777" w:rsidR="00613510" w:rsidRDefault="00613510" w:rsidP="00613510">
      <w:pPr>
        <w:pStyle w:val="Parrafonormal"/>
      </w:pPr>
      <w:r>
        <w:t>It would be easy for players to try to add more and more stuff, so the idea is to update the final stats automatically on each selection and also provide some feedback as to the expected number of turns (in color) that would take to produce the design given the current military spending and the capacity of his existing shipyards. This feedback should allow the player to decide on the best strategy, but also allow him to create the Death Star if he wants to.</w:t>
      </w:r>
    </w:p>
    <w:p w14:paraId="09BCE105" w14:textId="77777777" w:rsidR="00613510" w:rsidRDefault="00613510" w:rsidP="00613510">
      <w:pPr>
        <w:pStyle w:val="Heading2"/>
        <w:numPr>
          <w:ilvl w:val="1"/>
          <w:numId w:val="2"/>
        </w:numPr>
        <w:rPr>
          <w:rStyle w:val="Emphasis"/>
        </w:rPr>
      </w:pPr>
      <w:bookmarkStart w:id="102" w:name="_Toc385152881"/>
      <w:r>
        <w:rPr>
          <w:rStyle w:val="Emphasis"/>
        </w:rPr>
        <w:t>Space Combat</w:t>
      </w:r>
      <w:bookmarkEnd w:id="102"/>
    </w:p>
    <w:p w14:paraId="2E112D4C" w14:textId="77777777" w:rsidR="00613510" w:rsidRDefault="00613510" w:rsidP="00613510">
      <w:pPr>
        <w:pStyle w:val="Lista"/>
      </w:pPr>
      <w:r>
        <w:t xml:space="preserve">1D </w:t>
      </w:r>
      <w:proofErr w:type="gramStart"/>
      <w:r>
        <w:t>combat,</w:t>
      </w:r>
      <w:proofErr w:type="gramEnd"/>
      <w:r>
        <w:t xml:space="preserve"> option to choose behavior for each ship stack in </w:t>
      </w:r>
      <w:proofErr w:type="spellStart"/>
      <w:r>
        <w:t>realtime</w:t>
      </w:r>
      <w:proofErr w:type="spellEnd"/>
      <w:r>
        <w:t>.</w:t>
      </w:r>
    </w:p>
    <w:p w14:paraId="64038417" w14:textId="77777777" w:rsidR="00613510" w:rsidRPr="00707DB7" w:rsidRDefault="00613510" w:rsidP="00613510">
      <w:pPr>
        <w:pStyle w:val="Lista"/>
      </w:pPr>
      <w:r>
        <w:t>Intelligently separate ships into a limited number of stacks of each type, based on tonnage.</w:t>
      </w:r>
    </w:p>
    <w:sectPr w:rsidR="00613510" w:rsidRPr="00707DB7" w:rsidSect="00864E3E">
      <w:footerReference w:type="first" r:id="rId14"/>
      <w:pgSz w:w="12240" w:h="15840" w:code="1"/>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02EF0E" w14:textId="77777777" w:rsidR="00CC539C" w:rsidRDefault="00CC539C" w:rsidP="00CB2C96">
      <w:pPr>
        <w:spacing w:after="0" w:line="240" w:lineRule="auto"/>
      </w:pPr>
      <w:r>
        <w:separator/>
      </w:r>
    </w:p>
  </w:endnote>
  <w:endnote w:type="continuationSeparator" w:id="0">
    <w:p w14:paraId="1B704517" w14:textId="77777777" w:rsidR="00CC539C" w:rsidRDefault="00CC539C" w:rsidP="00CB2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BauerBodni BT">
    <w:altName w:val="Times New Roman"/>
    <w:charset w:val="00"/>
    <w:family w:val="roman"/>
    <w:pitch w:val="variable"/>
    <w:sig w:usb0="00000087" w:usb1="00000000" w:usb2="00000000" w:usb3="00000000" w:csb0="0000001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Segoe UI Symbol">
    <w:altName w:val="Didot"/>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75037282"/>
      <w:docPartObj>
        <w:docPartGallery w:val="Page Numbers (Bottom of Page)"/>
        <w:docPartUnique/>
      </w:docPartObj>
    </w:sdtPr>
    <w:sdtEndPr/>
    <w:sdtContent>
      <w:p w14:paraId="420933BC" w14:textId="77777777" w:rsidR="00CC539C" w:rsidRDefault="00CC539C">
        <w:r w:rsidRPr="00BF0BE6">
          <w:rPr>
            <w:noProof/>
          </w:rPr>
          <mc:AlternateContent>
            <mc:Choice Requires="wps">
              <w:drawing>
                <wp:anchor distT="0" distB="0" distL="114300" distR="114300" simplePos="0" relativeHeight="251662336" behindDoc="0" locked="0" layoutInCell="1" allowOverlap="1" wp14:anchorId="30E6803F" wp14:editId="15D2AEB5">
                  <wp:simplePos x="0" y="0"/>
                  <wp:positionH relativeFrom="margin">
                    <wp:align>center</wp:align>
                  </wp:positionH>
                  <wp:positionV relativeFrom="bottomMargin">
                    <wp:align>center</wp:align>
                  </wp:positionV>
                  <wp:extent cx="551815" cy="238760"/>
                  <wp:effectExtent l="19050" t="19050" r="23495" b="18415"/>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EE7CB37" w14:textId="77777777" w:rsidR="00CC539C" w:rsidRPr="00BF0BE6" w:rsidRDefault="00CC539C">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4A0832">
                                <w:rPr>
                                  <w:rStyle w:val="PageNumber"/>
                                  <w:noProof/>
                                </w:rPr>
                                <w:t>51</w:t>
                              </w:r>
                              <w:r w:rsidRPr="00BF0BE6">
                                <w:rPr>
                                  <w:rStyle w:val="PageNumbe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" filled="t" strokecolor="gray" strokeweight="2.25pt">
                  <v:textbox inset=",0,,0">
                    <w:txbxContent>
                      <w:p w14:paraId="6EE7CB37" w14:textId="77777777" w:rsidR="00CC539C" w:rsidRPr="00BF0BE6" w:rsidRDefault="00CC539C">
                        <w:pPr>
                          <w:jc w:val="center"/>
                          <w:rPr>
                            <w:rStyle w:val="PageNumber"/>
                          </w:rPr>
                        </w:pPr>
                        <w:r w:rsidRPr="00BF0BE6">
                          <w:rPr>
                            <w:rStyle w:val="PageNumber"/>
                          </w:rPr>
                          <w:fldChar w:fldCharType="begin"/>
                        </w:r>
                        <w:r w:rsidRPr="00BF0BE6">
                          <w:rPr>
                            <w:rStyle w:val="PageNumber"/>
                          </w:rPr>
                          <w:instrText xml:space="preserve"> PAGE    \* MERGEFORMAT </w:instrText>
                        </w:r>
                        <w:r w:rsidRPr="00BF0BE6">
                          <w:rPr>
                            <w:rStyle w:val="PageNumber"/>
                          </w:rPr>
                          <w:fldChar w:fldCharType="separate"/>
                        </w:r>
                        <w:r w:rsidR="0091689B">
                          <w:rPr>
                            <w:rStyle w:val="PageNumber"/>
                            <w:noProof/>
                          </w:rPr>
                          <w:t>17</w:t>
                        </w:r>
                        <w:r w:rsidRPr="00BF0BE6">
                          <w:rPr>
                            <w:rStyle w:val="PageNumber"/>
                          </w:rPr>
                          <w:fldChar w:fldCharType="end"/>
                        </w:r>
                      </w:p>
                    </w:txbxContent>
                  </v:textbox>
                  <w10:wrap anchorx="margin" anchory="margin"/>
                </v:shape>
              </w:pict>
            </mc:Fallback>
          </mc:AlternateContent>
        </w:r>
        <w:r w:rsidRPr="00BF0BE6">
          <w:rPr>
            <w:noProof/>
          </w:rPr>
          <mc:AlternateContent>
            <mc:Choice Requires="wps">
              <w:drawing>
                <wp:anchor distT="0" distB="0" distL="114300" distR="114300" simplePos="0" relativeHeight="251661312" behindDoc="0" locked="0" layoutInCell="1" allowOverlap="1" wp14:anchorId="4E85039C" wp14:editId="5FE857CE">
                  <wp:simplePos x="0" y="0"/>
                  <wp:positionH relativeFrom="margin">
                    <wp:align>center</wp:align>
                  </wp:positionH>
                  <wp:positionV relativeFrom="bottomMargin">
                    <wp:align>center</wp:align>
                  </wp:positionV>
                  <wp:extent cx="5518150" cy="0"/>
                  <wp:effectExtent l="9525" t="9525" r="6350" b="9525"/>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shapetype w14:anchorId="5FBDB09B" id="_x0000_t32" coordsize="21600,21600" o:spt="32" o:oned="t" path="m,l21600,21600e" filled="f">
                  <v:path arrowok="t" fillok="f" o:connecttype="none"/>
                  <o:lock v:ext="edit" shapetype="t"/>
                </v:shapetype>
                <v:shape id="AutoShape 21"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6UwC+l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5F367" w14:textId="77777777" w:rsidR="00CC539C" w:rsidRDefault="00CC539C">
    <w:pPr>
      <w:ind w:right="260"/>
      <w:rPr>
        <w:color w:val="0F243E" w:themeColor="text2" w:themeShade="80"/>
        <w:sz w:val="26"/>
        <w:szCs w:val="26"/>
      </w:rPr>
    </w:pPr>
    <w:r>
      <w:rPr>
        <w:noProof/>
        <w:color w:val="1F497D" w:themeColor="text2"/>
        <w:sz w:val="26"/>
        <w:szCs w:val="26"/>
      </w:rPr>
      <mc:AlternateContent>
        <mc:Choice Requires="wps">
          <w:drawing>
            <wp:anchor distT="0" distB="0" distL="114300" distR="114300" simplePos="0" relativeHeight="251659264" behindDoc="0" locked="0" layoutInCell="1" allowOverlap="1" wp14:anchorId="6F7D5565" wp14:editId="3642028C">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93000</wp14:pctPosVOffset>
                  </wp:positionV>
                </mc:Choice>
                <mc:Fallback>
                  <wp:positionV relativeFrom="page">
                    <wp:posOffset>9354185</wp:posOffset>
                  </wp:positionV>
                </mc:Fallback>
              </mc:AlternateContent>
              <wp:extent cx="388620" cy="28257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388620" cy="282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939CF" w14:textId="77777777" w:rsidR="00CC539C" w:rsidRPr="00940DEC" w:rsidRDefault="00CC539C">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0,0l0,21600,21600,21600,21600,0xe">
              <v:stroke joinstyle="miter"/>
              <v:path gradientshapeok="t" o:connecttype="rect"/>
            </v:shapetype>
            <v:shape id="Text Box 49" o:spid="_x0000_s1027" type="#_x0000_t202" style="position:absolute;margin-left:0;margin-top:0;width:30.6pt;height:22.25pt;z-index:251659264;visibility:visible;mso-wrap-style:square;mso-width-percent:50;mso-height-percent:50;mso-left-percent:910;mso-top-percent:930;mso-wrap-distance-left:9pt;mso-wrap-distance-top:0;mso-wrap-distance-right:9pt;mso-wrap-distance-bottom:0;mso-position-horizontal-relative:page;mso-position-vertical-relative:page;mso-width-percent:50;mso-height-percent:50;mso-left-percent:910;mso-top-percent:93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" fillcolor="white [3201]" stroked="f" strokeweight=".5pt">
              <v:textbox style="mso-fit-shape-to-text:t" inset="0,,0">
                <w:txbxContent>
                  <w:p w14:paraId="3E5939CF" w14:textId="77777777" w:rsidR="00CC539C" w:rsidRPr="00940DEC" w:rsidRDefault="00CC539C">
                    <w:pPr>
                      <w:spacing w:after="0"/>
                      <w:jc w:val="center"/>
                      <w:rPr>
                        <w:b/>
                        <w:color w:val="0F243E" w:themeColor="text2" w:themeShade="80"/>
                        <w:sz w:val="24"/>
                        <w:szCs w:val="24"/>
                      </w:rPr>
                    </w:pPr>
                    <w:r w:rsidRPr="00940DEC">
                      <w:rPr>
                        <w:b/>
                        <w:color w:val="C00000"/>
                        <w:sz w:val="24"/>
                        <w:szCs w:val="24"/>
                      </w:rPr>
                      <w:fldChar w:fldCharType="begin"/>
                    </w:r>
                    <w:r w:rsidRPr="00940DEC">
                      <w:rPr>
                        <w:b/>
                        <w:color w:val="C00000"/>
                        <w:sz w:val="24"/>
                        <w:szCs w:val="24"/>
                      </w:rPr>
                      <w:instrText xml:space="preserve"> PAGE  \* Arabic  \* MERGEFORMAT </w:instrText>
                    </w:r>
                    <w:r w:rsidRPr="00940DEC">
                      <w:rPr>
                        <w:b/>
                        <w:color w:val="C00000"/>
                        <w:sz w:val="24"/>
                        <w:szCs w:val="24"/>
                      </w:rPr>
                      <w:fldChar w:fldCharType="separate"/>
                    </w:r>
                    <w:r w:rsidRPr="00864E3E">
                      <w:rPr>
                        <w:b/>
                        <w:noProof/>
                        <w:color w:val="C00000"/>
                        <w:szCs w:val="24"/>
                      </w:rPr>
                      <w:t>3</w:t>
                    </w:r>
                    <w:r w:rsidRPr="00940DEC">
                      <w:rPr>
                        <w:b/>
                        <w:color w:val="C00000"/>
                        <w:sz w:val="24"/>
                        <w:szCs w:val="24"/>
                      </w:rPr>
                      <w:fldChar w:fldCharType="end"/>
                    </w:r>
                  </w:p>
                </w:txbxContent>
              </v:textbox>
              <w10:wrap anchorx="page" anchory="page"/>
            </v:shape>
          </w:pict>
        </mc:Fallback>
      </mc:AlternateContent>
    </w:r>
  </w:p>
  <w:p w14:paraId="737785C4" w14:textId="77777777" w:rsidR="00CC539C" w:rsidRDefault="00CC539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74D3E1" w14:textId="77777777" w:rsidR="00CC539C" w:rsidRDefault="00CC539C" w:rsidP="00CB2C96">
      <w:pPr>
        <w:spacing w:after="0" w:line="240" w:lineRule="auto"/>
      </w:pPr>
      <w:r>
        <w:separator/>
      </w:r>
    </w:p>
  </w:footnote>
  <w:footnote w:type="continuationSeparator" w:id="0">
    <w:p w14:paraId="046FA557" w14:textId="77777777" w:rsidR="00CC539C" w:rsidRDefault="00CC539C" w:rsidP="00CB2C96">
      <w:pPr>
        <w:spacing w:after="0" w:line="240" w:lineRule="auto"/>
      </w:pPr>
      <w:r>
        <w:continuationSeparator/>
      </w:r>
    </w:p>
  </w:footnote>
  <w:footnote w:id="1">
    <w:p w14:paraId="1D687C45" w14:textId="77777777" w:rsidR="00CC539C" w:rsidRDefault="00CC539C" w:rsidP="00613510">
      <w:pPr>
        <w:pStyle w:val="FootnoteText"/>
      </w:pPr>
      <w:r>
        <w:rPr>
          <w:rStyle w:val="FootnoteReference"/>
        </w:rPr>
        <w:footnoteRef/>
      </w:r>
      <w:r>
        <w:t xml:space="preserve"> As seen on MoO1</w:t>
      </w:r>
    </w:p>
  </w:footnote>
  <w:footnote w:id="2">
    <w:p w14:paraId="4C741A83" w14:textId="77777777" w:rsidR="00CC539C" w:rsidRDefault="00CC539C">
      <w:pPr>
        <w:pStyle w:val="FootnoteText"/>
      </w:pPr>
      <w:r>
        <w:rPr>
          <w:rStyle w:val="FootnoteReference"/>
        </w:rPr>
        <w:footnoteRef/>
      </w:r>
      <w:r>
        <w:t xml:space="preserve"> An alternative was the one with less trust. While easy to implement, but it complicated granularity when choosing trust, created border cases in case of ties and could be easily exploited to choose which fleet should receive the damage and which one could attack safely.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12C2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7A7BA2"/>
    <w:multiLevelType w:val="multilevel"/>
    <w:tmpl w:val="B942A0D4"/>
    <w:styleLink w:val="Listbyheaders"/>
    <w:lvl w:ilvl="0">
      <w:start w:val="1"/>
      <w:numFmt w:val="upperRoman"/>
      <w:pStyle w:val="Heading1"/>
      <w:suff w:val="space"/>
      <w:lvlText w:val="%1."/>
      <w:lvlJc w:val="left"/>
      <w:pPr>
        <w:ind w:left="0" w:firstLine="0"/>
      </w:pPr>
      <w:rPr>
        <w:rFonts w:hint="default"/>
        <w:color w:val="990000"/>
      </w:rPr>
    </w:lvl>
    <w:lvl w:ilvl="1">
      <w:start w:val="1"/>
      <w:numFmt w:val="decimal"/>
      <w:pStyle w:val="Heading2"/>
      <w:suff w:val="space"/>
      <w:lvlText w:val="%2."/>
      <w:lvlJc w:val="left"/>
      <w:pPr>
        <w:ind w:left="288" w:firstLine="0"/>
      </w:pPr>
      <w:rPr>
        <w:rFonts w:hint="default"/>
        <w:color w:val="990000"/>
      </w:rPr>
    </w:lvl>
    <w:lvl w:ilvl="2">
      <w:start w:val="1"/>
      <w:numFmt w:val="lowerLetter"/>
      <w:pStyle w:val="Heading3"/>
      <w:suff w:val="space"/>
      <w:lvlText w:val="%3."/>
      <w:lvlJc w:val="left"/>
      <w:pPr>
        <w:ind w:left="576" w:firstLine="0"/>
      </w:pPr>
      <w:rPr>
        <w:rFonts w:hint="default"/>
        <w:color w:val="990000"/>
      </w:rPr>
    </w:lvl>
    <w:lvl w:ilvl="3">
      <w:start w:val="1"/>
      <w:numFmt w:val="none"/>
      <w:pStyle w:val="Heading4"/>
      <w:suff w:val="space"/>
      <w:lvlText w:val="%4"/>
      <w:lvlJc w:val="left"/>
      <w:pPr>
        <w:ind w:left="576" w:firstLine="0"/>
      </w:pPr>
      <w:rPr>
        <w:rFonts w:ascii="Times New Roman" w:hAnsi="Times New Roman" w:hint="default"/>
        <w:color w:val="auto"/>
      </w:rPr>
    </w:lvl>
    <w:lvl w:ilvl="4">
      <w:start w:val="1"/>
      <w:numFmt w:val="none"/>
      <w:pStyle w:val="Heading5"/>
      <w:suff w:val="space"/>
      <w:lvlText w:val="%5"/>
      <w:lvlJc w:val="left"/>
      <w:pPr>
        <w:ind w:left="576" w:firstLine="0"/>
      </w:pPr>
      <w:rPr>
        <w:rFonts w:ascii="Times New Roman" w:hAnsi="Times New Roman" w:hint="default"/>
        <w:color w:val="auto"/>
      </w:rPr>
    </w:lvl>
    <w:lvl w:ilvl="5">
      <w:start w:val="1"/>
      <w:numFmt w:val="none"/>
      <w:pStyle w:val="Heading6"/>
      <w:lvlText w:val="(%6)"/>
      <w:lvlJc w:val="left"/>
      <w:pPr>
        <w:ind w:left="1440" w:firstLine="0"/>
      </w:pPr>
      <w:rPr>
        <w:rFonts w:hint="default"/>
      </w:rPr>
    </w:lvl>
    <w:lvl w:ilvl="6">
      <w:start w:val="1"/>
      <w:numFmt w:val="lowerRoman"/>
      <w:pStyle w:val="Heading7"/>
      <w:lvlText w:val="(%7)"/>
      <w:lvlJc w:val="left"/>
      <w:pPr>
        <w:ind w:left="1728" w:firstLine="0"/>
      </w:pPr>
      <w:rPr>
        <w:rFonts w:hint="default"/>
      </w:rPr>
    </w:lvl>
    <w:lvl w:ilvl="7">
      <w:start w:val="1"/>
      <w:numFmt w:val="lowerLetter"/>
      <w:pStyle w:val="Heading8"/>
      <w:lvlText w:val="(%8)"/>
      <w:lvlJc w:val="left"/>
      <w:pPr>
        <w:ind w:left="2016" w:firstLine="0"/>
      </w:pPr>
      <w:rPr>
        <w:rFonts w:hint="default"/>
      </w:rPr>
    </w:lvl>
    <w:lvl w:ilvl="8">
      <w:start w:val="1"/>
      <w:numFmt w:val="lowerRoman"/>
      <w:pStyle w:val="Heading9"/>
      <w:lvlText w:val="(%9)"/>
      <w:lvlJc w:val="left"/>
      <w:pPr>
        <w:ind w:left="2304" w:firstLine="0"/>
      </w:pPr>
      <w:rPr>
        <w:rFonts w:hint="default"/>
      </w:rPr>
    </w:lvl>
  </w:abstractNum>
  <w:abstractNum w:abstractNumId="2">
    <w:nsid w:val="234D0A5D"/>
    <w:multiLevelType w:val="multilevel"/>
    <w:tmpl w:val="82800F9C"/>
    <w:styleLink w:val="Punteo"/>
    <w:lvl w:ilvl="0">
      <w:start w:val="1"/>
      <w:numFmt w:val="bullet"/>
      <w:pStyle w:val="Lista"/>
      <w:lvlText w:val=""/>
      <w:lvlJc w:val="left"/>
      <w:pPr>
        <w:ind w:left="360" w:hanging="360"/>
      </w:pPr>
      <w:rPr>
        <w:rFonts w:ascii="Symbol" w:hAnsi="Symbol" w:hint="default"/>
        <w:color w:val="990000"/>
      </w:rPr>
    </w:lvl>
    <w:lvl w:ilvl="1">
      <w:start w:val="1"/>
      <w:numFmt w:val="bullet"/>
      <w:lvlText w:val=""/>
      <w:lvlJc w:val="left"/>
      <w:pPr>
        <w:ind w:left="720" w:hanging="360"/>
      </w:pPr>
      <w:rPr>
        <w:rFonts w:ascii="Symbol" w:hAnsi="Symbol" w:hint="default"/>
        <w:color w:val="A6A6A6"/>
      </w:rPr>
    </w:lvl>
    <w:lvl w:ilvl="2">
      <w:start w:val="1"/>
      <w:numFmt w:val="bullet"/>
      <w:lvlText w:val=""/>
      <w:lvlJc w:val="left"/>
      <w:pPr>
        <w:ind w:left="1080" w:hanging="360"/>
      </w:pPr>
      <w:rPr>
        <w:rFonts w:ascii="Symbol" w:hAnsi="Symbol" w:hint="default"/>
        <w:color w:val="990000"/>
      </w:rPr>
    </w:lvl>
    <w:lvl w:ilvl="3">
      <w:start w:val="1"/>
      <w:numFmt w:val="bullet"/>
      <w:lvlText w:val=""/>
      <w:lvlJc w:val="left"/>
      <w:pPr>
        <w:ind w:left="1440" w:hanging="360"/>
      </w:pPr>
      <w:rPr>
        <w:rFonts w:ascii="Symbol" w:hAnsi="Symbol" w:hint="default"/>
        <w:color w:val="A6A6A6"/>
      </w:rPr>
    </w:lvl>
    <w:lvl w:ilvl="4">
      <w:start w:val="1"/>
      <w:numFmt w:val="bullet"/>
      <w:lvlText w:val=""/>
      <w:lvlJc w:val="left"/>
      <w:pPr>
        <w:ind w:left="1800" w:hanging="360"/>
      </w:pPr>
      <w:rPr>
        <w:rFonts w:ascii="Symbol" w:hAnsi="Symbol" w:hint="default"/>
        <w:color w:val="990000"/>
      </w:rPr>
    </w:lvl>
    <w:lvl w:ilvl="5">
      <w:start w:val="1"/>
      <w:numFmt w:val="bullet"/>
      <w:lvlText w:val=""/>
      <w:lvlJc w:val="left"/>
      <w:pPr>
        <w:ind w:left="2160" w:hanging="360"/>
      </w:pPr>
      <w:rPr>
        <w:rFonts w:ascii="Symbol" w:hAnsi="Symbol" w:hint="default"/>
        <w:color w:val="A6A6A6"/>
      </w:rPr>
    </w:lvl>
    <w:lvl w:ilvl="6">
      <w:start w:val="1"/>
      <w:numFmt w:val="bullet"/>
      <w:lvlText w:val=""/>
      <w:lvlJc w:val="left"/>
      <w:pPr>
        <w:ind w:left="2520" w:hanging="360"/>
      </w:pPr>
      <w:rPr>
        <w:rFonts w:ascii="Symbol" w:hAnsi="Symbol" w:hint="default"/>
        <w:color w:val="990000"/>
      </w:rPr>
    </w:lvl>
    <w:lvl w:ilvl="7">
      <w:start w:val="1"/>
      <w:numFmt w:val="bullet"/>
      <w:lvlText w:val=""/>
      <w:lvlJc w:val="left"/>
      <w:pPr>
        <w:ind w:left="2880" w:hanging="360"/>
      </w:pPr>
      <w:rPr>
        <w:rFonts w:ascii="Symbol" w:hAnsi="Symbol" w:hint="default"/>
        <w:color w:val="A6A6A6" w:themeColor="background1" w:themeShade="A6"/>
      </w:rPr>
    </w:lvl>
    <w:lvl w:ilvl="8">
      <w:start w:val="1"/>
      <w:numFmt w:val="bullet"/>
      <w:lvlText w:val=""/>
      <w:lvlJc w:val="left"/>
      <w:pPr>
        <w:ind w:left="3240" w:hanging="360"/>
      </w:pPr>
      <w:rPr>
        <w:rFonts w:ascii="Symbol" w:hAnsi="Symbol" w:hint="default"/>
        <w:color w:val="990000"/>
      </w:rPr>
    </w:lvl>
  </w:abstractNum>
  <w:num w:numId="1">
    <w:abstractNumId w:val="2"/>
  </w:num>
  <w:num w:numId="2">
    <w:abstractNumId w:val="1"/>
  </w:num>
  <w:num w:numId="3">
    <w:abstractNumId w:val="2"/>
  </w:num>
  <w:num w:numId="4">
    <w:abstractNumId w:val="1"/>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cumentProtection w:formatting="1" w:enforcement="1"/>
  <w:styleLockTheme/>
  <w:styleLockQFSet/>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510"/>
    <w:rsid w:val="00001CAF"/>
    <w:rsid w:val="00001EDE"/>
    <w:rsid w:val="00005590"/>
    <w:rsid w:val="00005BF9"/>
    <w:rsid w:val="00006290"/>
    <w:rsid w:val="00007170"/>
    <w:rsid w:val="00007D64"/>
    <w:rsid w:val="00007DE8"/>
    <w:rsid w:val="00011343"/>
    <w:rsid w:val="00012144"/>
    <w:rsid w:val="0001284B"/>
    <w:rsid w:val="00013108"/>
    <w:rsid w:val="000145AF"/>
    <w:rsid w:val="00016FDD"/>
    <w:rsid w:val="0001709C"/>
    <w:rsid w:val="00017E5A"/>
    <w:rsid w:val="0002027F"/>
    <w:rsid w:val="0002066A"/>
    <w:rsid w:val="0002128F"/>
    <w:rsid w:val="000217BB"/>
    <w:rsid w:val="00021C4B"/>
    <w:rsid w:val="00022C99"/>
    <w:rsid w:val="0002368F"/>
    <w:rsid w:val="00023794"/>
    <w:rsid w:val="000244A4"/>
    <w:rsid w:val="00025822"/>
    <w:rsid w:val="00025E1E"/>
    <w:rsid w:val="00026149"/>
    <w:rsid w:val="000263B5"/>
    <w:rsid w:val="000264A8"/>
    <w:rsid w:val="00026DEC"/>
    <w:rsid w:val="000278ED"/>
    <w:rsid w:val="000303B7"/>
    <w:rsid w:val="00030BFE"/>
    <w:rsid w:val="00031FBC"/>
    <w:rsid w:val="00032916"/>
    <w:rsid w:val="00033299"/>
    <w:rsid w:val="00034FEC"/>
    <w:rsid w:val="000355AD"/>
    <w:rsid w:val="00037591"/>
    <w:rsid w:val="00037639"/>
    <w:rsid w:val="00037869"/>
    <w:rsid w:val="00037CF7"/>
    <w:rsid w:val="000411B8"/>
    <w:rsid w:val="00041625"/>
    <w:rsid w:val="0004226E"/>
    <w:rsid w:val="0004286F"/>
    <w:rsid w:val="00042905"/>
    <w:rsid w:val="0004296E"/>
    <w:rsid w:val="00042AF5"/>
    <w:rsid w:val="000433B9"/>
    <w:rsid w:val="00043D22"/>
    <w:rsid w:val="0004483B"/>
    <w:rsid w:val="00044F6F"/>
    <w:rsid w:val="00045101"/>
    <w:rsid w:val="000452BC"/>
    <w:rsid w:val="00045772"/>
    <w:rsid w:val="0004654A"/>
    <w:rsid w:val="00047011"/>
    <w:rsid w:val="000507ED"/>
    <w:rsid w:val="00050DBD"/>
    <w:rsid w:val="000515A5"/>
    <w:rsid w:val="0005172B"/>
    <w:rsid w:val="000524FF"/>
    <w:rsid w:val="000532B5"/>
    <w:rsid w:val="00053869"/>
    <w:rsid w:val="00053935"/>
    <w:rsid w:val="000546FC"/>
    <w:rsid w:val="00055B9E"/>
    <w:rsid w:val="000563EF"/>
    <w:rsid w:val="00056EB8"/>
    <w:rsid w:val="00056F91"/>
    <w:rsid w:val="00057731"/>
    <w:rsid w:val="00057A34"/>
    <w:rsid w:val="000601C4"/>
    <w:rsid w:val="0006095D"/>
    <w:rsid w:val="0006221E"/>
    <w:rsid w:val="00062245"/>
    <w:rsid w:val="000629C7"/>
    <w:rsid w:val="00062D91"/>
    <w:rsid w:val="00062F71"/>
    <w:rsid w:val="00063B7F"/>
    <w:rsid w:val="00065135"/>
    <w:rsid w:val="0006543D"/>
    <w:rsid w:val="00065510"/>
    <w:rsid w:val="00065779"/>
    <w:rsid w:val="00065FC1"/>
    <w:rsid w:val="000660A3"/>
    <w:rsid w:val="000663E3"/>
    <w:rsid w:val="000673F0"/>
    <w:rsid w:val="000676CA"/>
    <w:rsid w:val="00070373"/>
    <w:rsid w:val="000709C0"/>
    <w:rsid w:val="00070BD7"/>
    <w:rsid w:val="000719BA"/>
    <w:rsid w:val="00071AB2"/>
    <w:rsid w:val="00071FED"/>
    <w:rsid w:val="0007341D"/>
    <w:rsid w:val="00073E8F"/>
    <w:rsid w:val="0007503B"/>
    <w:rsid w:val="00075749"/>
    <w:rsid w:val="0007651A"/>
    <w:rsid w:val="000766BB"/>
    <w:rsid w:val="00076B12"/>
    <w:rsid w:val="00076B3A"/>
    <w:rsid w:val="0007745D"/>
    <w:rsid w:val="00080047"/>
    <w:rsid w:val="00080AEB"/>
    <w:rsid w:val="00080B12"/>
    <w:rsid w:val="000810F6"/>
    <w:rsid w:val="00081AFB"/>
    <w:rsid w:val="000835AD"/>
    <w:rsid w:val="00083D0F"/>
    <w:rsid w:val="00084DE3"/>
    <w:rsid w:val="000850FC"/>
    <w:rsid w:val="00085388"/>
    <w:rsid w:val="00085B59"/>
    <w:rsid w:val="00086406"/>
    <w:rsid w:val="000864CC"/>
    <w:rsid w:val="000872E5"/>
    <w:rsid w:val="000874C2"/>
    <w:rsid w:val="000877D1"/>
    <w:rsid w:val="00087F88"/>
    <w:rsid w:val="00092889"/>
    <w:rsid w:val="00092FF6"/>
    <w:rsid w:val="0009331C"/>
    <w:rsid w:val="00093603"/>
    <w:rsid w:val="0009388B"/>
    <w:rsid w:val="00093D60"/>
    <w:rsid w:val="00093DAF"/>
    <w:rsid w:val="00094BC1"/>
    <w:rsid w:val="00094C4E"/>
    <w:rsid w:val="000953E8"/>
    <w:rsid w:val="00095681"/>
    <w:rsid w:val="000959B8"/>
    <w:rsid w:val="00097938"/>
    <w:rsid w:val="00097BEE"/>
    <w:rsid w:val="00097E1C"/>
    <w:rsid w:val="000A39BB"/>
    <w:rsid w:val="000A43AD"/>
    <w:rsid w:val="000A44C6"/>
    <w:rsid w:val="000A4E80"/>
    <w:rsid w:val="000A504B"/>
    <w:rsid w:val="000A50E2"/>
    <w:rsid w:val="000A599C"/>
    <w:rsid w:val="000A67AE"/>
    <w:rsid w:val="000A7EAD"/>
    <w:rsid w:val="000B0702"/>
    <w:rsid w:val="000B0E86"/>
    <w:rsid w:val="000B1775"/>
    <w:rsid w:val="000B2CAE"/>
    <w:rsid w:val="000B350A"/>
    <w:rsid w:val="000B359E"/>
    <w:rsid w:val="000B46F9"/>
    <w:rsid w:val="000B50FF"/>
    <w:rsid w:val="000B5A45"/>
    <w:rsid w:val="000B6527"/>
    <w:rsid w:val="000B6547"/>
    <w:rsid w:val="000B6982"/>
    <w:rsid w:val="000B7EBB"/>
    <w:rsid w:val="000C05F0"/>
    <w:rsid w:val="000C0A5A"/>
    <w:rsid w:val="000C1292"/>
    <w:rsid w:val="000C14B3"/>
    <w:rsid w:val="000C21EE"/>
    <w:rsid w:val="000C4531"/>
    <w:rsid w:val="000C4E0E"/>
    <w:rsid w:val="000C4E60"/>
    <w:rsid w:val="000C4EE9"/>
    <w:rsid w:val="000D0123"/>
    <w:rsid w:val="000D074E"/>
    <w:rsid w:val="000D1611"/>
    <w:rsid w:val="000D2547"/>
    <w:rsid w:val="000D2D63"/>
    <w:rsid w:val="000D3A9A"/>
    <w:rsid w:val="000D4988"/>
    <w:rsid w:val="000D4B00"/>
    <w:rsid w:val="000D565A"/>
    <w:rsid w:val="000D570E"/>
    <w:rsid w:val="000D5916"/>
    <w:rsid w:val="000D5C59"/>
    <w:rsid w:val="000D6DBD"/>
    <w:rsid w:val="000D72E1"/>
    <w:rsid w:val="000D7C1B"/>
    <w:rsid w:val="000E15DD"/>
    <w:rsid w:val="000E25CD"/>
    <w:rsid w:val="000E28A4"/>
    <w:rsid w:val="000E3BF8"/>
    <w:rsid w:val="000E3D8B"/>
    <w:rsid w:val="000E3E42"/>
    <w:rsid w:val="000E48B5"/>
    <w:rsid w:val="000E4BA6"/>
    <w:rsid w:val="000E4F66"/>
    <w:rsid w:val="000E591D"/>
    <w:rsid w:val="000E647E"/>
    <w:rsid w:val="000E64B3"/>
    <w:rsid w:val="000E661E"/>
    <w:rsid w:val="000E675D"/>
    <w:rsid w:val="000E6A48"/>
    <w:rsid w:val="000E7394"/>
    <w:rsid w:val="000E765E"/>
    <w:rsid w:val="000E793E"/>
    <w:rsid w:val="000F17C0"/>
    <w:rsid w:val="000F296F"/>
    <w:rsid w:val="000F2A0C"/>
    <w:rsid w:val="000F2C58"/>
    <w:rsid w:val="000F2C86"/>
    <w:rsid w:val="000F37FF"/>
    <w:rsid w:val="000F44B6"/>
    <w:rsid w:val="000F46A6"/>
    <w:rsid w:val="000F5045"/>
    <w:rsid w:val="000F5A7E"/>
    <w:rsid w:val="000F5F48"/>
    <w:rsid w:val="000F5FE0"/>
    <w:rsid w:val="000F689B"/>
    <w:rsid w:val="0010066C"/>
    <w:rsid w:val="0010242A"/>
    <w:rsid w:val="0010259A"/>
    <w:rsid w:val="00102D17"/>
    <w:rsid w:val="00102EEB"/>
    <w:rsid w:val="0010412E"/>
    <w:rsid w:val="0010596B"/>
    <w:rsid w:val="00106B83"/>
    <w:rsid w:val="00106F7A"/>
    <w:rsid w:val="001074D2"/>
    <w:rsid w:val="00107E23"/>
    <w:rsid w:val="00107E3A"/>
    <w:rsid w:val="0011116C"/>
    <w:rsid w:val="0011169F"/>
    <w:rsid w:val="00111B5F"/>
    <w:rsid w:val="00112F93"/>
    <w:rsid w:val="00112FE3"/>
    <w:rsid w:val="0011355B"/>
    <w:rsid w:val="00114084"/>
    <w:rsid w:val="00114D3E"/>
    <w:rsid w:val="00114F4C"/>
    <w:rsid w:val="00115846"/>
    <w:rsid w:val="00115BCD"/>
    <w:rsid w:val="00116DDF"/>
    <w:rsid w:val="0011719A"/>
    <w:rsid w:val="00117CD1"/>
    <w:rsid w:val="00117FB3"/>
    <w:rsid w:val="00120234"/>
    <w:rsid w:val="00122124"/>
    <w:rsid w:val="0012235D"/>
    <w:rsid w:val="00122925"/>
    <w:rsid w:val="00122A03"/>
    <w:rsid w:val="00124EBC"/>
    <w:rsid w:val="001254E7"/>
    <w:rsid w:val="0012556A"/>
    <w:rsid w:val="00125DE7"/>
    <w:rsid w:val="0012682B"/>
    <w:rsid w:val="00126CAB"/>
    <w:rsid w:val="00126CE5"/>
    <w:rsid w:val="00127B23"/>
    <w:rsid w:val="00127C2E"/>
    <w:rsid w:val="00127E44"/>
    <w:rsid w:val="00130286"/>
    <w:rsid w:val="00130335"/>
    <w:rsid w:val="00130A1B"/>
    <w:rsid w:val="00130B25"/>
    <w:rsid w:val="00131452"/>
    <w:rsid w:val="0013238E"/>
    <w:rsid w:val="00132A42"/>
    <w:rsid w:val="00132B04"/>
    <w:rsid w:val="00133025"/>
    <w:rsid w:val="00133320"/>
    <w:rsid w:val="00133890"/>
    <w:rsid w:val="00134C52"/>
    <w:rsid w:val="00134E9B"/>
    <w:rsid w:val="00135252"/>
    <w:rsid w:val="00135A9B"/>
    <w:rsid w:val="0013621A"/>
    <w:rsid w:val="00136338"/>
    <w:rsid w:val="00136D88"/>
    <w:rsid w:val="00140CC1"/>
    <w:rsid w:val="00140E76"/>
    <w:rsid w:val="0014174C"/>
    <w:rsid w:val="001444AD"/>
    <w:rsid w:val="001445EA"/>
    <w:rsid w:val="001449AA"/>
    <w:rsid w:val="00144C6A"/>
    <w:rsid w:val="0014539D"/>
    <w:rsid w:val="001461AA"/>
    <w:rsid w:val="001466B7"/>
    <w:rsid w:val="001466F5"/>
    <w:rsid w:val="001500DF"/>
    <w:rsid w:val="00150C16"/>
    <w:rsid w:val="001511EE"/>
    <w:rsid w:val="001516D9"/>
    <w:rsid w:val="00151CFD"/>
    <w:rsid w:val="00152577"/>
    <w:rsid w:val="00152582"/>
    <w:rsid w:val="001525B3"/>
    <w:rsid w:val="001528AA"/>
    <w:rsid w:val="00153D0C"/>
    <w:rsid w:val="00155A89"/>
    <w:rsid w:val="00155D3B"/>
    <w:rsid w:val="001562A9"/>
    <w:rsid w:val="00157455"/>
    <w:rsid w:val="0015782C"/>
    <w:rsid w:val="00160220"/>
    <w:rsid w:val="001603A1"/>
    <w:rsid w:val="00161DCD"/>
    <w:rsid w:val="001637C0"/>
    <w:rsid w:val="00165D7B"/>
    <w:rsid w:val="00166067"/>
    <w:rsid w:val="0016615C"/>
    <w:rsid w:val="0016667A"/>
    <w:rsid w:val="0016670E"/>
    <w:rsid w:val="001670CF"/>
    <w:rsid w:val="001670D8"/>
    <w:rsid w:val="001701B6"/>
    <w:rsid w:val="0017058B"/>
    <w:rsid w:val="00170EFC"/>
    <w:rsid w:val="00171267"/>
    <w:rsid w:val="00171DEB"/>
    <w:rsid w:val="0017227D"/>
    <w:rsid w:val="001728D2"/>
    <w:rsid w:val="00172C53"/>
    <w:rsid w:val="001730C6"/>
    <w:rsid w:val="00173186"/>
    <w:rsid w:val="0017342D"/>
    <w:rsid w:val="0017378A"/>
    <w:rsid w:val="0017393F"/>
    <w:rsid w:val="0017421A"/>
    <w:rsid w:val="00174647"/>
    <w:rsid w:val="001764BA"/>
    <w:rsid w:val="00176F6C"/>
    <w:rsid w:val="00180480"/>
    <w:rsid w:val="00181187"/>
    <w:rsid w:val="001824EB"/>
    <w:rsid w:val="001840DB"/>
    <w:rsid w:val="001847CB"/>
    <w:rsid w:val="00184907"/>
    <w:rsid w:val="00184C73"/>
    <w:rsid w:val="001855F2"/>
    <w:rsid w:val="001866A4"/>
    <w:rsid w:val="00186B8F"/>
    <w:rsid w:val="0018714B"/>
    <w:rsid w:val="00187185"/>
    <w:rsid w:val="0018752E"/>
    <w:rsid w:val="00187A4F"/>
    <w:rsid w:val="00190A8A"/>
    <w:rsid w:val="001911CF"/>
    <w:rsid w:val="00192360"/>
    <w:rsid w:val="0019257A"/>
    <w:rsid w:val="00192806"/>
    <w:rsid w:val="00192EB3"/>
    <w:rsid w:val="00193133"/>
    <w:rsid w:val="00193705"/>
    <w:rsid w:val="00193750"/>
    <w:rsid w:val="00194AFA"/>
    <w:rsid w:val="00194BFD"/>
    <w:rsid w:val="00195A3F"/>
    <w:rsid w:val="00195DCB"/>
    <w:rsid w:val="00196BA6"/>
    <w:rsid w:val="001A0799"/>
    <w:rsid w:val="001A07C1"/>
    <w:rsid w:val="001A1124"/>
    <w:rsid w:val="001A1C60"/>
    <w:rsid w:val="001A2C72"/>
    <w:rsid w:val="001A2D8C"/>
    <w:rsid w:val="001A3327"/>
    <w:rsid w:val="001A34B6"/>
    <w:rsid w:val="001A34E8"/>
    <w:rsid w:val="001A3F7C"/>
    <w:rsid w:val="001A4096"/>
    <w:rsid w:val="001A426A"/>
    <w:rsid w:val="001A537D"/>
    <w:rsid w:val="001A5B93"/>
    <w:rsid w:val="001A5D6E"/>
    <w:rsid w:val="001A658C"/>
    <w:rsid w:val="001A6DB7"/>
    <w:rsid w:val="001A734B"/>
    <w:rsid w:val="001A742D"/>
    <w:rsid w:val="001A755F"/>
    <w:rsid w:val="001A7D4C"/>
    <w:rsid w:val="001B0402"/>
    <w:rsid w:val="001B08A5"/>
    <w:rsid w:val="001B0F15"/>
    <w:rsid w:val="001B1BBE"/>
    <w:rsid w:val="001B2A78"/>
    <w:rsid w:val="001B321D"/>
    <w:rsid w:val="001B34A2"/>
    <w:rsid w:val="001B39BC"/>
    <w:rsid w:val="001B3EE6"/>
    <w:rsid w:val="001B452A"/>
    <w:rsid w:val="001B5DC9"/>
    <w:rsid w:val="001B6D80"/>
    <w:rsid w:val="001C003C"/>
    <w:rsid w:val="001C0499"/>
    <w:rsid w:val="001C0A31"/>
    <w:rsid w:val="001C0BB4"/>
    <w:rsid w:val="001C0D8B"/>
    <w:rsid w:val="001C24CC"/>
    <w:rsid w:val="001C2F2A"/>
    <w:rsid w:val="001C3378"/>
    <w:rsid w:val="001C369A"/>
    <w:rsid w:val="001C37C4"/>
    <w:rsid w:val="001C4804"/>
    <w:rsid w:val="001C486F"/>
    <w:rsid w:val="001C4A41"/>
    <w:rsid w:val="001C4CAF"/>
    <w:rsid w:val="001C6340"/>
    <w:rsid w:val="001C66C5"/>
    <w:rsid w:val="001C6733"/>
    <w:rsid w:val="001C6AEC"/>
    <w:rsid w:val="001C6EA9"/>
    <w:rsid w:val="001C7851"/>
    <w:rsid w:val="001D0A7F"/>
    <w:rsid w:val="001D2B5A"/>
    <w:rsid w:val="001D302E"/>
    <w:rsid w:val="001D3206"/>
    <w:rsid w:val="001D3537"/>
    <w:rsid w:val="001D3889"/>
    <w:rsid w:val="001D52D9"/>
    <w:rsid w:val="001D53EF"/>
    <w:rsid w:val="001D6305"/>
    <w:rsid w:val="001D634C"/>
    <w:rsid w:val="001E1407"/>
    <w:rsid w:val="001E2552"/>
    <w:rsid w:val="001E2F21"/>
    <w:rsid w:val="001E34F5"/>
    <w:rsid w:val="001E452C"/>
    <w:rsid w:val="001E5545"/>
    <w:rsid w:val="001E65EA"/>
    <w:rsid w:val="001E6B5C"/>
    <w:rsid w:val="001F0148"/>
    <w:rsid w:val="001F0A3D"/>
    <w:rsid w:val="001F148D"/>
    <w:rsid w:val="001F14C8"/>
    <w:rsid w:val="001F2E7D"/>
    <w:rsid w:val="001F4095"/>
    <w:rsid w:val="001F4A44"/>
    <w:rsid w:val="001F4B9F"/>
    <w:rsid w:val="001F5B7C"/>
    <w:rsid w:val="001F6535"/>
    <w:rsid w:val="001F6B52"/>
    <w:rsid w:val="001F727B"/>
    <w:rsid w:val="00200407"/>
    <w:rsid w:val="00200C63"/>
    <w:rsid w:val="00200DCD"/>
    <w:rsid w:val="00201D08"/>
    <w:rsid w:val="00202F5E"/>
    <w:rsid w:val="00204204"/>
    <w:rsid w:val="002045B0"/>
    <w:rsid w:val="00205EDB"/>
    <w:rsid w:val="002064AC"/>
    <w:rsid w:val="00211997"/>
    <w:rsid w:val="00211998"/>
    <w:rsid w:val="0021204D"/>
    <w:rsid w:val="002131B8"/>
    <w:rsid w:val="00213253"/>
    <w:rsid w:val="00214ECD"/>
    <w:rsid w:val="00214F14"/>
    <w:rsid w:val="00217196"/>
    <w:rsid w:val="002172E6"/>
    <w:rsid w:val="00217B47"/>
    <w:rsid w:val="00220686"/>
    <w:rsid w:val="00221786"/>
    <w:rsid w:val="00221FB6"/>
    <w:rsid w:val="00223334"/>
    <w:rsid w:val="00223576"/>
    <w:rsid w:val="00223A3B"/>
    <w:rsid w:val="002242D9"/>
    <w:rsid w:val="00224636"/>
    <w:rsid w:val="00225223"/>
    <w:rsid w:val="0022655D"/>
    <w:rsid w:val="0022681E"/>
    <w:rsid w:val="00227536"/>
    <w:rsid w:val="00227621"/>
    <w:rsid w:val="002306CE"/>
    <w:rsid w:val="0023285B"/>
    <w:rsid w:val="00232E8D"/>
    <w:rsid w:val="0023355F"/>
    <w:rsid w:val="0023364B"/>
    <w:rsid w:val="00233FB9"/>
    <w:rsid w:val="00235B60"/>
    <w:rsid w:val="002379CD"/>
    <w:rsid w:val="00240080"/>
    <w:rsid w:val="0024040A"/>
    <w:rsid w:val="002412A4"/>
    <w:rsid w:val="00241353"/>
    <w:rsid w:val="00242A03"/>
    <w:rsid w:val="00242B4A"/>
    <w:rsid w:val="00242D32"/>
    <w:rsid w:val="00243558"/>
    <w:rsid w:val="002435B7"/>
    <w:rsid w:val="0024512D"/>
    <w:rsid w:val="002451B7"/>
    <w:rsid w:val="0024527F"/>
    <w:rsid w:val="00245D92"/>
    <w:rsid w:val="00246AB7"/>
    <w:rsid w:val="0024794C"/>
    <w:rsid w:val="00250399"/>
    <w:rsid w:val="002503A1"/>
    <w:rsid w:val="00251660"/>
    <w:rsid w:val="00251D1E"/>
    <w:rsid w:val="00252CEC"/>
    <w:rsid w:val="00253D79"/>
    <w:rsid w:val="00253F65"/>
    <w:rsid w:val="002552B1"/>
    <w:rsid w:val="002561F5"/>
    <w:rsid w:val="002564ED"/>
    <w:rsid w:val="0025690A"/>
    <w:rsid w:val="00256B0B"/>
    <w:rsid w:val="00256D74"/>
    <w:rsid w:val="002575E8"/>
    <w:rsid w:val="002575F6"/>
    <w:rsid w:val="00261866"/>
    <w:rsid w:val="00261A3B"/>
    <w:rsid w:val="00264A5E"/>
    <w:rsid w:val="00264B29"/>
    <w:rsid w:val="0026518B"/>
    <w:rsid w:val="0026575E"/>
    <w:rsid w:val="00265855"/>
    <w:rsid w:val="00265E2F"/>
    <w:rsid w:val="00265F04"/>
    <w:rsid w:val="00265F9C"/>
    <w:rsid w:val="002661DB"/>
    <w:rsid w:val="002662C3"/>
    <w:rsid w:val="0026684E"/>
    <w:rsid w:val="00266D20"/>
    <w:rsid w:val="00267180"/>
    <w:rsid w:val="00267A76"/>
    <w:rsid w:val="0027097E"/>
    <w:rsid w:val="00270D0D"/>
    <w:rsid w:val="00271A1F"/>
    <w:rsid w:val="00271BC2"/>
    <w:rsid w:val="00272CA8"/>
    <w:rsid w:val="00274AD7"/>
    <w:rsid w:val="00274ED1"/>
    <w:rsid w:val="00274FE8"/>
    <w:rsid w:val="0027534E"/>
    <w:rsid w:val="00275763"/>
    <w:rsid w:val="002810E7"/>
    <w:rsid w:val="00282482"/>
    <w:rsid w:val="002825A6"/>
    <w:rsid w:val="00282B23"/>
    <w:rsid w:val="00282B4B"/>
    <w:rsid w:val="00282BC3"/>
    <w:rsid w:val="00282FA2"/>
    <w:rsid w:val="0028371C"/>
    <w:rsid w:val="002839C2"/>
    <w:rsid w:val="00284263"/>
    <w:rsid w:val="0028430E"/>
    <w:rsid w:val="00284F92"/>
    <w:rsid w:val="00285F77"/>
    <w:rsid w:val="002871E9"/>
    <w:rsid w:val="002875D7"/>
    <w:rsid w:val="002877D9"/>
    <w:rsid w:val="00290651"/>
    <w:rsid w:val="00291434"/>
    <w:rsid w:val="0029226D"/>
    <w:rsid w:val="002927FC"/>
    <w:rsid w:val="002927FF"/>
    <w:rsid w:val="00293BE4"/>
    <w:rsid w:val="002942BD"/>
    <w:rsid w:val="002947EC"/>
    <w:rsid w:val="00294D3A"/>
    <w:rsid w:val="00295011"/>
    <w:rsid w:val="0029570E"/>
    <w:rsid w:val="0029578A"/>
    <w:rsid w:val="00295B59"/>
    <w:rsid w:val="00296012"/>
    <w:rsid w:val="0029620F"/>
    <w:rsid w:val="002964AF"/>
    <w:rsid w:val="00296E4B"/>
    <w:rsid w:val="002973AA"/>
    <w:rsid w:val="002A07DD"/>
    <w:rsid w:val="002A0BF8"/>
    <w:rsid w:val="002A1541"/>
    <w:rsid w:val="002A17D1"/>
    <w:rsid w:val="002A25FC"/>
    <w:rsid w:val="002A28A3"/>
    <w:rsid w:val="002A2C33"/>
    <w:rsid w:val="002A3B81"/>
    <w:rsid w:val="002A3FA6"/>
    <w:rsid w:val="002A4962"/>
    <w:rsid w:val="002A71E2"/>
    <w:rsid w:val="002A7A47"/>
    <w:rsid w:val="002A7D9A"/>
    <w:rsid w:val="002B0230"/>
    <w:rsid w:val="002B1A96"/>
    <w:rsid w:val="002B240E"/>
    <w:rsid w:val="002B2664"/>
    <w:rsid w:val="002B2751"/>
    <w:rsid w:val="002B2D89"/>
    <w:rsid w:val="002B602B"/>
    <w:rsid w:val="002B6329"/>
    <w:rsid w:val="002B636E"/>
    <w:rsid w:val="002B6C54"/>
    <w:rsid w:val="002B7431"/>
    <w:rsid w:val="002B792F"/>
    <w:rsid w:val="002C008A"/>
    <w:rsid w:val="002C13D1"/>
    <w:rsid w:val="002C1EF8"/>
    <w:rsid w:val="002C2B54"/>
    <w:rsid w:val="002C395C"/>
    <w:rsid w:val="002C408D"/>
    <w:rsid w:val="002C4F6A"/>
    <w:rsid w:val="002C50E4"/>
    <w:rsid w:val="002C5BB9"/>
    <w:rsid w:val="002C627D"/>
    <w:rsid w:val="002C6984"/>
    <w:rsid w:val="002C6BE0"/>
    <w:rsid w:val="002C6C14"/>
    <w:rsid w:val="002C79DB"/>
    <w:rsid w:val="002D0734"/>
    <w:rsid w:val="002D10C3"/>
    <w:rsid w:val="002D1BB5"/>
    <w:rsid w:val="002D2141"/>
    <w:rsid w:val="002D25E4"/>
    <w:rsid w:val="002D433B"/>
    <w:rsid w:val="002D4365"/>
    <w:rsid w:val="002D45D1"/>
    <w:rsid w:val="002D4919"/>
    <w:rsid w:val="002D4C33"/>
    <w:rsid w:val="002D4DBE"/>
    <w:rsid w:val="002D5B7A"/>
    <w:rsid w:val="002D5D2B"/>
    <w:rsid w:val="002D65B1"/>
    <w:rsid w:val="002D7448"/>
    <w:rsid w:val="002D7DA0"/>
    <w:rsid w:val="002E0AD2"/>
    <w:rsid w:val="002E0BC4"/>
    <w:rsid w:val="002E1040"/>
    <w:rsid w:val="002E13E6"/>
    <w:rsid w:val="002E18A0"/>
    <w:rsid w:val="002E1B4C"/>
    <w:rsid w:val="002E2ABA"/>
    <w:rsid w:val="002E4130"/>
    <w:rsid w:val="002E41EA"/>
    <w:rsid w:val="002E464D"/>
    <w:rsid w:val="002E50D8"/>
    <w:rsid w:val="002E5889"/>
    <w:rsid w:val="002E5CF7"/>
    <w:rsid w:val="002E5FB9"/>
    <w:rsid w:val="002E64F9"/>
    <w:rsid w:val="002E650A"/>
    <w:rsid w:val="002E7B11"/>
    <w:rsid w:val="002F10CA"/>
    <w:rsid w:val="002F17AF"/>
    <w:rsid w:val="002F22D4"/>
    <w:rsid w:val="002F241D"/>
    <w:rsid w:val="002F28C0"/>
    <w:rsid w:val="002F39DA"/>
    <w:rsid w:val="002F3F43"/>
    <w:rsid w:val="002F5BC5"/>
    <w:rsid w:val="002F5E58"/>
    <w:rsid w:val="002F661E"/>
    <w:rsid w:val="002F675F"/>
    <w:rsid w:val="002F692D"/>
    <w:rsid w:val="002F6A05"/>
    <w:rsid w:val="002F6EB7"/>
    <w:rsid w:val="002F6FFA"/>
    <w:rsid w:val="002F7C78"/>
    <w:rsid w:val="003000D8"/>
    <w:rsid w:val="00300211"/>
    <w:rsid w:val="00300CCA"/>
    <w:rsid w:val="0030153A"/>
    <w:rsid w:val="00301B7B"/>
    <w:rsid w:val="003022B0"/>
    <w:rsid w:val="003023A4"/>
    <w:rsid w:val="00303737"/>
    <w:rsid w:val="00303BD6"/>
    <w:rsid w:val="00305115"/>
    <w:rsid w:val="00305186"/>
    <w:rsid w:val="00305448"/>
    <w:rsid w:val="003059FF"/>
    <w:rsid w:val="003063E4"/>
    <w:rsid w:val="00306D71"/>
    <w:rsid w:val="0030784E"/>
    <w:rsid w:val="00310599"/>
    <w:rsid w:val="003111A9"/>
    <w:rsid w:val="00311316"/>
    <w:rsid w:val="00312605"/>
    <w:rsid w:val="0031296C"/>
    <w:rsid w:val="003132F2"/>
    <w:rsid w:val="0031351C"/>
    <w:rsid w:val="003144AD"/>
    <w:rsid w:val="003148BC"/>
    <w:rsid w:val="0031561E"/>
    <w:rsid w:val="003158D2"/>
    <w:rsid w:val="00316D64"/>
    <w:rsid w:val="00317492"/>
    <w:rsid w:val="00317626"/>
    <w:rsid w:val="003179B0"/>
    <w:rsid w:val="00317E35"/>
    <w:rsid w:val="003206A5"/>
    <w:rsid w:val="00321348"/>
    <w:rsid w:val="00321472"/>
    <w:rsid w:val="003215C0"/>
    <w:rsid w:val="00321F94"/>
    <w:rsid w:val="003227EE"/>
    <w:rsid w:val="00322B64"/>
    <w:rsid w:val="003231BD"/>
    <w:rsid w:val="00323CB6"/>
    <w:rsid w:val="0032418A"/>
    <w:rsid w:val="00324561"/>
    <w:rsid w:val="00324AC3"/>
    <w:rsid w:val="00324C52"/>
    <w:rsid w:val="00324DC2"/>
    <w:rsid w:val="00325988"/>
    <w:rsid w:val="00325EB7"/>
    <w:rsid w:val="0032621E"/>
    <w:rsid w:val="00327DA8"/>
    <w:rsid w:val="00331566"/>
    <w:rsid w:val="00333435"/>
    <w:rsid w:val="003356D9"/>
    <w:rsid w:val="003357CD"/>
    <w:rsid w:val="00335DDC"/>
    <w:rsid w:val="003368BC"/>
    <w:rsid w:val="003370F8"/>
    <w:rsid w:val="00340454"/>
    <w:rsid w:val="00340555"/>
    <w:rsid w:val="00340CAC"/>
    <w:rsid w:val="0034106B"/>
    <w:rsid w:val="003413B6"/>
    <w:rsid w:val="003414ED"/>
    <w:rsid w:val="00342262"/>
    <w:rsid w:val="003426C3"/>
    <w:rsid w:val="0034295E"/>
    <w:rsid w:val="00342ACA"/>
    <w:rsid w:val="00342AFF"/>
    <w:rsid w:val="00343A44"/>
    <w:rsid w:val="00344C0E"/>
    <w:rsid w:val="00344C8B"/>
    <w:rsid w:val="00345DC3"/>
    <w:rsid w:val="003464AE"/>
    <w:rsid w:val="0034664B"/>
    <w:rsid w:val="00346A56"/>
    <w:rsid w:val="003476E4"/>
    <w:rsid w:val="003478BC"/>
    <w:rsid w:val="00347EE2"/>
    <w:rsid w:val="0035024F"/>
    <w:rsid w:val="00350EA4"/>
    <w:rsid w:val="003517C3"/>
    <w:rsid w:val="00351D5F"/>
    <w:rsid w:val="00351EB9"/>
    <w:rsid w:val="003523F4"/>
    <w:rsid w:val="00352603"/>
    <w:rsid w:val="00352BA3"/>
    <w:rsid w:val="00352E64"/>
    <w:rsid w:val="0035357F"/>
    <w:rsid w:val="0035480D"/>
    <w:rsid w:val="00355CAD"/>
    <w:rsid w:val="00355CB0"/>
    <w:rsid w:val="00355D2D"/>
    <w:rsid w:val="00356E17"/>
    <w:rsid w:val="00357CF5"/>
    <w:rsid w:val="003600AE"/>
    <w:rsid w:val="00361C01"/>
    <w:rsid w:val="0036220B"/>
    <w:rsid w:val="0036349A"/>
    <w:rsid w:val="00363B2E"/>
    <w:rsid w:val="00363D9F"/>
    <w:rsid w:val="00363E2C"/>
    <w:rsid w:val="00364894"/>
    <w:rsid w:val="00364DB5"/>
    <w:rsid w:val="003654AF"/>
    <w:rsid w:val="0036678C"/>
    <w:rsid w:val="00366909"/>
    <w:rsid w:val="00366FC0"/>
    <w:rsid w:val="0036707E"/>
    <w:rsid w:val="00367A27"/>
    <w:rsid w:val="00367D3A"/>
    <w:rsid w:val="003702D0"/>
    <w:rsid w:val="0037067C"/>
    <w:rsid w:val="003713E4"/>
    <w:rsid w:val="00371CD8"/>
    <w:rsid w:val="0037237B"/>
    <w:rsid w:val="003737FC"/>
    <w:rsid w:val="00373DF5"/>
    <w:rsid w:val="0037415C"/>
    <w:rsid w:val="00374306"/>
    <w:rsid w:val="0037516B"/>
    <w:rsid w:val="003754C3"/>
    <w:rsid w:val="00376BD7"/>
    <w:rsid w:val="0037712E"/>
    <w:rsid w:val="00380144"/>
    <w:rsid w:val="0038024E"/>
    <w:rsid w:val="00380B15"/>
    <w:rsid w:val="003817EF"/>
    <w:rsid w:val="00382037"/>
    <w:rsid w:val="00383CF5"/>
    <w:rsid w:val="0038401A"/>
    <w:rsid w:val="00384A5E"/>
    <w:rsid w:val="00384E4E"/>
    <w:rsid w:val="00384E64"/>
    <w:rsid w:val="00385FC5"/>
    <w:rsid w:val="00386330"/>
    <w:rsid w:val="00387D7F"/>
    <w:rsid w:val="00390041"/>
    <w:rsid w:val="0039004E"/>
    <w:rsid w:val="00390912"/>
    <w:rsid w:val="0039188E"/>
    <w:rsid w:val="00391C47"/>
    <w:rsid w:val="003926B0"/>
    <w:rsid w:val="00392B9A"/>
    <w:rsid w:val="00392C14"/>
    <w:rsid w:val="00393B34"/>
    <w:rsid w:val="003946C0"/>
    <w:rsid w:val="00394E8D"/>
    <w:rsid w:val="0039512B"/>
    <w:rsid w:val="003951E8"/>
    <w:rsid w:val="00395329"/>
    <w:rsid w:val="00395643"/>
    <w:rsid w:val="00395985"/>
    <w:rsid w:val="00395A54"/>
    <w:rsid w:val="00395AE8"/>
    <w:rsid w:val="003970BB"/>
    <w:rsid w:val="003A01E4"/>
    <w:rsid w:val="003A0AB8"/>
    <w:rsid w:val="003A11C3"/>
    <w:rsid w:val="003A1210"/>
    <w:rsid w:val="003A1906"/>
    <w:rsid w:val="003A1A49"/>
    <w:rsid w:val="003A2384"/>
    <w:rsid w:val="003A2F21"/>
    <w:rsid w:val="003A32BB"/>
    <w:rsid w:val="003A3CED"/>
    <w:rsid w:val="003A405F"/>
    <w:rsid w:val="003A4494"/>
    <w:rsid w:val="003A46E2"/>
    <w:rsid w:val="003A4B2D"/>
    <w:rsid w:val="003A52F3"/>
    <w:rsid w:val="003A54E7"/>
    <w:rsid w:val="003A589A"/>
    <w:rsid w:val="003A58F1"/>
    <w:rsid w:val="003A6ADF"/>
    <w:rsid w:val="003B05C7"/>
    <w:rsid w:val="003B072D"/>
    <w:rsid w:val="003B1D90"/>
    <w:rsid w:val="003B1DD5"/>
    <w:rsid w:val="003B2504"/>
    <w:rsid w:val="003B2780"/>
    <w:rsid w:val="003B2DBA"/>
    <w:rsid w:val="003B32D0"/>
    <w:rsid w:val="003B4160"/>
    <w:rsid w:val="003B4668"/>
    <w:rsid w:val="003B49AA"/>
    <w:rsid w:val="003B54F0"/>
    <w:rsid w:val="003B5A2C"/>
    <w:rsid w:val="003B61EC"/>
    <w:rsid w:val="003B6988"/>
    <w:rsid w:val="003B6A65"/>
    <w:rsid w:val="003C1949"/>
    <w:rsid w:val="003C224C"/>
    <w:rsid w:val="003C233E"/>
    <w:rsid w:val="003C2407"/>
    <w:rsid w:val="003C29E8"/>
    <w:rsid w:val="003C2E9B"/>
    <w:rsid w:val="003C301D"/>
    <w:rsid w:val="003C3493"/>
    <w:rsid w:val="003C4900"/>
    <w:rsid w:val="003C5FF0"/>
    <w:rsid w:val="003C6CED"/>
    <w:rsid w:val="003C7FDF"/>
    <w:rsid w:val="003D03CC"/>
    <w:rsid w:val="003D0A09"/>
    <w:rsid w:val="003D0C6A"/>
    <w:rsid w:val="003D2217"/>
    <w:rsid w:val="003D2287"/>
    <w:rsid w:val="003D2CE0"/>
    <w:rsid w:val="003D2F43"/>
    <w:rsid w:val="003D500D"/>
    <w:rsid w:val="003D6135"/>
    <w:rsid w:val="003D69CD"/>
    <w:rsid w:val="003D7060"/>
    <w:rsid w:val="003D71B3"/>
    <w:rsid w:val="003D7737"/>
    <w:rsid w:val="003E0008"/>
    <w:rsid w:val="003E03E9"/>
    <w:rsid w:val="003E14BD"/>
    <w:rsid w:val="003E1E2D"/>
    <w:rsid w:val="003E1F82"/>
    <w:rsid w:val="003E2385"/>
    <w:rsid w:val="003E3544"/>
    <w:rsid w:val="003E4D0C"/>
    <w:rsid w:val="003E4E48"/>
    <w:rsid w:val="003E5B85"/>
    <w:rsid w:val="003E5C88"/>
    <w:rsid w:val="003E64E7"/>
    <w:rsid w:val="003F03E2"/>
    <w:rsid w:val="003F03F0"/>
    <w:rsid w:val="003F063A"/>
    <w:rsid w:val="003F1450"/>
    <w:rsid w:val="003F19BE"/>
    <w:rsid w:val="003F1A5C"/>
    <w:rsid w:val="003F1F24"/>
    <w:rsid w:val="003F2F38"/>
    <w:rsid w:val="003F3B79"/>
    <w:rsid w:val="003F3C0F"/>
    <w:rsid w:val="003F4302"/>
    <w:rsid w:val="003F4537"/>
    <w:rsid w:val="003F5AC1"/>
    <w:rsid w:val="003F60EA"/>
    <w:rsid w:val="003F61B7"/>
    <w:rsid w:val="003F6A12"/>
    <w:rsid w:val="003F78F8"/>
    <w:rsid w:val="003F7D3B"/>
    <w:rsid w:val="00401001"/>
    <w:rsid w:val="004010F1"/>
    <w:rsid w:val="00401479"/>
    <w:rsid w:val="004017E5"/>
    <w:rsid w:val="004035A8"/>
    <w:rsid w:val="00403CA3"/>
    <w:rsid w:val="00404ED7"/>
    <w:rsid w:val="0040523D"/>
    <w:rsid w:val="00405B04"/>
    <w:rsid w:val="00405D9E"/>
    <w:rsid w:val="00406A1D"/>
    <w:rsid w:val="00406EFD"/>
    <w:rsid w:val="00406F2E"/>
    <w:rsid w:val="0040728A"/>
    <w:rsid w:val="0040764F"/>
    <w:rsid w:val="00407A41"/>
    <w:rsid w:val="004106CB"/>
    <w:rsid w:val="00410986"/>
    <w:rsid w:val="0041128E"/>
    <w:rsid w:val="004118E7"/>
    <w:rsid w:val="0041255D"/>
    <w:rsid w:val="0041293C"/>
    <w:rsid w:val="00413244"/>
    <w:rsid w:val="00413528"/>
    <w:rsid w:val="00413C68"/>
    <w:rsid w:val="00414352"/>
    <w:rsid w:val="00414587"/>
    <w:rsid w:val="004158CC"/>
    <w:rsid w:val="00420A34"/>
    <w:rsid w:val="0042180C"/>
    <w:rsid w:val="00422142"/>
    <w:rsid w:val="0042298C"/>
    <w:rsid w:val="00422BAA"/>
    <w:rsid w:val="00423AFF"/>
    <w:rsid w:val="004245AE"/>
    <w:rsid w:val="00425C9A"/>
    <w:rsid w:val="00426D2D"/>
    <w:rsid w:val="004271B5"/>
    <w:rsid w:val="004305C0"/>
    <w:rsid w:val="00431002"/>
    <w:rsid w:val="004310D6"/>
    <w:rsid w:val="004325CD"/>
    <w:rsid w:val="00432F30"/>
    <w:rsid w:val="004337A2"/>
    <w:rsid w:val="00434A78"/>
    <w:rsid w:val="004360F2"/>
    <w:rsid w:val="0043611C"/>
    <w:rsid w:val="00436AA6"/>
    <w:rsid w:val="0043795C"/>
    <w:rsid w:val="004404C8"/>
    <w:rsid w:val="00442DF8"/>
    <w:rsid w:val="00442E5B"/>
    <w:rsid w:val="00442FE0"/>
    <w:rsid w:val="00443F44"/>
    <w:rsid w:val="00444C09"/>
    <w:rsid w:val="00444F7D"/>
    <w:rsid w:val="00446675"/>
    <w:rsid w:val="0044703F"/>
    <w:rsid w:val="00447578"/>
    <w:rsid w:val="00447E28"/>
    <w:rsid w:val="00450A91"/>
    <w:rsid w:val="00451080"/>
    <w:rsid w:val="0045109A"/>
    <w:rsid w:val="004510BD"/>
    <w:rsid w:val="004514E8"/>
    <w:rsid w:val="00451791"/>
    <w:rsid w:val="004521E5"/>
    <w:rsid w:val="0045237A"/>
    <w:rsid w:val="004543DD"/>
    <w:rsid w:val="00455CBB"/>
    <w:rsid w:val="00456307"/>
    <w:rsid w:val="00456E4F"/>
    <w:rsid w:val="004570BE"/>
    <w:rsid w:val="004574BB"/>
    <w:rsid w:val="004576C7"/>
    <w:rsid w:val="0045778C"/>
    <w:rsid w:val="0045789A"/>
    <w:rsid w:val="00457C13"/>
    <w:rsid w:val="004600B5"/>
    <w:rsid w:val="00460300"/>
    <w:rsid w:val="004606F7"/>
    <w:rsid w:val="00461039"/>
    <w:rsid w:val="00461D0E"/>
    <w:rsid w:val="00462724"/>
    <w:rsid w:val="00462BB1"/>
    <w:rsid w:val="0046397E"/>
    <w:rsid w:val="00464D40"/>
    <w:rsid w:val="004656FD"/>
    <w:rsid w:val="00465E0F"/>
    <w:rsid w:val="00466C2D"/>
    <w:rsid w:val="00471B04"/>
    <w:rsid w:val="00471F3E"/>
    <w:rsid w:val="00472583"/>
    <w:rsid w:val="00473229"/>
    <w:rsid w:val="0047479E"/>
    <w:rsid w:val="00474A9D"/>
    <w:rsid w:val="00474C90"/>
    <w:rsid w:val="00475874"/>
    <w:rsid w:val="00476E49"/>
    <w:rsid w:val="00477161"/>
    <w:rsid w:val="004771C7"/>
    <w:rsid w:val="00477665"/>
    <w:rsid w:val="00477816"/>
    <w:rsid w:val="00477DCC"/>
    <w:rsid w:val="004801BB"/>
    <w:rsid w:val="00480262"/>
    <w:rsid w:val="00480A30"/>
    <w:rsid w:val="004816D3"/>
    <w:rsid w:val="00482AEA"/>
    <w:rsid w:val="00482ED7"/>
    <w:rsid w:val="00484131"/>
    <w:rsid w:val="004843D9"/>
    <w:rsid w:val="004859F1"/>
    <w:rsid w:val="00485D0C"/>
    <w:rsid w:val="00486285"/>
    <w:rsid w:val="0048651A"/>
    <w:rsid w:val="00486AEB"/>
    <w:rsid w:val="00486E37"/>
    <w:rsid w:val="00486E68"/>
    <w:rsid w:val="00490AA7"/>
    <w:rsid w:val="00490B98"/>
    <w:rsid w:val="004922CE"/>
    <w:rsid w:val="00492638"/>
    <w:rsid w:val="00492787"/>
    <w:rsid w:val="004933E3"/>
    <w:rsid w:val="00493819"/>
    <w:rsid w:val="00495D59"/>
    <w:rsid w:val="00496368"/>
    <w:rsid w:val="0049687D"/>
    <w:rsid w:val="004A0832"/>
    <w:rsid w:val="004A1971"/>
    <w:rsid w:val="004A3D76"/>
    <w:rsid w:val="004A4003"/>
    <w:rsid w:val="004A5B0D"/>
    <w:rsid w:val="004A5C7F"/>
    <w:rsid w:val="004A6C63"/>
    <w:rsid w:val="004A7882"/>
    <w:rsid w:val="004B0CD9"/>
    <w:rsid w:val="004B198E"/>
    <w:rsid w:val="004B3033"/>
    <w:rsid w:val="004B474A"/>
    <w:rsid w:val="004B653A"/>
    <w:rsid w:val="004C010C"/>
    <w:rsid w:val="004C0429"/>
    <w:rsid w:val="004C049C"/>
    <w:rsid w:val="004C0C71"/>
    <w:rsid w:val="004C0D2D"/>
    <w:rsid w:val="004C0DCD"/>
    <w:rsid w:val="004C121A"/>
    <w:rsid w:val="004C3184"/>
    <w:rsid w:val="004C31CB"/>
    <w:rsid w:val="004C4B26"/>
    <w:rsid w:val="004C540C"/>
    <w:rsid w:val="004C5CB0"/>
    <w:rsid w:val="004C7044"/>
    <w:rsid w:val="004C75E1"/>
    <w:rsid w:val="004C7876"/>
    <w:rsid w:val="004D03F0"/>
    <w:rsid w:val="004D0D27"/>
    <w:rsid w:val="004D122C"/>
    <w:rsid w:val="004D12C2"/>
    <w:rsid w:val="004D192D"/>
    <w:rsid w:val="004D2A0B"/>
    <w:rsid w:val="004D3241"/>
    <w:rsid w:val="004D3585"/>
    <w:rsid w:val="004D4279"/>
    <w:rsid w:val="004D4F80"/>
    <w:rsid w:val="004D5514"/>
    <w:rsid w:val="004D56E8"/>
    <w:rsid w:val="004D573E"/>
    <w:rsid w:val="004D5A68"/>
    <w:rsid w:val="004D5B74"/>
    <w:rsid w:val="004D6388"/>
    <w:rsid w:val="004D6DD9"/>
    <w:rsid w:val="004D7C8F"/>
    <w:rsid w:val="004E055C"/>
    <w:rsid w:val="004E087F"/>
    <w:rsid w:val="004E1C9C"/>
    <w:rsid w:val="004E2DB8"/>
    <w:rsid w:val="004E46E4"/>
    <w:rsid w:val="004E47AA"/>
    <w:rsid w:val="004E4A85"/>
    <w:rsid w:val="004E54C4"/>
    <w:rsid w:val="004E5F7A"/>
    <w:rsid w:val="004E6F03"/>
    <w:rsid w:val="004E7AE6"/>
    <w:rsid w:val="004E7CD9"/>
    <w:rsid w:val="004E7F27"/>
    <w:rsid w:val="004E7F5D"/>
    <w:rsid w:val="004F0BEA"/>
    <w:rsid w:val="004F2611"/>
    <w:rsid w:val="004F2FF2"/>
    <w:rsid w:val="004F36A5"/>
    <w:rsid w:val="004F422C"/>
    <w:rsid w:val="004F492D"/>
    <w:rsid w:val="004F7CD6"/>
    <w:rsid w:val="004F7F5F"/>
    <w:rsid w:val="00500E90"/>
    <w:rsid w:val="00500E9A"/>
    <w:rsid w:val="00501759"/>
    <w:rsid w:val="005029FD"/>
    <w:rsid w:val="00502CD1"/>
    <w:rsid w:val="00503290"/>
    <w:rsid w:val="005033B2"/>
    <w:rsid w:val="00503680"/>
    <w:rsid w:val="00504066"/>
    <w:rsid w:val="005042ED"/>
    <w:rsid w:val="005044AB"/>
    <w:rsid w:val="00504574"/>
    <w:rsid w:val="00504EF5"/>
    <w:rsid w:val="005051BB"/>
    <w:rsid w:val="005055E8"/>
    <w:rsid w:val="00506029"/>
    <w:rsid w:val="00506F30"/>
    <w:rsid w:val="00507615"/>
    <w:rsid w:val="0051009E"/>
    <w:rsid w:val="005106E3"/>
    <w:rsid w:val="0051136F"/>
    <w:rsid w:val="00514200"/>
    <w:rsid w:val="00514615"/>
    <w:rsid w:val="0051461B"/>
    <w:rsid w:val="00515BCE"/>
    <w:rsid w:val="00515BE3"/>
    <w:rsid w:val="00517B6F"/>
    <w:rsid w:val="00517EFA"/>
    <w:rsid w:val="005231FC"/>
    <w:rsid w:val="00523218"/>
    <w:rsid w:val="00524A7D"/>
    <w:rsid w:val="00524AC7"/>
    <w:rsid w:val="005274B5"/>
    <w:rsid w:val="00527B4C"/>
    <w:rsid w:val="00530080"/>
    <w:rsid w:val="00530DCD"/>
    <w:rsid w:val="005310B1"/>
    <w:rsid w:val="005315BB"/>
    <w:rsid w:val="005316C6"/>
    <w:rsid w:val="00531EBF"/>
    <w:rsid w:val="005326A2"/>
    <w:rsid w:val="00533F56"/>
    <w:rsid w:val="00534539"/>
    <w:rsid w:val="00535076"/>
    <w:rsid w:val="00535095"/>
    <w:rsid w:val="0053570F"/>
    <w:rsid w:val="00535F06"/>
    <w:rsid w:val="0053673F"/>
    <w:rsid w:val="00536BC4"/>
    <w:rsid w:val="00537CED"/>
    <w:rsid w:val="0054019D"/>
    <w:rsid w:val="00541375"/>
    <w:rsid w:val="005416D5"/>
    <w:rsid w:val="005421D5"/>
    <w:rsid w:val="00542B72"/>
    <w:rsid w:val="00542E66"/>
    <w:rsid w:val="00543462"/>
    <w:rsid w:val="005447A0"/>
    <w:rsid w:val="00544D55"/>
    <w:rsid w:val="00545E3F"/>
    <w:rsid w:val="005470A5"/>
    <w:rsid w:val="005478CA"/>
    <w:rsid w:val="005501EF"/>
    <w:rsid w:val="00550964"/>
    <w:rsid w:val="00551CE6"/>
    <w:rsid w:val="00551E7F"/>
    <w:rsid w:val="00552F4E"/>
    <w:rsid w:val="00553372"/>
    <w:rsid w:val="005536FF"/>
    <w:rsid w:val="0055443C"/>
    <w:rsid w:val="00554449"/>
    <w:rsid w:val="00554491"/>
    <w:rsid w:val="00554B91"/>
    <w:rsid w:val="00554FA0"/>
    <w:rsid w:val="00555A9B"/>
    <w:rsid w:val="00555F12"/>
    <w:rsid w:val="005564FF"/>
    <w:rsid w:val="00557099"/>
    <w:rsid w:val="00560562"/>
    <w:rsid w:val="00563038"/>
    <w:rsid w:val="0056313B"/>
    <w:rsid w:val="0056477B"/>
    <w:rsid w:val="00564B73"/>
    <w:rsid w:val="00565223"/>
    <w:rsid w:val="0056530A"/>
    <w:rsid w:val="00566294"/>
    <w:rsid w:val="005668A7"/>
    <w:rsid w:val="00570128"/>
    <w:rsid w:val="005705DD"/>
    <w:rsid w:val="00570ABD"/>
    <w:rsid w:val="00572C15"/>
    <w:rsid w:val="00574FE3"/>
    <w:rsid w:val="0057597C"/>
    <w:rsid w:val="00576E4D"/>
    <w:rsid w:val="005770ED"/>
    <w:rsid w:val="00577616"/>
    <w:rsid w:val="005778B6"/>
    <w:rsid w:val="00577C34"/>
    <w:rsid w:val="00580343"/>
    <w:rsid w:val="00580969"/>
    <w:rsid w:val="00583042"/>
    <w:rsid w:val="00583135"/>
    <w:rsid w:val="005833DC"/>
    <w:rsid w:val="005842C3"/>
    <w:rsid w:val="00584364"/>
    <w:rsid w:val="005845AA"/>
    <w:rsid w:val="005867F4"/>
    <w:rsid w:val="005928A6"/>
    <w:rsid w:val="00592F8C"/>
    <w:rsid w:val="00594AD1"/>
    <w:rsid w:val="00595865"/>
    <w:rsid w:val="005959BC"/>
    <w:rsid w:val="00595B80"/>
    <w:rsid w:val="00595C7E"/>
    <w:rsid w:val="00595DBF"/>
    <w:rsid w:val="005964CB"/>
    <w:rsid w:val="005967A3"/>
    <w:rsid w:val="005974F2"/>
    <w:rsid w:val="005A06AC"/>
    <w:rsid w:val="005A0739"/>
    <w:rsid w:val="005A0784"/>
    <w:rsid w:val="005A0C03"/>
    <w:rsid w:val="005A101A"/>
    <w:rsid w:val="005A1D09"/>
    <w:rsid w:val="005A1EA1"/>
    <w:rsid w:val="005A2F27"/>
    <w:rsid w:val="005A361A"/>
    <w:rsid w:val="005A4298"/>
    <w:rsid w:val="005A4EB5"/>
    <w:rsid w:val="005A72E7"/>
    <w:rsid w:val="005A7FDE"/>
    <w:rsid w:val="005B10BE"/>
    <w:rsid w:val="005B1E3B"/>
    <w:rsid w:val="005B21D9"/>
    <w:rsid w:val="005B346F"/>
    <w:rsid w:val="005B38A2"/>
    <w:rsid w:val="005B3DED"/>
    <w:rsid w:val="005B4861"/>
    <w:rsid w:val="005B534D"/>
    <w:rsid w:val="005B5532"/>
    <w:rsid w:val="005B5B3D"/>
    <w:rsid w:val="005B7AD9"/>
    <w:rsid w:val="005C09F6"/>
    <w:rsid w:val="005C10FE"/>
    <w:rsid w:val="005C19FB"/>
    <w:rsid w:val="005C2791"/>
    <w:rsid w:val="005C2B76"/>
    <w:rsid w:val="005C3432"/>
    <w:rsid w:val="005C3A47"/>
    <w:rsid w:val="005C3C9A"/>
    <w:rsid w:val="005C42E3"/>
    <w:rsid w:val="005C4404"/>
    <w:rsid w:val="005C448E"/>
    <w:rsid w:val="005C4BFC"/>
    <w:rsid w:val="005C546F"/>
    <w:rsid w:val="005C5BF2"/>
    <w:rsid w:val="005C5C73"/>
    <w:rsid w:val="005C606B"/>
    <w:rsid w:val="005C61F0"/>
    <w:rsid w:val="005C712C"/>
    <w:rsid w:val="005D0421"/>
    <w:rsid w:val="005D1A4A"/>
    <w:rsid w:val="005D2C54"/>
    <w:rsid w:val="005D377C"/>
    <w:rsid w:val="005D48FA"/>
    <w:rsid w:val="005D49D7"/>
    <w:rsid w:val="005D4F70"/>
    <w:rsid w:val="005D52E4"/>
    <w:rsid w:val="005D630B"/>
    <w:rsid w:val="005D7039"/>
    <w:rsid w:val="005D7575"/>
    <w:rsid w:val="005D791C"/>
    <w:rsid w:val="005E0413"/>
    <w:rsid w:val="005E082A"/>
    <w:rsid w:val="005E1051"/>
    <w:rsid w:val="005E1CDD"/>
    <w:rsid w:val="005E1D90"/>
    <w:rsid w:val="005E2B57"/>
    <w:rsid w:val="005E385E"/>
    <w:rsid w:val="005E3CDA"/>
    <w:rsid w:val="005E3D5F"/>
    <w:rsid w:val="005E435A"/>
    <w:rsid w:val="005E5A06"/>
    <w:rsid w:val="005E63BB"/>
    <w:rsid w:val="005E6921"/>
    <w:rsid w:val="005E70B5"/>
    <w:rsid w:val="005E72EB"/>
    <w:rsid w:val="005F1512"/>
    <w:rsid w:val="005F2BD4"/>
    <w:rsid w:val="005F41F0"/>
    <w:rsid w:val="005F49BF"/>
    <w:rsid w:val="005F49F1"/>
    <w:rsid w:val="005F4A0B"/>
    <w:rsid w:val="005F5B5E"/>
    <w:rsid w:val="005F685A"/>
    <w:rsid w:val="005F6ED0"/>
    <w:rsid w:val="005F72A0"/>
    <w:rsid w:val="005F7CAC"/>
    <w:rsid w:val="00600958"/>
    <w:rsid w:val="00600EDB"/>
    <w:rsid w:val="0060105F"/>
    <w:rsid w:val="006012D2"/>
    <w:rsid w:val="00602BE5"/>
    <w:rsid w:val="00602E06"/>
    <w:rsid w:val="006055C6"/>
    <w:rsid w:val="00605A84"/>
    <w:rsid w:val="00605FD6"/>
    <w:rsid w:val="00606493"/>
    <w:rsid w:val="006071AF"/>
    <w:rsid w:val="006072EA"/>
    <w:rsid w:val="00607BCA"/>
    <w:rsid w:val="00610043"/>
    <w:rsid w:val="0061016B"/>
    <w:rsid w:val="006109B6"/>
    <w:rsid w:val="00610A1D"/>
    <w:rsid w:val="006125E1"/>
    <w:rsid w:val="0061326F"/>
    <w:rsid w:val="00613510"/>
    <w:rsid w:val="00613BC4"/>
    <w:rsid w:val="00613BEE"/>
    <w:rsid w:val="00613FD1"/>
    <w:rsid w:val="006145B2"/>
    <w:rsid w:val="0061556F"/>
    <w:rsid w:val="00615952"/>
    <w:rsid w:val="0061596F"/>
    <w:rsid w:val="00615BA2"/>
    <w:rsid w:val="00615DE4"/>
    <w:rsid w:val="00615E17"/>
    <w:rsid w:val="006172F0"/>
    <w:rsid w:val="00617C7E"/>
    <w:rsid w:val="006203A7"/>
    <w:rsid w:val="006205AB"/>
    <w:rsid w:val="00620656"/>
    <w:rsid w:val="00621E02"/>
    <w:rsid w:val="006224B5"/>
    <w:rsid w:val="00622631"/>
    <w:rsid w:val="00622B35"/>
    <w:rsid w:val="00622BC3"/>
    <w:rsid w:val="006231D9"/>
    <w:rsid w:val="0062363A"/>
    <w:rsid w:val="00623C0D"/>
    <w:rsid w:val="006256B9"/>
    <w:rsid w:val="006256D7"/>
    <w:rsid w:val="006266A3"/>
    <w:rsid w:val="006300F3"/>
    <w:rsid w:val="00631072"/>
    <w:rsid w:val="006314F2"/>
    <w:rsid w:val="0063169D"/>
    <w:rsid w:val="00631E2E"/>
    <w:rsid w:val="006321A7"/>
    <w:rsid w:val="00632408"/>
    <w:rsid w:val="00632446"/>
    <w:rsid w:val="006334D0"/>
    <w:rsid w:val="00633C9F"/>
    <w:rsid w:val="00634600"/>
    <w:rsid w:val="00636A5E"/>
    <w:rsid w:val="00637185"/>
    <w:rsid w:val="00637443"/>
    <w:rsid w:val="006374ED"/>
    <w:rsid w:val="006400EB"/>
    <w:rsid w:val="006403F5"/>
    <w:rsid w:val="0064066D"/>
    <w:rsid w:val="00640E7B"/>
    <w:rsid w:val="006423BF"/>
    <w:rsid w:val="0064245A"/>
    <w:rsid w:val="00643061"/>
    <w:rsid w:val="00643DB5"/>
    <w:rsid w:val="0064456E"/>
    <w:rsid w:val="00644BF9"/>
    <w:rsid w:val="00645F56"/>
    <w:rsid w:val="0064600E"/>
    <w:rsid w:val="0064642C"/>
    <w:rsid w:val="00646637"/>
    <w:rsid w:val="00647202"/>
    <w:rsid w:val="006479DD"/>
    <w:rsid w:val="00647D71"/>
    <w:rsid w:val="0065025E"/>
    <w:rsid w:val="0065049F"/>
    <w:rsid w:val="006509A9"/>
    <w:rsid w:val="00650EB2"/>
    <w:rsid w:val="0065204F"/>
    <w:rsid w:val="0065215E"/>
    <w:rsid w:val="0065412A"/>
    <w:rsid w:val="00654695"/>
    <w:rsid w:val="0065473D"/>
    <w:rsid w:val="006550F3"/>
    <w:rsid w:val="00655685"/>
    <w:rsid w:val="006562CC"/>
    <w:rsid w:val="00656D6B"/>
    <w:rsid w:val="00657352"/>
    <w:rsid w:val="00657D34"/>
    <w:rsid w:val="00660230"/>
    <w:rsid w:val="0066051D"/>
    <w:rsid w:val="00660756"/>
    <w:rsid w:val="00661864"/>
    <w:rsid w:val="00662B32"/>
    <w:rsid w:val="00663001"/>
    <w:rsid w:val="006630C6"/>
    <w:rsid w:val="0066338B"/>
    <w:rsid w:val="0066539D"/>
    <w:rsid w:val="00666405"/>
    <w:rsid w:val="006665C7"/>
    <w:rsid w:val="00666980"/>
    <w:rsid w:val="00666DF2"/>
    <w:rsid w:val="00670900"/>
    <w:rsid w:val="00670AC6"/>
    <w:rsid w:val="00671F79"/>
    <w:rsid w:val="0067218B"/>
    <w:rsid w:val="0067246D"/>
    <w:rsid w:val="00672777"/>
    <w:rsid w:val="006741F8"/>
    <w:rsid w:val="0067476E"/>
    <w:rsid w:val="0067512F"/>
    <w:rsid w:val="006751FB"/>
    <w:rsid w:val="00675353"/>
    <w:rsid w:val="006756E9"/>
    <w:rsid w:val="00675ED2"/>
    <w:rsid w:val="006761C8"/>
    <w:rsid w:val="00676314"/>
    <w:rsid w:val="00676BA2"/>
    <w:rsid w:val="00677D27"/>
    <w:rsid w:val="0068036A"/>
    <w:rsid w:val="00682B4F"/>
    <w:rsid w:val="00684058"/>
    <w:rsid w:val="0068481A"/>
    <w:rsid w:val="00684DDA"/>
    <w:rsid w:val="00685327"/>
    <w:rsid w:val="00685772"/>
    <w:rsid w:val="0068601C"/>
    <w:rsid w:val="00686688"/>
    <w:rsid w:val="00687113"/>
    <w:rsid w:val="006871C1"/>
    <w:rsid w:val="0068724A"/>
    <w:rsid w:val="00687747"/>
    <w:rsid w:val="00687B4B"/>
    <w:rsid w:val="006904A4"/>
    <w:rsid w:val="00690C65"/>
    <w:rsid w:val="00690FB1"/>
    <w:rsid w:val="00691783"/>
    <w:rsid w:val="00691901"/>
    <w:rsid w:val="006921C9"/>
    <w:rsid w:val="006924C3"/>
    <w:rsid w:val="0069255F"/>
    <w:rsid w:val="006925EA"/>
    <w:rsid w:val="00692AFA"/>
    <w:rsid w:val="00692BF2"/>
    <w:rsid w:val="00692DAC"/>
    <w:rsid w:val="00695780"/>
    <w:rsid w:val="00695825"/>
    <w:rsid w:val="00695AFC"/>
    <w:rsid w:val="00697B01"/>
    <w:rsid w:val="00697BC3"/>
    <w:rsid w:val="00697C75"/>
    <w:rsid w:val="00697CC2"/>
    <w:rsid w:val="00697ED2"/>
    <w:rsid w:val="006A0852"/>
    <w:rsid w:val="006A095C"/>
    <w:rsid w:val="006A0F64"/>
    <w:rsid w:val="006A104B"/>
    <w:rsid w:val="006A2C35"/>
    <w:rsid w:val="006A2CFD"/>
    <w:rsid w:val="006A2E09"/>
    <w:rsid w:val="006A30F4"/>
    <w:rsid w:val="006A49B6"/>
    <w:rsid w:val="006A5079"/>
    <w:rsid w:val="006A5BBA"/>
    <w:rsid w:val="006A5CCC"/>
    <w:rsid w:val="006A5DE9"/>
    <w:rsid w:val="006A69B7"/>
    <w:rsid w:val="006A6B25"/>
    <w:rsid w:val="006A72C0"/>
    <w:rsid w:val="006B08EB"/>
    <w:rsid w:val="006B0BB2"/>
    <w:rsid w:val="006B0F83"/>
    <w:rsid w:val="006B26CB"/>
    <w:rsid w:val="006B2A96"/>
    <w:rsid w:val="006B2FE1"/>
    <w:rsid w:val="006B38EF"/>
    <w:rsid w:val="006B555A"/>
    <w:rsid w:val="006B579E"/>
    <w:rsid w:val="006B5B58"/>
    <w:rsid w:val="006B5C10"/>
    <w:rsid w:val="006C0EC4"/>
    <w:rsid w:val="006C108F"/>
    <w:rsid w:val="006C1851"/>
    <w:rsid w:val="006C3F54"/>
    <w:rsid w:val="006C3F8B"/>
    <w:rsid w:val="006C563E"/>
    <w:rsid w:val="006C5935"/>
    <w:rsid w:val="006C5B8E"/>
    <w:rsid w:val="006C7C9A"/>
    <w:rsid w:val="006C7E4F"/>
    <w:rsid w:val="006D15C9"/>
    <w:rsid w:val="006D166B"/>
    <w:rsid w:val="006D2093"/>
    <w:rsid w:val="006D297F"/>
    <w:rsid w:val="006D2D91"/>
    <w:rsid w:val="006D304C"/>
    <w:rsid w:val="006D35B6"/>
    <w:rsid w:val="006D361A"/>
    <w:rsid w:val="006D361F"/>
    <w:rsid w:val="006D38A4"/>
    <w:rsid w:val="006D3C4D"/>
    <w:rsid w:val="006D4441"/>
    <w:rsid w:val="006D4B6B"/>
    <w:rsid w:val="006D533F"/>
    <w:rsid w:val="006D549C"/>
    <w:rsid w:val="006D55F7"/>
    <w:rsid w:val="006D5E3D"/>
    <w:rsid w:val="006D5EBC"/>
    <w:rsid w:val="006D68FB"/>
    <w:rsid w:val="006D70DA"/>
    <w:rsid w:val="006D7D05"/>
    <w:rsid w:val="006D7E47"/>
    <w:rsid w:val="006E0041"/>
    <w:rsid w:val="006E01A5"/>
    <w:rsid w:val="006E0363"/>
    <w:rsid w:val="006E09B4"/>
    <w:rsid w:val="006E12EB"/>
    <w:rsid w:val="006E2367"/>
    <w:rsid w:val="006E2FCC"/>
    <w:rsid w:val="006E33B0"/>
    <w:rsid w:val="006E537B"/>
    <w:rsid w:val="006E58EC"/>
    <w:rsid w:val="006E5DD2"/>
    <w:rsid w:val="006E6028"/>
    <w:rsid w:val="006E6DBC"/>
    <w:rsid w:val="006F055A"/>
    <w:rsid w:val="006F13B0"/>
    <w:rsid w:val="006F1B4D"/>
    <w:rsid w:val="006F3511"/>
    <w:rsid w:val="006F35B4"/>
    <w:rsid w:val="006F3E35"/>
    <w:rsid w:val="006F504D"/>
    <w:rsid w:val="006F5BFF"/>
    <w:rsid w:val="006F5DE7"/>
    <w:rsid w:val="006F6125"/>
    <w:rsid w:val="006F64DD"/>
    <w:rsid w:val="006F73F5"/>
    <w:rsid w:val="00700472"/>
    <w:rsid w:val="007004E9"/>
    <w:rsid w:val="007013EF"/>
    <w:rsid w:val="00701884"/>
    <w:rsid w:val="00701EC4"/>
    <w:rsid w:val="00702918"/>
    <w:rsid w:val="0070300B"/>
    <w:rsid w:val="007046AE"/>
    <w:rsid w:val="00704E0D"/>
    <w:rsid w:val="007060DB"/>
    <w:rsid w:val="007069AA"/>
    <w:rsid w:val="00706D3A"/>
    <w:rsid w:val="007073C1"/>
    <w:rsid w:val="00707510"/>
    <w:rsid w:val="007077B2"/>
    <w:rsid w:val="00707AD5"/>
    <w:rsid w:val="00710862"/>
    <w:rsid w:val="00710865"/>
    <w:rsid w:val="00710DAE"/>
    <w:rsid w:val="007128DC"/>
    <w:rsid w:val="0071454C"/>
    <w:rsid w:val="00714A17"/>
    <w:rsid w:val="00715031"/>
    <w:rsid w:val="00715539"/>
    <w:rsid w:val="00716F0E"/>
    <w:rsid w:val="007171AB"/>
    <w:rsid w:val="00717A52"/>
    <w:rsid w:val="00720685"/>
    <w:rsid w:val="0072094D"/>
    <w:rsid w:val="00720AA4"/>
    <w:rsid w:val="007214C1"/>
    <w:rsid w:val="0072190E"/>
    <w:rsid w:val="00721A65"/>
    <w:rsid w:val="00722029"/>
    <w:rsid w:val="007224F3"/>
    <w:rsid w:val="00722821"/>
    <w:rsid w:val="0072290E"/>
    <w:rsid w:val="00722DFF"/>
    <w:rsid w:val="0072374B"/>
    <w:rsid w:val="00724B47"/>
    <w:rsid w:val="007250AF"/>
    <w:rsid w:val="0072546A"/>
    <w:rsid w:val="00725C38"/>
    <w:rsid w:val="00726891"/>
    <w:rsid w:val="00730509"/>
    <w:rsid w:val="0073187D"/>
    <w:rsid w:val="007319E9"/>
    <w:rsid w:val="007330F1"/>
    <w:rsid w:val="0073334E"/>
    <w:rsid w:val="0073365B"/>
    <w:rsid w:val="0073435A"/>
    <w:rsid w:val="007350FA"/>
    <w:rsid w:val="00735439"/>
    <w:rsid w:val="007365C7"/>
    <w:rsid w:val="00736971"/>
    <w:rsid w:val="00736AFA"/>
    <w:rsid w:val="00736D6E"/>
    <w:rsid w:val="00737B33"/>
    <w:rsid w:val="00737D79"/>
    <w:rsid w:val="00737F06"/>
    <w:rsid w:val="00740386"/>
    <w:rsid w:val="0074081E"/>
    <w:rsid w:val="00741606"/>
    <w:rsid w:val="00741622"/>
    <w:rsid w:val="007418B4"/>
    <w:rsid w:val="00741E57"/>
    <w:rsid w:val="00742159"/>
    <w:rsid w:val="00742334"/>
    <w:rsid w:val="00742A7E"/>
    <w:rsid w:val="007434AA"/>
    <w:rsid w:val="007439F0"/>
    <w:rsid w:val="007447A6"/>
    <w:rsid w:val="00746763"/>
    <w:rsid w:val="00746B5C"/>
    <w:rsid w:val="00747809"/>
    <w:rsid w:val="00750016"/>
    <w:rsid w:val="00751235"/>
    <w:rsid w:val="00751957"/>
    <w:rsid w:val="007525B2"/>
    <w:rsid w:val="007532B7"/>
    <w:rsid w:val="00753EE6"/>
    <w:rsid w:val="00753F4F"/>
    <w:rsid w:val="00754538"/>
    <w:rsid w:val="007556BE"/>
    <w:rsid w:val="00756F9E"/>
    <w:rsid w:val="00756FAD"/>
    <w:rsid w:val="00757519"/>
    <w:rsid w:val="00757538"/>
    <w:rsid w:val="0075798A"/>
    <w:rsid w:val="00760033"/>
    <w:rsid w:val="00760261"/>
    <w:rsid w:val="007606B7"/>
    <w:rsid w:val="007606C1"/>
    <w:rsid w:val="00761CD1"/>
    <w:rsid w:val="007621AC"/>
    <w:rsid w:val="007638C3"/>
    <w:rsid w:val="0076395B"/>
    <w:rsid w:val="00763B65"/>
    <w:rsid w:val="00763F6E"/>
    <w:rsid w:val="007640A1"/>
    <w:rsid w:val="00764FFE"/>
    <w:rsid w:val="00765C20"/>
    <w:rsid w:val="00766084"/>
    <w:rsid w:val="007678FF"/>
    <w:rsid w:val="007704A9"/>
    <w:rsid w:val="00770667"/>
    <w:rsid w:val="00770694"/>
    <w:rsid w:val="00770B08"/>
    <w:rsid w:val="007710C2"/>
    <w:rsid w:val="00772E17"/>
    <w:rsid w:val="00773352"/>
    <w:rsid w:val="00773518"/>
    <w:rsid w:val="00773654"/>
    <w:rsid w:val="00773CC6"/>
    <w:rsid w:val="00773E08"/>
    <w:rsid w:val="00774307"/>
    <w:rsid w:val="007743E0"/>
    <w:rsid w:val="00774602"/>
    <w:rsid w:val="007750ED"/>
    <w:rsid w:val="00775122"/>
    <w:rsid w:val="007767BC"/>
    <w:rsid w:val="00776ECA"/>
    <w:rsid w:val="00777E67"/>
    <w:rsid w:val="00780926"/>
    <w:rsid w:val="00780AAF"/>
    <w:rsid w:val="00780B97"/>
    <w:rsid w:val="00780C3B"/>
    <w:rsid w:val="00780DCE"/>
    <w:rsid w:val="0078125E"/>
    <w:rsid w:val="00781B19"/>
    <w:rsid w:val="00782538"/>
    <w:rsid w:val="00782C77"/>
    <w:rsid w:val="00782CE1"/>
    <w:rsid w:val="00782DF0"/>
    <w:rsid w:val="00783352"/>
    <w:rsid w:val="00783B26"/>
    <w:rsid w:val="007846D9"/>
    <w:rsid w:val="00784885"/>
    <w:rsid w:val="0078566D"/>
    <w:rsid w:val="00785FAB"/>
    <w:rsid w:val="00785FE7"/>
    <w:rsid w:val="00786F50"/>
    <w:rsid w:val="00787865"/>
    <w:rsid w:val="00787C74"/>
    <w:rsid w:val="007904DF"/>
    <w:rsid w:val="0079051A"/>
    <w:rsid w:val="007906D0"/>
    <w:rsid w:val="00790A3E"/>
    <w:rsid w:val="0079122D"/>
    <w:rsid w:val="00791BFA"/>
    <w:rsid w:val="00794F8E"/>
    <w:rsid w:val="00795416"/>
    <w:rsid w:val="00795D24"/>
    <w:rsid w:val="00797841"/>
    <w:rsid w:val="007A09D0"/>
    <w:rsid w:val="007A0F38"/>
    <w:rsid w:val="007A1F31"/>
    <w:rsid w:val="007A2A25"/>
    <w:rsid w:val="007A3D3F"/>
    <w:rsid w:val="007A3F4B"/>
    <w:rsid w:val="007A47F7"/>
    <w:rsid w:val="007A4CC4"/>
    <w:rsid w:val="007A524D"/>
    <w:rsid w:val="007A5411"/>
    <w:rsid w:val="007A7442"/>
    <w:rsid w:val="007B0171"/>
    <w:rsid w:val="007B1029"/>
    <w:rsid w:val="007B12E8"/>
    <w:rsid w:val="007B3539"/>
    <w:rsid w:val="007B3C95"/>
    <w:rsid w:val="007B44AD"/>
    <w:rsid w:val="007B4B61"/>
    <w:rsid w:val="007B4D1F"/>
    <w:rsid w:val="007B4E7C"/>
    <w:rsid w:val="007B6C85"/>
    <w:rsid w:val="007B72AF"/>
    <w:rsid w:val="007B7C33"/>
    <w:rsid w:val="007C0AA0"/>
    <w:rsid w:val="007C1D68"/>
    <w:rsid w:val="007C217F"/>
    <w:rsid w:val="007C2232"/>
    <w:rsid w:val="007C32D6"/>
    <w:rsid w:val="007C39C6"/>
    <w:rsid w:val="007C3F60"/>
    <w:rsid w:val="007C40BA"/>
    <w:rsid w:val="007C42FE"/>
    <w:rsid w:val="007C4971"/>
    <w:rsid w:val="007C4AD8"/>
    <w:rsid w:val="007C4FC4"/>
    <w:rsid w:val="007C6DE4"/>
    <w:rsid w:val="007D05D6"/>
    <w:rsid w:val="007D1B1E"/>
    <w:rsid w:val="007D201B"/>
    <w:rsid w:val="007D233B"/>
    <w:rsid w:val="007D2403"/>
    <w:rsid w:val="007D259F"/>
    <w:rsid w:val="007D2616"/>
    <w:rsid w:val="007D298A"/>
    <w:rsid w:val="007D32E1"/>
    <w:rsid w:val="007D333A"/>
    <w:rsid w:val="007D3E1A"/>
    <w:rsid w:val="007D446B"/>
    <w:rsid w:val="007D4D42"/>
    <w:rsid w:val="007D54F2"/>
    <w:rsid w:val="007D5FD9"/>
    <w:rsid w:val="007D7852"/>
    <w:rsid w:val="007D7D8A"/>
    <w:rsid w:val="007E1486"/>
    <w:rsid w:val="007E2197"/>
    <w:rsid w:val="007E3047"/>
    <w:rsid w:val="007E3242"/>
    <w:rsid w:val="007E3CD4"/>
    <w:rsid w:val="007E4572"/>
    <w:rsid w:val="007E5271"/>
    <w:rsid w:val="007E593C"/>
    <w:rsid w:val="007E5C01"/>
    <w:rsid w:val="007E6FD1"/>
    <w:rsid w:val="007F1250"/>
    <w:rsid w:val="007F1FCB"/>
    <w:rsid w:val="007F29FA"/>
    <w:rsid w:val="007F3154"/>
    <w:rsid w:val="007F35D1"/>
    <w:rsid w:val="007F3D57"/>
    <w:rsid w:val="007F3FD4"/>
    <w:rsid w:val="007F4283"/>
    <w:rsid w:val="007F465B"/>
    <w:rsid w:val="007F47A1"/>
    <w:rsid w:val="007F54DC"/>
    <w:rsid w:val="007F5C29"/>
    <w:rsid w:val="007F658A"/>
    <w:rsid w:val="007F788B"/>
    <w:rsid w:val="007F7C11"/>
    <w:rsid w:val="00800B2A"/>
    <w:rsid w:val="00800E89"/>
    <w:rsid w:val="008011E9"/>
    <w:rsid w:val="008018E4"/>
    <w:rsid w:val="00802A3E"/>
    <w:rsid w:val="00803E78"/>
    <w:rsid w:val="0080588B"/>
    <w:rsid w:val="00805BAB"/>
    <w:rsid w:val="00805DB1"/>
    <w:rsid w:val="00806C0E"/>
    <w:rsid w:val="00806DDC"/>
    <w:rsid w:val="00807F80"/>
    <w:rsid w:val="008104CD"/>
    <w:rsid w:val="008121ED"/>
    <w:rsid w:val="00812367"/>
    <w:rsid w:val="00812727"/>
    <w:rsid w:val="0081346B"/>
    <w:rsid w:val="00813937"/>
    <w:rsid w:val="00814396"/>
    <w:rsid w:val="0081451A"/>
    <w:rsid w:val="00814F83"/>
    <w:rsid w:val="00815ACE"/>
    <w:rsid w:val="00815B8D"/>
    <w:rsid w:val="00815F42"/>
    <w:rsid w:val="008160A9"/>
    <w:rsid w:val="00816DE1"/>
    <w:rsid w:val="008175D9"/>
    <w:rsid w:val="008179D4"/>
    <w:rsid w:val="00821766"/>
    <w:rsid w:val="0082197E"/>
    <w:rsid w:val="008221E6"/>
    <w:rsid w:val="008223DD"/>
    <w:rsid w:val="00823A1C"/>
    <w:rsid w:val="00823A47"/>
    <w:rsid w:val="0082411B"/>
    <w:rsid w:val="0082429B"/>
    <w:rsid w:val="00824315"/>
    <w:rsid w:val="0082491B"/>
    <w:rsid w:val="008258A0"/>
    <w:rsid w:val="008269BF"/>
    <w:rsid w:val="00827A84"/>
    <w:rsid w:val="00830038"/>
    <w:rsid w:val="00830338"/>
    <w:rsid w:val="00830BCE"/>
    <w:rsid w:val="00831558"/>
    <w:rsid w:val="0083205E"/>
    <w:rsid w:val="00832254"/>
    <w:rsid w:val="00832937"/>
    <w:rsid w:val="00832CC1"/>
    <w:rsid w:val="008353DD"/>
    <w:rsid w:val="00836A61"/>
    <w:rsid w:val="0083733B"/>
    <w:rsid w:val="00837F82"/>
    <w:rsid w:val="00840BB6"/>
    <w:rsid w:val="00841537"/>
    <w:rsid w:val="00841761"/>
    <w:rsid w:val="008417B1"/>
    <w:rsid w:val="00841996"/>
    <w:rsid w:val="00841A39"/>
    <w:rsid w:val="00842356"/>
    <w:rsid w:val="00843749"/>
    <w:rsid w:val="00844109"/>
    <w:rsid w:val="00845656"/>
    <w:rsid w:val="00845BDC"/>
    <w:rsid w:val="00846B5A"/>
    <w:rsid w:val="008508D7"/>
    <w:rsid w:val="00851D47"/>
    <w:rsid w:val="00853551"/>
    <w:rsid w:val="00853810"/>
    <w:rsid w:val="00853AB8"/>
    <w:rsid w:val="00853C38"/>
    <w:rsid w:val="00854219"/>
    <w:rsid w:val="0085497E"/>
    <w:rsid w:val="00854AA9"/>
    <w:rsid w:val="00854BCE"/>
    <w:rsid w:val="00854DAC"/>
    <w:rsid w:val="00855269"/>
    <w:rsid w:val="008558ED"/>
    <w:rsid w:val="00855D7E"/>
    <w:rsid w:val="00855EC2"/>
    <w:rsid w:val="008563CE"/>
    <w:rsid w:val="008564C6"/>
    <w:rsid w:val="00856CB3"/>
    <w:rsid w:val="008575A5"/>
    <w:rsid w:val="00857EAA"/>
    <w:rsid w:val="008608AA"/>
    <w:rsid w:val="00861647"/>
    <w:rsid w:val="008620A1"/>
    <w:rsid w:val="00864019"/>
    <w:rsid w:val="0086420A"/>
    <w:rsid w:val="008645DB"/>
    <w:rsid w:val="008645F9"/>
    <w:rsid w:val="00864E3E"/>
    <w:rsid w:val="00864FC1"/>
    <w:rsid w:val="008658BE"/>
    <w:rsid w:val="00866514"/>
    <w:rsid w:val="0086652D"/>
    <w:rsid w:val="00866530"/>
    <w:rsid w:val="0087106A"/>
    <w:rsid w:val="008711AD"/>
    <w:rsid w:val="0087149B"/>
    <w:rsid w:val="0087152D"/>
    <w:rsid w:val="00871A02"/>
    <w:rsid w:val="0087304F"/>
    <w:rsid w:val="008731D6"/>
    <w:rsid w:val="00873B4F"/>
    <w:rsid w:val="00873D7D"/>
    <w:rsid w:val="00873E3C"/>
    <w:rsid w:val="00873E46"/>
    <w:rsid w:val="0087407E"/>
    <w:rsid w:val="00875AFF"/>
    <w:rsid w:val="008778CF"/>
    <w:rsid w:val="00877D84"/>
    <w:rsid w:val="008801D8"/>
    <w:rsid w:val="00880EB7"/>
    <w:rsid w:val="00881A43"/>
    <w:rsid w:val="00881AD9"/>
    <w:rsid w:val="00882AFD"/>
    <w:rsid w:val="00882F84"/>
    <w:rsid w:val="008831BE"/>
    <w:rsid w:val="00883ACA"/>
    <w:rsid w:val="00883E2E"/>
    <w:rsid w:val="00884480"/>
    <w:rsid w:val="008844E3"/>
    <w:rsid w:val="008859A8"/>
    <w:rsid w:val="00886212"/>
    <w:rsid w:val="008866A1"/>
    <w:rsid w:val="00887F56"/>
    <w:rsid w:val="00890D7E"/>
    <w:rsid w:val="00891E52"/>
    <w:rsid w:val="00892527"/>
    <w:rsid w:val="00892A3E"/>
    <w:rsid w:val="00892CC6"/>
    <w:rsid w:val="008935F4"/>
    <w:rsid w:val="00893AE9"/>
    <w:rsid w:val="00894985"/>
    <w:rsid w:val="00895297"/>
    <w:rsid w:val="008956D1"/>
    <w:rsid w:val="008959CD"/>
    <w:rsid w:val="00895F62"/>
    <w:rsid w:val="00896589"/>
    <w:rsid w:val="008966FB"/>
    <w:rsid w:val="00897E6D"/>
    <w:rsid w:val="008A0734"/>
    <w:rsid w:val="008A0881"/>
    <w:rsid w:val="008A0BA6"/>
    <w:rsid w:val="008A2C28"/>
    <w:rsid w:val="008A32C6"/>
    <w:rsid w:val="008A4E19"/>
    <w:rsid w:val="008A4F41"/>
    <w:rsid w:val="008A53A5"/>
    <w:rsid w:val="008A6BBC"/>
    <w:rsid w:val="008A6CE5"/>
    <w:rsid w:val="008A6E8E"/>
    <w:rsid w:val="008A7451"/>
    <w:rsid w:val="008A7F9B"/>
    <w:rsid w:val="008B0307"/>
    <w:rsid w:val="008B07EF"/>
    <w:rsid w:val="008B0D75"/>
    <w:rsid w:val="008B1197"/>
    <w:rsid w:val="008B226E"/>
    <w:rsid w:val="008B2E47"/>
    <w:rsid w:val="008B3276"/>
    <w:rsid w:val="008B3AC8"/>
    <w:rsid w:val="008B3E3E"/>
    <w:rsid w:val="008B453E"/>
    <w:rsid w:val="008B4C2D"/>
    <w:rsid w:val="008B5307"/>
    <w:rsid w:val="008B57D7"/>
    <w:rsid w:val="008B5B72"/>
    <w:rsid w:val="008B7289"/>
    <w:rsid w:val="008B7D7B"/>
    <w:rsid w:val="008B7DEC"/>
    <w:rsid w:val="008C002F"/>
    <w:rsid w:val="008C2141"/>
    <w:rsid w:val="008C2522"/>
    <w:rsid w:val="008C3294"/>
    <w:rsid w:val="008C3395"/>
    <w:rsid w:val="008C3C17"/>
    <w:rsid w:val="008C3C3E"/>
    <w:rsid w:val="008C3E4E"/>
    <w:rsid w:val="008C4948"/>
    <w:rsid w:val="008C521C"/>
    <w:rsid w:val="008C5637"/>
    <w:rsid w:val="008C5E3A"/>
    <w:rsid w:val="008C5F5D"/>
    <w:rsid w:val="008C6957"/>
    <w:rsid w:val="008C69B2"/>
    <w:rsid w:val="008C6C5B"/>
    <w:rsid w:val="008D0136"/>
    <w:rsid w:val="008D0DBE"/>
    <w:rsid w:val="008D1158"/>
    <w:rsid w:val="008D4A77"/>
    <w:rsid w:val="008D600A"/>
    <w:rsid w:val="008D6CC5"/>
    <w:rsid w:val="008E01BF"/>
    <w:rsid w:val="008E03FF"/>
    <w:rsid w:val="008E162D"/>
    <w:rsid w:val="008E18F2"/>
    <w:rsid w:val="008E2637"/>
    <w:rsid w:val="008E38E8"/>
    <w:rsid w:val="008E3C4C"/>
    <w:rsid w:val="008E3EA2"/>
    <w:rsid w:val="008E4A0C"/>
    <w:rsid w:val="008E4B4E"/>
    <w:rsid w:val="008E4B73"/>
    <w:rsid w:val="008E6316"/>
    <w:rsid w:val="008E678E"/>
    <w:rsid w:val="008E76F4"/>
    <w:rsid w:val="008F0987"/>
    <w:rsid w:val="008F0E58"/>
    <w:rsid w:val="008F142C"/>
    <w:rsid w:val="008F1A97"/>
    <w:rsid w:val="008F3970"/>
    <w:rsid w:val="008F3E34"/>
    <w:rsid w:val="008F409E"/>
    <w:rsid w:val="008F49E9"/>
    <w:rsid w:val="008F4DD4"/>
    <w:rsid w:val="008F51CF"/>
    <w:rsid w:val="008F57E8"/>
    <w:rsid w:val="008F6CA4"/>
    <w:rsid w:val="008F7531"/>
    <w:rsid w:val="008F7749"/>
    <w:rsid w:val="00900423"/>
    <w:rsid w:val="0090088C"/>
    <w:rsid w:val="00900EC1"/>
    <w:rsid w:val="009016B9"/>
    <w:rsid w:val="00901828"/>
    <w:rsid w:val="00901963"/>
    <w:rsid w:val="00901FC6"/>
    <w:rsid w:val="00902D22"/>
    <w:rsid w:val="00902F22"/>
    <w:rsid w:val="00903054"/>
    <w:rsid w:val="0090367F"/>
    <w:rsid w:val="0090394C"/>
    <w:rsid w:val="00905142"/>
    <w:rsid w:val="00905593"/>
    <w:rsid w:val="00905695"/>
    <w:rsid w:val="00905F80"/>
    <w:rsid w:val="00906C51"/>
    <w:rsid w:val="00906F9D"/>
    <w:rsid w:val="00910736"/>
    <w:rsid w:val="009109F2"/>
    <w:rsid w:val="00910CCB"/>
    <w:rsid w:val="00910DFC"/>
    <w:rsid w:val="0091151C"/>
    <w:rsid w:val="00911959"/>
    <w:rsid w:val="0091224E"/>
    <w:rsid w:val="009127B8"/>
    <w:rsid w:val="00912C45"/>
    <w:rsid w:val="009135D8"/>
    <w:rsid w:val="0091379E"/>
    <w:rsid w:val="00913EF8"/>
    <w:rsid w:val="00914269"/>
    <w:rsid w:val="00915509"/>
    <w:rsid w:val="00915C82"/>
    <w:rsid w:val="0091689B"/>
    <w:rsid w:val="0091729B"/>
    <w:rsid w:val="009178E6"/>
    <w:rsid w:val="00917BD2"/>
    <w:rsid w:val="00917ECF"/>
    <w:rsid w:val="0092035A"/>
    <w:rsid w:val="00920D79"/>
    <w:rsid w:val="00921474"/>
    <w:rsid w:val="00921C31"/>
    <w:rsid w:val="00924AE0"/>
    <w:rsid w:val="009268AD"/>
    <w:rsid w:val="009276A2"/>
    <w:rsid w:val="00927D99"/>
    <w:rsid w:val="00930454"/>
    <w:rsid w:val="009304FE"/>
    <w:rsid w:val="0093095E"/>
    <w:rsid w:val="00931159"/>
    <w:rsid w:val="00931303"/>
    <w:rsid w:val="00931CC0"/>
    <w:rsid w:val="00933A2D"/>
    <w:rsid w:val="00934CD2"/>
    <w:rsid w:val="009351BF"/>
    <w:rsid w:val="00935FF7"/>
    <w:rsid w:val="0093684F"/>
    <w:rsid w:val="00936B7B"/>
    <w:rsid w:val="009374DA"/>
    <w:rsid w:val="00937E0A"/>
    <w:rsid w:val="00937FCB"/>
    <w:rsid w:val="0094045A"/>
    <w:rsid w:val="00940DEC"/>
    <w:rsid w:val="00941E0F"/>
    <w:rsid w:val="00941EAD"/>
    <w:rsid w:val="00943622"/>
    <w:rsid w:val="00943F42"/>
    <w:rsid w:val="0094477C"/>
    <w:rsid w:val="00944925"/>
    <w:rsid w:val="00944B46"/>
    <w:rsid w:val="00945CC6"/>
    <w:rsid w:val="00947485"/>
    <w:rsid w:val="00947EA0"/>
    <w:rsid w:val="00950E4B"/>
    <w:rsid w:val="009514B3"/>
    <w:rsid w:val="00951FB8"/>
    <w:rsid w:val="00952065"/>
    <w:rsid w:val="00952B3A"/>
    <w:rsid w:val="00953C89"/>
    <w:rsid w:val="00954A5E"/>
    <w:rsid w:val="009565E7"/>
    <w:rsid w:val="009570B9"/>
    <w:rsid w:val="0095746E"/>
    <w:rsid w:val="00957899"/>
    <w:rsid w:val="00960165"/>
    <w:rsid w:val="00960748"/>
    <w:rsid w:val="00961249"/>
    <w:rsid w:val="0096201C"/>
    <w:rsid w:val="0096263A"/>
    <w:rsid w:val="00962A1E"/>
    <w:rsid w:val="00962AAA"/>
    <w:rsid w:val="009636D9"/>
    <w:rsid w:val="00963E71"/>
    <w:rsid w:val="00963F9D"/>
    <w:rsid w:val="0096402C"/>
    <w:rsid w:val="009644FB"/>
    <w:rsid w:val="009653C7"/>
    <w:rsid w:val="00965DF9"/>
    <w:rsid w:val="00967BD6"/>
    <w:rsid w:val="00970FE5"/>
    <w:rsid w:val="00971126"/>
    <w:rsid w:val="0097126C"/>
    <w:rsid w:val="009719C5"/>
    <w:rsid w:val="00971DF9"/>
    <w:rsid w:val="009721E5"/>
    <w:rsid w:val="00972648"/>
    <w:rsid w:val="009729AE"/>
    <w:rsid w:val="00976478"/>
    <w:rsid w:val="00976AB3"/>
    <w:rsid w:val="00976D51"/>
    <w:rsid w:val="0097738F"/>
    <w:rsid w:val="00977B15"/>
    <w:rsid w:val="00980E5D"/>
    <w:rsid w:val="009819ED"/>
    <w:rsid w:val="00982E57"/>
    <w:rsid w:val="00982FC1"/>
    <w:rsid w:val="00983673"/>
    <w:rsid w:val="0098378B"/>
    <w:rsid w:val="00983B95"/>
    <w:rsid w:val="00983FFD"/>
    <w:rsid w:val="00984019"/>
    <w:rsid w:val="009847F5"/>
    <w:rsid w:val="00984AB3"/>
    <w:rsid w:val="009855C7"/>
    <w:rsid w:val="00986EA9"/>
    <w:rsid w:val="00987B0A"/>
    <w:rsid w:val="00990017"/>
    <w:rsid w:val="0099136B"/>
    <w:rsid w:val="00991B2F"/>
    <w:rsid w:val="00991C18"/>
    <w:rsid w:val="00991D08"/>
    <w:rsid w:val="00992638"/>
    <w:rsid w:val="00993880"/>
    <w:rsid w:val="00994513"/>
    <w:rsid w:val="0099476B"/>
    <w:rsid w:val="0099509B"/>
    <w:rsid w:val="009953F0"/>
    <w:rsid w:val="00995DFE"/>
    <w:rsid w:val="00995EC7"/>
    <w:rsid w:val="009977DB"/>
    <w:rsid w:val="00997DE5"/>
    <w:rsid w:val="009A021D"/>
    <w:rsid w:val="009A04D3"/>
    <w:rsid w:val="009A0ED1"/>
    <w:rsid w:val="009A0F5C"/>
    <w:rsid w:val="009A1033"/>
    <w:rsid w:val="009A18B6"/>
    <w:rsid w:val="009A1D7E"/>
    <w:rsid w:val="009A2909"/>
    <w:rsid w:val="009A31E6"/>
    <w:rsid w:val="009A40DB"/>
    <w:rsid w:val="009A4486"/>
    <w:rsid w:val="009A4808"/>
    <w:rsid w:val="009A522C"/>
    <w:rsid w:val="009A5C47"/>
    <w:rsid w:val="009A5D6A"/>
    <w:rsid w:val="009A6744"/>
    <w:rsid w:val="009A6DFB"/>
    <w:rsid w:val="009B11A4"/>
    <w:rsid w:val="009B11BF"/>
    <w:rsid w:val="009B11DD"/>
    <w:rsid w:val="009B1325"/>
    <w:rsid w:val="009B13F0"/>
    <w:rsid w:val="009B21C5"/>
    <w:rsid w:val="009B223C"/>
    <w:rsid w:val="009B2FBB"/>
    <w:rsid w:val="009B416F"/>
    <w:rsid w:val="009B428A"/>
    <w:rsid w:val="009B4B8D"/>
    <w:rsid w:val="009B4FD9"/>
    <w:rsid w:val="009B583E"/>
    <w:rsid w:val="009B6294"/>
    <w:rsid w:val="009B6389"/>
    <w:rsid w:val="009B6680"/>
    <w:rsid w:val="009B69A3"/>
    <w:rsid w:val="009B6B21"/>
    <w:rsid w:val="009C1662"/>
    <w:rsid w:val="009C1A36"/>
    <w:rsid w:val="009C1DA2"/>
    <w:rsid w:val="009C2942"/>
    <w:rsid w:val="009C3147"/>
    <w:rsid w:val="009C3B3F"/>
    <w:rsid w:val="009C584E"/>
    <w:rsid w:val="009C62A1"/>
    <w:rsid w:val="009C6D5B"/>
    <w:rsid w:val="009C74BB"/>
    <w:rsid w:val="009C758D"/>
    <w:rsid w:val="009C77AD"/>
    <w:rsid w:val="009C79D4"/>
    <w:rsid w:val="009D0C03"/>
    <w:rsid w:val="009D10A8"/>
    <w:rsid w:val="009D1265"/>
    <w:rsid w:val="009D13D2"/>
    <w:rsid w:val="009D1E6B"/>
    <w:rsid w:val="009D2040"/>
    <w:rsid w:val="009D235C"/>
    <w:rsid w:val="009D2584"/>
    <w:rsid w:val="009D3010"/>
    <w:rsid w:val="009D3410"/>
    <w:rsid w:val="009D55A1"/>
    <w:rsid w:val="009D6084"/>
    <w:rsid w:val="009D6191"/>
    <w:rsid w:val="009D6362"/>
    <w:rsid w:val="009D6FA6"/>
    <w:rsid w:val="009E07C8"/>
    <w:rsid w:val="009E1273"/>
    <w:rsid w:val="009E2755"/>
    <w:rsid w:val="009E3041"/>
    <w:rsid w:val="009E3312"/>
    <w:rsid w:val="009E3875"/>
    <w:rsid w:val="009E3925"/>
    <w:rsid w:val="009E3AA6"/>
    <w:rsid w:val="009E3C68"/>
    <w:rsid w:val="009E3D61"/>
    <w:rsid w:val="009E44DC"/>
    <w:rsid w:val="009E466D"/>
    <w:rsid w:val="009E5806"/>
    <w:rsid w:val="009E5E22"/>
    <w:rsid w:val="009E624F"/>
    <w:rsid w:val="009E65F1"/>
    <w:rsid w:val="009E6DC1"/>
    <w:rsid w:val="009F00E0"/>
    <w:rsid w:val="009F063E"/>
    <w:rsid w:val="009F182D"/>
    <w:rsid w:val="009F1940"/>
    <w:rsid w:val="009F297E"/>
    <w:rsid w:val="009F36DA"/>
    <w:rsid w:val="009F45AB"/>
    <w:rsid w:val="009F4F30"/>
    <w:rsid w:val="009F62D5"/>
    <w:rsid w:val="009F7E5A"/>
    <w:rsid w:val="00A00778"/>
    <w:rsid w:val="00A008F4"/>
    <w:rsid w:val="00A00A08"/>
    <w:rsid w:val="00A00CA6"/>
    <w:rsid w:val="00A01506"/>
    <w:rsid w:val="00A0239D"/>
    <w:rsid w:val="00A026A6"/>
    <w:rsid w:val="00A02D3B"/>
    <w:rsid w:val="00A02EF7"/>
    <w:rsid w:val="00A03A61"/>
    <w:rsid w:val="00A03D58"/>
    <w:rsid w:val="00A04611"/>
    <w:rsid w:val="00A0644C"/>
    <w:rsid w:val="00A066E2"/>
    <w:rsid w:val="00A0671F"/>
    <w:rsid w:val="00A075C7"/>
    <w:rsid w:val="00A10139"/>
    <w:rsid w:val="00A103FE"/>
    <w:rsid w:val="00A10746"/>
    <w:rsid w:val="00A10BD3"/>
    <w:rsid w:val="00A10C8E"/>
    <w:rsid w:val="00A10CA6"/>
    <w:rsid w:val="00A110E6"/>
    <w:rsid w:val="00A11208"/>
    <w:rsid w:val="00A120A3"/>
    <w:rsid w:val="00A12125"/>
    <w:rsid w:val="00A125E6"/>
    <w:rsid w:val="00A13040"/>
    <w:rsid w:val="00A1304E"/>
    <w:rsid w:val="00A13203"/>
    <w:rsid w:val="00A1422F"/>
    <w:rsid w:val="00A15109"/>
    <w:rsid w:val="00A154BA"/>
    <w:rsid w:val="00A15771"/>
    <w:rsid w:val="00A16837"/>
    <w:rsid w:val="00A17254"/>
    <w:rsid w:val="00A20126"/>
    <w:rsid w:val="00A212DA"/>
    <w:rsid w:val="00A21614"/>
    <w:rsid w:val="00A2253A"/>
    <w:rsid w:val="00A23903"/>
    <w:rsid w:val="00A2400F"/>
    <w:rsid w:val="00A24404"/>
    <w:rsid w:val="00A258C9"/>
    <w:rsid w:val="00A2718C"/>
    <w:rsid w:val="00A27395"/>
    <w:rsid w:val="00A302DA"/>
    <w:rsid w:val="00A304CF"/>
    <w:rsid w:val="00A30531"/>
    <w:rsid w:val="00A306C7"/>
    <w:rsid w:val="00A30AD3"/>
    <w:rsid w:val="00A31004"/>
    <w:rsid w:val="00A3166E"/>
    <w:rsid w:val="00A31E96"/>
    <w:rsid w:val="00A31FD6"/>
    <w:rsid w:val="00A32262"/>
    <w:rsid w:val="00A323CD"/>
    <w:rsid w:val="00A3251D"/>
    <w:rsid w:val="00A325FC"/>
    <w:rsid w:val="00A32626"/>
    <w:rsid w:val="00A3379F"/>
    <w:rsid w:val="00A34F81"/>
    <w:rsid w:val="00A35113"/>
    <w:rsid w:val="00A35C97"/>
    <w:rsid w:val="00A371F6"/>
    <w:rsid w:val="00A37555"/>
    <w:rsid w:val="00A37785"/>
    <w:rsid w:val="00A40016"/>
    <w:rsid w:val="00A4045A"/>
    <w:rsid w:val="00A413D2"/>
    <w:rsid w:val="00A4140C"/>
    <w:rsid w:val="00A41D60"/>
    <w:rsid w:val="00A41E55"/>
    <w:rsid w:val="00A4220E"/>
    <w:rsid w:val="00A432A1"/>
    <w:rsid w:val="00A435C6"/>
    <w:rsid w:val="00A4360B"/>
    <w:rsid w:val="00A4363B"/>
    <w:rsid w:val="00A43A21"/>
    <w:rsid w:val="00A43BF9"/>
    <w:rsid w:val="00A443E7"/>
    <w:rsid w:val="00A464EB"/>
    <w:rsid w:val="00A464FB"/>
    <w:rsid w:val="00A47584"/>
    <w:rsid w:val="00A47B23"/>
    <w:rsid w:val="00A503BA"/>
    <w:rsid w:val="00A505F5"/>
    <w:rsid w:val="00A5073F"/>
    <w:rsid w:val="00A507E1"/>
    <w:rsid w:val="00A50A8A"/>
    <w:rsid w:val="00A51AC5"/>
    <w:rsid w:val="00A52440"/>
    <w:rsid w:val="00A52536"/>
    <w:rsid w:val="00A527DB"/>
    <w:rsid w:val="00A536B2"/>
    <w:rsid w:val="00A53D05"/>
    <w:rsid w:val="00A54A6A"/>
    <w:rsid w:val="00A55744"/>
    <w:rsid w:val="00A5586D"/>
    <w:rsid w:val="00A55A0C"/>
    <w:rsid w:val="00A5626E"/>
    <w:rsid w:val="00A56292"/>
    <w:rsid w:val="00A569AA"/>
    <w:rsid w:val="00A56A38"/>
    <w:rsid w:val="00A56AA9"/>
    <w:rsid w:val="00A56B39"/>
    <w:rsid w:val="00A6020D"/>
    <w:rsid w:val="00A606F2"/>
    <w:rsid w:val="00A612FA"/>
    <w:rsid w:val="00A613E2"/>
    <w:rsid w:val="00A61B13"/>
    <w:rsid w:val="00A61E79"/>
    <w:rsid w:val="00A63CA5"/>
    <w:rsid w:val="00A6449D"/>
    <w:rsid w:val="00A64874"/>
    <w:rsid w:val="00A64A99"/>
    <w:rsid w:val="00A65E6E"/>
    <w:rsid w:val="00A660FB"/>
    <w:rsid w:val="00A66140"/>
    <w:rsid w:val="00A66B24"/>
    <w:rsid w:val="00A66BFD"/>
    <w:rsid w:val="00A672AC"/>
    <w:rsid w:val="00A67E58"/>
    <w:rsid w:val="00A7098D"/>
    <w:rsid w:val="00A70B80"/>
    <w:rsid w:val="00A70FD5"/>
    <w:rsid w:val="00A72236"/>
    <w:rsid w:val="00A72771"/>
    <w:rsid w:val="00A72ADA"/>
    <w:rsid w:val="00A7448D"/>
    <w:rsid w:val="00A755CD"/>
    <w:rsid w:val="00A7603B"/>
    <w:rsid w:val="00A764D9"/>
    <w:rsid w:val="00A77EBF"/>
    <w:rsid w:val="00A803BD"/>
    <w:rsid w:val="00A80A0A"/>
    <w:rsid w:val="00A80A1F"/>
    <w:rsid w:val="00A80E46"/>
    <w:rsid w:val="00A8100E"/>
    <w:rsid w:val="00A8152A"/>
    <w:rsid w:val="00A8419B"/>
    <w:rsid w:val="00A85038"/>
    <w:rsid w:val="00A85395"/>
    <w:rsid w:val="00A860C4"/>
    <w:rsid w:val="00A862C4"/>
    <w:rsid w:val="00A8658C"/>
    <w:rsid w:val="00A877F2"/>
    <w:rsid w:val="00A90A06"/>
    <w:rsid w:val="00A91517"/>
    <w:rsid w:val="00A92B69"/>
    <w:rsid w:val="00A930D9"/>
    <w:rsid w:val="00A94688"/>
    <w:rsid w:val="00A9564D"/>
    <w:rsid w:val="00A9569A"/>
    <w:rsid w:val="00A9588C"/>
    <w:rsid w:val="00A95925"/>
    <w:rsid w:val="00A9625E"/>
    <w:rsid w:val="00A9632B"/>
    <w:rsid w:val="00A963D1"/>
    <w:rsid w:val="00A96448"/>
    <w:rsid w:val="00A968F0"/>
    <w:rsid w:val="00A976A0"/>
    <w:rsid w:val="00AA1417"/>
    <w:rsid w:val="00AA1D9F"/>
    <w:rsid w:val="00AA2205"/>
    <w:rsid w:val="00AA23C2"/>
    <w:rsid w:val="00AA295B"/>
    <w:rsid w:val="00AA2E50"/>
    <w:rsid w:val="00AA2E71"/>
    <w:rsid w:val="00AA3029"/>
    <w:rsid w:val="00AA3044"/>
    <w:rsid w:val="00AA339C"/>
    <w:rsid w:val="00AA4777"/>
    <w:rsid w:val="00AA71E0"/>
    <w:rsid w:val="00AB18C3"/>
    <w:rsid w:val="00AB2080"/>
    <w:rsid w:val="00AB35D7"/>
    <w:rsid w:val="00AB3A34"/>
    <w:rsid w:val="00AB3B3F"/>
    <w:rsid w:val="00AB4697"/>
    <w:rsid w:val="00AB4D54"/>
    <w:rsid w:val="00AB6FB2"/>
    <w:rsid w:val="00AB76E3"/>
    <w:rsid w:val="00AB7B2C"/>
    <w:rsid w:val="00AC11E2"/>
    <w:rsid w:val="00AC1A96"/>
    <w:rsid w:val="00AC1D2B"/>
    <w:rsid w:val="00AC23FE"/>
    <w:rsid w:val="00AC26FF"/>
    <w:rsid w:val="00AC2D28"/>
    <w:rsid w:val="00AC3C90"/>
    <w:rsid w:val="00AC3EA0"/>
    <w:rsid w:val="00AC498D"/>
    <w:rsid w:val="00AC5C51"/>
    <w:rsid w:val="00AC5D97"/>
    <w:rsid w:val="00AC6391"/>
    <w:rsid w:val="00AC67E4"/>
    <w:rsid w:val="00AC73D8"/>
    <w:rsid w:val="00AC7482"/>
    <w:rsid w:val="00AC7B2D"/>
    <w:rsid w:val="00AD0768"/>
    <w:rsid w:val="00AD0977"/>
    <w:rsid w:val="00AD0B72"/>
    <w:rsid w:val="00AD101F"/>
    <w:rsid w:val="00AD11B2"/>
    <w:rsid w:val="00AD15A7"/>
    <w:rsid w:val="00AD1773"/>
    <w:rsid w:val="00AD1CF9"/>
    <w:rsid w:val="00AD2811"/>
    <w:rsid w:val="00AD2A82"/>
    <w:rsid w:val="00AD2AFE"/>
    <w:rsid w:val="00AD31CE"/>
    <w:rsid w:val="00AD4E99"/>
    <w:rsid w:val="00AD5628"/>
    <w:rsid w:val="00AD5B5C"/>
    <w:rsid w:val="00AD6D04"/>
    <w:rsid w:val="00AD73F0"/>
    <w:rsid w:val="00AE063C"/>
    <w:rsid w:val="00AE12DD"/>
    <w:rsid w:val="00AE227F"/>
    <w:rsid w:val="00AE26AF"/>
    <w:rsid w:val="00AE3207"/>
    <w:rsid w:val="00AE6F72"/>
    <w:rsid w:val="00AE7D5A"/>
    <w:rsid w:val="00AE7ED5"/>
    <w:rsid w:val="00AF0656"/>
    <w:rsid w:val="00AF075D"/>
    <w:rsid w:val="00AF0DCB"/>
    <w:rsid w:val="00AF2267"/>
    <w:rsid w:val="00AF254C"/>
    <w:rsid w:val="00AF34EC"/>
    <w:rsid w:val="00AF3888"/>
    <w:rsid w:val="00AF3C40"/>
    <w:rsid w:val="00AF3C92"/>
    <w:rsid w:val="00AF3CA8"/>
    <w:rsid w:val="00AF5194"/>
    <w:rsid w:val="00AF6009"/>
    <w:rsid w:val="00AF682C"/>
    <w:rsid w:val="00AF74D4"/>
    <w:rsid w:val="00B00650"/>
    <w:rsid w:val="00B012F2"/>
    <w:rsid w:val="00B019B9"/>
    <w:rsid w:val="00B01D44"/>
    <w:rsid w:val="00B02142"/>
    <w:rsid w:val="00B02195"/>
    <w:rsid w:val="00B02338"/>
    <w:rsid w:val="00B02AFA"/>
    <w:rsid w:val="00B03C27"/>
    <w:rsid w:val="00B04A03"/>
    <w:rsid w:val="00B10DA9"/>
    <w:rsid w:val="00B117DD"/>
    <w:rsid w:val="00B1229A"/>
    <w:rsid w:val="00B129EF"/>
    <w:rsid w:val="00B12E70"/>
    <w:rsid w:val="00B144F7"/>
    <w:rsid w:val="00B15085"/>
    <w:rsid w:val="00B1528B"/>
    <w:rsid w:val="00B15B9C"/>
    <w:rsid w:val="00B15F56"/>
    <w:rsid w:val="00B16709"/>
    <w:rsid w:val="00B16EEE"/>
    <w:rsid w:val="00B16FCB"/>
    <w:rsid w:val="00B1745C"/>
    <w:rsid w:val="00B1761C"/>
    <w:rsid w:val="00B203A0"/>
    <w:rsid w:val="00B203A3"/>
    <w:rsid w:val="00B20965"/>
    <w:rsid w:val="00B2132D"/>
    <w:rsid w:val="00B2273B"/>
    <w:rsid w:val="00B23329"/>
    <w:rsid w:val="00B2564C"/>
    <w:rsid w:val="00B2625B"/>
    <w:rsid w:val="00B26C1F"/>
    <w:rsid w:val="00B27E84"/>
    <w:rsid w:val="00B30249"/>
    <w:rsid w:val="00B3175F"/>
    <w:rsid w:val="00B31B0A"/>
    <w:rsid w:val="00B3215C"/>
    <w:rsid w:val="00B325C1"/>
    <w:rsid w:val="00B32C01"/>
    <w:rsid w:val="00B3351E"/>
    <w:rsid w:val="00B34455"/>
    <w:rsid w:val="00B34CC6"/>
    <w:rsid w:val="00B34F97"/>
    <w:rsid w:val="00B350F7"/>
    <w:rsid w:val="00B35252"/>
    <w:rsid w:val="00B35302"/>
    <w:rsid w:val="00B36732"/>
    <w:rsid w:val="00B36B54"/>
    <w:rsid w:val="00B413F5"/>
    <w:rsid w:val="00B41E10"/>
    <w:rsid w:val="00B438C1"/>
    <w:rsid w:val="00B44210"/>
    <w:rsid w:val="00B467E9"/>
    <w:rsid w:val="00B46F7A"/>
    <w:rsid w:val="00B476FC"/>
    <w:rsid w:val="00B504D4"/>
    <w:rsid w:val="00B52191"/>
    <w:rsid w:val="00B52401"/>
    <w:rsid w:val="00B524E4"/>
    <w:rsid w:val="00B5302A"/>
    <w:rsid w:val="00B53037"/>
    <w:rsid w:val="00B5363C"/>
    <w:rsid w:val="00B53B2E"/>
    <w:rsid w:val="00B556FC"/>
    <w:rsid w:val="00B55E24"/>
    <w:rsid w:val="00B568ED"/>
    <w:rsid w:val="00B56A79"/>
    <w:rsid w:val="00B60AFF"/>
    <w:rsid w:val="00B61003"/>
    <w:rsid w:val="00B612BD"/>
    <w:rsid w:val="00B620E9"/>
    <w:rsid w:val="00B627A8"/>
    <w:rsid w:val="00B6323F"/>
    <w:rsid w:val="00B63D6C"/>
    <w:rsid w:val="00B63FC8"/>
    <w:rsid w:val="00B6414E"/>
    <w:rsid w:val="00B64256"/>
    <w:rsid w:val="00B64A57"/>
    <w:rsid w:val="00B657A3"/>
    <w:rsid w:val="00B65C8C"/>
    <w:rsid w:val="00B66980"/>
    <w:rsid w:val="00B67574"/>
    <w:rsid w:val="00B7035B"/>
    <w:rsid w:val="00B708F4"/>
    <w:rsid w:val="00B70D94"/>
    <w:rsid w:val="00B715B2"/>
    <w:rsid w:val="00B7259E"/>
    <w:rsid w:val="00B72E74"/>
    <w:rsid w:val="00B73EE8"/>
    <w:rsid w:val="00B73FD6"/>
    <w:rsid w:val="00B744FE"/>
    <w:rsid w:val="00B74AA4"/>
    <w:rsid w:val="00B757A3"/>
    <w:rsid w:val="00B762FE"/>
    <w:rsid w:val="00B763E6"/>
    <w:rsid w:val="00B76448"/>
    <w:rsid w:val="00B76B67"/>
    <w:rsid w:val="00B77105"/>
    <w:rsid w:val="00B77CEB"/>
    <w:rsid w:val="00B77D3C"/>
    <w:rsid w:val="00B80902"/>
    <w:rsid w:val="00B80928"/>
    <w:rsid w:val="00B81E08"/>
    <w:rsid w:val="00B832ED"/>
    <w:rsid w:val="00B84041"/>
    <w:rsid w:val="00B842E9"/>
    <w:rsid w:val="00B847CB"/>
    <w:rsid w:val="00B84DD2"/>
    <w:rsid w:val="00B86747"/>
    <w:rsid w:val="00B87150"/>
    <w:rsid w:val="00B91456"/>
    <w:rsid w:val="00B9170D"/>
    <w:rsid w:val="00B92F1C"/>
    <w:rsid w:val="00B942DB"/>
    <w:rsid w:val="00B94359"/>
    <w:rsid w:val="00B94DCD"/>
    <w:rsid w:val="00B95053"/>
    <w:rsid w:val="00B9533E"/>
    <w:rsid w:val="00B95F0B"/>
    <w:rsid w:val="00B965D0"/>
    <w:rsid w:val="00B9748A"/>
    <w:rsid w:val="00BA05F5"/>
    <w:rsid w:val="00BA095A"/>
    <w:rsid w:val="00BA0EF3"/>
    <w:rsid w:val="00BA15BD"/>
    <w:rsid w:val="00BA1AD9"/>
    <w:rsid w:val="00BA1B0D"/>
    <w:rsid w:val="00BA1E64"/>
    <w:rsid w:val="00BA2AE4"/>
    <w:rsid w:val="00BA32ED"/>
    <w:rsid w:val="00BA3FC3"/>
    <w:rsid w:val="00BA4445"/>
    <w:rsid w:val="00BA4C4F"/>
    <w:rsid w:val="00BA5107"/>
    <w:rsid w:val="00BA565E"/>
    <w:rsid w:val="00BA582D"/>
    <w:rsid w:val="00BA5FF9"/>
    <w:rsid w:val="00BA6529"/>
    <w:rsid w:val="00BA67AF"/>
    <w:rsid w:val="00BA6DBD"/>
    <w:rsid w:val="00BA74FF"/>
    <w:rsid w:val="00BB06B0"/>
    <w:rsid w:val="00BB0CD6"/>
    <w:rsid w:val="00BB0CE8"/>
    <w:rsid w:val="00BB0EFE"/>
    <w:rsid w:val="00BB1214"/>
    <w:rsid w:val="00BB19CB"/>
    <w:rsid w:val="00BB1D15"/>
    <w:rsid w:val="00BB2C79"/>
    <w:rsid w:val="00BB3095"/>
    <w:rsid w:val="00BB326D"/>
    <w:rsid w:val="00BB33C4"/>
    <w:rsid w:val="00BB3E84"/>
    <w:rsid w:val="00BB4595"/>
    <w:rsid w:val="00BB45EC"/>
    <w:rsid w:val="00BB552A"/>
    <w:rsid w:val="00BB5AB5"/>
    <w:rsid w:val="00BB6338"/>
    <w:rsid w:val="00BB6A0F"/>
    <w:rsid w:val="00BB6D23"/>
    <w:rsid w:val="00BB71AC"/>
    <w:rsid w:val="00BB7B34"/>
    <w:rsid w:val="00BC00A9"/>
    <w:rsid w:val="00BC2CB1"/>
    <w:rsid w:val="00BC4473"/>
    <w:rsid w:val="00BC44F3"/>
    <w:rsid w:val="00BC473B"/>
    <w:rsid w:val="00BC4A32"/>
    <w:rsid w:val="00BC4AF2"/>
    <w:rsid w:val="00BC4D5B"/>
    <w:rsid w:val="00BC4E52"/>
    <w:rsid w:val="00BC5136"/>
    <w:rsid w:val="00BC55AB"/>
    <w:rsid w:val="00BC663F"/>
    <w:rsid w:val="00BC7C71"/>
    <w:rsid w:val="00BD0036"/>
    <w:rsid w:val="00BD1660"/>
    <w:rsid w:val="00BD1D18"/>
    <w:rsid w:val="00BD1E0B"/>
    <w:rsid w:val="00BD20AF"/>
    <w:rsid w:val="00BD2EBC"/>
    <w:rsid w:val="00BD3BB7"/>
    <w:rsid w:val="00BD408F"/>
    <w:rsid w:val="00BD4B15"/>
    <w:rsid w:val="00BD4BC1"/>
    <w:rsid w:val="00BD4BDA"/>
    <w:rsid w:val="00BD4D93"/>
    <w:rsid w:val="00BD5A64"/>
    <w:rsid w:val="00BD6C38"/>
    <w:rsid w:val="00BD7129"/>
    <w:rsid w:val="00BE13A8"/>
    <w:rsid w:val="00BE3FA0"/>
    <w:rsid w:val="00BE488F"/>
    <w:rsid w:val="00BE49A0"/>
    <w:rsid w:val="00BE5889"/>
    <w:rsid w:val="00BE5C67"/>
    <w:rsid w:val="00BE7114"/>
    <w:rsid w:val="00BF0BE6"/>
    <w:rsid w:val="00BF23D9"/>
    <w:rsid w:val="00BF242A"/>
    <w:rsid w:val="00BF2722"/>
    <w:rsid w:val="00BF35F2"/>
    <w:rsid w:val="00BF41E1"/>
    <w:rsid w:val="00BF47DF"/>
    <w:rsid w:val="00BF4F41"/>
    <w:rsid w:val="00BF6A09"/>
    <w:rsid w:val="00BF6E2D"/>
    <w:rsid w:val="00C011FF"/>
    <w:rsid w:val="00C0258D"/>
    <w:rsid w:val="00C02A2C"/>
    <w:rsid w:val="00C02A45"/>
    <w:rsid w:val="00C02B29"/>
    <w:rsid w:val="00C02B75"/>
    <w:rsid w:val="00C031EE"/>
    <w:rsid w:val="00C03CEF"/>
    <w:rsid w:val="00C04B82"/>
    <w:rsid w:val="00C04D17"/>
    <w:rsid w:val="00C04FAC"/>
    <w:rsid w:val="00C05B84"/>
    <w:rsid w:val="00C06F54"/>
    <w:rsid w:val="00C074D9"/>
    <w:rsid w:val="00C07C8C"/>
    <w:rsid w:val="00C07D37"/>
    <w:rsid w:val="00C10B6D"/>
    <w:rsid w:val="00C10C70"/>
    <w:rsid w:val="00C117C1"/>
    <w:rsid w:val="00C122DE"/>
    <w:rsid w:val="00C123C9"/>
    <w:rsid w:val="00C1350D"/>
    <w:rsid w:val="00C13D78"/>
    <w:rsid w:val="00C13DED"/>
    <w:rsid w:val="00C141ED"/>
    <w:rsid w:val="00C14C2F"/>
    <w:rsid w:val="00C150D2"/>
    <w:rsid w:val="00C15C2C"/>
    <w:rsid w:val="00C15CA6"/>
    <w:rsid w:val="00C1614F"/>
    <w:rsid w:val="00C16ED5"/>
    <w:rsid w:val="00C200C1"/>
    <w:rsid w:val="00C20C5C"/>
    <w:rsid w:val="00C20F3F"/>
    <w:rsid w:val="00C21034"/>
    <w:rsid w:val="00C216AF"/>
    <w:rsid w:val="00C22ACE"/>
    <w:rsid w:val="00C22DCC"/>
    <w:rsid w:val="00C23B26"/>
    <w:rsid w:val="00C251FE"/>
    <w:rsid w:val="00C2565E"/>
    <w:rsid w:val="00C262D8"/>
    <w:rsid w:val="00C26468"/>
    <w:rsid w:val="00C264A7"/>
    <w:rsid w:val="00C26580"/>
    <w:rsid w:val="00C275B8"/>
    <w:rsid w:val="00C31A65"/>
    <w:rsid w:val="00C31D4F"/>
    <w:rsid w:val="00C31E34"/>
    <w:rsid w:val="00C31E9B"/>
    <w:rsid w:val="00C3212D"/>
    <w:rsid w:val="00C32290"/>
    <w:rsid w:val="00C325E5"/>
    <w:rsid w:val="00C333D2"/>
    <w:rsid w:val="00C33818"/>
    <w:rsid w:val="00C33AE3"/>
    <w:rsid w:val="00C33F14"/>
    <w:rsid w:val="00C33FF9"/>
    <w:rsid w:val="00C34193"/>
    <w:rsid w:val="00C35292"/>
    <w:rsid w:val="00C35EED"/>
    <w:rsid w:val="00C36042"/>
    <w:rsid w:val="00C362F5"/>
    <w:rsid w:val="00C364A9"/>
    <w:rsid w:val="00C3735B"/>
    <w:rsid w:val="00C37A3E"/>
    <w:rsid w:val="00C37DF5"/>
    <w:rsid w:val="00C4013D"/>
    <w:rsid w:val="00C40553"/>
    <w:rsid w:val="00C40FAD"/>
    <w:rsid w:val="00C4189B"/>
    <w:rsid w:val="00C42DDB"/>
    <w:rsid w:val="00C43311"/>
    <w:rsid w:val="00C44252"/>
    <w:rsid w:val="00C447DD"/>
    <w:rsid w:val="00C4490D"/>
    <w:rsid w:val="00C449EE"/>
    <w:rsid w:val="00C44B65"/>
    <w:rsid w:val="00C45D25"/>
    <w:rsid w:val="00C461FD"/>
    <w:rsid w:val="00C46678"/>
    <w:rsid w:val="00C466B4"/>
    <w:rsid w:val="00C47E58"/>
    <w:rsid w:val="00C508B3"/>
    <w:rsid w:val="00C51E05"/>
    <w:rsid w:val="00C523A4"/>
    <w:rsid w:val="00C5291E"/>
    <w:rsid w:val="00C52C12"/>
    <w:rsid w:val="00C550A9"/>
    <w:rsid w:val="00C57E7B"/>
    <w:rsid w:val="00C610F9"/>
    <w:rsid w:val="00C61813"/>
    <w:rsid w:val="00C6225E"/>
    <w:rsid w:val="00C629D7"/>
    <w:rsid w:val="00C643BF"/>
    <w:rsid w:val="00C65E09"/>
    <w:rsid w:val="00C66F8A"/>
    <w:rsid w:val="00C6787F"/>
    <w:rsid w:val="00C702FF"/>
    <w:rsid w:val="00C70301"/>
    <w:rsid w:val="00C71258"/>
    <w:rsid w:val="00C71976"/>
    <w:rsid w:val="00C71BEC"/>
    <w:rsid w:val="00C720BD"/>
    <w:rsid w:val="00C73EB0"/>
    <w:rsid w:val="00C73F02"/>
    <w:rsid w:val="00C74073"/>
    <w:rsid w:val="00C74430"/>
    <w:rsid w:val="00C7559F"/>
    <w:rsid w:val="00C76644"/>
    <w:rsid w:val="00C7752E"/>
    <w:rsid w:val="00C77A43"/>
    <w:rsid w:val="00C77C87"/>
    <w:rsid w:val="00C80038"/>
    <w:rsid w:val="00C835EE"/>
    <w:rsid w:val="00C83BC4"/>
    <w:rsid w:val="00C83C8C"/>
    <w:rsid w:val="00C84AAC"/>
    <w:rsid w:val="00C85BFE"/>
    <w:rsid w:val="00C87138"/>
    <w:rsid w:val="00C87843"/>
    <w:rsid w:val="00C87D67"/>
    <w:rsid w:val="00C90AFA"/>
    <w:rsid w:val="00C92253"/>
    <w:rsid w:val="00C929DF"/>
    <w:rsid w:val="00C9479B"/>
    <w:rsid w:val="00C948B2"/>
    <w:rsid w:val="00C94A85"/>
    <w:rsid w:val="00C95A81"/>
    <w:rsid w:val="00C95BC1"/>
    <w:rsid w:val="00C95F3D"/>
    <w:rsid w:val="00C96326"/>
    <w:rsid w:val="00C9644A"/>
    <w:rsid w:val="00C96459"/>
    <w:rsid w:val="00C96715"/>
    <w:rsid w:val="00C96E40"/>
    <w:rsid w:val="00C96EFD"/>
    <w:rsid w:val="00C9743E"/>
    <w:rsid w:val="00CA126A"/>
    <w:rsid w:val="00CA1349"/>
    <w:rsid w:val="00CA3AA8"/>
    <w:rsid w:val="00CA3AAA"/>
    <w:rsid w:val="00CA3EE6"/>
    <w:rsid w:val="00CA4B5F"/>
    <w:rsid w:val="00CA52BB"/>
    <w:rsid w:val="00CA6C93"/>
    <w:rsid w:val="00CB05E0"/>
    <w:rsid w:val="00CB0A3D"/>
    <w:rsid w:val="00CB11A6"/>
    <w:rsid w:val="00CB2C96"/>
    <w:rsid w:val="00CB3F17"/>
    <w:rsid w:val="00CB3F9F"/>
    <w:rsid w:val="00CB4E46"/>
    <w:rsid w:val="00CB5361"/>
    <w:rsid w:val="00CB56C1"/>
    <w:rsid w:val="00CB5A35"/>
    <w:rsid w:val="00CB5E02"/>
    <w:rsid w:val="00CB6F30"/>
    <w:rsid w:val="00CB7DD1"/>
    <w:rsid w:val="00CC0178"/>
    <w:rsid w:val="00CC0A19"/>
    <w:rsid w:val="00CC19D5"/>
    <w:rsid w:val="00CC1AFA"/>
    <w:rsid w:val="00CC20D3"/>
    <w:rsid w:val="00CC23CD"/>
    <w:rsid w:val="00CC2933"/>
    <w:rsid w:val="00CC2C6D"/>
    <w:rsid w:val="00CC2ECD"/>
    <w:rsid w:val="00CC2FA4"/>
    <w:rsid w:val="00CC45D3"/>
    <w:rsid w:val="00CC46C0"/>
    <w:rsid w:val="00CC4F6A"/>
    <w:rsid w:val="00CC4F97"/>
    <w:rsid w:val="00CC539C"/>
    <w:rsid w:val="00CC5DAF"/>
    <w:rsid w:val="00CC71A7"/>
    <w:rsid w:val="00CC72CB"/>
    <w:rsid w:val="00CC7349"/>
    <w:rsid w:val="00CC788D"/>
    <w:rsid w:val="00CD013A"/>
    <w:rsid w:val="00CD01AD"/>
    <w:rsid w:val="00CD0418"/>
    <w:rsid w:val="00CD1DBA"/>
    <w:rsid w:val="00CD3BA6"/>
    <w:rsid w:val="00CD50FB"/>
    <w:rsid w:val="00CD522C"/>
    <w:rsid w:val="00CD6261"/>
    <w:rsid w:val="00CD7144"/>
    <w:rsid w:val="00CD74D3"/>
    <w:rsid w:val="00CE1F01"/>
    <w:rsid w:val="00CE3480"/>
    <w:rsid w:val="00CE3748"/>
    <w:rsid w:val="00CE4A67"/>
    <w:rsid w:val="00CE50A0"/>
    <w:rsid w:val="00CE5230"/>
    <w:rsid w:val="00CE5BCB"/>
    <w:rsid w:val="00CE5C57"/>
    <w:rsid w:val="00CF02A2"/>
    <w:rsid w:val="00CF1087"/>
    <w:rsid w:val="00CF11E9"/>
    <w:rsid w:val="00CF1AB1"/>
    <w:rsid w:val="00CF279F"/>
    <w:rsid w:val="00CF2C61"/>
    <w:rsid w:val="00CF2F74"/>
    <w:rsid w:val="00CF328C"/>
    <w:rsid w:val="00CF3D15"/>
    <w:rsid w:val="00CF3FE6"/>
    <w:rsid w:val="00CF43C6"/>
    <w:rsid w:val="00CF44C3"/>
    <w:rsid w:val="00CF4A49"/>
    <w:rsid w:val="00CF5082"/>
    <w:rsid w:val="00CF50A1"/>
    <w:rsid w:val="00CF53EE"/>
    <w:rsid w:val="00CF5BAA"/>
    <w:rsid w:val="00CF5E7E"/>
    <w:rsid w:val="00CF68A0"/>
    <w:rsid w:val="00D00CF2"/>
    <w:rsid w:val="00D00EAD"/>
    <w:rsid w:val="00D0116F"/>
    <w:rsid w:val="00D012E7"/>
    <w:rsid w:val="00D03A12"/>
    <w:rsid w:val="00D05EC6"/>
    <w:rsid w:val="00D06F35"/>
    <w:rsid w:val="00D07014"/>
    <w:rsid w:val="00D07B82"/>
    <w:rsid w:val="00D100E4"/>
    <w:rsid w:val="00D10900"/>
    <w:rsid w:val="00D10B7B"/>
    <w:rsid w:val="00D11AA6"/>
    <w:rsid w:val="00D11EEB"/>
    <w:rsid w:val="00D121D1"/>
    <w:rsid w:val="00D13E61"/>
    <w:rsid w:val="00D14B9F"/>
    <w:rsid w:val="00D14C3B"/>
    <w:rsid w:val="00D14F86"/>
    <w:rsid w:val="00D15D2E"/>
    <w:rsid w:val="00D160B4"/>
    <w:rsid w:val="00D17AEC"/>
    <w:rsid w:val="00D17F8A"/>
    <w:rsid w:val="00D20905"/>
    <w:rsid w:val="00D20F76"/>
    <w:rsid w:val="00D22ADC"/>
    <w:rsid w:val="00D22D51"/>
    <w:rsid w:val="00D2319A"/>
    <w:rsid w:val="00D23D76"/>
    <w:rsid w:val="00D24194"/>
    <w:rsid w:val="00D246E2"/>
    <w:rsid w:val="00D2538B"/>
    <w:rsid w:val="00D25F1F"/>
    <w:rsid w:val="00D25FC1"/>
    <w:rsid w:val="00D266F4"/>
    <w:rsid w:val="00D26EBC"/>
    <w:rsid w:val="00D26FF6"/>
    <w:rsid w:val="00D27330"/>
    <w:rsid w:val="00D27870"/>
    <w:rsid w:val="00D305BC"/>
    <w:rsid w:val="00D30AD8"/>
    <w:rsid w:val="00D311C2"/>
    <w:rsid w:val="00D3139F"/>
    <w:rsid w:val="00D31864"/>
    <w:rsid w:val="00D318B7"/>
    <w:rsid w:val="00D32772"/>
    <w:rsid w:val="00D32E3A"/>
    <w:rsid w:val="00D332A2"/>
    <w:rsid w:val="00D34A62"/>
    <w:rsid w:val="00D34BFC"/>
    <w:rsid w:val="00D35B0C"/>
    <w:rsid w:val="00D36940"/>
    <w:rsid w:val="00D37631"/>
    <w:rsid w:val="00D377AC"/>
    <w:rsid w:val="00D40A72"/>
    <w:rsid w:val="00D410EC"/>
    <w:rsid w:val="00D41E8E"/>
    <w:rsid w:val="00D41F04"/>
    <w:rsid w:val="00D42751"/>
    <w:rsid w:val="00D42E21"/>
    <w:rsid w:val="00D4364B"/>
    <w:rsid w:val="00D439D5"/>
    <w:rsid w:val="00D4510C"/>
    <w:rsid w:val="00D458C0"/>
    <w:rsid w:val="00D462F4"/>
    <w:rsid w:val="00D4658B"/>
    <w:rsid w:val="00D47155"/>
    <w:rsid w:val="00D4746E"/>
    <w:rsid w:val="00D47599"/>
    <w:rsid w:val="00D4782B"/>
    <w:rsid w:val="00D50543"/>
    <w:rsid w:val="00D50875"/>
    <w:rsid w:val="00D50B80"/>
    <w:rsid w:val="00D51ECC"/>
    <w:rsid w:val="00D55665"/>
    <w:rsid w:val="00D55AEB"/>
    <w:rsid w:val="00D56006"/>
    <w:rsid w:val="00D563F1"/>
    <w:rsid w:val="00D57724"/>
    <w:rsid w:val="00D5799C"/>
    <w:rsid w:val="00D57D71"/>
    <w:rsid w:val="00D62FB0"/>
    <w:rsid w:val="00D63DE4"/>
    <w:rsid w:val="00D63F0A"/>
    <w:rsid w:val="00D63FDF"/>
    <w:rsid w:val="00D6665C"/>
    <w:rsid w:val="00D670C3"/>
    <w:rsid w:val="00D70D58"/>
    <w:rsid w:val="00D71387"/>
    <w:rsid w:val="00D72802"/>
    <w:rsid w:val="00D7342D"/>
    <w:rsid w:val="00D75361"/>
    <w:rsid w:val="00D755E1"/>
    <w:rsid w:val="00D7649D"/>
    <w:rsid w:val="00D768A4"/>
    <w:rsid w:val="00D76B7C"/>
    <w:rsid w:val="00D778CF"/>
    <w:rsid w:val="00D80706"/>
    <w:rsid w:val="00D8248B"/>
    <w:rsid w:val="00D82570"/>
    <w:rsid w:val="00D83E23"/>
    <w:rsid w:val="00D84D00"/>
    <w:rsid w:val="00D853D6"/>
    <w:rsid w:val="00D86BCF"/>
    <w:rsid w:val="00D90087"/>
    <w:rsid w:val="00D90ACA"/>
    <w:rsid w:val="00D90AE7"/>
    <w:rsid w:val="00D917E8"/>
    <w:rsid w:val="00D92A43"/>
    <w:rsid w:val="00D92E4A"/>
    <w:rsid w:val="00D93F88"/>
    <w:rsid w:val="00D94F03"/>
    <w:rsid w:val="00D9593A"/>
    <w:rsid w:val="00D9649B"/>
    <w:rsid w:val="00D96529"/>
    <w:rsid w:val="00D970FF"/>
    <w:rsid w:val="00DA07CC"/>
    <w:rsid w:val="00DA0AEB"/>
    <w:rsid w:val="00DA1520"/>
    <w:rsid w:val="00DA1737"/>
    <w:rsid w:val="00DA26E0"/>
    <w:rsid w:val="00DA3CC2"/>
    <w:rsid w:val="00DA4421"/>
    <w:rsid w:val="00DA443E"/>
    <w:rsid w:val="00DA4A48"/>
    <w:rsid w:val="00DA5950"/>
    <w:rsid w:val="00DA5B78"/>
    <w:rsid w:val="00DA614E"/>
    <w:rsid w:val="00DA62C8"/>
    <w:rsid w:val="00DA6C57"/>
    <w:rsid w:val="00DB022E"/>
    <w:rsid w:val="00DB0792"/>
    <w:rsid w:val="00DB0E8B"/>
    <w:rsid w:val="00DB1B12"/>
    <w:rsid w:val="00DB1BEC"/>
    <w:rsid w:val="00DB1E8A"/>
    <w:rsid w:val="00DB2D77"/>
    <w:rsid w:val="00DB3195"/>
    <w:rsid w:val="00DB34F2"/>
    <w:rsid w:val="00DB4073"/>
    <w:rsid w:val="00DB55C3"/>
    <w:rsid w:val="00DB56D9"/>
    <w:rsid w:val="00DB5962"/>
    <w:rsid w:val="00DB5EA5"/>
    <w:rsid w:val="00DB5FB3"/>
    <w:rsid w:val="00DB6007"/>
    <w:rsid w:val="00DB77D7"/>
    <w:rsid w:val="00DC00B3"/>
    <w:rsid w:val="00DC1624"/>
    <w:rsid w:val="00DC18A1"/>
    <w:rsid w:val="00DC2058"/>
    <w:rsid w:val="00DC2688"/>
    <w:rsid w:val="00DC29DA"/>
    <w:rsid w:val="00DC3CCB"/>
    <w:rsid w:val="00DC3EB1"/>
    <w:rsid w:val="00DC42B5"/>
    <w:rsid w:val="00DC45C8"/>
    <w:rsid w:val="00DC4669"/>
    <w:rsid w:val="00DC50E3"/>
    <w:rsid w:val="00DC52D1"/>
    <w:rsid w:val="00DC6298"/>
    <w:rsid w:val="00DC764F"/>
    <w:rsid w:val="00DC76FD"/>
    <w:rsid w:val="00DC7AF3"/>
    <w:rsid w:val="00DD092A"/>
    <w:rsid w:val="00DD0968"/>
    <w:rsid w:val="00DD0B74"/>
    <w:rsid w:val="00DD0BF9"/>
    <w:rsid w:val="00DD1198"/>
    <w:rsid w:val="00DD14D4"/>
    <w:rsid w:val="00DD197F"/>
    <w:rsid w:val="00DD3E7A"/>
    <w:rsid w:val="00DD5743"/>
    <w:rsid w:val="00DD5D01"/>
    <w:rsid w:val="00DD7299"/>
    <w:rsid w:val="00DD743F"/>
    <w:rsid w:val="00DD77C1"/>
    <w:rsid w:val="00DE0E99"/>
    <w:rsid w:val="00DE22A7"/>
    <w:rsid w:val="00DE3A0B"/>
    <w:rsid w:val="00DE65C9"/>
    <w:rsid w:val="00DE65FA"/>
    <w:rsid w:val="00DE6CA8"/>
    <w:rsid w:val="00DE7338"/>
    <w:rsid w:val="00DE7701"/>
    <w:rsid w:val="00DE7C24"/>
    <w:rsid w:val="00DF01F8"/>
    <w:rsid w:val="00DF0652"/>
    <w:rsid w:val="00DF0F0F"/>
    <w:rsid w:val="00DF1073"/>
    <w:rsid w:val="00DF1AE5"/>
    <w:rsid w:val="00DF2452"/>
    <w:rsid w:val="00DF3914"/>
    <w:rsid w:val="00DF45BF"/>
    <w:rsid w:val="00DF5017"/>
    <w:rsid w:val="00DF50B6"/>
    <w:rsid w:val="00DF6090"/>
    <w:rsid w:val="00DF6101"/>
    <w:rsid w:val="00DF75BE"/>
    <w:rsid w:val="00DF7AE4"/>
    <w:rsid w:val="00E01088"/>
    <w:rsid w:val="00E01DCA"/>
    <w:rsid w:val="00E03663"/>
    <w:rsid w:val="00E03AD5"/>
    <w:rsid w:val="00E03EC6"/>
    <w:rsid w:val="00E0484D"/>
    <w:rsid w:val="00E04C93"/>
    <w:rsid w:val="00E0518D"/>
    <w:rsid w:val="00E05FDC"/>
    <w:rsid w:val="00E0621B"/>
    <w:rsid w:val="00E06296"/>
    <w:rsid w:val="00E0660B"/>
    <w:rsid w:val="00E0690D"/>
    <w:rsid w:val="00E06A94"/>
    <w:rsid w:val="00E06DA2"/>
    <w:rsid w:val="00E06FE8"/>
    <w:rsid w:val="00E0711C"/>
    <w:rsid w:val="00E103B2"/>
    <w:rsid w:val="00E10A2C"/>
    <w:rsid w:val="00E114EC"/>
    <w:rsid w:val="00E1161E"/>
    <w:rsid w:val="00E12E0C"/>
    <w:rsid w:val="00E14294"/>
    <w:rsid w:val="00E14FC6"/>
    <w:rsid w:val="00E15045"/>
    <w:rsid w:val="00E1594A"/>
    <w:rsid w:val="00E15B8B"/>
    <w:rsid w:val="00E16984"/>
    <w:rsid w:val="00E1786B"/>
    <w:rsid w:val="00E200BD"/>
    <w:rsid w:val="00E21D1E"/>
    <w:rsid w:val="00E21EE9"/>
    <w:rsid w:val="00E22B8B"/>
    <w:rsid w:val="00E22F69"/>
    <w:rsid w:val="00E23C9C"/>
    <w:rsid w:val="00E243AE"/>
    <w:rsid w:val="00E2492B"/>
    <w:rsid w:val="00E249D7"/>
    <w:rsid w:val="00E254F6"/>
    <w:rsid w:val="00E25AE4"/>
    <w:rsid w:val="00E25C4D"/>
    <w:rsid w:val="00E26E7A"/>
    <w:rsid w:val="00E278B9"/>
    <w:rsid w:val="00E301F2"/>
    <w:rsid w:val="00E305E8"/>
    <w:rsid w:val="00E32F5E"/>
    <w:rsid w:val="00E3377F"/>
    <w:rsid w:val="00E337D9"/>
    <w:rsid w:val="00E339A6"/>
    <w:rsid w:val="00E33FA2"/>
    <w:rsid w:val="00E3444A"/>
    <w:rsid w:val="00E3511E"/>
    <w:rsid w:val="00E353D8"/>
    <w:rsid w:val="00E356DB"/>
    <w:rsid w:val="00E357FD"/>
    <w:rsid w:val="00E35C8B"/>
    <w:rsid w:val="00E36514"/>
    <w:rsid w:val="00E36983"/>
    <w:rsid w:val="00E37D68"/>
    <w:rsid w:val="00E40067"/>
    <w:rsid w:val="00E40A9A"/>
    <w:rsid w:val="00E41229"/>
    <w:rsid w:val="00E41380"/>
    <w:rsid w:val="00E41993"/>
    <w:rsid w:val="00E41C2A"/>
    <w:rsid w:val="00E42295"/>
    <w:rsid w:val="00E42A8F"/>
    <w:rsid w:val="00E44B2C"/>
    <w:rsid w:val="00E44E6F"/>
    <w:rsid w:val="00E45E99"/>
    <w:rsid w:val="00E46A7D"/>
    <w:rsid w:val="00E47981"/>
    <w:rsid w:val="00E47EC1"/>
    <w:rsid w:val="00E50901"/>
    <w:rsid w:val="00E510FC"/>
    <w:rsid w:val="00E514D7"/>
    <w:rsid w:val="00E51784"/>
    <w:rsid w:val="00E5189C"/>
    <w:rsid w:val="00E51CCF"/>
    <w:rsid w:val="00E52726"/>
    <w:rsid w:val="00E53682"/>
    <w:rsid w:val="00E539A1"/>
    <w:rsid w:val="00E554AF"/>
    <w:rsid w:val="00E56024"/>
    <w:rsid w:val="00E5666C"/>
    <w:rsid w:val="00E5679C"/>
    <w:rsid w:val="00E57920"/>
    <w:rsid w:val="00E6003C"/>
    <w:rsid w:val="00E60AE7"/>
    <w:rsid w:val="00E6166C"/>
    <w:rsid w:val="00E622BF"/>
    <w:rsid w:val="00E62840"/>
    <w:rsid w:val="00E62D50"/>
    <w:rsid w:val="00E62F92"/>
    <w:rsid w:val="00E63342"/>
    <w:rsid w:val="00E6347E"/>
    <w:rsid w:val="00E6348D"/>
    <w:rsid w:val="00E63F39"/>
    <w:rsid w:val="00E64C0A"/>
    <w:rsid w:val="00E65384"/>
    <w:rsid w:val="00E65E27"/>
    <w:rsid w:val="00E66029"/>
    <w:rsid w:val="00E66BDD"/>
    <w:rsid w:val="00E675E2"/>
    <w:rsid w:val="00E676EF"/>
    <w:rsid w:val="00E67B12"/>
    <w:rsid w:val="00E7006A"/>
    <w:rsid w:val="00E707D9"/>
    <w:rsid w:val="00E72019"/>
    <w:rsid w:val="00E72A39"/>
    <w:rsid w:val="00E72DF2"/>
    <w:rsid w:val="00E72E28"/>
    <w:rsid w:val="00E7331A"/>
    <w:rsid w:val="00E74631"/>
    <w:rsid w:val="00E748A0"/>
    <w:rsid w:val="00E77A8F"/>
    <w:rsid w:val="00E77A93"/>
    <w:rsid w:val="00E80513"/>
    <w:rsid w:val="00E807AC"/>
    <w:rsid w:val="00E808CE"/>
    <w:rsid w:val="00E8164C"/>
    <w:rsid w:val="00E816DD"/>
    <w:rsid w:val="00E82900"/>
    <w:rsid w:val="00E82D13"/>
    <w:rsid w:val="00E82FE1"/>
    <w:rsid w:val="00E8341A"/>
    <w:rsid w:val="00E83484"/>
    <w:rsid w:val="00E83E44"/>
    <w:rsid w:val="00E84726"/>
    <w:rsid w:val="00E8496A"/>
    <w:rsid w:val="00E84BBC"/>
    <w:rsid w:val="00E856D9"/>
    <w:rsid w:val="00E900B2"/>
    <w:rsid w:val="00E92193"/>
    <w:rsid w:val="00E92251"/>
    <w:rsid w:val="00E926A9"/>
    <w:rsid w:val="00E92746"/>
    <w:rsid w:val="00E92747"/>
    <w:rsid w:val="00E93345"/>
    <w:rsid w:val="00E948FC"/>
    <w:rsid w:val="00E94B8B"/>
    <w:rsid w:val="00E965F0"/>
    <w:rsid w:val="00E96D5E"/>
    <w:rsid w:val="00E96DB5"/>
    <w:rsid w:val="00E97A94"/>
    <w:rsid w:val="00EA0AD4"/>
    <w:rsid w:val="00EA0BB4"/>
    <w:rsid w:val="00EA0BDD"/>
    <w:rsid w:val="00EA0CFC"/>
    <w:rsid w:val="00EA10F5"/>
    <w:rsid w:val="00EA1AC3"/>
    <w:rsid w:val="00EA2125"/>
    <w:rsid w:val="00EA21F5"/>
    <w:rsid w:val="00EA29B2"/>
    <w:rsid w:val="00EA463F"/>
    <w:rsid w:val="00EA46DE"/>
    <w:rsid w:val="00EA4B40"/>
    <w:rsid w:val="00EA4C71"/>
    <w:rsid w:val="00EA4EF3"/>
    <w:rsid w:val="00EA4F53"/>
    <w:rsid w:val="00EA5533"/>
    <w:rsid w:val="00EA621D"/>
    <w:rsid w:val="00EA6C1B"/>
    <w:rsid w:val="00EB0365"/>
    <w:rsid w:val="00EB21A6"/>
    <w:rsid w:val="00EB30A2"/>
    <w:rsid w:val="00EB337E"/>
    <w:rsid w:val="00EB3C25"/>
    <w:rsid w:val="00EB4321"/>
    <w:rsid w:val="00EB461A"/>
    <w:rsid w:val="00EB4CDB"/>
    <w:rsid w:val="00EB68D3"/>
    <w:rsid w:val="00EB7003"/>
    <w:rsid w:val="00EB739B"/>
    <w:rsid w:val="00EB7E17"/>
    <w:rsid w:val="00EC01C9"/>
    <w:rsid w:val="00EC0FB1"/>
    <w:rsid w:val="00EC14DF"/>
    <w:rsid w:val="00EC17B7"/>
    <w:rsid w:val="00EC19F3"/>
    <w:rsid w:val="00EC23C9"/>
    <w:rsid w:val="00EC359B"/>
    <w:rsid w:val="00EC362F"/>
    <w:rsid w:val="00EC41CB"/>
    <w:rsid w:val="00EC4BD4"/>
    <w:rsid w:val="00EC573A"/>
    <w:rsid w:val="00EC6A05"/>
    <w:rsid w:val="00EC6F80"/>
    <w:rsid w:val="00ED028A"/>
    <w:rsid w:val="00ED1EB2"/>
    <w:rsid w:val="00ED24DD"/>
    <w:rsid w:val="00ED2932"/>
    <w:rsid w:val="00ED309F"/>
    <w:rsid w:val="00ED31F7"/>
    <w:rsid w:val="00ED48C8"/>
    <w:rsid w:val="00ED4E85"/>
    <w:rsid w:val="00ED5001"/>
    <w:rsid w:val="00ED540D"/>
    <w:rsid w:val="00ED64D5"/>
    <w:rsid w:val="00ED66BA"/>
    <w:rsid w:val="00ED6E4F"/>
    <w:rsid w:val="00ED70AE"/>
    <w:rsid w:val="00EE0FD2"/>
    <w:rsid w:val="00EE1387"/>
    <w:rsid w:val="00EE1483"/>
    <w:rsid w:val="00EE2528"/>
    <w:rsid w:val="00EE2B90"/>
    <w:rsid w:val="00EE2C2D"/>
    <w:rsid w:val="00EE2ECA"/>
    <w:rsid w:val="00EE2F76"/>
    <w:rsid w:val="00EE2FC6"/>
    <w:rsid w:val="00EE33FE"/>
    <w:rsid w:val="00EE4AD3"/>
    <w:rsid w:val="00EE4CB0"/>
    <w:rsid w:val="00EE53F5"/>
    <w:rsid w:val="00EE6723"/>
    <w:rsid w:val="00EE682C"/>
    <w:rsid w:val="00EE6D85"/>
    <w:rsid w:val="00EE749E"/>
    <w:rsid w:val="00EE75BB"/>
    <w:rsid w:val="00EE7C53"/>
    <w:rsid w:val="00EF1795"/>
    <w:rsid w:val="00EF1B11"/>
    <w:rsid w:val="00EF267B"/>
    <w:rsid w:val="00EF2B3D"/>
    <w:rsid w:val="00EF3CC8"/>
    <w:rsid w:val="00EF3E10"/>
    <w:rsid w:val="00EF4FC1"/>
    <w:rsid w:val="00EF63D6"/>
    <w:rsid w:val="00EF66F0"/>
    <w:rsid w:val="00EF7029"/>
    <w:rsid w:val="00EF7472"/>
    <w:rsid w:val="00EF78B9"/>
    <w:rsid w:val="00EF7E37"/>
    <w:rsid w:val="00EF7EBE"/>
    <w:rsid w:val="00F011C4"/>
    <w:rsid w:val="00F01208"/>
    <w:rsid w:val="00F02550"/>
    <w:rsid w:val="00F02C81"/>
    <w:rsid w:val="00F02F65"/>
    <w:rsid w:val="00F0345B"/>
    <w:rsid w:val="00F0409C"/>
    <w:rsid w:val="00F04F60"/>
    <w:rsid w:val="00F05010"/>
    <w:rsid w:val="00F073A8"/>
    <w:rsid w:val="00F07E68"/>
    <w:rsid w:val="00F104D9"/>
    <w:rsid w:val="00F10562"/>
    <w:rsid w:val="00F109B6"/>
    <w:rsid w:val="00F11BA8"/>
    <w:rsid w:val="00F11F1F"/>
    <w:rsid w:val="00F12A59"/>
    <w:rsid w:val="00F1429B"/>
    <w:rsid w:val="00F143A1"/>
    <w:rsid w:val="00F14495"/>
    <w:rsid w:val="00F15214"/>
    <w:rsid w:val="00F1544C"/>
    <w:rsid w:val="00F15C3F"/>
    <w:rsid w:val="00F15E8B"/>
    <w:rsid w:val="00F16554"/>
    <w:rsid w:val="00F1784E"/>
    <w:rsid w:val="00F17E1E"/>
    <w:rsid w:val="00F2077D"/>
    <w:rsid w:val="00F20826"/>
    <w:rsid w:val="00F20E15"/>
    <w:rsid w:val="00F21160"/>
    <w:rsid w:val="00F21939"/>
    <w:rsid w:val="00F21C65"/>
    <w:rsid w:val="00F21DEC"/>
    <w:rsid w:val="00F224F1"/>
    <w:rsid w:val="00F22D43"/>
    <w:rsid w:val="00F23D61"/>
    <w:rsid w:val="00F2437B"/>
    <w:rsid w:val="00F243E7"/>
    <w:rsid w:val="00F24FF8"/>
    <w:rsid w:val="00F251E0"/>
    <w:rsid w:val="00F25215"/>
    <w:rsid w:val="00F2562F"/>
    <w:rsid w:val="00F25ABC"/>
    <w:rsid w:val="00F26016"/>
    <w:rsid w:val="00F26706"/>
    <w:rsid w:val="00F26E91"/>
    <w:rsid w:val="00F30798"/>
    <w:rsid w:val="00F3079D"/>
    <w:rsid w:val="00F30B23"/>
    <w:rsid w:val="00F318C3"/>
    <w:rsid w:val="00F31E06"/>
    <w:rsid w:val="00F32194"/>
    <w:rsid w:val="00F3259F"/>
    <w:rsid w:val="00F34608"/>
    <w:rsid w:val="00F346A1"/>
    <w:rsid w:val="00F35690"/>
    <w:rsid w:val="00F361FA"/>
    <w:rsid w:val="00F36888"/>
    <w:rsid w:val="00F36B3D"/>
    <w:rsid w:val="00F36BCA"/>
    <w:rsid w:val="00F36CB5"/>
    <w:rsid w:val="00F36EC5"/>
    <w:rsid w:val="00F371F3"/>
    <w:rsid w:val="00F37376"/>
    <w:rsid w:val="00F37B5A"/>
    <w:rsid w:val="00F40623"/>
    <w:rsid w:val="00F40BA4"/>
    <w:rsid w:val="00F41114"/>
    <w:rsid w:val="00F415D6"/>
    <w:rsid w:val="00F41AF7"/>
    <w:rsid w:val="00F41E4B"/>
    <w:rsid w:val="00F42F47"/>
    <w:rsid w:val="00F44108"/>
    <w:rsid w:val="00F4418D"/>
    <w:rsid w:val="00F441BA"/>
    <w:rsid w:val="00F44511"/>
    <w:rsid w:val="00F46EC9"/>
    <w:rsid w:val="00F47E6D"/>
    <w:rsid w:val="00F47F68"/>
    <w:rsid w:val="00F50540"/>
    <w:rsid w:val="00F51014"/>
    <w:rsid w:val="00F512C7"/>
    <w:rsid w:val="00F51D63"/>
    <w:rsid w:val="00F5208E"/>
    <w:rsid w:val="00F539CF"/>
    <w:rsid w:val="00F542E2"/>
    <w:rsid w:val="00F54753"/>
    <w:rsid w:val="00F54A92"/>
    <w:rsid w:val="00F5681C"/>
    <w:rsid w:val="00F56BD4"/>
    <w:rsid w:val="00F56BF9"/>
    <w:rsid w:val="00F57A09"/>
    <w:rsid w:val="00F57EDD"/>
    <w:rsid w:val="00F57F92"/>
    <w:rsid w:val="00F605A2"/>
    <w:rsid w:val="00F62735"/>
    <w:rsid w:val="00F633D9"/>
    <w:rsid w:val="00F64330"/>
    <w:rsid w:val="00F64A8E"/>
    <w:rsid w:val="00F65BE8"/>
    <w:rsid w:val="00F66B39"/>
    <w:rsid w:val="00F66E21"/>
    <w:rsid w:val="00F67670"/>
    <w:rsid w:val="00F6796E"/>
    <w:rsid w:val="00F67DD5"/>
    <w:rsid w:val="00F70BBF"/>
    <w:rsid w:val="00F70E9B"/>
    <w:rsid w:val="00F718A6"/>
    <w:rsid w:val="00F7226D"/>
    <w:rsid w:val="00F724E3"/>
    <w:rsid w:val="00F73232"/>
    <w:rsid w:val="00F7323D"/>
    <w:rsid w:val="00F742CF"/>
    <w:rsid w:val="00F76BA5"/>
    <w:rsid w:val="00F80335"/>
    <w:rsid w:val="00F81185"/>
    <w:rsid w:val="00F8133E"/>
    <w:rsid w:val="00F81757"/>
    <w:rsid w:val="00F82349"/>
    <w:rsid w:val="00F82496"/>
    <w:rsid w:val="00F82A8D"/>
    <w:rsid w:val="00F833FF"/>
    <w:rsid w:val="00F84139"/>
    <w:rsid w:val="00F84950"/>
    <w:rsid w:val="00F84F6F"/>
    <w:rsid w:val="00F86C54"/>
    <w:rsid w:val="00F87646"/>
    <w:rsid w:val="00F87CA8"/>
    <w:rsid w:val="00F900F7"/>
    <w:rsid w:val="00F907B4"/>
    <w:rsid w:val="00F9111B"/>
    <w:rsid w:val="00F91DDC"/>
    <w:rsid w:val="00F921E7"/>
    <w:rsid w:val="00F9235E"/>
    <w:rsid w:val="00F92E8F"/>
    <w:rsid w:val="00F93DC1"/>
    <w:rsid w:val="00F94266"/>
    <w:rsid w:val="00F94ABC"/>
    <w:rsid w:val="00F95933"/>
    <w:rsid w:val="00F96203"/>
    <w:rsid w:val="00FA00D9"/>
    <w:rsid w:val="00FA0C13"/>
    <w:rsid w:val="00FA1066"/>
    <w:rsid w:val="00FA2F97"/>
    <w:rsid w:val="00FA3E58"/>
    <w:rsid w:val="00FA40CA"/>
    <w:rsid w:val="00FA45DA"/>
    <w:rsid w:val="00FA465C"/>
    <w:rsid w:val="00FA5BC4"/>
    <w:rsid w:val="00FA6D66"/>
    <w:rsid w:val="00FA6FEB"/>
    <w:rsid w:val="00FB0CD9"/>
    <w:rsid w:val="00FB11EE"/>
    <w:rsid w:val="00FB184D"/>
    <w:rsid w:val="00FB1EE1"/>
    <w:rsid w:val="00FB2608"/>
    <w:rsid w:val="00FB3BE1"/>
    <w:rsid w:val="00FB3CCA"/>
    <w:rsid w:val="00FB4EE9"/>
    <w:rsid w:val="00FB4F2A"/>
    <w:rsid w:val="00FB6388"/>
    <w:rsid w:val="00FB6777"/>
    <w:rsid w:val="00FB79CD"/>
    <w:rsid w:val="00FC058D"/>
    <w:rsid w:val="00FC0DFC"/>
    <w:rsid w:val="00FC17E3"/>
    <w:rsid w:val="00FC17FA"/>
    <w:rsid w:val="00FC18C8"/>
    <w:rsid w:val="00FC1946"/>
    <w:rsid w:val="00FC1F5D"/>
    <w:rsid w:val="00FC25F7"/>
    <w:rsid w:val="00FC26BF"/>
    <w:rsid w:val="00FC275F"/>
    <w:rsid w:val="00FC28A4"/>
    <w:rsid w:val="00FC2AF4"/>
    <w:rsid w:val="00FC2B64"/>
    <w:rsid w:val="00FC3287"/>
    <w:rsid w:val="00FC3DC8"/>
    <w:rsid w:val="00FC3F11"/>
    <w:rsid w:val="00FC469C"/>
    <w:rsid w:val="00FC5E71"/>
    <w:rsid w:val="00FC612B"/>
    <w:rsid w:val="00FC69EF"/>
    <w:rsid w:val="00FC7A91"/>
    <w:rsid w:val="00FD005E"/>
    <w:rsid w:val="00FD00B4"/>
    <w:rsid w:val="00FD0B22"/>
    <w:rsid w:val="00FD13A6"/>
    <w:rsid w:val="00FD2FD1"/>
    <w:rsid w:val="00FD303C"/>
    <w:rsid w:val="00FD3858"/>
    <w:rsid w:val="00FD5981"/>
    <w:rsid w:val="00FD6B3D"/>
    <w:rsid w:val="00FD6C1A"/>
    <w:rsid w:val="00FD6C70"/>
    <w:rsid w:val="00FD75F1"/>
    <w:rsid w:val="00FD797B"/>
    <w:rsid w:val="00FD7F40"/>
    <w:rsid w:val="00FE1075"/>
    <w:rsid w:val="00FE25DF"/>
    <w:rsid w:val="00FE2755"/>
    <w:rsid w:val="00FE29B3"/>
    <w:rsid w:val="00FE349B"/>
    <w:rsid w:val="00FE3AA0"/>
    <w:rsid w:val="00FE494A"/>
    <w:rsid w:val="00FE5035"/>
    <w:rsid w:val="00FE5802"/>
    <w:rsid w:val="00FE5F05"/>
    <w:rsid w:val="00FE63EF"/>
    <w:rsid w:val="00FE70ED"/>
    <w:rsid w:val="00FF04F9"/>
    <w:rsid w:val="00FF060E"/>
    <w:rsid w:val="00FF0676"/>
    <w:rsid w:val="00FF17A2"/>
    <w:rsid w:val="00FF1C96"/>
    <w:rsid w:val="00FF31E1"/>
    <w:rsid w:val="00FF46BD"/>
    <w:rsid w:val="00FF4F04"/>
    <w:rsid w:val="00FF6318"/>
    <w:rsid w:val="00FF6C12"/>
    <w:rsid w:val="00FF6EE4"/>
    <w:rsid w:val="00FF7BE3"/>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341B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locked="1"/>
    <w:lsdException w:name="caption" w:uiPriority="35" w:qFormat="1"/>
    <w:lsdException w:name="annotation reference" w:locked="1"/>
    <w:lsdException w:name="Title" w:semiHidden="0" w:uiPriority="98" w:unhideWhenUsed="0" w:qFormat="1"/>
    <w:lsdException w:name="Closing" w:locked="1" w:uiPriority="0"/>
    <w:lsdException w:name="Default Paragraph Font" w:uiPriority="1"/>
    <w:lsdException w:name="Body Text" w:locked="1" w:uiPriority="0"/>
    <w:lsdException w:name="Body Text Indent" w:locked="1" w:uiPriority="0"/>
    <w:lsdException w:name="Subtitle" w:semiHidden="0" w:uiPriority="98" w:unhideWhenUsed="0" w:qFormat="1"/>
    <w:lsdException w:name="Date" w:locked="1" w:semiHidden="0" w:uiPriority="0" w:unhideWhenUsed="0"/>
    <w:lsdException w:name="Body Text First Indent" w:locked="1" w:semiHidden="0" w:uiPriority="0" w:unhideWhenUsed="0"/>
    <w:lsdException w:name="Body Text First Indent 2" w:locked="1" w:uiPriority="0"/>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Strong" w:semiHidden="0" w:uiPriority="22" w:unhideWhenUsed="0" w:qFormat="1"/>
    <w:lsdException w:name="Emphasis" w:semiHidden="0" w:unhideWhenUsed="0" w:qFormat="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annotation subject" w:lock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Grid" w:semiHidden="0" w:unhideWhenUsed="0"/>
    <w:lsdException w:name="Table Theme" w:locked="1" w:uiPriority="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BE4"/>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39"/>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1"/>
      </w:numPr>
      <w:spacing w:after="0" w:line="360" w:lineRule="auto"/>
      <w:contextualSpacing w:val="0"/>
    </w:p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39"/>
    <w:rsid w:val="00C71BEC"/>
    <w:pPr>
      <w:spacing w:after="0"/>
      <w:ind w:left="660"/>
    </w:pPr>
    <w:rPr>
      <w:sz w:val="20"/>
      <w:szCs w:val="20"/>
    </w:rPr>
  </w:style>
  <w:style w:type="paragraph" w:styleId="TOC5">
    <w:name w:val="toc 5"/>
    <w:basedOn w:val="Normal"/>
    <w:next w:val="Normal"/>
    <w:autoRedefine/>
    <w:uiPriority w:val="39"/>
    <w:rsid w:val="00C71BEC"/>
    <w:pPr>
      <w:spacing w:after="0"/>
      <w:ind w:left="880"/>
    </w:pPr>
    <w:rPr>
      <w:sz w:val="20"/>
      <w:szCs w:val="20"/>
    </w:rPr>
  </w:style>
  <w:style w:type="paragraph" w:styleId="TOC6">
    <w:name w:val="toc 6"/>
    <w:basedOn w:val="Normal"/>
    <w:next w:val="Normal"/>
    <w:autoRedefine/>
    <w:uiPriority w:val="39"/>
    <w:rsid w:val="00C71BEC"/>
    <w:pPr>
      <w:spacing w:after="0"/>
      <w:ind w:left="1100"/>
    </w:pPr>
    <w:rPr>
      <w:sz w:val="20"/>
      <w:szCs w:val="20"/>
    </w:rPr>
  </w:style>
  <w:style w:type="paragraph" w:styleId="TOC8">
    <w:name w:val="toc 8"/>
    <w:basedOn w:val="Normal"/>
    <w:next w:val="Normal"/>
    <w:autoRedefine/>
    <w:uiPriority w:val="39"/>
    <w:rsid w:val="00C71BEC"/>
    <w:pPr>
      <w:spacing w:after="0"/>
      <w:ind w:left="1540"/>
    </w:pPr>
    <w:rPr>
      <w:sz w:val="20"/>
      <w:szCs w:val="20"/>
    </w:rPr>
  </w:style>
  <w:style w:type="paragraph" w:styleId="TOC9">
    <w:name w:val="toc 9"/>
    <w:basedOn w:val="Normal"/>
    <w:next w:val="Normal"/>
    <w:autoRedefine/>
    <w:uiPriority w:val="39"/>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locked="1"/>
    <w:lsdException w:name="caption" w:uiPriority="35" w:qFormat="1"/>
    <w:lsdException w:name="annotation reference" w:locked="1"/>
    <w:lsdException w:name="Title" w:semiHidden="0" w:uiPriority="98" w:unhideWhenUsed="0" w:qFormat="1"/>
    <w:lsdException w:name="Closing" w:locked="1" w:uiPriority="0"/>
    <w:lsdException w:name="Default Paragraph Font" w:uiPriority="1"/>
    <w:lsdException w:name="Body Text" w:locked="1" w:uiPriority="0"/>
    <w:lsdException w:name="Body Text Indent" w:locked="1" w:uiPriority="0"/>
    <w:lsdException w:name="Subtitle" w:semiHidden="0" w:uiPriority="98" w:unhideWhenUsed="0" w:qFormat="1"/>
    <w:lsdException w:name="Date" w:locked="1" w:semiHidden="0" w:uiPriority="0" w:unhideWhenUsed="0"/>
    <w:lsdException w:name="Body Text First Indent" w:locked="1" w:semiHidden="0" w:uiPriority="0" w:unhideWhenUsed="0"/>
    <w:lsdException w:name="Body Text First Indent 2" w:locked="1" w:uiPriority="0"/>
    <w:lsdException w:name="Body Text 2" w:locked="1" w:uiPriority="0"/>
    <w:lsdException w:name="Body Text 3" w:locked="1" w:uiPriority="0"/>
    <w:lsdException w:name="Body Text Indent 2" w:locked="1" w:uiPriority="0"/>
    <w:lsdException w:name="Body Text Indent 3" w:locked="1" w:uiPriority="0"/>
    <w:lsdException w:name="Block Text" w:locked="1" w:uiPriority="0"/>
    <w:lsdException w:name="Strong" w:semiHidden="0" w:uiPriority="22" w:unhideWhenUsed="0" w:qFormat="1"/>
    <w:lsdException w:name="Emphasis" w:semiHidden="0" w:unhideWhenUsed="0" w:qFormat="1"/>
    <w:lsdException w:name="Normal (Web)" w:locked="1" w:uiPriority="0"/>
    <w:lsdException w:name="HTML Acronym" w:locked="1" w:uiPriority="0"/>
    <w:lsdException w:name="HTML Address" w:locked="1" w:uiPriority="0"/>
    <w:lsdException w:name="HTML Cite" w:locked="1" w:uiPriority="0"/>
    <w:lsdException w:name="HTML Code" w:locked="1" w:uiPriority="0"/>
    <w:lsdException w:name="HTML Definition" w:locked="1" w:uiPriority="0"/>
    <w:lsdException w:name="HTML Keyboard" w:locked="1" w:uiPriority="0"/>
    <w:lsdException w:name="HTML Preformatted" w:locked="1" w:uiPriority="0"/>
    <w:lsdException w:name="HTML Sample" w:locked="1" w:uiPriority="0"/>
    <w:lsdException w:name="HTML Typewriter" w:locked="1" w:uiPriority="0"/>
    <w:lsdException w:name="HTML Variable" w:locked="1" w:uiPriority="0"/>
    <w:lsdException w:name="annotation subject" w:locked="1"/>
    <w:lsdException w:name="Table Simple 1" w:locked="1" w:uiPriority="0"/>
    <w:lsdException w:name="Table Simple 2" w:locked="1" w:uiPriority="0"/>
    <w:lsdException w:name="Table Simple 3" w:locked="1" w:uiPriority="0"/>
    <w:lsdException w:name="Table Classic 1" w:locked="1" w:uiPriority="0"/>
    <w:lsdException w:name="Table Classic 2" w:locked="1" w:uiPriority="0"/>
    <w:lsdException w:name="Table Classic 3" w:locked="1" w:uiPriority="0"/>
    <w:lsdException w:name="Table Classic 4" w:locked="1" w:uiPriority="0"/>
    <w:lsdException w:name="Table Colorful 1" w:locked="1" w:uiPriority="0"/>
    <w:lsdException w:name="Table Colorful 2" w:locked="1" w:uiPriority="0"/>
    <w:lsdException w:name="Table Colorful 3" w:locked="1" w:uiPriority="0"/>
    <w:lsdException w:name="Table Columns 1" w:locked="1" w:uiPriority="0"/>
    <w:lsdException w:name="Table Columns 2" w:locked="1" w:uiPriority="0"/>
    <w:lsdException w:name="Table Columns 3" w:locked="1" w:uiPriority="0"/>
    <w:lsdException w:name="Table Columns 4" w:locked="1" w:uiPriority="0"/>
    <w:lsdException w:name="Table Columns 5" w:locked="1" w:uiPriority="0"/>
    <w:lsdException w:name="Table Grid 1" w:locked="1" w:uiPriority="0"/>
    <w:lsdException w:name="Table Grid 2" w:locked="1" w:uiPriority="0"/>
    <w:lsdException w:name="Table Grid 3" w:locked="1" w:uiPriority="0"/>
    <w:lsdException w:name="Table Grid 4" w:locked="1" w:uiPriority="0"/>
    <w:lsdException w:name="Table Grid 5" w:locked="1" w:uiPriority="0"/>
    <w:lsdException w:name="Table Grid 6" w:locked="1" w:uiPriority="0"/>
    <w:lsdException w:name="Table Grid 7" w:locked="1" w:uiPriority="0"/>
    <w:lsdException w:name="Table Grid 8" w:locked="1" w:uiPriority="0"/>
    <w:lsdException w:name="Table List 1" w:locked="1" w:uiPriority="0"/>
    <w:lsdException w:name="Table List 2" w:locked="1" w:uiPriority="0"/>
    <w:lsdException w:name="Table List 3" w:locked="1" w:uiPriority="0"/>
    <w:lsdException w:name="Table List 4" w:locked="1" w:uiPriority="0"/>
    <w:lsdException w:name="Table List 5" w:locked="1" w:uiPriority="0"/>
    <w:lsdException w:name="Table List 6" w:locked="1" w:uiPriority="0"/>
    <w:lsdException w:name="Table List 7" w:locked="1" w:uiPriority="0"/>
    <w:lsdException w:name="Table List 8" w:locked="1" w:uiPriority="0"/>
    <w:lsdException w:name="Table 3D effects 1" w:locked="1" w:uiPriority="0"/>
    <w:lsdException w:name="Table 3D effects 2" w:locked="1" w:uiPriority="0"/>
    <w:lsdException w:name="Table 3D effects 3" w:locked="1" w:uiPriority="0"/>
    <w:lsdException w:name="Table Contemporary" w:locked="1" w:uiPriority="0"/>
    <w:lsdException w:name="Table Elegant" w:locked="1" w:uiPriority="0"/>
    <w:lsdException w:name="Table Subtle 1" w:locked="1" w:uiPriority="0"/>
    <w:lsdException w:name="Table Subtle 2" w:locked="1" w:uiPriority="0"/>
    <w:lsdException w:name="Table Web 1" w:locked="1" w:uiPriority="0"/>
    <w:lsdException w:name="Table Web 2" w:locked="1" w:uiPriority="0"/>
    <w:lsdException w:name="Table Web 3" w:locked="1" w:uiPriority="0"/>
    <w:lsdException w:name="Balloon Text" w:locked="1"/>
    <w:lsdException w:name="Table Grid" w:semiHidden="0" w:unhideWhenUsed="0"/>
    <w:lsdException w:name="Table Theme" w:locked="1" w:uiPriority="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BE4"/>
    <w:pPr>
      <w:spacing w:after="200" w:line="276" w:lineRule="auto"/>
      <w:contextualSpacing/>
    </w:pPr>
    <w:rPr>
      <w:rFonts w:ascii="Times New Roman" w:eastAsiaTheme="minorEastAsia" w:hAnsi="Times New Roman"/>
      <w:sz w:val="22"/>
      <w:szCs w:val="22"/>
      <w:lang w:val="en-US" w:eastAsia="en-US"/>
    </w:rPr>
  </w:style>
  <w:style w:type="paragraph" w:styleId="Heading1">
    <w:name w:val="heading 1"/>
    <w:basedOn w:val="Normal"/>
    <w:next w:val="Parrafonormal"/>
    <w:link w:val="Heading1Char"/>
    <w:uiPriority w:val="99"/>
    <w:qFormat/>
    <w:rsid w:val="00C71BEC"/>
    <w:pPr>
      <w:keepNext/>
      <w:pageBreakBefore/>
      <w:numPr>
        <w:numId w:val="4"/>
      </w:numPr>
      <w:pBdr>
        <w:top w:val="single" w:sz="4" w:space="1" w:color="auto"/>
        <w:left w:val="single" w:sz="4" w:space="4" w:color="auto"/>
        <w:bottom w:val="single" w:sz="4" w:space="1" w:color="auto"/>
        <w:right w:val="single" w:sz="4" w:space="4" w:color="auto"/>
      </w:pBdr>
      <w:shd w:val="clear" w:color="auto" w:fill="990000"/>
      <w:spacing w:after="360" w:line="240" w:lineRule="auto"/>
      <w:jc w:val="center"/>
      <w:outlineLvl w:val="0"/>
    </w:pPr>
    <w:rPr>
      <w:rFonts w:ascii="Cambria" w:eastAsia="Times New Roman" w:hAnsi="Cambria"/>
      <w:b/>
      <w:bCs/>
      <w:smallCaps/>
      <w:color w:val="FFFFFF" w:themeColor="background1"/>
      <w:sz w:val="32"/>
      <w:szCs w:val="26"/>
    </w:rPr>
  </w:style>
  <w:style w:type="paragraph" w:styleId="Heading2">
    <w:name w:val="heading 2"/>
    <w:next w:val="Parrafonormal"/>
    <w:link w:val="Heading2Char"/>
    <w:uiPriority w:val="99"/>
    <w:qFormat/>
    <w:rsid w:val="00C71BEC"/>
    <w:pPr>
      <w:keepNext/>
      <w:keepLines/>
      <w:numPr>
        <w:ilvl w:val="1"/>
        <w:numId w:val="4"/>
      </w:numPr>
      <w:pBdr>
        <w:bottom w:val="single" w:sz="4" w:space="1" w:color="990000"/>
      </w:pBdr>
      <w:spacing w:before="360" w:after="240"/>
      <w:outlineLvl w:val="1"/>
    </w:pPr>
    <w:rPr>
      <w:rFonts w:ascii="Cambria" w:eastAsia="Times New Roman" w:hAnsi="Cambria"/>
      <w:bCs/>
      <w:i/>
      <w:smallCaps/>
      <w:sz w:val="26"/>
      <w:szCs w:val="26"/>
      <w:lang w:val="en-US" w:eastAsia="en-US"/>
    </w:rPr>
  </w:style>
  <w:style w:type="paragraph" w:styleId="Heading3">
    <w:name w:val="heading 3"/>
    <w:next w:val="Parrafonormal"/>
    <w:link w:val="Heading3Char"/>
    <w:uiPriority w:val="99"/>
    <w:qFormat/>
    <w:rsid w:val="00C71BEC"/>
    <w:pPr>
      <w:keepNext/>
      <w:keepLines/>
      <w:numPr>
        <w:ilvl w:val="2"/>
        <w:numId w:val="4"/>
      </w:numPr>
      <w:spacing w:before="240" w:after="200"/>
      <w:outlineLvl w:val="2"/>
    </w:pPr>
    <w:rPr>
      <w:rFonts w:ascii="Cambria" w:eastAsia="Times New Roman" w:hAnsi="Cambria"/>
      <w:bCs/>
      <w:i/>
      <w:sz w:val="24"/>
      <w:szCs w:val="22"/>
      <w:lang w:val="en-US" w:eastAsia="en-US"/>
    </w:rPr>
  </w:style>
  <w:style w:type="paragraph" w:styleId="Heading4">
    <w:name w:val="heading 4"/>
    <w:next w:val="Parrafonormal"/>
    <w:link w:val="Heading4Char"/>
    <w:uiPriority w:val="99"/>
    <w:qFormat/>
    <w:rsid w:val="00C71BEC"/>
    <w:pPr>
      <w:keepNext/>
      <w:keepLines/>
      <w:numPr>
        <w:ilvl w:val="3"/>
        <w:numId w:val="4"/>
      </w:numPr>
      <w:outlineLvl w:val="3"/>
    </w:pPr>
    <w:rPr>
      <w:rFonts w:ascii="Cambria" w:eastAsia="Times New Roman" w:hAnsi="Cambria"/>
      <w:bCs/>
      <w:i/>
      <w:iCs/>
      <w:color w:val="990000"/>
      <w:sz w:val="22"/>
      <w:szCs w:val="22"/>
      <w:lang w:val="en-US" w:eastAsia="en-US"/>
    </w:rPr>
  </w:style>
  <w:style w:type="paragraph" w:styleId="Heading5">
    <w:name w:val="heading 5"/>
    <w:basedOn w:val="Normal"/>
    <w:next w:val="Parrafonormal"/>
    <w:link w:val="Heading5Char"/>
    <w:uiPriority w:val="99"/>
    <w:qFormat/>
    <w:rsid w:val="00C71BEC"/>
    <w:pPr>
      <w:keepNext/>
      <w:keepLines/>
      <w:numPr>
        <w:ilvl w:val="4"/>
        <w:numId w:val="4"/>
      </w:numPr>
      <w:spacing w:before="200" w:after="0"/>
      <w:outlineLvl w:val="4"/>
    </w:pPr>
    <w:rPr>
      <w:rFonts w:ascii="Cambria" w:eastAsia="Times New Roman" w:hAnsi="Cambria"/>
      <w:sz w:val="20"/>
      <w:szCs w:val="20"/>
    </w:rPr>
  </w:style>
  <w:style w:type="paragraph" w:styleId="Heading6">
    <w:name w:val="heading 6"/>
    <w:basedOn w:val="Normal"/>
    <w:next w:val="Normal"/>
    <w:link w:val="Heading6Char"/>
    <w:uiPriority w:val="99"/>
    <w:semiHidden/>
    <w:qFormat/>
    <w:rsid w:val="00C71BEC"/>
    <w:pPr>
      <w:keepNext/>
      <w:keepLines/>
      <w:numPr>
        <w:ilvl w:val="5"/>
        <w:numId w:val="4"/>
      </w:numPr>
      <w:spacing w:before="200" w:after="0"/>
      <w:outlineLvl w:val="5"/>
    </w:pPr>
    <w:rPr>
      <w:rFonts w:ascii="Cambria" w:eastAsia="Times New Roman" w:hAnsi="Cambria"/>
      <w:i/>
      <w:iCs/>
      <w:color w:val="243F60"/>
      <w:sz w:val="20"/>
      <w:szCs w:val="20"/>
    </w:rPr>
  </w:style>
  <w:style w:type="paragraph" w:styleId="Heading7">
    <w:name w:val="heading 7"/>
    <w:basedOn w:val="Normal"/>
    <w:next w:val="Normal"/>
    <w:link w:val="Heading7Char"/>
    <w:uiPriority w:val="99"/>
    <w:semiHidden/>
    <w:qFormat/>
    <w:rsid w:val="00C71BEC"/>
    <w:pPr>
      <w:keepNext/>
      <w:keepLines/>
      <w:numPr>
        <w:ilvl w:val="6"/>
        <w:numId w:val="4"/>
      </w:numPr>
      <w:spacing w:before="200" w:after="0"/>
      <w:outlineLvl w:val="6"/>
    </w:pPr>
    <w:rPr>
      <w:rFonts w:ascii="Cambria" w:eastAsia="Times New Roman" w:hAnsi="Cambria"/>
      <w:i/>
      <w:iCs/>
      <w:color w:val="404040"/>
      <w:sz w:val="20"/>
      <w:szCs w:val="20"/>
    </w:rPr>
  </w:style>
  <w:style w:type="paragraph" w:styleId="Heading8">
    <w:name w:val="heading 8"/>
    <w:basedOn w:val="Normal"/>
    <w:next w:val="Normal"/>
    <w:link w:val="Heading8Char"/>
    <w:uiPriority w:val="99"/>
    <w:semiHidden/>
    <w:qFormat/>
    <w:rsid w:val="00C71BEC"/>
    <w:pPr>
      <w:keepNext/>
      <w:keepLines/>
      <w:numPr>
        <w:ilvl w:val="7"/>
        <w:numId w:val="4"/>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9"/>
    <w:semiHidden/>
    <w:qFormat/>
    <w:rsid w:val="00C71BEC"/>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71BEC"/>
    <w:rPr>
      <w:rFonts w:ascii="Cambria" w:eastAsia="Times New Roman" w:hAnsi="Cambria"/>
      <w:b/>
      <w:bCs/>
      <w:smallCaps/>
      <w:color w:val="FFFFFF" w:themeColor="background1"/>
      <w:sz w:val="32"/>
      <w:szCs w:val="26"/>
      <w:shd w:val="clear" w:color="auto" w:fill="990000"/>
      <w:lang w:val="en-US" w:eastAsia="en-US"/>
    </w:rPr>
  </w:style>
  <w:style w:type="character" w:customStyle="1" w:styleId="Heading2Char">
    <w:name w:val="Heading 2 Char"/>
    <w:link w:val="Heading2"/>
    <w:uiPriority w:val="99"/>
    <w:locked/>
    <w:rsid w:val="00C71BEC"/>
    <w:rPr>
      <w:rFonts w:ascii="Cambria" w:eastAsia="Times New Roman" w:hAnsi="Cambria"/>
      <w:bCs/>
      <w:i/>
      <w:smallCaps/>
      <w:sz w:val="26"/>
      <w:szCs w:val="26"/>
      <w:lang w:val="en-US" w:eastAsia="en-US"/>
    </w:rPr>
  </w:style>
  <w:style w:type="character" w:customStyle="1" w:styleId="Heading3Char">
    <w:name w:val="Heading 3 Char"/>
    <w:link w:val="Heading3"/>
    <w:uiPriority w:val="99"/>
    <w:locked/>
    <w:rsid w:val="00C71BEC"/>
    <w:rPr>
      <w:rFonts w:ascii="Cambria" w:eastAsia="Times New Roman" w:hAnsi="Cambria"/>
      <w:bCs/>
      <w:i/>
      <w:sz w:val="24"/>
      <w:szCs w:val="22"/>
      <w:lang w:val="en-US" w:eastAsia="en-US"/>
    </w:rPr>
  </w:style>
  <w:style w:type="character" w:customStyle="1" w:styleId="Heading4Char">
    <w:name w:val="Heading 4 Char"/>
    <w:link w:val="Heading4"/>
    <w:uiPriority w:val="99"/>
    <w:locked/>
    <w:rsid w:val="00C71BEC"/>
    <w:rPr>
      <w:rFonts w:ascii="Cambria" w:eastAsia="Times New Roman" w:hAnsi="Cambria"/>
      <w:bCs/>
      <w:i/>
      <w:iCs/>
      <w:color w:val="990000"/>
      <w:sz w:val="22"/>
      <w:szCs w:val="22"/>
      <w:lang w:val="en-US" w:eastAsia="en-US"/>
    </w:rPr>
  </w:style>
  <w:style w:type="character" w:customStyle="1" w:styleId="Heading5Char">
    <w:name w:val="Heading 5 Char"/>
    <w:link w:val="Heading5"/>
    <w:uiPriority w:val="99"/>
    <w:locked/>
    <w:rsid w:val="00C71BEC"/>
    <w:rPr>
      <w:rFonts w:ascii="Cambria" w:eastAsia="Times New Roman" w:hAnsi="Cambria"/>
      <w:lang w:val="en-US" w:eastAsia="en-US"/>
    </w:rPr>
  </w:style>
  <w:style w:type="character" w:customStyle="1" w:styleId="Heading6Char">
    <w:name w:val="Heading 6 Char"/>
    <w:link w:val="Heading6"/>
    <w:uiPriority w:val="99"/>
    <w:semiHidden/>
    <w:locked/>
    <w:rsid w:val="00C71BEC"/>
    <w:rPr>
      <w:rFonts w:ascii="Cambria" w:eastAsia="Times New Roman" w:hAnsi="Cambria"/>
      <w:i/>
      <w:iCs/>
      <w:color w:val="243F60"/>
      <w:lang w:val="en-US" w:eastAsia="en-US"/>
    </w:rPr>
  </w:style>
  <w:style w:type="character" w:customStyle="1" w:styleId="Heading7Char">
    <w:name w:val="Heading 7 Char"/>
    <w:link w:val="Heading7"/>
    <w:uiPriority w:val="99"/>
    <w:semiHidden/>
    <w:locked/>
    <w:rsid w:val="00C71BEC"/>
    <w:rPr>
      <w:rFonts w:ascii="Cambria" w:eastAsia="Times New Roman" w:hAnsi="Cambria"/>
      <w:i/>
      <w:iCs/>
      <w:color w:val="404040"/>
      <w:lang w:val="en-US" w:eastAsia="en-US"/>
    </w:rPr>
  </w:style>
  <w:style w:type="character" w:customStyle="1" w:styleId="Heading8Char">
    <w:name w:val="Heading 8 Char"/>
    <w:link w:val="Heading8"/>
    <w:uiPriority w:val="99"/>
    <w:semiHidden/>
    <w:locked/>
    <w:rsid w:val="00C71BEC"/>
    <w:rPr>
      <w:rFonts w:ascii="Cambria" w:eastAsia="Times New Roman" w:hAnsi="Cambria"/>
      <w:color w:val="404040"/>
      <w:lang w:val="en-US" w:eastAsia="en-US"/>
    </w:rPr>
  </w:style>
  <w:style w:type="character" w:customStyle="1" w:styleId="Heading9Char">
    <w:name w:val="Heading 9 Char"/>
    <w:link w:val="Heading9"/>
    <w:uiPriority w:val="99"/>
    <w:semiHidden/>
    <w:locked/>
    <w:rsid w:val="00C71BEC"/>
    <w:rPr>
      <w:rFonts w:ascii="Cambria" w:eastAsia="Times New Roman" w:hAnsi="Cambria"/>
      <w:i/>
      <w:iCs/>
      <w:color w:val="404040"/>
      <w:lang w:val="en-US" w:eastAsia="en-US"/>
    </w:rPr>
  </w:style>
  <w:style w:type="paragraph" w:styleId="DocumentMap">
    <w:name w:val="Document Map"/>
    <w:basedOn w:val="Normal"/>
    <w:link w:val="DocumentMapChar"/>
    <w:uiPriority w:val="99"/>
    <w:semiHidden/>
    <w:rsid w:val="00C71BEC"/>
    <w:pPr>
      <w:spacing w:after="0" w:line="240" w:lineRule="auto"/>
    </w:pPr>
    <w:rPr>
      <w:rFonts w:ascii="Tahoma" w:hAnsi="Tahoma"/>
      <w:sz w:val="16"/>
      <w:szCs w:val="16"/>
    </w:rPr>
  </w:style>
  <w:style w:type="character" w:customStyle="1" w:styleId="DocumentMapChar">
    <w:name w:val="Document Map Char"/>
    <w:link w:val="DocumentMap"/>
    <w:uiPriority w:val="99"/>
    <w:semiHidden/>
    <w:locked/>
    <w:rsid w:val="00C71BEC"/>
    <w:rPr>
      <w:rFonts w:ascii="Tahoma" w:eastAsiaTheme="minorEastAsia" w:hAnsi="Tahoma"/>
      <w:sz w:val="16"/>
      <w:szCs w:val="16"/>
      <w:lang w:val="en-US" w:eastAsia="en-US"/>
    </w:rPr>
  </w:style>
  <w:style w:type="paragraph" w:styleId="Title">
    <w:name w:val="Title"/>
    <w:aliases w:val="Title 1"/>
    <w:basedOn w:val="Normal"/>
    <w:next w:val="Normal"/>
    <w:link w:val="TitleChar"/>
    <w:uiPriority w:val="98"/>
    <w:qFormat/>
    <w:rsid w:val="00C71BEC"/>
    <w:pPr>
      <w:spacing w:after="120" w:line="240" w:lineRule="auto"/>
      <w:jc w:val="right"/>
    </w:pPr>
    <w:rPr>
      <w:rFonts w:ascii="Cambria" w:eastAsia="Times New Roman" w:hAnsi="Cambria"/>
      <w:smallCaps/>
      <w:color w:val="990000"/>
      <w:spacing w:val="5"/>
      <w:kern w:val="28"/>
      <w:sz w:val="40"/>
      <w:szCs w:val="52"/>
    </w:rPr>
  </w:style>
  <w:style w:type="character" w:customStyle="1" w:styleId="TitleChar">
    <w:name w:val="Title Char"/>
    <w:aliases w:val="Title 1 Char"/>
    <w:link w:val="Title"/>
    <w:uiPriority w:val="99"/>
    <w:locked/>
    <w:rsid w:val="00C71BEC"/>
    <w:rPr>
      <w:rFonts w:ascii="Cambria" w:eastAsia="Times New Roman" w:hAnsi="Cambria"/>
      <w:smallCaps/>
      <w:color w:val="990000"/>
      <w:spacing w:val="5"/>
      <w:kern w:val="28"/>
      <w:sz w:val="40"/>
      <w:szCs w:val="52"/>
      <w:lang w:val="en-US" w:eastAsia="en-US"/>
    </w:rPr>
  </w:style>
  <w:style w:type="paragraph" w:styleId="Subtitle">
    <w:name w:val="Subtitle"/>
    <w:aliases w:val="Title 2"/>
    <w:basedOn w:val="Normal"/>
    <w:next w:val="Normal"/>
    <w:link w:val="SubtitleChar"/>
    <w:uiPriority w:val="98"/>
    <w:qFormat/>
    <w:rsid w:val="00C71BEC"/>
    <w:pPr>
      <w:numPr>
        <w:ilvl w:val="1"/>
      </w:numPr>
      <w:jc w:val="right"/>
    </w:pPr>
    <w:rPr>
      <w:rFonts w:ascii="Cambria" w:eastAsia="Times New Roman" w:hAnsi="Cambria"/>
      <w:i/>
      <w:iCs/>
      <w:smallCaps/>
      <w:spacing w:val="15"/>
      <w:sz w:val="32"/>
      <w:szCs w:val="24"/>
    </w:rPr>
  </w:style>
  <w:style w:type="character" w:customStyle="1" w:styleId="SubtitleChar">
    <w:name w:val="Subtitle Char"/>
    <w:aliases w:val="Title 2 Char"/>
    <w:link w:val="Subtitle"/>
    <w:uiPriority w:val="99"/>
    <w:locked/>
    <w:rsid w:val="00C71BEC"/>
    <w:rPr>
      <w:rFonts w:ascii="Cambria" w:eastAsia="Times New Roman" w:hAnsi="Cambria"/>
      <w:i/>
      <w:iCs/>
      <w:smallCaps/>
      <w:spacing w:val="15"/>
      <w:sz w:val="32"/>
      <w:szCs w:val="24"/>
      <w:lang w:val="en-US" w:eastAsia="en-US"/>
    </w:rPr>
  </w:style>
  <w:style w:type="paragraph" w:styleId="TOC7">
    <w:name w:val="toc 7"/>
    <w:basedOn w:val="Normal"/>
    <w:next w:val="Normal"/>
    <w:autoRedefine/>
    <w:uiPriority w:val="39"/>
    <w:rsid w:val="00C71BEC"/>
    <w:pPr>
      <w:spacing w:after="0"/>
      <w:ind w:left="1320"/>
    </w:pPr>
    <w:rPr>
      <w:sz w:val="20"/>
      <w:szCs w:val="20"/>
    </w:rPr>
  </w:style>
  <w:style w:type="character" w:styleId="Emphasis">
    <w:name w:val="Emphasis"/>
    <w:uiPriority w:val="99"/>
    <w:qFormat/>
    <w:rsid w:val="00C71BEC"/>
    <w:rPr>
      <w:rFonts w:cs="Times New Roman"/>
      <w:i/>
    </w:rPr>
  </w:style>
  <w:style w:type="paragraph" w:styleId="BalloonText">
    <w:name w:val="Balloon Text"/>
    <w:basedOn w:val="Normal"/>
    <w:link w:val="BalloonTextChar"/>
    <w:uiPriority w:val="99"/>
    <w:semiHidden/>
    <w:locked/>
    <w:rsid w:val="00C71BEC"/>
    <w:pPr>
      <w:spacing w:after="0" w:line="240" w:lineRule="auto"/>
    </w:pPr>
    <w:rPr>
      <w:rFonts w:ascii="Tahoma" w:hAnsi="Tahoma"/>
      <w:sz w:val="16"/>
      <w:szCs w:val="16"/>
    </w:rPr>
  </w:style>
  <w:style w:type="character" w:customStyle="1" w:styleId="BalloonTextChar">
    <w:name w:val="Balloon Text Char"/>
    <w:link w:val="BalloonText"/>
    <w:uiPriority w:val="99"/>
    <w:semiHidden/>
    <w:locked/>
    <w:rsid w:val="00C71BEC"/>
    <w:rPr>
      <w:rFonts w:ascii="Tahoma" w:eastAsiaTheme="minorEastAsia" w:hAnsi="Tahoma"/>
      <w:sz w:val="16"/>
      <w:szCs w:val="16"/>
      <w:lang w:val="en-US" w:eastAsia="en-US"/>
    </w:rPr>
  </w:style>
  <w:style w:type="paragraph" w:customStyle="1" w:styleId="Parrafonormal">
    <w:name w:val="Parrafo normal"/>
    <w:basedOn w:val="Normal"/>
    <w:uiPriority w:val="99"/>
    <w:rsid w:val="00C71BEC"/>
    <w:pPr>
      <w:spacing w:before="120" w:after="120" w:line="240" w:lineRule="auto"/>
      <w:ind w:firstLine="576"/>
      <w:contextualSpacing w:val="0"/>
      <w:jc w:val="both"/>
    </w:pPr>
  </w:style>
  <w:style w:type="character" w:customStyle="1" w:styleId="Title3Char">
    <w:name w:val="Title 3 Char"/>
    <w:basedOn w:val="DefaultParagraphFont"/>
    <w:link w:val="Title3"/>
    <w:rsid w:val="00C71BEC"/>
    <w:rPr>
      <w:rFonts w:ascii="BauerBodni BT" w:eastAsia="Times New Roman" w:hAnsi="BauerBodni BT"/>
      <w:sz w:val="96"/>
      <w:lang w:val="en-US" w:eastAsia="en-US"/>
    </w:rPr>
  </w:style>
  <w:style w:type="table" w:styleId="TableGrid">
    <w:name w:val="Table Grid"/>
    <w:basedOn w:val="TableNormal"/>
    <w:uiPriority w:val="99"/>
    <w:rsid w:val="00C71BEC"/>
    <w:rPr>
      <w:rFonts w:eastAsiaTheme="minorEastAs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Limpia">
    <w:name w:val="Tabla Limpia"/>
    <w:uiPriority w:val="99"/>
    <w:rsid w:val="00C71BEC"/>
    <w:rPr>
      <w:rFonts w:eastAsiaTheme="minorEastAsia"/>
      <w:lang w:val="en-US" w:eastAsia="en-US"/>
    </w:rPr>
    <w:tblPr>
      <w:tblInd w:w="0" w:type="dxa"/>
      <w:tblCellMar>
        <w:top w:w="0" w:type="dxa"/>
        <w:left w:w="108" w:type="dxa"/>
        <w:bottom w:w="0" w:type="dxa"/>
        <w:right w:w="108" w:type="dxa"/>
      </w:tblCellMar>
    </w:tblPr>
  </w:style>
  <w:style w:type="paragraph" w:customStyle="1" w:styleId="Lista">
    <w:name w:val="Lista"/>
    <w:basedOn w:val="Normal"/>
    <w:link w:val="ListaChar"/>
    <w:uiPriority w:val="99"/>
    <w:rsid w:val="007C4971"/>
    <w:pPr>
      <w:numPr>
        <w:numId w:val="1"/>
      </w:numPr>
      <w:spacing w:after="0" w:line="360" w:lineRule="auto"/>
      <w:contextualSpacing w:val="0"/>
    </w:pPr>
  </w:style>
  <w:style w:type="character" w:customStyle="1" w:styleId="ListaChar">
    <w:name w:val="Lista Char"/>
    <w:link w:val="Lista"/>
    <w:uiPriority w:val="99"/>
    <w:locked/>
    <w:rsid w:val="007C4971"/>
    <w:rPr>
      <w:rFonts w:ascii="Times New Roman" w:eastAsiaTheme="minorEastAsia" w:hAnsi="Times New Roman"/>
      <w:sz w:val="22"/>
      <w:szCs w:val="22"/>
      <w:lang w:val="en-US" w:eastAsia="en-US"/>
    </w:rPr>
  </w:style>
  <w:style w:type="character" w:styleId="PageNumber">
    <w:name w:val="page number"/>
    <w:uiPriority w:val="99"/>
    <w:rsid w:val="00C71BEC"/>
    <w:rPr>
      <w:rFonts w:ascii="Times New Roman" w:hAnsi="Times New Roman" w:cs="Times New Roman"/>
      <w:color w:val="C00000"/>
      <w:sz w:val="28"/>
    </w:rPr>
  </w:style>
  <w:style w:type="paragraph" w:styleId="TOC4">
    <w:name w:val="toc 4"/>
    <w:basedOn w:val="Normal"/>
    <w:next w:val="Normal"/>
    <w:autoRedefine/>
    <w:uiPriority w:val="39"/>
    <w:rsid w:val="00C71BEC"/>
    <w:pPr>
      <w:spacing w:after="0"/>
      <w:ind w:left="660"/>
    </w:pPr>
    <w:rPr>
      <w:sz w:val="20"/>
      <w:szCs w:val="20"/>
    </w:rPr>
  </w:style>
  <w:style w:type="paragraph" w:styleId="TOC5">
    <w:name w:val="toc 5"/>
    <w:basedOn w:val="Normal"/>
    <w:next w:val="Normal"/>
    <w:autoRedefine/>
    <w:uiPriority w:val="39"/>
    <w:rsid w:val="00C71BEC"/>
    <w:pPr>
      <w:spacing w:after="0"/>
      <w:ind w:left="880"/>
    </w:pPr>
    <w:rPr>
      <w:sz w:val="20"/>
      <w:szCs w:val="20"/>
    </w:rPr>
  </w:style>
  <w:style w:type="paragraph" w:styleId="TOC6">
    <w:name w:val="toc 6"/>
    <w:basedOn w:val="Normal"/>
    <w:next w:val="Normal"/>
    <w:autoRedefine/>
    <w:uiPriority w:val="39"/>
    <w:rsid w:val="00C71BEC"/>
    <w:pPr>
      <w:spacing w:after="0"/>
      <w:ind w:left="1100"/>
    </w:pPr>
    <w:rPr>
      <w:sz w:val="20"/>
      <w:szCs w:val="20"/>
    </w:rPr>
  </w:style>
  <w:style w:type="paragraph" w:styleId="TOC8">
    <w:name w:val="toc 8"/>
    <w:basedOn w:val="Normal"/>
    <w:next w:val="Normal"/>
    <w:autoRedefine/>
    <w:uiPriority w:val="39"/>
    <w:rsid w:val="00C71BEC"/>
    <w:pPr>
      <w:spacing w:after="0"/>
      <w:ind w:left="1540"/>
    </w:pPr>
    <w:rPr>
      <w:sz w:val="20"/>
      <w:szCs w:val="20"/>
    </w:rPr>
  </w:style>
  <w:style w:type="paragraph" w:styleId="TOC9">
    <w:name w:val="toc 9"/>
    <w:basedOn w:val="Normal"/>
    <w:next w:val="Normal"/>
    <w:autoRedefine/>
    <w:uiPriority w:val="39"/>
    <w:rsid w:val="00C71BEC"/>
    <w:pPr>
      <w:spacing w:after="0"/>
      <w:ind w:left="1760"/>
    </w:pPr>
    <w:rPr>
      <w:sz w:val="20"/>
      <w:szCs w:val="20"/>
    </w:rPr>
  </w:style>
  <w:style w:type="character" w:styleId="Strong">
    <w:name w:val="Strong"/>
    <w:uiPriority w:val="22"/>
    <w:qFormat/>
    <w:rsid w:val="00C71BEC"/>
    <w:rPr>
      <w:rFonts w:cs="Times New Roman"/>
      <w:b/>
    </w:rPr>
  </w:style>
  <w:style w:type="character" w:styleId="SubtleEmphasis">
    <w:name w:val="Subtle Emphasis"/>
    <w:uiPriority w:val="99"/>
    <w:qFormat/>
    <w:locked/>
    <w:rsid w:val="00C71BEC"/>
    <w:rPr>
      <w:i/>
      <w:color w:val="808080"/>
    </w:rPr>
  </w:style>
  <w:style w:type="paragraph" w:styleId="CommentText">
    <w:name w:val="annotation text"/>
    <w:basedOn w:val="Normal"/>
    <w:link w:val="CommentTextChar"/>
    <w:uiPriority w:val="99"/>
    <w:semiHidden/>
    <w:locked/>
    <w:rsid w:val="00C71BEC"/>
    <w:pPr>
      <w:spacing w:line="240" w:lineRule="auto"/>
    </w:pPr>
    <w:rPr>
      <w:sz w:val="20"/>
      <w:szCs w:val="20"/>
    </w:rPr>
  </w:style>
  <w:style w:type="character" w:customStyle="1" w:styleId="CommentTextChar">
    <w:name w:val="Comment Text Char"/>
    <w:link w:val="CommentText"/>
    <w:uiPriority w:val="99"/>
    <w:semiHidden/>
    <w:locked/>
    <w:rsid w:val="00C71BEC"/>
    <w:rPr>
      <w:rFonts w:ascii="Times New Roman" w:eastAsiaTheme="minorEastAsia" w:hAnsi="Times New Roman"/>
      <w:lang w:val="en-US" w:eastAsia="en-US"/>
    </w:rPr>
  </w:style>
  <w:style w:type="paragraph" w:styleId="CommentSubject">
    <w:name w:val="annotation subject"/>
    <w:basedOn w:val="CommentText"/>
    <w:next w:val="CommentText"/>
    <w:link w:val="CommentSubjectChar"/>
    <w:uiPriority w:val="99"/>
    <w:semiHidden/>
    <w:locked/>
    <w:rsid w:val="00C71BEC"/>
    <w:rPr>
      <w:b/>
      <w:bCs/>
    </w:rPr>
  </w:style>
  <w:style w:type="character" w:customStyle="1" w:styleId="CommentSubjectChar">
    <w:name w:val="Comment Subject Char"/>
    <w:link w:val="CommentSubject"/>
    <w:uiPriority w:val="99"/>
    <w:semiHidden/>
    <w:locked/>
    <w:rsid w:val="00C71BEC"/>
    <w:rPr>
      <w:rFonts w:ascii="Times New Roman" w:eastAsiaTheme="minorEastAsia" w:hAnsi="Times New Roman"/>
      <w:b/>
      <w:bCs/>
      <w:lang w:val="en-US" w:eastAsia="en-US"/>
    </w:rPr>
  </w:style>
  <w:style w:type="character" w:styleId="CommentReference">
    <w:name w:val="annotation reference"/>
    <w:uiPriority w:val="99"/>
    <w:semiHidden/>
    <w:locked/>
    <w:rsid w:val="00C71BEC"/>
    <w:rPr>
      <w:rFonts w:cs="Times New Roman"/>
      <w:sz w:val="16"/>
    </w:rPr>
  </w:style>
  <w:style w:type="paragraph" w:styleId="Revision">
    <w:name w:val="Revision"/>
    <w:hidden/>
    <w:uiPriority w:val="99"/>
    <w:semiHidden/>
    <w:rsid w:val="003A1906"/>
    <w:rPr>
      <w:sz w:val="22"/>
      <w:szCs w:val="22"/>
      <w:lang w:val="es-ES_tradnl" w:eastAsia="en-US"/>
    </w:rPr>
  </w:style>
  <w:style w:type="paragraph" w:customStyle="1" w:styleId="Codigo">
    <w:name w:val="Codigo"/>
    <w:basedOn w:val="Normal"/>
    <w:uiPriority w:val="99"/>
    <w:rsid w:val="00C71BEC"/>
    <w:pPr>
      <w:pBdr>
        <w:top w:val="dashed" w:sz="4" w:space="1" w:color="990000"/>
        <w:left w:val="dashed" w:sz="4" w:space="4" w:color="990000"/>
        <w:bottom w:val="dashed" w:sz="4" w:space="1" w:color="990000"/>
        <w:right w:val="dashed" w:sz="4" w:space="4" w:color="990000"/>
      </w:pBdr>
      <w:tabs>
        <w:tab w:val="left" w:pos="284"/>
        <w:tab w:val="left" w:pos="567"/>
        <w:tab w:val="left" w:pos="851"/>
        <w:tab w:val="left" w:pos="1134"/>
        <w:tab w:val="left" w:pos="1418"/>
        <w:tab w:val="left" w:pos="1701"/>
        <w:tab w:val="left" w:pos="1985"/>
      </w:tabs>
    </w:pPr>
    <w:rPr>
      <w:rFonts w:ascii="Courier New" w:hAnsi="Courier New"/>
      <w:sz w:val="18"/>
    </w:rPr>
  </w:style>
  <w:style w:type="character" w:styleId="FollowedHyperlink">
    <w:name w:val="FollowedHyperlink"/>
    <w:uiPriority w:val="99"/>
    <w:semiHidden/>
    <w:rsid w:val="00C71BEC"/>
    <w:rPr>
      <w:rFonts w:cs="Times New Roman"/>
      <w:color w:val="800080"/>
      <w:u w:val="single"/>
    </w:rPr>
  </w:style>
  <w:style w:type="table" w:styleId="LightList-Accent6">
    <w:name w:val="Light List Accent 6"/>
    <w:basedOn w:val="TableNormal"/>
    <w:uiPriority w:val="99"/>
    <w:locked/>
    <w:rsid w:val="00C71BEC"/>
    <w:rPr>
      <w:rFonts w:eastAsiaTheme="minorEastAsia"/>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styleId="ListParagraph">
    <w:name w:val="List Paragraph"/>
    <w:basedOn w:val="Normal"/>
    <w:uiPriority w:val="99"/>
    <w:semiHidden/>
    <w:qFormat/>
    <w:rsid w:val="00C71BEC"/>
    <w:pPr>
      <w:ind w:left="720"/>
    </w:pPr>
  </w:style>
  <w:style w:type="paragraph" w:styleId="NoSpacing">
    <w:name w:val="No Spacing"/>
    <w:uiPriority w:val="99"/>
    <w:semiHidden/>
    <w:qFormat/>
    <w:rsid w:val="00C71BEC"/>
    <w:pPr>
      <w:contextualSpacing/>
    </w:pPr>
    <w:rPr>
      <w:rFonts w:eastAsiaTheme="minorEastAsia"/>
      <w:sz w:val="22"/>
      <w:szCs w:val="22"/>
      <w:lang w:val="es-ES_tradnl" w:eastAsia="en-US"/>
    </w:rPr>
  </w:style>
  <w:style w:type="character" w:customStyle="1" w:styleId="Small">
    <w:name w:val="Small"/>
    <w:uiPriority w:val="99"/>
    <w:rsid w:val="00C71BEC"/>
    <w:rPr>
      <w:rFonts w:ascii="Arial" w:hAnsi="Arial" w:cs="Times New Roman"/>
      <w:sz w:val="18"/>
    </w:rPr>
  </w:style>
  <w:style w:type="numbering" w:customStyle="1" w:styleId="Punteo">
    <w:name w:val="Punteo"/>
    <w:rsid w:val="00C71BEC"/>
    <w:pPr>
      <w:numPr>
        <w:numId w:val="1"/>
      </w:numPr>
    </w:pPr>
  </w:style>
  <w:style w:type="paragraph" w:customStyle="1" w:styleId="Title3">
    <w:name w:val="Title 3"/>
    <w:basedOn w:val="Normal"/>
    <w:next w:val="Normal"/>
    <w:link w:val="Title3Char"/>
    <w:uiPriority w:val="98"/>
    <w:rsid w:val="00C71BEC"/>
    <w:pPr>
      <w:spacing w:after="0" w:line="240" w:lineRule="auto"/>
    </w:pPr>
    <w:rPr>
      <w:rFonts w:ascii="BauerBodni BT" w:eastAsia="Times New Roman" w:hAnsi="BauerBodni BT"/>
      <w:sz w:val="96"/>
      <w:szCs w:val="20"/>
    </w:rPr>
  </w:style>
  <w:style w:type="paragraph" w:styleId="Caption">
    <w:name w:val="caption"/>
    <w:basedOn w:val="Normal"/>
    <w:next w:val="Normal"/>
    <w:uiPriority w:val="35"/>
    <w:unhideWhenUsed/>
    <w:qFormat/>
    <w:rsid w:val="00C71BEC"/>
    <w:pPr>
      <w:spacing w:after="120" w:line="240" w:lineRule="auto"/>
      <w:contextualSpacing w:val="0"/>
      <w:jc w:val="center"/>
    </w:pPr>
    <w:rPr>
      <w:b/>
      <w:bCs/>
      <w:color w:val="990000"/>
      <w:sz w:val="16"/>
      <w:szCs w:val="18"/>
    </w:rPr>
  </w:style>
  <w:style w:type="numbering" w:customStyle="1" w:styleId="Listbyheaders">
    <w:name w:val="List by headers"/>
    <w:uiPriority w:val="99"/>
    <w:rsid w:val="00C71BEC"/>
    <w:pPr>
      <w:numPr>
        <w:numId w:val="2"/>
      </w:numPr>
    </w:pPr>
  </w:style>
  <w:style w:type="paragraph" w:customStyle="1" w:styleId="Title0">
    <w:name w:val="Title 0"/>
    <w:basedOn w:val="Subtitle"/>
    <w:uiPriority w:val="98"/>
    <w:rsid w:val="00C71BEC"/>
    <w:rPr>
      <w:sz w:val="96"/>
    </w:rPr>
  </w:style>
  <w:style w:type="paragraph" w:styleId="TOC1">
    <w:name w:val="toc 1"/>
    <w:basedOn w:val="Normal"/>
    <w:next w:val="Normal"/>
    <w:autoRedefine/>
    <w:uiPriority w:val="39"/>
    <w:qFormat/>
    <w:rsid w:val="00C71BEC"/>
    <w:pPr>
      <w:pBdr>
        <w:between w:val="single" w:sz="48" w:space="1" w:color="FFFFFF" w:themeColor="background1"/>
      </w:pBdr>
      <w:shd w:val="clear" w:color="auto" w:fill="990000"/>
      <w:tabs>
        <w:tab w:val="right" w:pos="9350"/>
      </w:tabs>
      <w:spacing w:before="120" w:after="0" w:line="240" w:lineRule="auto"/>
    </w:pPr>
    <w:rPr>
      <w:b/>
      <w:color w:val="FFFFFF" w:themeColor="background1"/>
    </w:rPr>
  </w:style>
  <w:style w:type="paragraph" w:styleId="TOC2">
    <w:name w:val="toc 2"/>
    <w:basedOn w:val="Normal"/>
    <w:next w:val="Normal"/>
    <w:autoRedefine/>
    <w:uiPriority w:val="39"/>
    <w:qFormat/>
    <w:rsid w:val="00C71BEC"/>
    <w:pPr>
      <w:framePr w:wrap="around" w:vAnchor="text" w:hAnchor="text" w:y="1"/>
      <w:pBdr>
        <w:bottom w:val="dotted" w:sz="4" w:space="1" w:color="990000"/>
        <w:between w:val="dotted" w:sz="4" w:space="1" w:color="990000"/>
      </w:pBdr>
      <w:tabs>
        <w:tab w:val="right" w:pos="9350"/>
      </w:tabs>
      <w:spacing w:after="0"/>
      <w:ind w:left="216"/>
      <w:contextualSpacing w:val="0"/>
    </w:pPr>
    <w:rPr>
      <w:noProof/>
    </w:rPr>
  </w:style>
  <w:style w:type="paragraph" w:styleId="TOC3">
    <w:name w:val="toc 3"/>
    <w:basedOn w:val="Normal"/>
    <w:next w:val="Normal"/>
    <w:autoRedefine/>
    <w:uiPriority w:val="39"/>
    <w:qFormat/>
    <w:rsid w:val="00C71BEC"/>
    <w:pPr>
      <w:pBdr>
        <w:between w:val="single" w:sz="8" w:space="1" w:color="FFFFFF" w:themeColor="background1"/>
      </w:pBdr>
      <w:tabs>
        <w:tab w:val="right" w:pos="9350"/>
      </w:tabs>
      <w:spacing w:after="0"/>
      <w:ind w:left="446"/>
    </w:pPr>
    <w:rPr>
      <w:noProof/>
    </w:rPr>
  </w:style>
  <w:style w:type="table" w:customStyle="1" w:styleId="Tabla">
    <w:name w:val="Tabla"/>
    <w:uiPriority w:val="99"/>
    <w:rsid w:val="00914269"/>
    <w:rPr>
      <w:rFonts w:ascii="Arial" w:eastAsia="Times New Roman" w:hAnsi="Arial"/>
      <w:lang w:val="en-US" w:eastAsia="es-ES_tradnl"/>
    </w:rPr>
    <w:tblPr>
      <w:tblStyleRowBandSize w:val="3"/>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71BEC"/>
    <w:rPr>
      <w:color w:val="0000FF" w:themeColor="hyperlink"/>
      <w:u w:val="single"/>
    </w:rPr>
  </w:style>
  <w:style w:type="paragraph" w:styleId="FootnoteText">
    <w:name w:val="footnote text"/>
    <w:basedOn w:val="Normal"/>
    <w:link w:val="FootnoteTextChar"/>
    <w:uiPriority w:val="99"/>
    <w:semiHidden/>
    <w:unhideWhenUsed/>
    <w:rsid w:val="00C71BEC"/>
    <w:pPr>
      <w:spacing w:after="0" w:line="240" w:lineRule="auto"/>
    </w:pPr>
    <w:rPr>
      <w:rFonts w:eastAsia="Calibri"/>
      <w:sz w:val="20"/>
      <w:szCs w:val="20"/>
    </w:rPr>
  </w:style>
  <w:style w:type="character" w:customStyle="1" w:styleId="FootnoteTextChar">
    <w:name w:val="Footnote Text Char"/>
    <w:basedOn w:val="DefaultParagraphFont"/>
    <w:link w:val="FootnoteText"/>
    <w:uiPriority w:val="99"/>
    <w:semiHidden/>
    <w:rsid w:val="00C71BEC"/>
    <w:rPr>
      <w:rFonts w:ascii="Times New Roman" w:hAnsi="Times New Roman"/>
      <w:lang w:val="en-US" w:eastAsia="en-US"/>
    </w:rPr>
  </w:style>
  <w:style w:type="character" w:styleId="FootnoteReference">
    <w:name w:val="footnote reference"/>
    <w:basedOn w:val="DefaultParagraphFont"/>
    <w:uiPriority w:val="99"/>
    <w:semiHidden/>
    <w:unhideWhenUsed/>
    <w:rsid w:val="00C71BEC"/>
    <w:rPr>
      <w:vertAlign w:val="superscript"/>
    </w:rPr>
  </w:style>
  <w:style w:type="paragraph" w:styleId="TOCHeading">
    <w:name w:val="TOC Heading"/>
    <w:basedOn w:val="Heading1"/>
    <w:next w:val="Normal"/>
    <w:uiPriority w:val="39"/>
    <w:semiHidden/>
    <w:unhideWhenUsed/>
    <w:qFormat/>
    <w:rsid w:val="00C71BEC"/>
    <w:pPr>
      <w:keepLines/>
      <w:pageBreakBefore w:val="0"/>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contextualSpacing w:val="0"/>
      <w:jc w:val="left"/>
      <w:outlineLvl w:val="9"/>
    </w:pPr>
    <w:rPr>
      <w:rFonts w:asciiTheme="majorHAnsi" w:eastAsiaTheme="majorEastAsia" w:hAnsiTheme="majorHAnsi" w:cstheme="majorBidi"/>
      <w:b w:val="0"/>
      <w:smallCaps w:val="0"/>
      <w:color w:val="365F91" w:themeColor="accent1" w:themeShade="BF"/>
      <w:szCs w:val="28"/>
      <w:lang w:eastAsia="ja-JP"/>
    </w:rPr>
  </w:style>
  <w:style w:type="character" w:styleId="PlaceholderText">
    <w:name w:val="Placeholder Text"/>
    <w:basedOn w:val="DefaultParagraphFont"/>
    <w:uiPriority w:val="99"/>
    <w:semiHidden/>
    <w:rsid w:val="00613510"/>
    <w:rPr>
      <w:color w:val="808080"/>
    </w:rPr>
  </w:style>
  <w:style w:type="table" w:customStyle="1" w:styleId="Every1">
    <w:name w:val="Every 1"/>
    <w:basedOn w:val="Tabla"/>
    <w:uiPriority w:val="99"/>
    <w:rsid w:val="00914269"/>
    <w:tblPr>
      <w:tblStyleRowBandSize w:val="1"/>
      <w:tblStyleColBandSize w:val="1"/>
      <w:jc w:val="center"/>
      <w:tblInd w:w="0" w:type="dxa"/>
      <w:tblBorders>
        <w:insideV w:val="single" w:sz="4" w:space="0" w:color="C00000"/>
      </w:tblBorders>
      <w:tblCellMar>
        <w:top w:w="28" w:type="dxa"/>
        <w:left w:w="85" w:type="dxa"/>
        <w:bottom w:w="28" w:type="dxa"/>
        <w:right w:w="85" w:type="dxa"/>
      </w:tblCellMar>
    </w:tblPr>
    <w:trPr>
      <w:jc w:val="center"/>
    </w:trPr>
    <w:tcPr>
      <w:shd w:val="clear" w:color="auto" w:fill="auto"/>
    </w:tcPr>
    <w:tblStylePr w:type="firstRow">
      <w:rPr>
        <w:b/>
      </w:rPr>
      <w:tblPr/>
      <w:tcPr>
        <w:tcBorders>
          <w:bottom w:val="single" w:sz="4" w:space="0" w:color="C00000"/>
        </w:tcBorders>
        <w:shd w:val="clear" w:color="auto" w:fill="auto"/>
      </w:tcPr>
    </w:tblStylePr>
    <w:tblStylePr w:type="lastRow">
      <w:rPr>
        <w:b/>
      </w:rPr>
      <w:tblPr/>
      <w:tcPr>
        <w:tcBorders>
          <w:top w:val="single" w:sz="4" w:space="0" w:color="C00000"/>
        </w:tcBorders>
        <w:shd w:val="clear" w:color="auto" w:fill="auto"/>
      </w:tcPr>
    </w:tblStylePr>
    <w:tblStylePr w:type="firstCol">
      <w:rPr>
        <w:b/>
      </w:rPr>
    </w:tblStylePr>
    <w:tblStylePr w:type="lastCol">
      <w:rPr>
        <w:b/>
      </w:rPr>
      <w:tblPr/>
      <w:tcPr>
        <w:tcBorders>
          <w:top w:val="nil"/>
          <w:left w:val="nil"/>
          <w:bottom w:val="nil"/>
          <w:right w:val="nil"/>
          <w:insideH w:val="nil"/>
          <w:insideV w:val="nil"/>
          <w:tl2br w:val="nil"/>
          <w:tr2bl w:val="nil"/>
        </w:tcBorders>
        <w:shd w:val="clear" w:color="auto" w:fill="auto"/>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585924">
      <w:bodyDiv w:val="1"/>
      <w:marLeft w:val="0"/>
      <w:marRight w:val="0"/>
      <w:marTop w:val="0"/>
      <w:marBottom w:val="0"/>
      <w:divBdr>
        <w:top w:val="none" w:sz="0" w:space="0" w:color="auto"/>
        <w:left w:val="none" w:sz="0" w:space="0" w:color="auto"/>
        <w:bottom w:val="none" w:sz="0" w:space="0" w:color="auto"/>
        <w:right w:val="none" w:sz="0" w:space="0" w:color="auto"/>
      </w:divBdr>
    </w:div>
    <w:div w:id="160446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www.gamasutra.com/view/feature/129959/designing_ai_algorithms_for_.php" TargetMode="Externa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s\Resources\Templates\CMU%20-%20Lo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BDC289-CB0B-C540-9011-073F9B2D2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\Projects\Resources\Templates\CMU - Long Template.dotx</Template>
  <TotalTime>0</TotalTime>
  <Pages>52</Pages>
  <Words>14417</Words>
  <Characters>82182</Characters>
  <Application>Microsoft Macintosh Word</Application>
  <DocSecurity>0</DocSecurity>
  <Lines>684</Lines>
  <Paragraphs>192</Paragraphs>
  <ScaleCrop>false</ScaleCrop>
  <HeadingPairs>
    <vt:vector size="2" baseType="variant">
      <vt:variant>
        <vt:lpstr>Title</vt:lpstr>
      </vt:variant>
      <vt:variant>
        <vt:i4>1</vt:i4>
      </vt:variant>
    </vt:vector>
  </HeadingPairs>
  <TitlesOfParts>
    <vt:vector size="1" baseType="lpstr">
      <vt:lpstr/>
    </vt:vector>
  </TitlesOfParts>
  <Company>EFT</Company>
  <LinksUpToDate>false</LinksUpToDate>
  <CharactersWithSpaces>96407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 Langdon</cp:lastModifiedBy>
  <cp:revision>2</cp:revision>
  <cp:lastPrinted>2011-09-19T03:59:00Z</cp:lastPrinted>
  <dcterms:created xsi:type="dcterms:W3CDTF">2016-02-21T22:17:00Z</dcterms:created>
  <dcterms:modified xsi:type="dcterms:W3CDTF">2016-02-21T22:17:00Z</dcterms:modified>
</cp:coreProperties>
</file>