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811"/>
        <w:tblW w:w="10655" w:type="dxa"/>
        <w:tblLook w:val="00A0" w:firstRow="1" w:lastRow="0" w:firstColumn="1" w:lastColumn="0" w:noHBand="0" w:noVBand="0"/>
      </w:tblPr>
      <w:tblGrid>
        <w:gridCol w:w="3653"/>
        <w:gridCol w:w="7002"/>
      </w:tblGrid>
      <w:tr w:rsidR="007606C1" w:rsidRPr="00F32194" w:rsidTr="00780926">
        <w:trPr>
          <w:trHeight w:val="285"/>
        </w:trPr>
        <w:tc>
          <w:tcPr>
            <w:tcW w:w="1714" w:type="pct"/>
            <w:tcBorders>
              <w:bottom w:val="single" w:sz="4" w:space="0" w:color="auto"/>
            </w:tcBorders>
            <w:shd w:val="clear" w:color="auto" w:fill="990000"/>
            <w:vAlign w:val="bottom"/>
          </w:tcPr>
          <w:p w:rsidR="00A258C9" w:rsidRPr="00F32194" w:rsidRDefault="00A258C9" w:rsidP="009A4486">
            <w:pPr>
              <w:pStyle w:val="Title3"/>
            </w:pPr>
          </w:p>
        </w:tc>
        <w:tc>
          <w:tcPr>
            <w:tcW w:w="3286" w:type="pct"/>
            <w:tcBorders>
              <w:bottom w:val="single" w:sz="4" w:space="0" w:color="auto"/>
            </w:tcBorders>
            <w:vAlign w:val="center"/>
          </w:tcPr>
          <w:p w:rsidR="009636D9" w:rsidRPr="00F32194" w:rsidRDefault="00A90C9F" w:rsidP="00A90C9F">
            <w:pPr>
              <w:pStyle w:val="Title"/>
            </w:pPr>
            <w:r>
              <w:t>Simple Orion</w:t>
            </w:r>
          </w:p>
        </w:tc>
      </w:tr>
      <w:tr w:rsidR="00F32194" w:rsidRPr="00F32194" w:rsidTr="00D50B80">
        <w:trPr>
          <w:trHeight w:val="689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F32194" w:rsidRPr="00F32194" w:rsidRDefault="00A90C9F" w:rsidP="0042298C">
            <w:pPr>
              <w:pStyle w:val="Subtitle"/>
            </w:pPr>
            <w:r>
              <w:t>Technical Docs</w:t>
            </w:r>
          </w:p>
        </w:tc>
      </w:tr>
    </w:tbl>
    <w:p w:rsidR="00AF075D" w:rsidRDefault="00A90C9F" w:rsidP="009A4486">
      <w:pPr>
        <w:pStyle w:val="Heading1"/>
        <w:rPr>
          <w:rStyle w:val="Emphasis"/>
        </w:rPr>
      </w:pPr>
      <w:r>
        <w:rPr>
          <w:rStyle w:val="Emphasis"/>
        </w:rPr>
        <w:t>Galaxy Generation</w:t>
      </w:r>
    </w:p>
    <w:p w:rsidR="00A90C9F" w:rsidRDefault="00A90C9F" w:rsidP="00A90C9F">
      <w:pPr>
        <w:pStyle w:val="Heading2"/>
      </w:pPr>
      <w:r>
        <w:t>Background</w:t>
      </w:r>
    </w:p>
    <w:p w:rsidR="004A4894" w:rsidRDefault="004A4894" w:rsidP="004A4894">
      <w:pPr>
        <w:pStyle w:val="Lista"/>
      </w:pPr>
      <w:r>
        <w:t>Map size is determined initially.</w:t>
      </w:r>
    </w:p>
    <w:p w:rsidR="004A4894" w:rsidRDefault="004A4894" w:rsidP="004A4894">
      <w:pPr>
        <w:pStyle w:val="Lista"/>
        <w:numPr>
          <w:ilvl w:val="1"/>
          <w:numId w:val="29"/>
        </w:numPr>
      </w:pPr>
      <w:r>
        <w:t>Should be a high resolution map.</w:t>
      </w:r>
    </w:p>
    <w:p w:rsidR="00DC4849" w:rsidRDefault="00DC4849" w:rsidP="004A4894">
      <w:pPr>
        <w:pStyle w:val="Lista"/>
        <w:numPr>
          <w:ilvl w:val="1"/>
          <w:numId w:val="29"/>
        </w:numPr>
      </w:pPr>
      <w:r>
        <w:t>Should be bigger than the screen (to allow for seamless zooming).</w:t>
      </w:r>
    </w:p>
    <w:p w:rsidR="007A705B" w:rsidRPr="00695C0D" w:rsidRDefault="002E49B5" w:rsidP="004A4894">
      <w:pPr>
        <w:pStyle w:val="Lista"/>
        <w:numPr>
          <w:ilvl w:val="1"/>
          <w:numId w:val="29"/>
        </w:numPr>
      </w:pPr>
      <w:r>
        <w:t>Max z</w:t>
      </w:r>
      <w:r w:rsidR="007A705B">
        <w:t>ooming should be around x4 or x8</w:t>
      </w:r>
    </w:p>
    <w:p w:rsidR="00B72393" w:rsidRDefault="00B72393" w:rsidP="00A90C9F">
      <w:pPr>
        <w:pStyle w:val="Lista"/>
      </w:pPr>
      <w:r>
        <w:t>Generate Nebulae</w:t>
      </w:r>
    </w:p>
    <w:p w:rsidR="00B72393" w:rsidRDefault="00B72393" w:rsidP="00B72393">
      <w:pPr>
        <w:pStyle w:val="Lista"/>
        <w:numPr>
          <w:ilvl w:val="1"/>
          <w:numId w:val="29"/>
        </w:numPr>
      </w:pPr>
      <w:r>
        <w:t>Random Walk</w:t>
      </w:r>
    </w:p>
    <w:p w:rsidR="00B72393" w:rsidRDefault="00B72393" w:rsidP="00B72393">
      <w:pPr>
        <w:pStyle w:val="Lista"/>
        <w:numPr>
          <w:ilvl w:val="1"/>
          <w:numId w:val="29"/>
        </w:numPr>
      </w:pPr>
      <w:r>
        <w:t>Blur</w:t>
      </w:r>
    </w:p>
    <w:p w:rsidR="00191A9F" w:rsidRDefault="00191A9F" w:rsidP="00191A9F">
      <w:pPr>
        <w:pStyle w:val="Lista"/>
      </w:pPr>
      <w:r>
        <w:t>Throw some small stars (1-4 pixel spots) for good measure.</w:t>
      </w:r>
    </w:p>
    <w:p w:rsidR="004F4CD6" w:rsidRDefault="004F4CD6" w:rsidP="004F4CD6">
      <w:pPr>
        <w:pStyle w:val="Lista"/>
        <w:numPr>
          <w:ilvl w:val="1"/>
          <w:numId w:val="29"/>
        </w:numPr>
      </w:pPr>
      <w:r>
        <w:t>Use this as an intermediate layer for parallax scrolling.</w:t>
      </w:r>
    </w:p>
    <w:p w:rsidR="00A90C9F" w:rsidRDefault="00A90C9F" w:rsidP="00B72393">
      <w:pPr>
        <w:pStyle w:val="Heading2"/>
      </w:pPr>
      <w:r>
        <w:t>Star Placement</w:t>
      </w:r>
    </w:p>
    <w:p w:rsidR="00B72393" w:rsidRDefault="00695C0D" w:rsidP="00695C0D">
      <w:pPr>
        <w:pStyle w:val="Lista"/>
      </w:pPr>
      <w:r>
        <w:t>Generate</w:t>
      </w:r>
      <w:r w:rsidR="002625A3">
        <w:t xml:space="preserve"> a los resolution, grayscale mask from background</w:t>
      </w:r>
      <w:r w:rsidR="00CA59FB">
        <w:t>.</w:t>
      </w:r>
    </w:p>
    <w:p w:rsidR="002625A3" w:rsidRDefault="00CA59FB" w:rsidP="00695C0D">
      <w:pPr>
        <w:pStyle w:val="Lista"/>
      </w:pPr>
      <w:r>
        <w:t>Place stars randomly, with probability given by the mask.</w:t>
      </w:r>
    </w:p>
    <w:p w:rsidR="00EA21CA" w:rsidRDefault="00EA21CA" w:rsidP="00EA21CA">
      <w:pPr>
        <w:pStyle w:val="Lista"/>
        <w:numPr>
          <w:ilvl w:val="1"/>
          <w:numId w:val="29"/>
        </w:numPr>
      </w:pPr>
      <w:r>
        <w:t>Assign a blinking rate between 1 and 5</w:t>
      </w:r>
    </w:p>
    <w:p w:rsidR="00CA59FB" w:rsidRDefault="00CA59FB" w:rsidP="00695C0D">
      <w:pPr>
        <w:pStyle w:val="Lista"/>
      </w:pPr>
      <w:r>
        <w:t>Assign probability 0 to all pixels at a configurable distance from the placed points.</w:t>
      </w:r>
    </w:p>
    <w:p w:rsidR="00DF4F44" w:rsidRDefault="00DF4F44" w:rsidP="00695C0D">
      <w:pPr>
        <w:pStyle w:val="Lista"/>
      </w:pPr>
      <w:r>
        <w:t>Generate list of points</w:t>
      </w:r>
    </w:p>
    <w:p w:rsidR="00DF4F44" w:rsidRDefault="00DF4F44" w:rsidP="00695C0D">
      <w:pPr>
        <w:pStyle w:val="Lista"/>
      </w:pPr>
      <w:r>
        <w:t>Generate masks for star animation (blinking)</w:t>
      </w:r>
    </w:p>
    <w:p w:rsidR="00E10612" w:rsidRDefault="00E10612" w:rsidP="00E10612">
      <w:pPr>
        <w:pStyle w:val="Lista"/>
        <w:numPr>
          <w:ilvl w:val="1"/>
          <w:numId w:val="29"/>
        </w:numPr>
      </w:pPr>
      <w:r>
        <w:t>Use blurred bright start as an additional layer during play.</w:t>
      </w:r>
    </w:p>
    <w:p w:rsidR="009040A4" w:rsidRPr="00B72393" w:rsidRDefault="009040A4" w:rsidP="00E10612">
      <w:pPr>
        <w:pStyle w:val="Lista"/>
        <w:numPr>
          <w:ilvl w:val="1"/>
          <w:numId w:val="29"/>
        </w:numPr>
      </w:pPr>
      <w:r>
        <w:t>Alternatively, draw star effect dynamically to keep star sizes relatively constant</w:t>
      </w:r>
    </w:p>
    <w:p w:rsidR="00A90C9F" w:rsidRDefault="00A90C9F" w:rsidP="00A90C9F">
      <w:pPr>
        <w:pStyle w:val="Heading2"/>
      </w:pPr>
      <w:r>
        <w:t>Lane Generation</w:t>
      </w:r>
    </w:p>
    <w:p w:rsidR="00D87452" w:rsidRDefault="00D87452" w:rsidP="00D87452">
      <w:pPr>
        <w:pStyle w:val="Lista"/>
      </w:pPr>
      <w:r>
        <w:t>Use delaugney triangulation to find edges.</w:t>
      </w:r>
    </w:p>
    <w:p w:rsidR="00D87452" w:rsidRDefault="00D87452" w:rsidP="00D87452">
      <w:pPr>
        <w:pStyle w:val="Lista"/>
      </w:pPr>
      <w:r>
        <w:t>Calculate minimum spanning tree (MST).</w:t>
      </w:r>
    </w:p>
    <w:p w:rsidR="00D87452" w:rsidRDefault="00D87452" w:rsidP="00D87452">
      <w:pPr>
        <w:pStyle w:val="Lista"/>
      </w:pPr>
      <w:r>
        <w:t>Remove edges when the circumcircle area is much bigger than the triangle area.</w:t>
      </w:r>
    </w:p>
    <w:p w:rsidR="00D87452" w:rsidRDefault="00D87452" w:rsidP="00D87452">
      <w:pPr>
        <w:pStyle w:val="Lista"/>
      </w:pPr>
      <w:r>
        <w:t>Put back MST.</w:t>
      </w:r>
    </w:p>
    <w:p w:rsidR="00230F3D" w:rsidRDefault="00230F3D" w:rsidP="00230F3D">
      <w:pPr>
        <w:pStyle w:val="Heading1"/>
      </w:pPr>
      <w:r>
        <w:t>Implementation Order</w:t>
      </w:r>
    </w:p>
    <w:p w:rsidR="00784302" w:rsidRDefault="00784302" w:rsidP="00784302">
      <w:pPr>
        <w:pStyle w:val="Heading2"/>
      </w:pPr>
      <w:r>
        <w:t>Iteration 1: minimal working set.</w:t>
      </w:r>
    </w:p>
    <w:p w:rsidR="00230F3D" w:rsidRDefault="00230F3D" w:rsidP="00230F3D">
      <w:pPr>
        <w:pStyle w:val="Lista"/>
      </w:pPr>
      <w:r w:rsidRPr="00230F3D">
        <w:t>Galaxy Generation</w:t>
      </w:r>
    </w:p>
    <w:p w:rsidR="00C15D7B" w:rsidRDefault="00C15D7B" w:rsidP="00230F3D">
      <w:pPr>
        <w:pStyle w:val="Lista"/>
      </w:pPr>
      <w:r>
        <w:lastRenderedPageBreak/>
        <w:t>Screen control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Main view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Zoom in and out</w:t>
      </w:r>
    </w:p>
    <w:p w:rsidR="00C15D7B" w:rsidRDefault="00C15D7B" w:rsidP="00C15D7B">
      <w:pPr>
        <w:pStyle w:val="Lista"/>
        <w:numPr>
          <w:ilvl w:val="1"/>
          <w:numId w:val="29"/>
        </w:numPr>
      </w:pPr>
      <w:r>
        <w:t>Move with cursor on borders</w:t>
      </w:r>
    </w:p>
    <w:p w:rsidR="00322A4C" w:rsidRDefault="00322A4C" w:rsidP="00C15D7B">
      <w:pPr>
        <w:pStyle w:val="Lista"/>
        <w:numPr>
          <w:ilvl w:val="1"/>
          <w:numId w:val="29"/>
        </w:numPr>
      </w:pPr>
      <w:r>
        <w:t>Eliminate scrolling</w:t>
      </w:r>
    </w:p>
    <w:p w:rsidR="00F22887" w:rsidRPr="00230F3D" w:rsidRDefault="00F22887" w:rsidP="00C15D7B">
      <w:pPr>
        <w:pStyle w:val="Lista"/>
        <w:numPr>
          <w:ilvl w:val="1"/>
          <w:numId w:val="29"/>
        </w:numPr>
      </w:pPr>
      <w:r>
        <w:t>Background</w:t>
      </w:r>
      <w:r w:rsidR="002027A8">
        <w:t xml:space="preserve"> &amp; zoom levels</w:t>
      </w:r>
    </w:p>
    <w:p w:rsidR="00230F3D" w:rsidRDefault="00230F3D" w:rsidP="00230F3D">
      <w:pPr>
        <w:pStyle w:val="Lista"/>
      </w:pPr>
      <w:r>
        <w:t xml:space="preserve">Economy I </w:t>
      </w:r>
    </w:p>
    <w:p w:rsidR="00BE5ADE" w:rsidRDefault="00230F3D" w:rsidP="00BE5ADE">
      <w:pPr>
        <w:pStyle w:val="Lista"/>
        <w:numPr>
          <w:ilvl w:val="1"/>
          <w:numId w:val="29"/>
        </w:numPr>
      </w:pPr>
      <w:r>
        <w:t>Colonies</w:t>
      </w:r>
    </w:p>
    <w:p w:rsidR="00230F3D" w:rsidRDefault="00230F3D" w:rsidP="00230F3D">
      <w:pPr>
        <w:pStyle w:val="Lista"/>
        <w:numPr>
          <w:ilvl w:val="1"/>
          <w:numId w:val="29"/>
        </w:numPr>
      </w:pPr>
      <w:r>
        <w:t>Basic production</w:t>
      </w:r>
    </w:p>
    <w:p w:rsidR="00717BF3" w:rsidRPr="00230F3D" w:rsidRDefault="00717BF3" w:rsidP="00717BF3">
      <w:pPr>
        <w:pStyle w:val="Lista"/>
        <w:numPr>
          <w:ilvl w:val="1"/>
          <w:numId w:val="29"/>
        </w:numPr>
      </w:pPr>
      <w:r>
        <w:t>“Next Turn” Button</w:t>
      </w:r>
    </w:p>
    <w:p w:rsidR="00230F3D" w:rsidRDefault="00230F3D" w:rsidP="00230F3D">
      <w:pPr>
        <w:pStyle w:val="Lista"/>
        <w:numPr>
          <w:ilvl w:val="1"/>
          <w:numId w:val="29"/>
        </w:numPr>
      </w:pPr>
      <w:r>
        <w:t>Star/Colony selector</w:t>
      </w:r>
    </w:p>
    <w:p w:rsidR="00BE5ADE" w:rsidRDefault="00BE5ADE" w:rsidP="00BE5ADE">
      <w:pPr>
        <w:pStyle w:val="Lista"/>
        <w:numPr>
          <w:ilvl w:val="2"/>
          <w:numId w:val="29"/>
        </w:numPr>
      </w:pPr>
      <w:r>
        <w:t>Colonize option</w:t>
      </w:r>
    </w:p>
    <w:p w:rsidR="001C15C9" w:rsidRDefault="001C15C9" w:rsidP="00230F3D">
      <w:pPr>
        <w:pStyle w:val="Lista"/>
        <w:numPr>
          <w:ilvl w:val="1"/>
          <w:numId w:val="29"/>
        </w:numPr>
      </w:pPr>
      <w:r>
        <w:t>Basic Economy window</w:t>
      </w:r>
    </w:p>
    <w:p w:rsidR="00230F3D" w:rsidRDefault="001C15C9" w:rsidP="00230F3D">
      <w:pPr>
        <w:pStyle w:val="Lista"/>
      </w:pPr>
      <w:r>
        <w:t>Empires I</w:t>
      </w:r>
    </w:p>
    <w:p w:rsidR="00326712" w:rsidRDefault="00326712" w:rsidP="00326712">
      <w:pPr>
        <w:pStyle w:val="Lista"/>
        <w:numPr>
          <w:ilvl w:val="1"/>
          <w:numId w:val="29"/>
        </w:numPr>
      </w:pPr>
      <w:r>
        <w:t>Initial empire definition</w:t>
      </w:r>
    </w:p>
    <w:p w:rsidR="00545DEE" w:rsidRDefault="00545DEE" w:rsidP="00326712">
      <w:pPr>
        <w:pStyle w:val="Lista"/>
        <w:numPr>
          <w:ilvl w:val="1"/>
          <w:numId w:val="29"/>
        </w:numPr>
      </w:pPr>
      <w:r>
        <w:t>Everyone starts with a single ship in a central planet</w:t>
      </w:r>
    </w:p>
    <w:p w:rsidR="00326712" w:rsidRDefault="005F7491" w:rsidP="005F7491">
      <w:pPr>
        <w:pStyle w:val="Lista"/>
      </w:pPr>
      <w:r>
        <w:t>Fleets</w:t>
      </w:r>
      <w:r w:rsidR="00BF156A">
        <w:t xml:space="preserve"> I</w:t>
      </w:r>
    </w:p>
    <w:p w:rsidR="005F7491" w:rsidRDefault="00BF156A" w:rsidP="005F7491">
      <w:pPr>
        <w:pStyle w:val="Lista"/>
        <w:numPr>
          <w:ilvl w:val="1"/>
          <w:numId w:val="29"/>
        </w:numPr>
      </w:pPr>
      <w:r>
        <w:t>Fleet in Orbit</w:t>
      </w:r>
    </w:p>
    <w:p w:rsidR="00E02288" w:rsidRDefault="00F81924" w:rsidP="005F7491">
      <w:pPr>
        <w:pStyle w:val="Lista"/>
        <w:numPr>
          <w:ilvl w:val="1"/>
          <w:numId w:val="29"/>
        </w:numPr>
      </w:pPr>
      <w:r>
        <w:t>Movement</w:t>
      </w:r>
    </w:p>
    <w:p w:rsidR="00FE7437" w:rsidRDefault="00FE7437" w:rsidP="005F7491">
      <w:pPr>
        <w:pStyle w:val="Lista"/>
        <w:numPr>
          <w:ilvl w:val="1"/>
          <w:numId w:val="29"/>
        </w:numPr>
      </w:pPr>
      <w:r>
        <w:t>Basic design (</w:t>
      </w:r>
      <w:r w:rsidR="00A2513E">
        <w:t>ship id + number), no particulars</w:t>
      </w:r>
    </w:p>
    <w:p w:rsidR="00FE7437" w:rsidRDefault="00FE7437" w:rsidP="005F7491">
      <w:pPr>
        <w:pStyle w:val="Lista"/>
        <w:numPr>
          <w:ilvl w:val="1"/>
          <w:numId w:val="29"/>
        </w:numPr>
      </w:pPr>
      <w:r>
        <w:t>Fleet se</w:t>
      </w:r>
      <w:r w:rsidR="00F87358">
        <w:t>lection</w:t>
      </w:r>
    </w:p>
    <w:p w:rsidR="00E37003" w:rsidRDefault="00E37003" w:rsidP="005F7491">
      <w:pPr>
        <w:pStyle w:val="Lista"/>
        <w:numPr>
          <w:ilvl w:val="1"/>
          <w:numId w:val="29"/>
        </w:numPr>
      </w:pPr>
      <w:r>
        <w:t>Shipyards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Building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Upgrading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Building ships</w:t>
      </w:r>
    </w:p>
    <w:p w:rsidR="005C0404" w:rsidRDefault="005C0404" w:rsidP="005C0404">
      <w:pPr>
        <w:pStyle w:val="Lista"/>
        <w:numPr>
          <w:ilvl w:val="2"/>
          <w:numId w:val="29"/>
        </w:numPr>
      </w:pPr>
      <w:r>
        <w:t>Economy integration</w:t>
      </w:r>
    </w:p>
    <w:p w:rsidR="002C72B7" w:rsidRDefault="002C72B7" w:rsidP="005C0404">
      <w:pPr>
        <w:pStyle w:val="Lista"/>
        <w:numPr>
          <w:ilvl w:val="2"/>
          <w:numId w:val="29"/>
        </w:numPr>
      </w:pPr>
      <w:r>
        <w:t>Relocation</w:t>
      </w:r>
    </w:p>
    <w:p w:rsidR="005E0E93" w:rsidRDefault="005E0E93" w:rsidP="005E0E93">
      <w:pPr>
        <w:pStyle w:val="Lista"/>
        <w:numPr>
          <w:ilvl w:val="1"/>
          <w:numId w:val="29"/>
        </w:numPr>
      </w:pPr>
      <w:r>
        <w:t>More detailed design: define several predefined ship types</w:t>
      </w:r>
    </w:p>
    <w:p w:rsidR="00D77B51" w:rsidRDefault="00D77B51" w:rsidP="00D77B51">
      <w:pPr>
        <w:pStyle w:val="Lista"/>
        <w:numPr>
          <w:ilvl w:val="2"/>
          <w:numId w:val="29"/>
        </w:numPr>
      </w:pPr>
      <w:r>
        <w:t>Just increased sizes and power for now</w:t>
      </w:r>
    </w:p>
    <w:p w:rsidR="00AB18CE" w:rsidRDefault="00AB18CE" w:rsidP="00AB18CE">
      <w:pPr>
        <w:pStyle w:val="Lista"/>
        <w:numPr>
          <w:ilvl w:val="1"/>
          <w:numId w:val="29"/>
        </w:numPr>
      </w:pPr>
      <w:r>
        <w:t>Invasion as a fleet option (endless space)</w:t>
      </w:r>
    </w:p>
    <w:p w:rsidR="00430E26" w:rsidRDefault="00430E26" w:rsidP="00430E26">
      <w:pPr>
        <w:pStyle w:val="Lista"/>
      </w:pPr>
      <w:r>
        <w:t>Basic AI</w:t>
      </w:r>
    </w:p>
    <w:p w:rsidR="00E9240B" w:rsidRDefault="00E9240B" w:rsidP="00430E26">
      <w:pPr>
        <w:pStyle w:val="Lista"/>
      </w:pPr>
      <w:r>
        <w:t>Some audio</w:t>
      </w:r>
    </w:p>
    <w:p w:rsidR="00727815" w:rsidRDefault="00727815" w:rsidP="00430E26">
      <w:pPr>
        <w:pStyle w:val="Lista"/>
      </w:pPr>
      <w:r>
        <w:t>Main menu</w:t>
      </w:r>
    </w:p>
    <w:p w:rsidR="00A90F4F" w:rsidRDefault="00A90F4F" w:rsidP="00A90F4F">
      <w:pPr>
        <w:pStyle w:val="Lista"/>
        <w:numPr>
          <w:ilvl w:val="1"/>
          <w:numId w:val="29"/>
        </w:numPr>
      </w:pPr>
      <w:r>
        <w:t>Save/load game</w:t>
      </w:r>
      <w:bookmarkStart w:id="0" w:name="_GoBack"/>
      <w:bookmarkEnd w:id="0"/>
    </w:p>
    <w:p w:rsidR="00430E26" w:rsidRDefault="00FC0031" w:rsidP="00FC0031">
      <w:pPr>
        <w:pStyle w:val="Heading2"/>
      </w:pPr>
      <w:r>
        <w:t>Iteration 2</w:t>
      </w:r>
    </w:p>
    <w:p w:rsidR="00AC23D8" w:rsidRDefault="003C3881" w:rsidP="00AC23D8">
      <w:pPr>
        <w:pStyle w:val="Lista"/>
      </w:pPr>
      <w:r>
        <w:t>Fleets II</w:t>
      </w:r>
    </w:p>
    <w:p w:rsidR="003C3881" w:rsidRDefault="003C3881" w:rsidP="003C3881">
      <w:pPr>
        <w:pStyle w:val="Lista"/>
        <w:numPr>
          <w:ilvl w:val="1"/>
          <w:numId w:val="29"/>
        </w:numPr>
      </w:pPr>
      <w:r>
        <w:t>Long-range movement (IDA* search)</w:t>
      </w:r>
    </w:p>
    <w:p w:rsidR="003C3881" w:rsidRDefault="005308C4" w:rsidP="005308C4">
      <w:pPr>
        <w:pStyle w:val="Lista"/>
      </w:pPr>
      <w:r>
        <w:t>Influence</w:t>
      </w:r>
    </w:p>
    <w:p w:rsidR="00F038CC" w:rsidRDefault="00F038CC" w:rsidP="00F038CC">
      <w:pPr>
        <w:pStyle w:val="Lista"/>
        <w:numPr>
          <w:ilvl w:val="1"/>
          <w:numId w:val="29"/>
        </w:numPr>
      </w:pPr>
      <w:r>
        <w:t>Spy</w:t>
      </w:r>
    </w:p>
    <w:p w:rsidR="00995D3A" w:rsidRDefault="00995D3A" w:rsidP="00995D3A">
      <w:pPr>
        <w:pStyle w:val="Lista"/>
      </w:pPr>
      <w:r>
        <w:lastRenderedPageBreak/>
        <w:t>Tech</w:t>
      </w:r>
    </w:p>
    <w:p w:rsidR="009C375C" w:rsidRDefault="009C375C" w:rsidP="00995D3A">
      <w:pPr>
        <w:pStyle w:val="Lista"/>
      </w:pPr>
      <w:r>
        <w:t>Galaxy 2</w:t>
      </w:r>
    </w:p>
    <w:p w:rsidR="009C375C" w:rsidRDefault="009C375C" w:rsidP="009C375C">
      <w:pPr>
        <w:pStyle w:val="Lista"/>
        <w:numPr>
          <w:ilvl w:val="1"/>
          <w:numId w:val="29"/>
        </w:numPr>
      </w:pPr>
      <w:r>
        <w:t>K-means clustering</w:t>
      </w:r>
    </w:p>
    <w:p w:rsidR="00BF7692" w:rsidRDefault="00BF7692" w:rsidP="00BF7692">
      <w:pPr>
        <w:pStyle w:val="Lista"/>
        <w:numPr>
          <w:ilvl w:val="2"/>
          <w:numId w:val="29"/>
        </w:numPr>
      </w:pPr>
      <w:r>
        <w:t>Empire initial placement</w:t>
      </w:r>
    </w:p>
    <w:p w:rsidR="00BF7692" w:rsidRDefault="009052B1" w:rsidP="00BF7692">
      <w:pPr>
        <w:pStyle w:val="Lista"/>
        <w:numPr>
          <w:ilvl w:val="2"/>
          <w:numId w:val="29"/>
        </w:numPr>
      </w:pPr>
      <w:r>
        <w:t>Randomly eliminate every but a few connections between clusters</w:t>
      </w:r>
    </w:p>
    <w:p w:rsidR="00024F12" w:rsidRDefault="00024F12" w:rsidP="00BF7692">
      <w:pPr>
        <w:pStyle w:val="Lista"/>
        <w:numPr>
          <w:ilvl w:val="2"/>
          <w:numId w:val="29"/>
        </w:numPr>
      </w:pPr>
      <w:r>
        <w:t xml:space="preserve">Cluster bonuses (continents?) </w:t>
      </w:r>
      <w:r>
        <w:sym w:font="Wingdings" w:char="F0E0"/>
      </w:r>
      <w:r>
        <w:t xml:space="preserve"> choke points is probably enought</w:t>
      </w:r>
    </w:p>
    <w:p w:rsidR="00A90C9F" w:rsidRDefault="009C375C" w:rsidP="007F3102">
      <w:pPr>
        <w:pStyle w:val="Lista"/>
        <w:numPr>
          <w:ilvl w:val="1"/>
          <w:numId w:val="29"/>
        </w:numPr>
      </w:pPr>
      <w:r>
        <w:t>Procedural Backgrounds</w:t>
      </w:r>
    </w:p>
    <w:sectPr w:rsidR="00A90C9F" w:rsidSect="008C2141">
      <w:footerReference w:type="default" r:id="rId9"/>
      <w:footerReference w:type="first" r:id="rId10"/>
      <w:type w:val="continuous"/>
      <w:pgSz w:w="12240" w:h="15840" w:code="1"/>
      <w:pgMar w:top="1440" w:right="1440" w:bottom="1440" w:left="144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C9" w:rsidRDefault="00FF0CC9" w:rsidP="00CB2C96">
      <w:pPr>
        <w:spacing w:after="0" w:line="240" w:lineRule="auto"/>
      </w:pPr>
      <w:r>
        <w:separator/>
      </w:r>
    </w:p>
  </w:endnote>
  <w:endnote w:type="continuationSeparator" w:id="0">
    <w:p w:rsidR="00FF0CC9" w:rsidRDefault="00FF0CC9" w:rsidP="00C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erBodni BT">
    <w:altName w:val="Times New Roman"/>
    <w:panose1 w:val="020707030807060203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C1" w:rsidRPr="00F41E4B" w:rsidRDefault="00F900F7" w:rsidP="00CB2C96">
    <w:pPr>
      <w:framePr w:wrap="around" w:vAnchor="text" w:hAnchor="margin" w:xAlign="right" w:y="1"/>
      <w:rPr>
        <w:rStyle w:val="PageNumber"/>
        <w:b/>
        <w:color w:val="990000"/>
        <w:sz w:val="24"/>
      </w:rPr>
    </w:pPr>
    <w:r w:rsidRPr="00F41E4B">
      <w:rPr>
        <w:rStyle w:val="PageNumber"/>
        <w:b/>
        <w:color w:val="990000"/>
        <w:sz w:val="24"/>
      </w:rPr>
      <w:fldChar w:fldCharType="begin"/>
    </w:r>
    <w:r w:rsidR="007606C1" w:rsidRPr="00F41E4B">
      <w:rPr>
        <w:rStyle w:val="PageNumber"/>
        <w:b/>
        <w:color w:val="990000"/>
        <w:sz w:val="24"/>
      </w:rPr>
      <w:instrText xml:space="preserve">PAGE  </w:instrText>
    </w:r>
    <w:r w:rsidRPr="00F41E4B">
      <w:rPr>
        <w:rStyle w:val="PageNumber"/>
        <w:b/>
        <w:color w:val="990000"/>
        <w:sz w:val="24"/>
      </w:rPr>
      <w:fldChar w:fldCharType="separate"/>
    </w:r>
    <w:r w:rsidR="00A90F4F">
      <w:rPr>
        <w:rStyle w:val="PageNumber"/>
        <w:b/>
        <w:noProof/>
        <w:color w:val="990000"/>
        <w:sz w:val="24"/>
      </w:rPr>
      <w:t>2</w:t>
    </w:r>
    <w:r w:rsidRPr="00F41E4B">
      <w:rPr>
        <w:rStyle w:val="PageNumber"/>
        <w:b/>
        <w:color w:val="990000"/>
        <w:sz w:val="24"/>
      </w:rPr>
      <w:fldChar w:fldCharType="end"/>
    </w:r>
  </w:p>
  <w:p w:rsidR="007606C1" w:rsidRDefault="00760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6E0" w:rsidRPr="00F41E4B" w:rsidRDefault="00F900F7" w:rsidP="00DA26E0">
    <w:pPr>
      <w:framePr w:wrap="around" w:vAnchor="text" w:hAnchor="margin" w:xAlign="right" w:y="1"/>
      <w:rPr>
        <w:rStyle w:val="PageNumber"/>
        <w:b/>
        <w:color w:val="990000"/>
        <w:sz w:val="24"/>
      </w:rPr>
    </w:pPr>
    <w:r w:rsidRPr="00F41E4B">
      <w:rPr>
        <w:rStyle w:val="PageNumber"/>
        <w:b/>
        <w:color w:val="990000"/>
        <w:sz w:val="24"/>
      </w:rPr>
      <w:fldChar w:fldCharType="begin"/>
    </w:r>
    <w:r w:rsidR="00DA26E0" w:rsidRPr="00F41E4B">
      <w:rPr>
        <w:rStyle w:val="PageNumber"/>
        <w:b/>
        <w:color w:val="990000"/>
        <w:sz w:val="24"/>
      </w:rPr>
      <w:instrText xml:space="preserve">PAGE  </w:instrText>
    </w:r>
    <w:r w:rsidRPr="00F41E4B">
      <w:rPr>
        <w:rStyle w:val="PageNumber"/>
        <w:b/>
        <w:color w:val="990000"/>
        <w:sz w:val="24"/>
      </w:rPr>
      <w:fldChar w:fldCharType="separate"/>
    </w:r>
    <w:r w:rsidR="00202BFA">
      <w:rPr>
        <w:rStyle w:val="PageNumber"/>
        <w:b/>
        <w:noProof/>
        <w:color w:val="990000"/>
        <w:sz w:val="24"/>
      </w:rPr>
      <w:t>1</w:t>
    </w:r>
    <w:r w:rsidRPr="00F41E4B">
      <w:rPr>
        <w:rStyle w:val="PageNumber"/>
        <w:b/>
        <w:color w:val="990000"/>
        <w:sz w:val="24"/>
      </w:rPr>
      <w:fldChar w:fldCharType="end"/>
    </w:r>
  </w:p>
  <w:p w:rsidR="00DA26E0" w:rsidRDefault="00DA2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C9" w:rsidRDefault="00FF0CC9" w:rsidP="00CB2C96">
      <w:pPr>
        <w:spacing w:after="0" w:line="240" w:lineRule="auto"/>
      </w:pPr>
      <w:r>
        <w:separator/>
      </w:r>
    </w:p>
  </w:footnote>
  <w:footnote w:type="continuationSeparator" w:id="0">
    <w:p w:rsidR="00FF0CC9" w:rsidRDefault="00FF0CC9" w:rsidP="00CB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BA2"/>
    <w:multiLevelType w:val="multilevel"/>
    <w:tmpl w:val="010CA5EA"/>
    <w:styleLink w:val="Listbyheaders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99000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288" w:firstLine="0"/>
      </w:pPr>
      <w:rPr>
        <w:rFonts w:hint="default"/>
        <w:color w:val="99000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576" w:firstLine="0"/>
      </w:pPr>
      <w:rPr>
        <w:rFonts w:hint="default"/>
        <w:color w:val="990000"/>
      </w:rPr>
    </w:lvl>
    <w:lvl w:ilvl="3">
      <w:start w:val="1"/>
      <w:numFmt w:val="none"/>
      <w:pStyle w:val="Heading4"/>
      <w:suff w:val="space"/>
      <w:lvlText w:val="%4"/>
      <w:lvlJc w:val="left"/>
      <w:pPr>
        <w:ind w:left="576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pStyle w:val="Heading5"/>
      <w:suff w:val="space"/>
      <w:lvlText w:val="%5"/>
      <w:lvlJc w:val="left"/>
      <w:pPr>
        <w:ind w:left="576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304" w:firstLine="0"/>
      </w:pPr>
      <w:rPr>
        <w:rFonts w:hint="default"/>
      </w:rPr>
    </w:lvl>
  </w:abstractNum>
  <w:abstractNum w:abstractNumId="1">
    <w:nsid w:val="00A55F3C"/>
    <w:multiLevelType w:val="multilevel"/>
    <w:tmpl w:val="010CA5EA"/>
    <w:numStyleLink w:val="Listbyheaders"/>
  </w:abstractNum>
  <w:abstractNum w:abstractNumId="2">
    <w:nsid w:val="00FA2DB6"/>
    <w:multiLevelType w:val="multilevel"/>
    <w:tmpl w:val="BCE05A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0000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595959"/>
      </w:rPr>
    </w:lvl>
    <w:lvl w:ilvl="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E36C0A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595959"/>
      </w:rPr>
    </w:lvl>
    <w:lvl w:ilvl="4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  <w:color w:val="E36C0A"/>
      </w:rPr>
    </w:lvl>
    <w:lvl w:ilvl="5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595959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  <w:color w:val="E36C0A"/>
      </w:rPr>
    </w:lvl>
    <w:lvl w:ilvl="7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  <w:color w:val="595959"/>
      </w:rPr>
    </w:lvl>
    <w:lvl w:ilvl="8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  <w:color w:val="E36C0A"/>
      </w:rPr>
    </w:lvl>
  </w:abstractNum>
  <w:abstractNum w:abstractNumId="3">
    <w:nsid w:val="02F05967"/>
    <w:multiLevelType w:val="multilevel"/>
    <w:tmpl w:val="DCDED5B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color w:val="99000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color w:val="990000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99000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07AF07A6"/>
    <w:multiLevelType w:val="multilevel"/>
    <w:tmpl w:val="010CA5EA"/>
    <w:numStyleLink w:val="Listbyheaders"/>
  </w:abstractNum>
  <w:abstractNum w:abstractNumId="5">
    <w:nsid w:val="13555DB8"/>
    <w:multiLevelType w:val="multilevel"/>
    <w:tmpl w:val="010CA5EA"/>
    <w:numStyleLink w:val="Listbyheaders"/>
  </w:abstractNum>
  <w:abstractNum w:abstractNumId="6">
    <w:nsid w:val="15E53619"/>
    <w:multiLevelType w:val="multilevel"/>
    <w:tmpl w:val="010CA5EA"/>
    <w:numStyleLink w:val="Listbyheaders"/>
  </w:abstractNum>
  <w:abstractNum w:abstractNumId="7">
    <w:nsid w:val="1699318D"/>
    <w:multiLevelType w:val="multilevel"/>
    <w:tmpl w:val="B6C89C80"/>
    <w:styleLink w:val="LetterList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990000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  <w:b/>
        <w:i w:val="0"/>
        <w:color w:val="99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34D0A5D"/>
    <w:multiLevelType w:val="multilevel"/>
    <w:tmpl w:val="82800F9C"/>
    <w:styleLink w:val="Punteo"/>
    <w:lvl w:ilvl="0">
      <w:start w:val="1"/>
      <w:numFmt w:val="bullet"/>
      <w:pStyle w:val="Lista"/>
      <w:lvlText w:val=""/>
      <w:lvlJc w:val="left"/>
      <w:pPr>
        <w:ind w:left="360" w:hanging="360"/>
      </w:pPr>
      <w:rPr>
        <w:rFonts w:ascii="Symbol" w:hAnsi="Symbol" w:hint="default"/>
        <w:color w:val="99000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9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990000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6A6A6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99000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6A6A6" w:themeColor="background1" w:themeShade="A6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990000"/>
      </w:rPr>
    </w:lvl>
  </w:abstractNum>
  <w:abstractNum w:abstractNumId="9">
    <w:nsid w:val="23C615F0"/>
    <w:multiLevelType w:val="multilevel"/>
    <w:tmpl w:val="010CA5EA"/>
    <w:numStyleLink w:val="Listbyheaders"/>
  </w:abstractNum>
  <w:abstractNum w:abstractNumId="10">
    <w:nsid w:val="3D20397D"/>
    <w:multiLevelType w:val="multilevel"/>
    <w:tmpl w:val="010CA5EA"/>
    <w:numStyleLink w:val="Listbyheaders"/>
  </w:abstractNum>
  <w:abstractNum w:abstractNumId="11">
    <w:nsid w:val="48761805"/>
    <w:multiLevelType w:val="multilevel"/>
    <w:tmpl w:val="010CA5EA"/>
    <w:numStyleLink w:val="Listbyheaders"/>
  </w:abstractNum>
  <w:abstractNum w:abstractNumId="12">
    <w:nsid w:val="5B243570"/>
    <w:multiLevelType w:val="multilevel"/>
    <w:tmpl w:val="010CA5EA"/>
    <w:numStyleLink w:val="Listbyheaders"/>
  </w:abstractNum>
  <w:abstractNum w:abstractNumId="13">
    <w:nsid w:val="77710BFA"/>
    <w:multiLevelType w:val="multilevel"/>
    <w:tmpl w:val="82800F9C"/>
    <w:numStyleLink w:val="Punteo"/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7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8"/>
  </w:num>
  <w:num w:numId="21">
    <w:abstractNumId w:val="0"/>
  </w:num>
  <w:num w:numId="22">
    <w:abstractNumId w:val="7"/>
  </w:num>
  <w:num w:numId="23">
    <w:abstractNumId w:val="7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3"/>
  </w:num>
  <w:num w:numId="29">
    <w:abstractNumId w:val="8"/>
  </w:num>
  <w:num w:numId="30">
    <w:abstractNumId w:val="0"/>
  </w:num>
  <w:num w:numId="3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4"/>
  <w:styleLockTheme/>
  <w:styleLockQFSet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9F"/>
    <w:rsid w:val="00001CAF"/>
    <w:rsid w:val="00001EDE"/>
    <w:rsid w:val="00005590"/>
    <w:rsid w:val="00005BF9"/>
    <w:rsid w:val="00006290"/>
    <w:rsid w:val="00007170"/>
    <w:rsid w:val="00007D64"/>
    <w:rsid w:val="00007DE8"/>
    <w:rsid w:val="00011343"/>
    <w:rsid w:val="00012144"/>
    <w:rsid w:val="0001284B"/>
    <w:rsid w:val="00013108"/>
    <w:rsid w:val="000145AF"/>
    <w:rsid w:val="00016FDD"/>
    <w:rsid w:val="0001709C"/>
    <w:rsid w:val="00017E5A"/>
    <w:rsid w:val="0002027F"/>
    <w:rsid w:val="0002128F"/>
    <w:rsid w:val="00021C4B"/>
    <w:rsid w:val="00022C99"/>
    <w:rsid w:val="0002368F"/>
    <w:rsid w:val="00023794"/>
    <w:rsid w:val="000244A4"/>
    <w:rsid w:val="00024F12"/>
    <w:rsid w:val="00025E1E"/>
    <w:rsid w:val="00026149"/>
    <w:rsid w:val="000263B5"/>
    <w:rsid w:val="000264A8"/>
    <w:rsid w:val="00026DEC"/>
    <w:rsid w:val="000278ED"/>
    <w:rsid w:val="000303B7"/>
    <w:rsid w:val="00030BFE"/>
    <w:rsid w:val="00031FBC"/>
    <w:rsid w:val="00033299"/>
    <w:rsid w:val="00034FEC"/>
    <w:rsid w:val="000355AD"/>
    <w:rsid w:val="00037639"/>
    <w:rsid w:val="00037869"/>
    <w:rsid w:val="00037CF7"/>
    <w:rsid w:val="000411B8"/>
    <w:rsid w:val="00041625"/>
    <w:rsid w:val="0004226E"/>
    <w:rsid w:val="0004286F"/>
    <w:rsid w:val="00042905"/>
    <w:rsid w:val="00042AF5"/>
    <w:rsid w:val="00043D22"/>
    <w:rsid w:val="0004483B"/>
    <w:rsid w:val="00044F6F"/>
    <w:rsid w:val="000452BC"/>
    <w:rsid w:val="0004654A"/>
    <w:rsid w:val="00047011"/>
    <w:rsid w:val="000507ED"/>
    <w:rsid w:val="0005172B"/>
    <w:rsid w:val="000532B5"/>
    <w:rsid w:val="00053869"/>
    <w:rsid w:val="00053935"/>
    <w:rsid w:val="000546FC"/>
    <w:rsid w:val="00055B9E"/>
    <w:rsid w:val="000563EF"/>
    <w:rsid w:val="00056EB8"/>
    <w:rsid w:val="00056F91"/>
    <w:rsid w:val="00057731"/>
    <w:rsid w:val="00057A34"/>
    <w:rsid w:val="000601C4"/>
    <w:rsid w:val="0006095D"/>
    <w:rsid w:val="0006221E"/>
    <w:rsid w:val="00062245"/>
    <w:rsid w:val="000629C7"/>
    <w:rsid w:val="00062D91"/>
    <w:rsid w:val="00062F71"/>
    <w:rsid w:val="00063B7F"/>
    <w:rsid w:val="0006543D"/>
    <w:rsid w:val="00065510"/>
    <w:rsid w:val="00065779"/>
    <w:rsid w:val="00065FC1"/>
    <w:rsid w:val="000660A3"/>
    <w:rsid w:val="000673F0"/>
    <w:rsid w:val="00070373"/>
    <w:rsid w:val="000709C0"/>
    <w:rsid w:val="000719BA"/>
    <w:rsid w:val="00071AB2"/>
    <w:rsid w:val="00071FED"/>
    <w:rsid w:val="0007341D"/>
    <w:rsid w:val="00073E8F"/>
    <w:rsid w:val="0007503B"/>
    <w:rsid w:val="00075749"/>
    <w:rsid w:val="0007651A"/>
    <w:rsid w:val="00076B12"/>
    <w:rsid w:val="00076B3A"/>
    <w:rsid w:val="0007745D"/>
    <w:rsid w:val="00080B12"/>
    <w:rsid w:val="000810F6"/>
    <w:rsid w:val="00081AFB"/>
    <w:rsid w:val="000835AD"/>
    <w:rsid w:val="00083D0F"/>
    <w:rsid w:val="00084DE3"/>
    <w:rsid w:val="00085388"/>
    <w:rsid w:val="00085B59"/>
    <w:rsid w:val="000864CC"/>
    <w:rsid w:val="000872E5"/>
    <w:rsid w:val="000874C2"/>
    <w:rsid w:val="000877D1"/>
    <w:rsid w:val="00087F88"/>
    <w:rsid w:val="00092889"/>
    <w:rsid w:val="00092FF6"/>
    <w:rsid w:val="0009331C"/>
    <w:rsid w:val="00093603"/>
    <w:rsid w:val="0009388B"/>
    <w:rsid w:val="00093D60"/>
    <w:rsid w:val="00093DAF"/>
    <w:rsid w:val="00094BC1"/>
    <w:rsid w:val="00094C4E"/>
    <w:rsid w:val="000953E8"/>
    <w:rsid w:val="00095681"/>
    <w:rsid w:val="000959B8"/>
    <w:rsid w:val="000A39BB"/>
    <w:rsid w:val="000A44C6"/>
    <w:rsid w:val="000A4E80"/>
    <w:rsid w:val="000A504B"/>
    <w:rsid w:val="000A50E2"/>
    <w:rsid w:val="000A67AE"/>
    <w:rsid w:val="000A7EAD"/>
    <w:rsid w:val="000B0702"/>
    <w:rsid w:val="000B1775"/>
    <w:rsid w:val="000B2CAE"/>
    <w:rsid w:val="000B359E"/>
    <w:rsid w:val="000B46F9"/>
    <w:rsid w:val="000B50FF"/>
    <w:rsid w:val="000B5A45"/>
    <w:rsid w:val="000B6527"/>
    <w:rsid w:val="000B6547"/>
    <w:rsid w:val="000B6982"/>
    <w:rsid w:val="000B7EBB"/>
    <w:rsid w:val="000C05F0"/>
    <w:rsid w:val="000C0A5A"/>
    <w:rsid w:val="000C1292"/>
    <w:rsid w:val="000C14B3"/>
    <w:rsid w:val="000C21EE"/>
    <w:rsid w:val="000C4531"/>
    <w:rsid w:val="000C4EE9"/>
    <w:rsid w:val="000D0123"/>
    <w:rsid w:val="000D074E"/>
    <w:rsid w:val="000D1611"/>
    <w:rsid w:val="000D2D63"/>
    <w:rsid w:val="000D3A9A"/>
    <w:rsid w:val="000D565A"/>
    <w:rsid w:val="000D5916"/>
    <w:rsid w:val="000D5C59"/>
    <w:rsid w:val="000D6DBD"/>
    <w:rsid w:val="000D7C1B"/>
    <w:rsid w:val="000E1289"/>
    <w:rsid w:val="000E15DD"/>
    <w:rsid w:val="000E25CD"/>
    <w:rsid w:val="000E28A4"/>
    <w:rsid w:val="000E3BF8"/>
    <w:rsid w:val="000E3E42"/>
    <w:rsid w:val="000E48B5"/>
    <w:rsid w:val="000E4F66"/>
    <w:rsid w:val="000E591D"/>
    <w:rsid w:val="000E647E"/>
    <w:rsid w:val="000E64B3"/>
    <w:rsid w:val="000E661E"/>
    <w:rsid w:val="000E675D"/>
    <w:rsid w:val="000E6A48"/>
    <w:rsid w:val="000E7394"/>
    <w:rsid w:val="000E765E"/>
    <w:rsid w:val="000E793E"/>
    <w:rsid w:val="000F17C0"/>
    <w:rsid w:val="000F296F"/>
    <w:rsid w:val="000F2A0C"/>
    <w:rsid w:val="000F2C86"/>
    <w:rsid w:val="000F37FF"/>
    <w:rsid w:val="000F44B6"/>
    <w:rsid w:val="000F46A6"/>
    <w:rsid w:val="000F5045"/>
    <w:rsid w:val="000F5A7E"/>
    <w:rsid w:val="000F5FE0"/>
    <w:rsid w:val="0010066C"/>
    <w:rsid w:val="0010242A"/>
    <w:rsid w:val="00102D17"/>
    <w:rsid w:val="00102EEB"/>
    <w:rsid w:val="00106B83"/>
    <w:rsid w:val="00106F7A"/>
    <w:rsid w:val="001074D2"/>
    <w:rsid w:val="00107E3A"/>
    <w:rsid w:val="0011116C"/>
    <w:rsid w:val="00111B5F"/>
    <w:rsid w:val="00112F93"/>
    <w:rsid w:val="00112FE3"/>
    <w:rsid w:val="00114084"/>
    <w:rsid w:val="00114D3E"/>
    <w:rsid w:val="00115846"/>
    <w:rsid w:val="00115BCD"/>
    <w:rsid w:val="00116DDF"/>
    <w:rsid w:val="0011719A"/>
    <w:rsid w:val="00117CD1"/>
    <w:rsid w:val="00117FB3"/>
    <w:rsid w:val="00120234"/>
    <w:rsid w:val="00122124"/>
    <w:rsid w:val="0012235D"/>
    <w:rsid w:val="00122925"/>
    <w:rsid w:val="00122A03"/>
    <w:rsid w:val="001254E7"/>
    <w:rsid w:val="0012682B"/>
    <w:rsid w:val="00126CAB"/>
    <w:rsid w:val="00126CE5"/>
    <w:rsid w:val="00127B23"/>
    <w:rsid w:val="00127C2E"/>
    <w:rsid w:val="00127E44"/>
    <w:rsid w:val="00130335"/>
    <w:rsid w:val="00130A1B"/>
    <w:rsid w:val="00130B25"/>
    <w:rsid w:val="00131452"/>
    <w:rsid w:val="0013238E"/>
    <w:rsid w:val="00132A42"/>
    <w:rsid w:val="00132B04"/>
    <w:rsid w:val="00133025"/>
    <w:rsid w:val="00133320"/>
    <w:rsid w:val="00133890"/>
    <w:rsid w:val="00134C52"/>
    <w:rsid w:val="00134E9B"/>
    <w:rsid w:val="00135252"/>
    <w:rsid w:val="00135A9B"/>
    <w:rsid w:val="0013621A"/>
    <w:rsid w:val="00136D88"/>
    <w:rsid w:val="00140CC1"/>
    <w:rsid w:val="00140E76"/>
    <w:rsid w:val="0014174C"/>
    <w:rsid w:val="001444AD"/>
    <w:rsid w:val="001449AA"/>
    <w:rsid w:val="00144C6A"/>
    <w:rsid w:val="0014539D"/>
    <w:rsid w:val="001461AA"/>
    <w:rsid w:val="001466B7"/>
    <w:rsid w:val="001466F5"/>
    <w:rsid w:val="001500DF"/>
    <w:rsid w:val="001516D9"/>
    <w:rsid w:val="00151CFD"/>
    <w:rsid w:val="00152582"/>
    <w:rsid w:val="001525B3"/>
    <w:rsid w:val="001528AA"/>
    <w:rsid w:val="00153D0C"/>
    <w:rsid w:val="00155A89"/>
    <w:rsid w:val="00155D3B"/>
    <w:rsid w:val="0015782C"/>
    <w:rsid w:val="00161DCD"/>
    <w:rsid w:val="001637C0"/>
    <w:rsid w:val="00165D7B"/>
    <w:rsid w:val="00166067"/>
    <w:rsid w:val="0016615C"/>
    <w:rsid w:val="0016667A"/>
    <w:rsid w:val="0016670E"/>
    <w:rsid w:val="001670CF"/>
    <w:rsid w:val="0017058B"/>
    <w:rsid w:val="00170EFC"/>
    <w:rsid w:val="00171267"/>
    <w:rsid w:val="0017227D"/>
    <w:rsid w:val="001728D2"/>
    <w:rsid w:val="00172C53"/>
    <w:rsid w:val="001730C6"/>
    <w:rsid w:val="00173186"/>
    <w:rsid w:val="0017342D"/>
    <w:rsid w:val="0017378A"/>
    <w:rsid w:val="0017393F"/>
    <w:rsid w:val="0017421A"/>
    <w:rsid w:val="00174647"/>
    <w:rsid w:val="001764BA"/>
    <w:rsid w:val="00176F6C"/>
    <w:rsid w:val="00181187"/>
    <w:rsid w:val="001824EB"/>
    <w:rsid w:val="001847CB"/>
    <w:rsid w:val="00184907"/>
    <w:rsid w:val="00184C73"/>
    <w:rsid w:val="001855F2"/>
    <w:rsid w:val="001866A4"/>
    <w:rsid w:val="00186B8F"/>
    <w:rsid w:val="0018714B"/>
    <w:rsid w:val="0018752E"/>
    <w:rsid w:val="00187645"/>
    <w:rsid w:val="00187A4F"/>
    <w:rsid w:val="00190A8A"/>
    <w:rsid w:val="001911CF"/>
    <w:rsid w:val="00191A9F"/>
    <w:rsid w:val="00192360"/>
    <w:rsid w:val="0019257A"/>
    <w:rsid w:val="00192806"/>
    <w:rsid w:val="00192EB3"/>
    <w:rsid w:val="00193133"/>
    <w:rsid w:val="00193705"/>
    <w:rsid w:val="00193750"/>
    <w:rsid w:val="00194AFA"/>
    <w:rsid w:val="00194BFD"/>
    <w:rsid w:val="00195A3F"/>
    <w:rsid w:val="00195DCB"/>
    <w:rsid w:val="00196BA6"/>
    <w:rsid w:val="001A0799"/>
    <w:rsid w:val="001A07C1"/>
    <w:rsid w:val="001A1124"/>
    <w:rsid w:val="001A1C60"/>
    <w:rsid w:val="001A2C72"/>
    <w:rsid w:val="001A2D8C"/>
    <w:rsid w:val="001A3327"/>
    <w:rsid w:val="001A34B6"/>
    <w:rsid w:val="001A34E8"/>
    <w:rsid w:val="001A3F7C"/>
    <w:rsid w:val="001A4096"/>
    <w:rsid w:val="001A426A"/>
    <w:rsid w:val="001A537D"/>
    <w:rsid w:val="001A5B93"/>
    <w:rsid w:val="001A5D6E"/>
    <w:rsid w:val="001A734B"/>
    <w:rsid w:val="001A7D4C"/>
    <w:rsid w:val="001B0402"/>
    <w:rsid w:val="001B08A5"/>
    <w:rsid w:val="001B0F15"/>
    <w:rsid w:val="001B1BBE"/>
    <w:rsid w:val="001B2A78"/>
    <w:rsid w:val="001B321D"/>
    <w:rsid w:val="001B34A2"/>
    <w:rsid w:val="001B452A"/>
    <w:rsid w:val="001B6D80"/>
    <w:rsid w:val="001C003C"/>
    <w:rsid w:val="001C0499"/>
    <w:rsid w:val="001C0A31"/>
    <w:rsid w:val="001C0BB4"/>
    <w:rsid w:val="001C0D8B"/>
    <w:rsid w:val="001C15C9"/>
    <w:rsid w:val="001C2F2A"/>
    <w:rsid w:val="001C3378"/>
    <w:rsid w:val="001C369A"/>
    <w:rsid w:val="001C4804"/>
    <w:rsid w:val="001C486F"/>
    <w:rsid w:val="001C4A41"/>
    <w:rsid w:val="001C4CAF"/>
    <w:rsid w:val="001C6340"/>
    <w:rsid w:val="001C66C5"/>
    <w:rsid w:val="001C6AEC"/>
    <w:rsid w:val="001C6EA9"/>
    <w:rsid w:val="001C7851"/>
    <w:rsid w:val="001D0A7F"/>
    <w:rsid w:val="001D2B5A"/>
    <w:rsid w:val="001D302E"/>
    <w:rsid w:val="001D3206"/>
    <w:rsid w:val="001D3537"/>
    <w:rsid w:val="001D3889"/>
    <w:rsid w:val="001D52D9"/>
    <w:rsid w:val="001D6305"/>
    <w:rsid w:val="001D634C"/>
    <w:rsid w:val="001E0CC8"/>
    <w:rsid w:val="001E1407"/>
    <w:rsid w:val="001E2552"/>
    <w:rsid w:val="001E2F21"/>
    <w:rsid w:val="001E34F5"/>
    <w:rsid w:val="001E452C"/>
    <w:rsid w:val="001E5545"/>
    <w:rsid w:val="001E65EA"/>
    <w:rsid w:val="001F0148"/>
    <w:rsid w:val="001F148D"/>
    <w:rsid w:val="001F14C8"/>
    <w:rsid w:val="001F4095"/>
    <w:rsid w:val="001F4A44"/>
    <w:rsid w:val="001F4B9F"/>
    <w:rsid w:val="001F5B7C"/>
    <w:rsid w:val="001F6535"/>
    <w:rsid w:val="001F6B52"/>
    <w:rsid w:val="001F727B"/>
    <w:rsid w:val="00200407"/>
    <w:rsid w:val="00200C63"/>
    <w:rsid w:val="00200DCD"/>
    <w:rsid w:val="00201D08"/>
    <w:rsid w:val="002027A8"/>
    <w:rsid w:val="00202BFA"/>
    <w:rsid w:val="00202F5E"/>
    <w:rsid w:val="00204204"/>
    <w:rsid w:val="002064AC"/>
    <w:rsid w:val="00210D10"/>
    <w:rsid w:val="00211997"/>
    <w:rsid w:val="00211998"/>
    <w:rsid w:val="0021204D"/>
    <w:rsid w:val="002131B8"/>
    <w:rsid w:val="00213253"/>
    <w:rsid w:val="00214ECD"/>
    <w:rsid w:val="00217196"/>
    <w:rsid w:val="002172E6"/>
    <w:rsid w:val="00217B47"/>
    <w:rsid w:val="00220686"/>
    <w:rsid w:val="00221FB6"/>
    <w:rsid w:val="00223334"/>
    <w:rsid w:val="00223576"/>
    <w:rsid w:val="00223A3B"/>
    <w:rsid w:val="00224636"/>
    <w:rsid w:val="00225223"/>
    <w:rsid w:val="0022655D"/>
    <w:rsid w:val="00227536"/>
    <w:rsid w:val="00227621"/>
    <w:rsid w:val="002306CE"/>
    <w:rsid w:val="00230F3D"/>
    <w:rsid w:val="00232E8D"/>
    <w:rsid w:val="0023355F"/>
    <w:rsid w:val="0023364B"/>
    <w:rsid w:val="00233FB9"/>
    <w:rsid w:val="002379CD"/>
    <w:rsid w:val="0024040A"/>
    <w:rsid w:val="002412A4"/>
    <w:rsid w:val="00241353"/>
    <w:rsid w:val="00242A03"/>
    <w:rsid w:val="00243558"/>
    <w:rsid w:val="002435B7"/>
    <w:rsid w:val="0024527F"/>
    <w:rsid w:val="00245D92"/>
    <w:rsid w:val="0024794C"/>
    <w:rsid w:val="00250399"/>
    <w:rsid w:val="002503A1"/>
    <w:rsid w:val="00251660"/>
    <w:rsid w:val="00251D1E"/>
    <w:rsid w:val="00252CEC"/>
    <w:rsid w:val="00253D79"/>
    <w:rsid w:val="002552B1"/>
    <w:rsid w:val="002561F5"/>
    <w:rsid w:val="0025690A"/>
    <w:rsid w:val="00256B0B"/>
    <w:rsid w:val="00256D74"/>
    <w:rsid w:val="002575E8"/>
    <w:rsid w:val="002575F6"/>
    <w:rsid w:val="00261A3B"/>
    <w:rsid w:val="002625A3"/>
    <w:rsid w:val="00264A5E"/>
    <w:rsid w:val="0026518B"/>
    <w:rsid w:val="0026575E"/>
    <w:rsid w:val="00265E2F"/>
    <w:rsid w:val="00265F04"/>
    <w:rsid w:val="00265F9C"/>
    <w:rsid w:val="002661DB"/>
    <w:rsid w:val="0026684E"/>
    <w:rsid w:val="00267180"/>
    <w:rsid w:val="00267A76"/>
    <w:rsid w:val="00270D0D"/>
    <w:rsid w:val="00271A1F"/>
    <w:rsid w:val="00274AD7"/>
    <w:rsid w:val="00274ED1"/>
    <w:rsid w:val="00274FE8"/>
    <w:rsid w:val="00275763"/>
    <w:rsid w:val="002810E7"/>
    <w:rsid w:val="00282482"/>
    <w:rsid w:val="002825A6"/>
    <w:rsid w:val="00282B23"/>
    <w:rsid w:val="00282B4B"/>
    <w:rsid w:val="00282BC3"/>
    <w:rsid w:val="00282FA2"/>
    <w:rsid w:val="0028371C"/>
    <w:rsid w:val="00284263"/>
    <w:rsid w:val="0028430E"/>
    <w:rsid w:val="00284F92"/>
    <w:rsid w:val="00285F77"/>
    <w:rsid w:val="002871E9"/>
    <w:rsid w:val="002875D7"/>
    <w:rsid w:val="002877D9"/>
    <w:rsid w:val="00290651"/>
    <w:rsid w:val="0029226D"/>
    <w:rsid w:val="002927FC"/>
    <w:rsid w:val="002927FF"/>
    <w:rsid w:val="002942BD"/>
    <w:rsid w:val="00295011"/>
    <w:rsid w:val="0029570E"/>
    <w:rsid w:val="00295B59"/>
    <w:rsid w:val="00296012"/>
    <w:rsid w:val="0029620F"/>
    <w:rsid w:val="002964AF"/>
    <w:rsid w:val="00296E4B"/>
    <w:rsid w:val="002973AA"/>
    <w:rsid w:val="002A07DD"/>
    <w:rsid w:val="002A0BF8"/>
    <w:rsid w:val="002A17D1"/>
    <w:rsid w:val="002A25FC"/>
    <w:rsid w:val="002A28A3"/>
    <w:rsid w:val="002A2C33"/>
    <w:rsid w:val="002A3B81"/>
    <w:rsid w:val="002A3FA6"/>
    <w:rsid w:val="002A4962"/>
    <w:rsid w:val="002A71E2"/>
    <w:rsid w:val="002A7A47"/>
    <w:rsid w:val="002B0230"/>
    <w:rsid w:val="002B1A96"/>
    <w:rsid w:val="002B240E"/>
    <w:rsid w:val="002B2751"/>
    <w:rsid w:val="002B6329"/>
    <w:rsid w:val="002B636E"/>
    <w:rsid w:val="002B6C54"/>
    <w:rsid w:val="002B792F"/>
    <w:rsid w:val="002C008A"/>
    <w:rsid w:val="002C13D1"/>
    <w:rsid w:val="002C1EF8"/>
    <w:rsid w:val="002C2B54"/>
    <w:rsid w:val="002C395C"/>
    <w:rsid w:val="002C4F6A"/>
    <w:rsid w:val="002C5E60"/>
    <w:rsid w:val="002C627D"/>
    <w:rsid w:val="002C6984"/>
    <w:rsid w:val="002C6BE0"/>
    <w:rsid w:val="002C6C14"/>
    <w:rsid w:val="002C72B7"/>
    <w:rsid w:val="002C79DB"/>
    <w:rsid w:val="002D0734"/>
    <w:rsid w:val="002D1BB5"/>
    <w:rsid w:val="002D4365"/>
    <w:rsid w:val="002D45D1"/>
    <w:rsid w:val="002D4C33"/>
    <w:rsid w:val="002D4DBE"/>
    <w:rsid w:val="002D5B7A"/>
    <w:rsid w:val="002D5D2B"/>
    <w:rsid w:val="002D65B1"/>
    <w:rsid w:val="002D7B5D"/>
    <w:rsid w:val="002D7DA0"/>
    <w:rsid w:val="002E0AD2"/>
    <w:rsid w:val="002E0BC4"/>
    <w:rsid w:val="002E1040"/>
    <w:rsid w:val="002E13E6"/>
    <w:rsid w:val="002E18A0"/>
    <w:rsid w:val="002E1B4C"/>
    <w:rsid w:val="002E2ABA"/>
    <w:rsid w:val="002E4130"/>
    <w:rsid w:val="002E464D"/>
    <w:rsid w:val="002E49B5"/>
    <w:rsid w:val="002E5889"/>
    <w:rsid w:val="002E5CF7"/>
    <w:rsid w:val="002E5FB9"/>
    <w:rsid w:val="002E64F9"/>
    <w:rsid w:val="002E650A"/>
    <w:rsid w:val="002E7B11"/>
    <w:rsid w:val="002F10CA"/>
    <w:rsid w:val="002F17AF"/>
    <w:rsid w:val="002F22D4"/>
    <w:rsid w:val="002F241D"/>
    <w:rsid w:val="002F28C0"/>
    <w:rsid w:val="002F39DA"/>
    <w:rsid w:val="002F3F43"/>
    <w:rsid w:val="002F5E58"/>
    <w:rsid w:val="002F661E"/>
    <w:rsid w:val="002F675F"/>
    <w:rsid w:val="002F692D"/>
    <w:rsid w:val="002F6A05"/>
    <w:rsid w:val="002F6EB7"/>
    <w:rsid w:val="002F6FFA"/>
    <w:rsid w:val="002F7C78"/>
    <w:rsid w:val="00300211"/>
    <w:rsid w:val="0030153A"/>
    <w:rsid w:val="00303737"/>
    <w:rsid w:val="00303BD6"/>
    <w:rsid w:val="00305115"/>
    <w:rsid w:val="00305186"/>
    <w:rsid w:val="00305448"/>
    <w:rsid w:val="003059FF"/>
    <w:rsid w:val="003063E4"/>
    <w:rsid w:val="00306D71"/>
    <w:rsid w:val="0030784E"/>
    <w:rsid w:val="00310599"/>
    <w:rsid w:val="003111A9"/>
    <w:rsid w:val="00311316"/>
    <w:rsid w:val="00312605"/>
    <w:rsid w:val="0031296C"/>
    <w:rsid w:val="003132F2"/>
    <w:rsid w:val="0031351C"/>
    <w:rsid w:val="003144AD"/>
    <w:rsid w:val="003148BC"/>
    <w:rsid w:val="0031561E"/>
    <w:rsid w:val="00316D64"/>
    <w:rsid w:val="00317626"/>
    <w:rsid w:val="003179B0"/>
    <w:rsid w:val="003206A5"/>
    <w:rsid w:val="00321348"/>
    <w:rsid w:val="00321472"/>
    <w:rsid w:val="00321F94"/>
    <w:rsid w:val="003227EE"/>
    <w:rsid w:val="00322A4C"/>
    <w:rsid w:val="00322B64"/>
    <w:rsid w:val="003231BD"/>
    <w:rsid w:val="00323CB6"/>
    <w:rsid w:val="0032418A"/>
    <w:rsid w:val="00324AC3"/>
    <w:rsid w:val="00324C52"/>
    <w:rsid w:val="00325988"/>
    <w:rsid w:val="0032621E"/>
    <w:rsid w:val="00326712"/>
    <w:rsid w:val="00327DA8"/>
    <w:rsid w:val="00331566"/>
    <w:rsid w:val="00333435"/>
    <w:rsid w:val="003356D9"/>
    <w:rsid w:val="003357CD"/>
    <w:rsid w:val="00335DDC"/>
    <w:rsid w:val="003370F8"/>
    <w:rsid w:val="00340454"/>
    <w:rsid w:val="00340555"/>
    <w:rsid w:val="00340CAC"/>
    <w:rsid w:val="003413B6"/>
    <w:rsid w:val="003426C3"/>
    <w:rsid w:val="0034295E"/>
    <w:rsid w:val="00342AFF"/>
    <w:rsid w:val="00343A44"/>
    <w:rsid w:val="00344C0E"/>
    <w:rsid w:val="00344C8B"/>
    <w:rsid w:val="00345DC3"/>
    <w:rsid w:val="003464AE"/>
    <w:rsid w:val="0034664B"/>
    <w:rsid w:val="003476E4"/>
    <w:rsid w:val="003478BC"/>
    <w:rsid w:val="00347EE2"/>
    <w:rsid w:val="0035024F"/>
    <w:rsid w:val="00350EA4"/>
    <w:rsid w:val="003517C3"/>
    <w:rsid w:val="00351D5F"/>
    <w:rsid w:val="00351EB9"/>
    <w:rsid w:val="003523F4"/>
    <w:rsid w:val="00352603"/>
    <w:rsid w:val="00352BA3"/>
    <w:rsid w:val="00352E64"/>
    <w:rsid w:val="0035357F"/>
    <w:rsid w:val="0035480D"/>
    <w:rsid w:val="00355CAD"/>
    <w:rsid w:val="00355D2D"/>
    <w:rsid w:val="00356E17"/>
    <w:rsid w:val="00357CF5"/>
    <w:rsid w:val="00361C01"/>
    <w:rsid w:val="0036220B"/>
    <w:rsid w:val="00363071"/>
    <w:rsid w:val="0036349A"/>
    <w:rsid w:val="00363B2E"/>
    <w:rsid w:val="00363D9F"/>
    <w:rsid w:val="00364894"/>
    <w:rsid w:val="003654AF"/>
    <w:rsid w:val="00366909"/>
    <w:rsid w:val="00366FC0"/>
    <w:rsid w:val="0036707E"/>
    <w:rsid w:val="00367D3A"/>
    <w:rsid w:val="003702D0"/>
    <w:rsid w:val="0037067C"/>
    <w:rsid w:val="00371CD8"/>
    <w:rsid w:val="0037237B"/>
    <w:rsid w:val="00373DF5"/>
    <w:rsid w:val="0037415C"/>
    <w:rsid w:val="00374306"/>
    <w:rsid w:val="0037516B"/>
    <w:rsid w:val="003754C3"/>
    <w:rsid w:val="00376BD7"/>
    <w:rsid w:val="0037712E"/>
    <w:rsid w:val="00380B15"/>
    <w:rsid w:val="003817EF"/>
    <w:rsid w:val="00382037"/>
    <w:rsid w:val="00383CF5"/>
    <w:rsid w:val="0038401A"/>
    <w:rsid w:val="00384A5E"/>
    <w:rsid w:val="00384E4E"/>
    <w:rsid w:val="00384E64"/>
    <w:rsid w:val="00387D7F"/>
    <w:rsid w:val="00390041"/>
    <w:rsid w:val="0039004E"/>
    <w:rsid w:val="00390912"/>
    <w:rsid w:val="0039188E"/>
    <w:rsid w:val="00391C47"/>
    <w:rsid w:val="003926B0"/>
    <w:rsid w:val="00392B9A"/>
    <w:rsid w:val="00393B34"/>
    <w:rsid w:val="003946C0"/>
    <w:rsid w:val="00394E8D"/>
    <w:rsid w:val="0039512B"/>
    <w:rsid w:val="00395329"/>
    <w:rsid w:val="00395643"/>
    <w:rsid w:val="00395985"/>
    <w:rsid w:val="00395A54"/>
    <w:rsid w:val="00395AE8"/>
    <w:rsid w:val="003970BB"/>
    <w:rsid w:val="003A01E4"/>
    <w:rsid w:val="003A0AB8"/>
    <w:rsid w:val="003A11C3"/>
    <w:rsid w:val="003A1210"/>
    <w:rsid w:val="003A1906"/>
    <w:rsid w:val="003A2384"/>
    <w:rsid w:val="003A2F21"/>
    <w:rsid w:val="003A3CED"/>
    <w:rsid w:val="003A4494"/>
    <w:rsid w:val="003A46E2"/>
    <w:rsid w:val="003A4B2D"/>
    <w:rsid w:val="003A52F3"/>
    <w:rsid w:val="003A54E7"/>
    <w:rsid w:val="003A589A"/>
    <w:rsid w:val="003A58F1"/>
    <w:rsid w:val="003A6ADF"/>
    <w:rsid w:val="003B05C7"/>
    <w:rsid w:val="003B072D"/>
    <w:rsid w:val="003B2504"/>
    <w:rsid w:val="003B2DBA"/>
    <w:rsid w:val="003B32D0"/>
    <w:rsid w:val="003B4078"/>
    <w:rsid w:val="003B4160"/>
    <w:rsid w:val="003B4668"/>
    <w:rsid w:val="003B49AA"/>
    <w:rsid w:val="003B54F0"/>
    <w:rsid w:val="003B5A2C"/>
    <w:rsid w:val="003B61EC"/>
    <w:rsid w:val="003B6988"/>
    <w:rsid w:val="003B6A65"/>
    <w:rsid w:val="003C1949"/>
    <w:rsid w:val="003C224C"/>
    <w:rsid w:val="003C233E"/>
    <w:rsid w:val="003C2407"/>
    <w:rsid w:val="003C29E8"/>
    <w:rsid w:val="003C301D"/>
    <w:rsid w:val="003C3493"/>
    <w:rsid w:val="003C3881"/>
    <w:rsid w:val="003C4900"/>
    <w:rsid w:val="003C5FF0"/>
    <w:rsid w:val="003C7FDF"/>
    <w:rsid w:val="003D03CC"/>
    <w:rsid w:val="003D0A09"/>
    <w:rsid w:val="003D0C6A"/>
    <w:rsid w:val="003D2217"/>
    <w:rsid w:val="003D2287"/>
    <w:rsid w:val="003D2CE0"/>
    <w:rsid w:val="003D2F43"/>
    <w:rsid w:val="003D47CD"/>
    <w:rsid w:val="003D500D"/>
    <w:rsid w:val="003D6135"/>
    <w:rsid w:val="003D69CD"/>
    <w:rsid w:val="003D7060"/>
    <w:rsid w:val="003D71B3"/>
    <w:rsid w:val="003D7737"/>
    <w:rsid w:val="003E0008"/>
    <w:rsid w:val="003E14BD"/>
    <w:rsid w:val="003E1E2D"/>
    <w:rsid w:val="003E1F82"/>
    <w:rsid w:val="003E2385"/>
    <w:rsid w:val="003E3544"/>
    <w:rsid w:val="003E4D0C"/>
    <w:rsid w:val="003E5B85"/>
    <w:rsid w:val="003E5C88"/>
    <w:rsid w:val="003E64E7"/>
    <w:rsid w:val="003F03E2"/>
    <w:rsid w:val="003F03F0"/>
    <w:rsid w:val="003F063A"/>
    <w:rsid w:val="003F19BE"/>
    <w:rsid w:val="003F1A5C"/>
    <w:rsid w:val="003F1F24"/>
    <w:rsid w:val="003F2F38"/>
    <w:rsid w:val="003F3B79"/>
    <w:rsid w:val="003F3C0F"/>
    <w:rsid w:val="003F4302"/>
    <w:rsid w:val="003F4537"/>
    <w:rsid w:val="003F5AC1"/>
    <w:rsid w:val="003F60EA"/>
    <w:rsid w:val="003F61B7"/>
    <w:rsid w:val="003F6A12"/>
    <w:rsid w:val="003F78F8"/>
    <w:rsid w:val="003F7D3B"/>
    <w:rsid w:val="00401001"/>
    <w:rsid w:val="004010F1"/>
    <w:rsid w:val="00401479"/>
    <w:rsid w:val="004017E5"/>
    <w:rsid w:val="004035A8"/>
    <w:rsid w:val="00403CA3"/>
    <w:rsid w:val="0040523D"/>
    <w:rsid w:val="00405B04"/>
    <w:rsid w:val="00406A1D"/>
    <w:rsid w:val="00406EFD"/>
    <w:rsid w:val="00406F2E"/>
    <w:rsid w:val="0040728A"/>
    <w:rsid w:val="0040764F"/>
    <w:rsid w:val="00410986"/>
    <w:rsid w:val="00411C52"/>
    <w:rsid w:val="0041293C"/>
    <w:rsid w:val="00413244"/>
    <w:rsid w:val="00413528"/>
    <w:rsid w:val="00413C68"/>
    <w:rsid w:val="00414352"/>
    <w:rsid w:val="004158CC"/>
    <w:rsid w:val="00420A34"/>
    <w:rsid w:val="0042180C"/>
    <w:rsid w:val="00422142"/>
    <w:rsid w:val="0042298C"/>
    <w:rsid w:val="00422BAA"/>
    <w:rsid w:val="00423AFF"/>
    <w:rsid w:val="004245AE"/>
    <w:rsid w:val="00425C9A"/>
    <w:rsid w:val="00426D2D"/>
    <w:rsid w:val="004305C0"/>
    <w:rsid w:val="00430E26"/>
    <w:rsid w:val="00431002"/>
    <w:rsid w:val="004325CD"/>
    <w:rsid w:val="00432F30"/>
    <w:rsid w:val="004337A2"/>
    <w:rsid w:val="00434A78"/>
    <w:rsid w:val="0043611C"/>
    <w:rsid w:val="00436AA6"/>
    <w:rsid w:val="0043795C"/>
    <w:rsid w:val="004404C8"/>
    <w:rsid w:val="00442E5B"/>
    <w:rsid w:val="00442FE0"/>
    <w:rsid w:val="00443F44"/>
    <w:rsid w:val="00444F7D"/>
    <w:rsid w:val="00446675"/>
    <w:rsid w:val="0044703F"/>
    <w:rsid w:val="00447578"/>
    <w:rsid w:val="00447E28"/>
    <w:rsid w:val="00450A91"/>
    <w:rsid w:val="00451080"/>
    <w:rsid w:val="0045109A"/>
    <w:rsid w:val="004510BD"/>
    <w:rsid w:val="004514E8"/>
    <w:rsid w:val="00451791"/>
    <w:rsid w:val="00451A4F"/>
    <w:rsid w:val="004543DD"/>
    <w:rsid w:val="00455CBB"/>
    <w:rsid w:val="00456307"/>
    <w:rsid w:val="00456E4F"/>
    <w:rsid w:val="004574BB"/>
    <w:rsid w:val="004576C7"/>
    <w:rsid w:val="0045789A"/>
    <w:rsid w:val="00457C13"/>
    <w:rsid w:val="004600B5"/>
    <w:rsid w:val="00460300"/>
    <w:rsid w:val="00461039"/>
    <w:rsid w:val="00462724"/>
    <w:rsid w:val="00462BB1"/>
    <w:rsid w:val="0046397E"/>
    <w:rsid w:val="00464D40"/>
    <w:rsid w:val="004656FD"/>
    <w:rsid w:val="00465E0F"/>
    <w:rsid w:val="00466C2D"/>
    <w:rsid w:val="00471B04"/>
    <w:rsid w:val="00471F3E"/>
    <w:rsid w:val="00472583"/>
    <w:rsid w:val="0047479E"/>
    <w:rsid w:val="00474A9D"/>
    <w:rsid w:val="00474C90"/>
    <w:rsid w:val="00475874"/>
    <w:rsid w:val="00476E49"/>
    <w:rsid w:val="004771C7"/>
    <w:rsid w:val="00477816"/>
    <w:rsid w:val="00477DCC"/>
    <w:rsid w:val="004801BB"/>
    <w:rsid w:val="00480A30"/>
    <w:rsid w:val="004816D3"/>
    <w:rsid w:val="00482AEA"/>
    <w:rsid w:val="00482ED7"/>
    <w:rsid w:val="00484131"/>
    <w:rsid w:val="004843D9"/>
    <w:rsid w:val="00486285"/>
    <w:rsid w:val="0048651A"/>
    <w:rsid w:val="00486AEB"/>
    <w:rsid w:val="00486E37"/>
    <w:rsid w:val="00486E68"/>
    <w:rsid w:val="00490AA7"/>
    <w:rsid w:val="00490B98"/>
    <w:rsid w:val="004922CE"/>
    <w:rsid w:val="00492638"/>
    <w:rsid w:val="00492787"/>
    <w:rsid w:val="00493819"/>
    <w:rsid w:val="00495D59"/>
    <w:rsid w:val="00496368"/>
    <w:rsid w:val="0049687D"/>
    <w:rsid w:val="004A1971"/>
    <w:rsid w:val="004A3D76"/>
    <w:rsid w:val="004A4894"/>
    <w:rsid w:val="004A5B0D"/>
    <w:rsid w:val="004A5C7F"/>
    <w:rsid w:val="004A6C63"/>
    <w:rsid w:val="004A7882"/>
    <w:rsid w:val="004B0CD9"/>
    <w:rsid w:val="004B198E"/>
    <w:rsid w:val="004B3033"/>
    <w:rsid w:val="004B474A"/>
    <w:rsid w:val="004B653A"/>
    <w:rsid w:val="004C010C"/>
    <w:rsid w:val="004C0429"/>
    <w:rsid w:val="004C0C71"/>
    <w:rsid w:val="004C0D2D"/>
    <w:rsid w:val="004C0DCD"/>
    <w:rsid w:val="004C121A"/>
    <w:rsid w:val="004C31CB"/>
    <w:rsid w:val="004C4B26"/>
    <w:rsid w:val="004C540C"/>
    <w:rsid w:val="004C5CB0"/>
    <w:rsid w:val="004C6D71"/>
    <w:rsid w:val="004C7044"/>
    <w:rsid w:val="004C75E1"/>
    <w:rsid w:val="004C7876"/>
    <w:rsid w:val="004D03F0"/>
    <w:rsid w:val="004D0D27"/>
    <w:rsid w:val="004D122C"/>
    <w:rsid w:val="004D12C2"/>
    <w:rsid w:val="004D2A0B"/>
    <w:rsid w:val="004D3585"/>
    <w:rsid w:val="004D4279"/>
    <w:rsid w:val="004D5514"/>
    <w:rsid w:val="004D56E8"/>
    <w:rsid w:val="004D5B74"/>
    <w:rsid w:val="004D6388"/>
    <w:rsid w:val="004D6DD9"/>
    <w:rsid w:val="004E055C"/>
    <w:rsid w:val="004E087F"/>
    <w:rsid w:val="004E2DB8"/>
    <w:rsid w:val="004E47AA"/>
    <w:rsid w:val="004E4A85"/>
    <w:rsid w:val="004E6F03"/>
    <w:rsid w:val="004E7AE6"/>
    <w:rsid w:val="004E7F5D"/>
    <w:rsid w:val="004F0BEA"/>
    <w:rsid w:val="004F2611"/>
    <w:rsid w:val="004F36A5"/>
    <w:rsid w:val="004F422C"/>
    <w:rsid w:val="004F492D"/>
    <w:rsid w:val="004F4CD6"/>
    <w:rsid w:val="004F7F5F"/>
    <w:rsid w:val="00500E90"/>
    <w:rsid w:val="00500E9A"/>
    <w:rsid w:val="00501759"/>
    <w:rsid w:val="005029FD"/>
    <w:rsid w:val="005033B2"/>
    <w:rsid w:val="00503680"/>
    <w:rsid w:val="00504066"/>
    <w:rsid w:val="005042ED"/>
    <w:rsid w:val="005044AB"/>
    <w:rsid w:val="00504574"/>
    <w:rsid w:val="00504EF5"/>
    <w:rsid w:val="005051BB"/>
    <w:rsid w:val="005055E8"/>
    <w:rsid w:val="00506F30"/>
    <w:rsid w:val="00507615"/>
    <w:rsid w:val="0051009E"/>
    <w:rsid w:val="005106E3"/>
    <w:rsid w:val="0051136F"/>
    <w:rsid w:val="00514200"/>
    <w:rsid w:val="00514615"/>
    <w:rsid w:val="0051461B"/>
    <w:rsid w:val="00515BCE"/>
    <w:rsid w:val="00515BE3"/>
    <w:rsid w:val="00517B6F"/>
    <w:rsid w:val="00517EFA"/>
    <w:rsid w:val="005231FC"/>
    <w:rsid w:val="00523218"/>
    <w:rsid w:val="00524A7D"/>
    <w:rsid w:val="00524AC7"/>
    <w:rsid w:val="005274B5"/>
    <w:rsid w:val="00527B4C"/>
    <w:rsid w:val="00530080"/>
    <w:rsid w:val="005308C4"/>
    <w:rsid w:val="00530DCD"/>
    <w:rsid w:val="005310B1"/>
    <w:rsid w:val="005315BB"/>
    <w:rsid w:val="005316C6"/>
    <w:rsid w:val="00531EBF"/>
    <w:rsid w:val="00533F56"/>
    <w:rsid w:val="00534539"/>
    <w:rsid w:val="00535076"/>
    <w:rsid w:val="00535095"/>
    <w:rsid w:val="0053570F"/>
    <w:rsid w:val="0053673F"/>
    <w:rsid w:val="00536BC4"/>
    <w:rsid w:val="0054019D"/>
    <w:rsid w:val="00541375"/>
    <w:rsid w:val="005416D5"/>
    <w:rsid w:val="005421D5"/>
    <w:rsid w:val="00542E66"/>
    <w:rsid w:val="00543462"/>
    <w:rsid w:val="005447A0"/>
    <w:rsid w:val="00545DEE"/>
    <w:rsid w:val="00545E3F"/>
    <w:rsid w:val="00546242"/>
    <w:rsid w:val="005470A5"/>
    <w:rsid w:val="005478CA"/>
    <w:rsid w:val="005501EF"/>
    <w:rsid w:val="00550964"/>
    <w:rsid w:val="00551CE6"/>
    <w:rsid w:val="00551E7F"/>
    <w:rsid w:val="00552F4E"/>
    <w:rsid w:val="00553372"/>
    <w:rsid w:val="005536FF"/>
    <w:rsid w:val="0055443C"/>
    <w:rsid w:val="00554449"/>
    <w:rsid w:val="00554B91"/>
    <w:rsid w:val="00554FA0"/>
    <w:rsid w:val="00555A9B"/>
    <w:rsid w:val="00555F12"/>
    <w:rsid w:val="005564FF"/>
    <w:rsid w:val="00557099"/>
    <w:rsid w:val="00563038"/>
    <w:rsid w:val="0056313B"/>
    <w:rsid w:val="0056477B"/>
    <w:rsid w:val="00564B73"/>
    <w:rsid w:val="00565223"/>
    <w:rsid w:val="0056530A"/>
    <w:rsid w:val="00566294"/>
    <w:rsid w:val="005668A7"/>
    <w:rsid w:val="005705DD"/>
    <w:rsid w:val="00570ABD"/>
    <w:rsid w:val="005727D7"/>
    <w:rsid w:val="00572C15"/>
    <w:rsid w:val="00574FE3"/>
    <w:rsid w:val="0057597C"/>
    <w:rsid w:val="00576E4D"/>
    <w:rsid w:val="005770ED"/>
    <w:rsid w:val="00577616"/>
    <w:rsid w:val="005778B6"/>
    <w:rsid w:val="00580343"/>
    <w:rsid w:val="00580969"/>
    <w:rsid w:val="00583042"/>
    <w:rsid w:val="00583135"/>
    <w:rsid w:val="005833DC"/>
    <w:rsid w:val="005842C3"/>
    <w:rsid w:val="00584364"/>
    <w:rsid w:val="005845AA"/>
    <w:rsid w:val="005867F4"/>
    <w:rsid w:val="005928A6"/>
    <w:rsid w:val="00592F8C"/>
    <w:rsid w:val="00594AD1"/>
    <w:rsid w:val="00595865"/>
    <w:rsid w:val="00595B80"/>
    <w:rsid w:val="00595C7E"/>
    <w:rsid w:val="00595DBF"/>
    <w:rsid w:val="005964CB"/>
    <w:rsid w:val="005967A3"/>
    <w:rsid w:val="005974F2"/>
    <w:rsid w:val="005A06AC"/>
    <w:rsid w:val="005A0739"/>
    <w:rsid w:val="005A101A"/>
    <w:rsid w:val="005A1D09"/>
    <w:rsid w:val="005A1EA1"/>
    <w:rsid w:val="005A361A"/>
    <w:rsid w:val="005A4298"/>
    <w:rsid w:val="005A4EB5"/>
    <w:rsid w:val="005A72E7"/>
    <w:rsid w:val="005A7FDE"/>
    <w:rsid w:val="005B10BE"/>
    <w:rsid w:val="005B1E3B"/>
    <w:rsid w:val="005B21D9"/>
    <w:rsid w:val="005B346F"/>
    <w:rsid w:val="005B38A2"/>
    <w:rsid w:val="005B4861"/>
    <w:rsid w:val="005B534D"/>
    <w:rsid w:val="005B5532"/>
    <w:rsid w:val="005B5B3D"/>
    <w:rsid w:val="005B7AD9"/>
    <w:rsid w:val="005C0404"/>
    <w:rsid w:val="005C09F6"/>
    <w:rsid w:val="005C10FE"/>
    <w:rsid w:val="005C19FB"/>
    <w:rsid w:val="005C2B76"/>
    <w:rsid w:val="005C3432"/>
    <w:rsid w:val="005C3A47"/>
    <w:rsid w:val="005C3C9A"/>
    <w:rsid w:val="005C42E3"/>
    <w:rsid w:val="005C4404"/>
    <w:rsid w:val="005C448E"/>
    <w:rsid w:val="005C4BFC"/>
    <w:rsid w:val="005C546F"/>
    <w:rsid w:val="005C5BF2"/>
    <w:rsid w:val="005C5C73"/>
    <w:rsid w:val="005C606B"/>
    <w:rsid w:val="005C61F0"/>
    <w:rsid w:val="005C712C"/>
    <w:rsid w:val="005D0421"/>
    <w:rsid w:val="005D1A4A"/>
    <w:rsid w:val="005D2C54"/>
    <w:rsid w:val="005D377C"/>
    <w:rsid w:val="005D48FA"/>
    <w:rsid w:val="005D4F70"/>
    <w:rsid w:val="005D52E4"/>
    <w:rsid w:val="005D630B"/>
    <w:rsid w:val="005D657D"/>
    <w:rsid w:val="005D7039"/>
    <w:rsid w:val="005D7575"/>
    <w:rsid w:val="005D791C"/>
    <w:rsid w:val="005E082A"/>
    <w:rsid w:val="005E0E93"/>
    <w:rsid w:val="005E1051"/>
    <w:rsid w:val="005E1D90"/>
    <w:rsid w:val="005E2B57"/>
    <w:rsid w:val="005E385E"/>
    <w:rsid w:val="005E3CDA"/>
    <w:rsid w:val="005E435A"/>
    <w:rsid w:val="005E5A06"/>
    <w:rsid w:val="005E63BB"/>
    <w:rsid w:val="005E6921"/>
    <w:rsid w:val="005E70B5"/>
    <w:rsid w:val="005E72EB"/>
    <w:rsid w:val="005F1512"/>
    <w:rsid w:val="005F41F0"/>
    <w:rsid w:val="005F49BF"/>
    <w:rsid w:val="005F4A0B"/>
    <w:rsid w:val="005F5B5E"/>
    <w:rsid w:val="005F685A"/>
    <w:rsid w:val="005F6ED0"/>
    <w:rsid w:val="005F72A0"/>
    <w:rsid w:val="005F7491"/>
    <w:rsid w:val="00600958"/>
    <w:rsid w:val="00600EDB"/>
    <w:rsid w:val="0060105F"/>
    <w:rsid w:val="006012D2"/>
    <w:rsid w:val="00602BE5"/>
    <w:rsid w:val="006055C6"/>
    <w:rsid w:val="00605FD6"/>
    <w:rsid w:val="00606493"/>
    <w:rsid w:val="006071AF"/>
    <w:rsid w:val="006072EA"/>
    <w:rsid w:val="00607BCA"/>
    <w:rsid w:val="00610043"/>
    <w:rsid w:val="0061016B"/>
    <w:rsid w:val="006109B6"/>
    <w:rsid w:val="00610A1D"/>
    <w:rsid w:val="0061326F"/>
    <w:rsid w:val="00613BC4"/>
    <w:rsid w:val="00613BEE"/>
    <w:rsid w:val="00613FD1"/>
    <w:rsid w:val="006145B2"/>
    <w:rsid w:val="0061556F"/>
    <w:rsid w:val="00615952"/>
    <w:rsid w:val="0061596F"/>
    <w:rsid w:val="00615DE4"/>
    <w:rsid w:val="00615E17"/>
    <w:rsid w:val="00617C7E"/>
    <w:rsid w:val="006203A7"/>
    <w:rsid w:val="006205AB"/>
    <w:rsid w:val="00621E02"/>
    <w:rsid w:val="00622631"/>
    <w:rsid w:val="00622BC3"/>
    <w:rsid w:val="006231D9"/>
    <w:rsid w:val="00623C0D"/>
    <w:rsid w:val="006256B9"/>
    <w:rsid w:val="006256D7"/>
    <w:rsid w:val="006266A3"/>
    <w:rsid w:val="006300F3"/>
    <w:rsid w:val="00631072"/>
    <w:rsid w:val="006321A7"/>
    <w:rsid w:val="00632408"/>
    <w:rsid w:val="006334D0"/>
    <w:rsid w:val="00633C9F"/>
    <w:rsid w:val="00634600"/>
    <w:rsid w:val="00636A5E"/>
    <w:rsid w:val="00637185"/>
    <w:rsid w:val="00637443"/>
    <w:rsid w:val="006400EB"/>
    <w:rsid w:val="006403F5"/>
    <w:rsid w:val="0064066D"/>
    <w:rsid w:val="006423BF"/>
    <w:rsid w:val="0064245A"/>
    <w:rsid w:val="00643061"/>
    <w:rsid w:val="00643DB5"/>
    <w:rsid w:val="0064456E"/>
    <w:rsid w:val="00644BF9"/>
    <w:rsid w:val="00645F56"/>
    <w:rsid w:val="0064600E"/>
    <w:rsid w:val="0064642C"/>
    <w:rsid w:val="00646637"/>
    <w:rsid w:val="006479DD"/>
    <w:rsid w:val="00647D71"/>
    <w:rsid w:val="0065049F"/>
    <w:rsid w:val="00650EB2"/>
    <w:rsid w:val="0065215E"/>
    <w:rsid w:val="0065412A"/>
    <w:rsid w:val="00654695"/>
    <w:rsid w:val="0065473D"/>
    <w:rsid w:val="006550F3"/>
    <w:rsid w:val="00655685"/>
    <w:rsid w:val="006562CC"/>
    <w:rsid w:val="00656D6B"/>
    <w:rsid w:val="00657352"/>
    <w:rsid w:val="00657D34"/>
    <w:rsid w:val="00660756"/>
    <w:rsid w:val="00661864"/>
    <w:rsid w:val="00662B32"/>
    <w:rsid w:val="006630C6"/>
    <w:rsid w:val="0066338B"/>
    <w:rsid w:val="0066539D"/>
    <w:rsid w:val="00666405"/>
    <w:rsid w:val="006665C7"/>
    <w:rsid w:val="00666DF2"/>
    <w:rsid w:val="00670AC6"/>
    <w:rsid w:val="00671F79"/>
    <w:rsid w:val="0067218B"/>
    <w:rsid w:val="0067246D"/>
    <w:rsid w:val="00672777"/>
    <w:rsid w:val="0067512F"/>
    <w:rsid w:val="006751FB"/>
    <w:rsid w:val="006756E9"/>
    <w:rsid w:val="006761C8"/>
    <w:rsid w:val="00676314"/>
    <w:rsid w:val="00676BA2"/>
    <w:rsid w:val="00677D27"/>
    <w:rsid w:val="0068036A"/>
    <w:rsid w:val="00682B4F"/>
    <w:rsid w:val="00684058"/>
    <w:rsid w:val="00684DDA"/>
    <w:rsid w:val="00685327"/>
    <w:rsid w:val="00685772"/>
    <w:rsid w:val="0068601C"/>
    <w:rsid w:val="00686688"/>
    <w:rsid w:val="00687113"/>
    <w:rsid w:val="006871C1"/>
    <w:rsid w:val="0068724A"/>
    <w:rsid w:val="00687B4B"/>
    <w:rsid w:val="006904A4"/>
    <w:rsid w:val="00690C65"/>
    <w:rsid w:val="00691783"/>
    <w:rsid w:val="006921C9"/>
    <w:rsid w:val="006924C3"/>
    <w:rsid w:val="006925EA"/>
    <w:rsid w:val="00692BF2"/>
    <w:rsid w:val="00692DAC"/>
    <w:rsid w:val="00695825"/>
    <w:rsid w:val="00695AFC"/>
    <w:rsid w:val="00695C0D"/>
    <w:rsid w:val="00697B01"/>
    <w:rsid w:val="00697BC3"/>
    <w:rsid w:val="00697C75"/>
    <w:rsid w:val="00697CC2"/>
    <w:rsid w:val="00697ED2"/>
    <w:rsid w:val="006A0852"/>
    <w:rsid w:val="006A095C"/>
    <w:rsid w:val="006A0F64"/>
    <w:rsid w:val="006A104B"/>
    <w:rsid w:val="006A2C35"/>
    <w:rsid w:val="006A2CFD"/>
    <w:rsid w:val="006A2E09"/>
    <w:rsid w:val="006A30F4"/>
    <w:rsid w:val="006A48B5"/>
    <w:rsid w:val="006A5BBA"/>
    <w:rsid w:val="006A5CCC"/>
    <w:rsid w:val="006A5DE9"/>
    <w:rsid w:val="006A69B7"/>
    <w:rsid w:val="006A6B25"/>
    <w:rsid w:val="006A72C0"/>
    <w:rsid w:val="006B08EB"/>
    <w:rsid w:val="006B0BB2"/>
    <w:rsid w:val="006B2A96"/>
    <w:rsid w:val="006B2FE1"/>
    <w:rsid w:val="006B38EF"/>
    <w:rsid w:val="006B555A"/>
    <w:rsid w:val="006B579E"/>
    <w:rsid w:val="006B5B58"/>
    <w:rsid w:val="006B5C10"/>
    <w:rsid w:val="006C0EC4"/>
    <w:rsid w:val="006C1851"/>
    <w:rsid w:val="006C3F8B"/>
    <w:rsid w:val="006C563E"/>
    <w:rsid w:val="006C5935"/>
    <w:rsid w:val="006C5B8E"/>
    <w:rsid w:val="006C7C9A"/>
    <w:rsid w:val="006C7E4F"/>
    <w:rsid w:val="006D15C9"/>
    <w:rsid w:val="006D166B"/>
    <w:rsid w:val="006D297F"/>
    <w:rsid w:val="006D2D91"/>
    <w:rsid w:val="006D35B6"/>
    <w:rsid w:val="006D361F"/>
    <w:rsid w:val="006D3C4D"/>
    <w:rsid w:val="006D4441"/>
    <w:rsid w:val="006D4B6B"/>
    <w:rsid w:val="006D549C"/>
    <w:rsid w:val="006D55F7"/>
    <w:rsid w:val="006D5EBC"/>
    <w:rsid w:val="006D70DA"/>
    <w:rsid w:val="006D7D05"/>
    <w:rsid w:val="006D7E47"/>
    <w:rsid w:val="006E0041"/>
    <w:rsid w:val="006E01A5"/>
    <w:rsid w:val="006E0363"/>
    <w:rsid w:val="006E09B4"/>
    <w:rsid w:val="006E12EB"/>
    <w:rsid w:val="006E2367"/>
    <w:rsid w:val="006E2FCC"/>
    <w:rsid w:val="006E537B"/>
    <w:rsid w:val="006E58EC"/>
    <w:rsid w:val="006E5DD2"/>
    <w:rsid w:val="006E6028"/>
    <w:rsid w:val="006E6DBC"/>
    <w:rsid w:val="006F055A"/>
    <w:rsid w:val="006F1B4D"/>
    <w:rsid w:val="006F3511"/>
    <w:rsid w:val="006F35B4"/>
    <w:rsid w:val="006F3E35"/>
    <w:rsid w:val="006F504D"/>
    <w:rsid w:val="006F5BFF"/>
    <w:rsid w:val="006F5DE7"/>
    <w:rsid w:val="006F6125"/>
    <w:rsid w:val="006F64DD"/>
    <w:rsid w:val="006F73F5"/>
    <w:rsid w:val="00700472"/>
    <w:rsid w:val="007013EF"/>
    <w:rsid w:val="00701884"/>
    <w:rsid w:val="00701EC4"/>
    <w:rsid w:val="00702918"/>
    <w:rsid w:val="0070300B"/>
    <w:rsid w:val="007046AE"/>
    <w:rsid w:val="00704E0D"/>
    <w:rsid w:val="007060DB"/>
    <w:rsid w:val="007069AA"/>
    <w:rsid w:val="007073C1"/>
    <w:rsid w:val="00707510"/>
    <w:rsid w:val="007077B2"/>
    <w:rsid w:val="00707AD5"/>
    <w:rsid w:val="00714A17"/>
    <w:rsid w:val="00715539"/>
    <w:rsid w:val="007171AB"/>
    <w:rsid w:val="00717BF3"/>
    <w:rsid w:val="00720685"/>
    <w:rsid w:val="00720AA4"/>
    <w:rsid w:val="007214C1"/>
    <w:rsid w:val="00721A65"/>
    <w:rsid w:val="00722029"/>
    <w:rsid w:val="007224F3"/>
    <w:rsid w:val="00722821"/>
    <w:rsid w:val="0072290E"/>
    <w:rsid w:val="00722DFF"/>
    <w:rsid w:val="00724B47"/>
    <w:rsid w:val="007250AF"/>
    <w:rsid w:val="0072546A"/>
    <w:rsid w:val="00725C38"/>
    <w:rsid w:val="00726891"/>
    <w:rsid w:val="00727815"/>
    <w:rsid w:val="00730509"/>
    <w:rsid w:val="0073187D"/>
    <w:rsid w:val="007319E9"/>
    <w:rsid w:val="007330F1"/>
    <w:rsid w:val="0073334E"/>
    <w:rsid w:val="0073365B"/>
    <w:rsid w:val="0073435A"/>
    <w:rsid w:val="007350FA"/>
    <w:rsid w:val="00735439"/>
    <w:rsid w:val="00735F3F"/>
    <w:rsid w:val="007365C7"/>
    <w:rsid w:val="00736971"/>
    <w:rsid w:val="00736AFA"/>
    <w:rsid w:val="00736D6E"/>
    <w:rsid w:val="00737B33"/>
    <w:rsid w:val="00737D79"/>
    <w:rsid w:val="00737F06"/>
    <w:rsid w:val="00740386"/>
    <w:rsid w:val="0074081E"/>
    <w:rsid w:val="00741606"/>
    <w:rsid w:val="00741622"/>
    <w:rsid w:val="007418B4"/>
    <w:rsid w:val="00741E57"/>
    <w:rsid w:val="00742334"/>
    <w:rsid w:val="00742A7E"/>
    <w:rsid w:val="007434AA"/>
    <w:rsid w:val="007439F0"/>
    <w:rsid w:val="007447A6"/>
    <w:rsid w:val="00746763"/>
    <w:rsid w:val="00751235"/>
    <w:rsid w:val="00751957"/>
    <w:rsid w:val="007525B2"/>
    <w:rsid w:val="007532B7"/>
    <w:rsid w:val="00753EE6"/>
    <w:rsid w:val="00753F4F"/>
    <w:rsid w:val="00754538"/>
    <w:rsid w:val="007556BE"/>
    <w:rsid w:val="00756FAD"/>
    <w:rsid w:val="00757519"/>
    <w:rsid w:val="00757538"/>
    <w:rsid w:val="0075798A"/>
    <w:rsid w:val="00760033"/>
    <w:rsid w:val="007606B7"/>
    <w:rsid w:val="007606C1"/>
    <w:rsid w:val="007638C3"/>
    <w:rsid w:val="0076395B"/>
    <w:rsid w:val="00763B65"/>
    <w:rsid w:val="00763F6E"/>
    <w:rsid w:val="00764FFE"/>
    <w:rsid w:val="00765C20"/>
    <w:rsid w:val="00766084"/>
    <w:rsid w:val="007678FF"/>
    <w:rsid w:val="00770694"/>
    <w:rsid w:val="007710C2"/>
    <w:rsid w:val="00772E17"/>
    <w:rsid w:val="00773518"/>
    <w:rsid w:val="00773654"/>
    <w:rsid w:val="00773E08"/>
    <w:rsid w:val="00774307"/>
    <w:rsid w:val="007743E0"/>
    <w:rsid w:val="00774602"/>
    <w:rsid w:val="007767BC"/>
    <w:rsid w:val="00776ECA"/>
    <w:rsid w:val="00777E67"/>
    <w:rsid w:val="00780926"/>
    <w:rsid w:val="00780AAF"/>
    <w:rsid w:val="00780B97"/>
    <w:rsid w:val="00780C3B"/>
    <w:rsid w:val="00780DCE"/>
    <w:rsid w:val="0078125E"/>
    <w:rsid w:val="00781B19"/>
    <w:rsid w:val="00782538"/>
    <w:rsid w:val="00782DF0"/>
    <w:rsid w:val="00783352"/>
    <w:rsid w:val="00783B26"/>
    <w:rsid w:val="00784302"/>
    <w:rsid w:val="007846D9"/>
    <w:rsid w:val="00784885"/>
    <w:rsid w:val="0078566D"/>
    <w:rsid w:val="00785FAB"/>
    <w:rsid w:val="00786F50"/>
    <w:rsid w:val="00787865"/>
    <w:rsid w:val="00787C74"/>
    <w:rsid w:val="007904DF"/>
    <w:rsid w:val="0079051A"/>
    <w:rsid w:val="007906D0"/>
    <w:rsid w:val="00790A3E"/>
    <w:rsid w:val="0079122D"/>
    <w:rsid w:val="00791BFA"/>
    <w:rsid w:val="00794F8E"/>
    <w:rsid w:val="00795416"/>
    <w:rsid w:val="00797841"/>
    <w:rsid w:val="007A09D0"/>
    <w:rsid w:val="007A0F38"/>
    <w:rsid w:val="007A1F31"/>
    <w:rsid w:val="007A3F4B"/>
    <w:rsid w:val="007A47F7"/>
    <w:rsid w:val="007A4CC4"/>
    <w:rsid w:val="007A524D"/>
    <w:rsid w:val="007A5411"/>
    <w:rsid w:val="007A705B"/>
    <w:rsid w:val="007A7442"/>
    <w:rsid w:val="007B0171"/>
    <w:rsid w:val="007B1029"/>
    <w:rsid w:val="007B12E8"/>
    <w:rsid w:val="007B3539"/>
    <w:rsid w:val="007B3C95"/>
    <w:rsid w:val="007B44AD"/>
    <w:rsid w:val="007B4B61"/>
    <w:rsid w:val="007B4D1F"/>
    <w:rsid w:val="007B4D48"/>
    <w:rsid w:val="007B4E7C"/>
    <w:rsid w:val="007B6C85"/>
    <w:rsid w:val="007B72AF"/>
    <w:rsid w:val="007C1D68"/>
    <w:rsid w:val="007C2232"/>
    <w:rsid w:val="007C32D6"/>
    <w:rsid w:val="007C39C6"/>
    <w:rsid w:val="007C3F60"/>
    <w:rsid w:val="007C40BA"/>
    <w:rsid w:val="007C4AD8"/>
    <w:rsid w:val="007C4FC4"/>
    <w:rsid w:val="007D05D6"/>
    <w:rsid w:val="007D1B1E"/>
    <w:rsid w:val="007D201B"/>
    <w:rsid w:val="007D233B"/>
    <w:rsid w:val="007D2403"/>
    <w:rsid w:val="007D259F"/>
    <w:rsid w:val="007D2616"/>
    <w:rsid w:val="007D333A"/>
    <w:rsid w:val="007D446B"/>
    <w:rsid w:val="007D54F2"/>
    <w:rsid w:val="007D5FD9"/>
    <w:rsid w:val="007D7852"/>
    <w:rsid w:val="007D7D8A"/>
    <w:rsid w:val="007E1486"/>
    <w:rsid w:val="007E2197"/>
    <w:rsid w:val="007E3047"/>
    <w:rsid w:val="007E3242"/>
    <w:rsid w:val="007E4572"/>
    <w:rsid w:val="007E5271"/>
    <w:rsid w:val="007E593C"/>
    <w:rsid w:val="007E6FD1"/>
    <w:rsid w:val="007F1250"/>
    <w:rsid w:val="007F29FA"/>
    <w:rsid w:val="007F3102"/>
    <w:rsid w:val="007F3154"/>
    <w:rsid w:val="007F3D57"/>
    <w:rsid w:val="007F3FD4"/>
    <w:rsid w:val="007F4283"/>
    <w:rsid w:val="007F47A1"/>
    <w:rsid w:val="007F54DC"/>
    <w:rsid w:val="007F5C29"/>
    <w:rsid w:val="007F658A"/>
    <w:rsid w:val="007F788B"/>
    <w:rsid w:val="007F7C11"/>
    <w:rsid w:val="00800B2A"/>
    <w:rsid w:val="00800E89"/>
    <w:rsid w:val="008011E9"/>
    <w:rsid w:val="00802A3E"/>
    <w:rsid w:val="00803E78"/>
    <w:rsid w:val="0080588B"/>
    <w:rsid w:val="00805BAB"/>
    <w:rsid w:val="00805DB1"/>
    <w:rsid w:val="00806C0E"/>
    <w:rsid w:val="00806DDC"/>
    <w:rsid w:val="00807F80"/>
    <w:rsid w:val="008104CD"/>
    <w:rsid w:val="008121ED"/>
    <w:rsid w:val="00812367"/>
    <w:rsid w:val="00812727"/>
    <w:rsid w:val="00814396"/>
    <w:rsid w:val="0081451A"/>
    <w:rsid w:val="00814F83"/>
    <w:rsid w:val="00815ACE"/>
    <w:rsid w:val="00815B8D"/>
    <w:rsid w:val="00815F42"/>
    <w:rsid w:val="008160A9"/>
    <w:rsid w:val="00816DE1"/>
    <w:rsid w:val="008175D9"/>
    <w:rsid w:val="008179D4"/>
    <w:rsid w:val="0082197E"/>
    <w:rsid w:val="008221E6"/>
    <w:rsid w:val="00823876"/>
    <w:rsid w:val="00823A1C"/>
    <w:rsid w:val="00823A47"/>
    <w:rsid w:val="0082429B"/>
    <w:rsid w:val="0082491B"/>
    <w:rsid w:val="008258A0"/>
    <w:rsid w:val="008269BF"/>
    <w:rsid w:val="00827A84"/>
    <w:rsid w:val="00830038"/>
    <w:rsid w:val="00830338"/>
    <w:rsid w:val="00830BCE"/>
    <w:rsid w:val="00831558"/>
    <w:rsid w:val="0083205E"/>
    <w:rsid w:val="00832254"/>
    <w:rsid w:val="00832CC1"/>
    <w:rsid w:val="008353DD"/>
    <w:rsid w:val="00836A61"/>
    <w:rsid w:val="0083733B"/>
    <w:rsid w:val="00840BB6"/>
    <w:rsid w:val="00841537"/>
    <w:rsid w:val="00841761"/>
    <w:rsid w:val="008417B1"/>
    <w:rsid w:val="00841996"/>
    <w:rsid w:val="00841A39"/>
    <w:rsid w:val="00842356"/>
    <w:rsid w:val="00843749"/>
    <w:rsid w:val="00844109"/>
    <w:rsid w:val="00845656"/>
    <w:rsid w:val="00846B5A"/>
    <w:rsid w:val="008508D7"/>
    <w:rsid w:val="00853810"/>
    <w:rsid w:val="00853AB8"/>
    <w:rsid w:val="00854219"/>
    <w:rsid w:val="00854AA9"/>
    <w:rsid w:val="00854BCE"/>
    <w:rsid w:val="00854DAC"/>
    <w:rsid w:val="00855269"/>
    <w:rsid w:val="008558ED"/>
    <w:rsid w:val="00855EC2"/>
    <w:rsid w:val="008563CE"/>
    <w:rsid w:val="008564C6"/>
    <w:rsid w:val="008575A5"/>
    <w:rsid w:val="008608AA"/>
    <w:rsid w:val="00861647"/>
    <w:rsid w:val="00864019"/>
    <w:rsid w:val="0086420A"/>
    <w:rsid w:val="008645DB"/>
    <w:rsid w:val="008645F9"/>
    <w:rsid w:val="00864FC1"/>
    <w:rsid w:val="008658BE"/>
    <w:rsid w:val="00866514"/>
    <w:rsid w:val="0086652D"/>
    <w:rsid w:val="00866530"/>
    <w:rsid w:val="0087106A"/>
    <w:rsid w:val="008711AD"/>
    <w:rsid w:val="0087149B"/>
    <w:rsid w:val="0087152D"/>
    <w:rsid w:val="0087304F"/>
    <w:rsid w:val="008731D6"/>
    <w:rsid w:val="00873D7D"/>
    <w:rsid w:val="00873E3C"/>
    <w:rsid w:val="00873E46"/>
    <w:rsid w:val="0087407E"/>
    <w:rsid w:val="00875AFF"/>
    <w:rsid w:val="008778CF"/>
    <w:rsid w:val="00877D84"/>
    <w:rsid w:val="00881A43"/>
    <w:rsid w:val="00882AFD"/>
    <w:rsid w:val="00882F84"/>
    <w:rsid w:val="008831BE"/>
    <w:rsid w:val="00883ACA"/>
    <w:rsid w:val="00883E2E"/>
    <w:rsid w:val="008859A8"/>
    <w:rsid w:val="008866A1"/>
    <w:rsid w:val="00890D7E"/>
    <w:rsid w:val="00891E52"/>
    <w:rsid w:val="00892A3E"/>
    <w:rsid w:val="00892CC6"/>
    <w:rsid w:val="008935F4"/>
    <w:rsid w:val="00893AE9"/>
    <w:rsid w:val="00894985"/>
    <w:rsid w:val="00895297"/>
    <w:rsid w:val="008956D1"/>
    <w:rsid w:val="008959CD"/>
    <w:rsid w:val="00895F62"/>
    <w:rsid w:val="00896589"/>
    <w:rsid w:val="00897E6D"/>
    <w:rsid w:val="008A0734"/>
    <w:rsid w:val="008A0881"/>
    <w:rsid w:val="008A0BA6"/>
    <w:rsid w:val="008A2C28"/>
    <w:rsid w:val="008A32C6"/>
    <w:rsid w:val="008A4E19"/>
    <w:rsid w:val="008A4F41"/>
    <w:rsid w:val="008A53A5"/>
    <w:rsid w:val="008A6BBC"/>
    <w:rsid w:val="008A6CE5"/>
    <w:rsid w:val="008A6E8E"/>
    <w:rsid w:val="008A7F9B"/>
    <w:rsid w:val="008B0307"/>
    <w:rsid w:val="008B07EF"/>
    <w:rsid w:val="008B0D75"/>
    <w:rsid w:val="008B226E"/>
    <w:rsid w:val="008B2E47"/>
    <w:rsid w:val="008B3AC8"/>
    <w:rsid w:val="008B3E3E"/>
    <w:rsid w:val="008B453E"/>
    <w:rsid w:val="008B4C2D"/>
    <w:rsid w:val="008B5307"/>
    <w:rsid w:val="008B57D7"/>
    <w:rsid w:val="008B5B72"/>
    <w:rsid w:val="008B7D7B"/>
    <w:rsid w:val="008B7DEC"/>
    <w:rsid w:val="008C002F"/>
    <w:rsid w:val="008C03E9"/>
    <w:rsid w:val="008C2141"/>
    <w:rsid w:val="008C2522"/>
    <w:rsid w:val="008C3294"/>
    <w:rsid w:val="008C3395"/>
    <w:rsid w:val="008C3C17"/>
    <w:rsid w:val="008C3E4E"/>
    <w:rsid w:val="008C4948"/>
    <w:rsid w:val="008C5637"/>
    <w:rsid w:val="008C5F5D"/>
    <w:rsid w:val="008C6957"/>
    <w:rsid w:val="008C69B2"/>
    <w:rsid w:val="008C6C5B"/>
    <w:rsid w:val="008D0136"/>
    <w:rsid w:val="008D0B86"/>
    <w:rsid w:val="008D0DBE"/>
    <w:rsid w:val="008D1158"/>
    <w:rsid w:val="008D4A77"/>
    <w:rsid w:val="008E01BF"/>
    <w:rsid w:val="008E03FF"/>
    <w:rsid w:val="008E162D"/>
    <w:rsid w:val="008E18F2"/>
    <w:rsid w:val="008E2637"/>
    <w:rsid w:val="008E38E8"/>
    <w:rsid w:val="008E3EA2"/>
    <w:rsid w:val="008E4A0C"/>
    <w:rsid w:val="008E4B73"/>
    <w:rsid w:val="008E6316"/>
    <w:rsid w:val="008E678E"/>
    <w:rsid w:val="008E76F4"/>
    <w:rsid w:val="008F0E58"/>
    <w:rsid w:val="008F142C"/>
    <w:rsid w:val="008F1A97"/>
    <w:rsid w:val="008F3E34"/>
    <w:rsid w:val="008F409E"/>
    <w:rsid w:val="008F49E9"/>
    <w:rsid w:val="008F4DD4"/>
    <w:rsid w:val="008F6CA4"/>
    <w:rsid w:val="008F7531"/>
    <w:rsid w:val="00900423"/>
    <w:rsid w:val="00900EC1"/>
    <w:rsid w:val="009016B9"/>
    <w:rsid w:val="00901828"/>
    <w:rsid w:val="00901FC6"/>
    <w:rsid w:val="00902D22"/>
    <w:rsid w:val="00902F22"/>
    <w:rsid w:val="00903054"/>
    <w:rsid w:val="009040A4"/>
    <w:rsid w:val="00905142"/>
    <w:rsid w:val="009052B1"/>
    <w:rsid w:val="00905593"/>
    <w:rsid w:val="00905695"/>
    <w:rsid w:val="00905F80"/>
    <w:rsid w:val="00906BA7"/>
    <w:rsid w:val="00906C51"/>
    <w:rsid w:val="00906F9D"/>
    <w:rsid w:val="00910736"/>
    <w:rsid w:val="009109F2"/>
    <w:rsid w:val="00910CCB"/>
    <w:rsid w:val="00910DFC"/>
    <w:rsid w:val="0091151C"/>
    <w:rsid w:val="00911959"/>
    <w:rsid w:val="0091224E"/>
    <w:rsid w:val="00912C45"/>
    <w:rsid w:val="009135D8"/>
    <w:rsid w:val="0091379E"/>
    <w:rsid w:val="00913EF8"/>
    <w:rsid w:val="00915509"/>
    <w:rsid w:val="00915C82"/>
    <w:rsid w:val="0091729B"/>
    <w:rsid w:val="009178E6"/>
    <w:rsid w:val="00917ECF"/>
    <w:rsid w:val="0092035A"/>
    <w:rsid w:val="00920D79"/>
    <w:rsid w:val="00921C31"/>
    <w:rsid w:val="00924AE0"/>
    <w:rsid w:val="009268AD"/>
    <w:rsid w:val="009276A2"/>
    <w:rsid w:val="00927D99"/>
    <w:rsid w:val="00930454"/>
    <w:rsid w:val="009304FE"/>
    <w:rsid w:val="0093095E"/>
    <w:rsid w:val="00931159"/>
    <w:rsid w:val="00931303"/>
    <w:rsid w:val="00933A2D"/>
    <w:rsid w:val="00934CD2"/>
    <w:rsid w:val="009351BF"/>
    <w:rsid w:val="00935FF7"/>
    <w:rsid w:val="009374DA"/>
    <w:rsid w:val="00937E0A"/>
    <w:rsid w:val="00937FCB"/>
    <w:rsid w:val="0094045A"/>
    <w:rsid w:val="00941E0F"/>
    <w:rsid w:val="00941EAD"/>
    <w:rsid w:val="0094477C"/>
    <w:rsid w:val="00944925"/>
    <w:rsid w:val="00944B46"/>
    <w:rsid w:val="00945CC6"/>
    <w:rsid w:val="00947485"/>
    <w:rsid w:val="00947EA0"/>
    <w:rsid w:val="00950E4B"/>
    <w:rsid w:val="009514B3"/>
    <w:rsid w:val="00951FB8"/>
    <w:rsid w:val="00952065"/>
    <w:rsid w:val="00952B3A"/>
    <w:rsid w:val="00953C89"/>
    <w:rsid w:val="00954A5E"/>
    <w:rsid w:val="009565E7"/>
    <w:rsid w:val="009570B9"/>
    <w:rsid w:val="0095746E"/>
    <w:rsid w:val="00960165"/>
    <w:rsid w:val="00960748"/>
    <w:rsid w:val="00961249"/>
    <w:rsid w:val="0096201C"/>
    <w:rsid w:val="00962AAA"/>
    <w:rsid w:val="009636D9"/>
    <w:rsid w:val="00963E71"/>
    <w:rsid w:val="0096402C"/>
    <w:rsid w:val="009644FB"/>
    <w:rsid w:val="009653C7"/>
    <w:rsid w:val="00965DF9"/>
    <w:rsid w:val="00967BD6"/>
    <w:rsid w:val="00971126"/>
    <w:rsid w:val="00971DF9"/>
    <w:rsid w:val="009721E5"/>
    <w:rsid w:val="00972648"/>
    <w:rsid w:val="009729AE"/>
    <w:rsid w:val="00976478"/>
    <w:rsid w:val="0097738F"/>
    <w:rsid w:val="00977B15"/>
    <w:rsid w:val="00980E5D"/>
    <w:rsid w:val="009819ED"/>
    <w:rsid w:val="00982E57"/>
    <w:rsid w:val="00983673"/>
    <w:rsid w:val="00983B95"/>
    <w:rsid w:val="00983FFD"/>
    <w:rsid w:val="00984019"/>
    <w:rsid w:val="00984AB3"/>
    <w:rsid w:val="00990017"/>
    <w:rsid w:val="0099136B"/>
    <w:rsid w:val="00991B2F"/>
    <w:rsid w:val="00991C18"/>
    <w:rsid w:val="00991D08"/>
    <w:rsid w:val="00992638"/>
    <w:rsid w:val="00993880"/>
    <w:rsid w:val="0099509B"/>
    <w:rsid w:val="009953F0"/>
    <w:rsid w:val="00995D3A"/>
    <w:rsid w:val="00995DFE"/>
    <w:rsid w:val="00995EC7"/>
    <w:rsid w:val="009977DB"/>
    <w:rsid w:val="00997DE5"/>
    <w:rsid w:val="009A021D"/>
    <w:rsid w:val="009A04D3"/>
    <w:rsid w:val="009A0ED1"/>
    <w:rsid w:val="009A0F5C"/>
    <w:rsid w:val="009A1033"/>
    <w:rsid w:val="009A18B6"/>
    <w:rsid w:val="009A1D7E"/>
    <w:rsid w:val="009A2909"/>
    <w:rsid w:val="009A31E6"/>
    <w:rsid w:val="009A40DB"/>
    <w:rsid w:val="009A4486"/>
    <w:rsid w:val="009A4808"/>
    <w:rsid w:val="009A522C"/>
    <w:rsid w:val="009A5D6A"/>
    <w:rsid w:val="009A6744"/>
    <w:rsid w:val="009B11A4"/>
    <w:rsid w:val="009B11DD"/>
    <w:rsid w:val="009B1325"/>
    <w:rsid w:val="009B21C5"/>
    <w:rsid w:val="009B223C"/>
    <w:rsid w:val="009B2FBB"/>
    <w:rsid w:val="009B428A"/>
    <w:rsid w:val="009B4B8D"/>
    <w:rsid w:val="009B4FD9"/>
    <w:rsid w:val="009B583E"/>
    <w:rsid w:val="009B6294"/>
    <w:rsid w:val="009B6389"/>
    <w:rsid w:val="009B6680"/>
    <w:rsid w:val="009B69A3"/>
    <w:rsid w:val="009B6B21"/>
    <w:rsid w:val="009C1DA2"/>
    <w:rsid w:val="009C2942"/>
    <w:rsid w:val="009C375C"/>
    <w:rsid w:val="009C3B3F"/>
    <w:rsid w:val="009C584E"/>
    <w:rsid w:val="009C6D5B"/>
    <w:rsid w:val="009C74BB"/>
    <w:rsid w:val="009C758D"/>
    <w:rsid w:val="009C77AD"/>
    <w:rsid w:val="009C79D4"/>
    <w:rsid w:val="009D0C03"/>
    <w:rsid w:val="009D10A8"/>
    <w:rsid w:val="009D13D2"/>
    <w:rsid w:val="009D1E6B"/>
    <w:rsid w:val="009D2040"/>
    <w:rsid w:val="009D235C"/>
    <w:rsid w:val="009D3010"/>
    <w:rsid w:val="009D55A1"/>
    <w:rsid w:val="009D6084"/>
    <w:rsid w:val="009D6191"/>
    <w:rsid w:val="009D6362"/>
    <w:rsid w:val="009D6FA6"/>
    <w:rsid w:val="009E07C8"/>
    <w:rsid w:val="009E1273"/>
    <w:rsid w:val="009E2755"/>
    <w:rsid w:val="009E3041"/>
    <w:rsid w:val="009E3312"/>
    <w:rsid w:val="009E3875"/>
    <w:rsid w:val="009E3AA6"/>
    <w:rsid w:val="009E3C68"/>
    <w:rsid w:val="009E3D61"/>
    <w:rsid w:val="009E44DC"/>
    <w:rsid w:val="009E5806"/>
    <w:rsid w:val="009E5E22"/>
    <w:rsid w:val="009E624F"/>
    <w:rsid w:val="009E65F1"/>
    <w:rsid w:val="009F00E0"/>
    <w:rsid w:val="009F063E"/>
    <w:rsid w:val="009F182D"/>
    <w:rsid w:val="009F1940"/>
    <w:rsid w:val="009F36DA"/>
    <w:rsid w:val="009F4F30"/>
    <w:rsid w:val="009F62D5"/>
    <w:rsid w:val="009F7E5A"/>
    <w:rsid w:val="00A00778"/>
    <w:rsid w:val="00A008F4"/>
    <w:rsid w:val="00A00A08"/>
    <w:rsid w:val="00A00CA6"/>
    <w:rsid w:val="00A01506"/>
    <w:rsid w:val="00A026A6"/>
    <w:rsid w:val="00A02D3B"/>
    <w:rsid w:val="00A02EF7"/>
    <w:rsid w:val="00A03D58"/>
    <w:rsid w:val="00A04611"/>
    <w:rsid w:val="00A04EC7"/>
    <w:rsid w:val="00A0644C"/>
    <w:rsid w:val="00A066E2"/>
    <w:rsid w:val="00A075C7"/>
    <w:rsid w:val="00A10139"/>
    <w:rsid w:val="00A10BD3"/>
    <w:rsid w:val="00A10C8E"/>
    <w:rsid w:val="00A10CA6"/>
    <w:rsid w:val="00A110E6"/>
    <w:rsid w:val="00A11208"/>
    <w:rsid w:val="00A125E6"/>
    <w:rsid w:val="00A13040"/>
    <w:rsid w:val="00A1304E"/>
    <w:rsid w:val="00A13203"/>
    <w:rsid w:val="00A1422F"/>
    <w:rsid w:val="00A15109"/>
    <w:rsid w:val="00A154BA"/>
    <w:rsid w:val="00A16837"/>
    <w:rsid w:val="00A20126"/>
    <w:rsid w:val="00A212DA"/>
    <w:rsid w:val="00A21614"/>
    <w:rsid w:val="00A2253A"/>
    <w:rsid w:val="00A23903"/>
    <w:rsid w:val="00A2400F"/>
    <w:rsid w:val="00A2513E"/>
    <w:rsid w:val="00A258C9"/>
    <w:rsid w:val="00A2718C"/>
    <w:rsid w:val="00A27395"/>
    <w:rsid w:val="00A302DA"/>
    <w:rsid w:val="00A304CF"/>
    <w:rsid w:val="00A30531"/>
    <w:rsid w:val="00A30AD3"/>
    <w:rsid w:val="00A3166E"/>
    <w:rsid w:val="00A31E96"/>
    <w:rsid w:val="00A32262"/>
    <w:rsid w:val="00A323CD"/>
    <w:rsid w:val="00A3251D"/>
    <w:rsid w:val="00A325FC"/>
    <w:rsid w:val="00A32626"/>
    <w:rsid w:val="00A3379F"/>
    <w:rsid w:val="00A34F81"/>
    <w:rsid w:val="00A35C97"/>
    <w:rsid w:val="00A371F6"/>
    <w:rsid w:val="00A37555"/>
    <w:rsid w:val="00A40016"/>
    <w:rsid w:val="00A4045A"/>
    <w:rsid w:val="00A413D2"/>
    <w:rsid w:val="00A4140C"/>
    <w:rsid w:val="00A41B1E"/>
    <w:rsid w:val="00A41D60"/>
    <w:rsid w:val="00A41E55"/>
    <w:rsid w:val="00A4220E"/>
    <w:rsid w:val="00A4360B"/>
    <w:rsid w:val="00A4363B"/>
    <w:rsid w:val="00A43A21"/>
    <w:rsid w:val="00A43BF9"/>
    <w:rsid w:val="00A443E7"/>
    <w:rsid w:val="00A464EB"/>
    <w:rsid w:val="00A464FB"/>
    <w:rsid w:val="00A47584"/>
    <w:rsid w:val="00A47B23"/>
    <w:rsid w:val="00A503BA"/>
    <w:rsid w:val="00A507E1"/>
    <w:rsid w:val="00A50A8A"/>
    <w:rsid w:val="00A52440"/>
    <w:rsid w:val="00A527DB"/>
    <w:rsid w:val="00A536B2"/>
    <w:rsid w:val="00A53D05"/>
    <w:rsid w:val="00A54A6A"/>
    <w:rsid w:val="00A55744"/>
    <w:rsid w:val="00A5586D"/>
    <w:rsid w:val="00A55A0C"/>
    <w:rsid w:val="00A5626E"/>
    <w:rsid w:val="00A56292"/>
    <w:rsid w:val="00A569AA"/>
    <w:rsid w:val="00A56A38"/>
    <w:rsid w:val="00A6020D"/>
    <w:rsid w:val="00A606F2"/>
    <w:rsid w:val="00A612FA"/>
    <w:rsid w:val="00A613E2"/>
    <w:rsid w:val="00A61E79"/>
    <w:rsid w:val="00A63CA5"/>
    <w:rsid w:val="00A6449D"/>
    <w:rsid w:val="00A64874"/>
    <w:rsid w:val="00A64A99"/>
    <w:rsid w:val="00A65E6E"/>
    <w:rsid w:val="00A660FB"/>
    <w:rsid w:val="00A66140"/>
    <w:rsid w:val="00A66B24"/>
    <w:rsid w:val="00A66BFD"/>
    <w:rsid w:val="00A672AC"/>
    <w:rsid w:val="00A67E58"/>
    <w:rsid w:val="00A7098D"/>
    <w:rsid w:val="00A70B80"/>
    <w:rsid w:val="00A70FD5"/>
    <w:rsid w:val="00A72236"/>
    <w:rsid w:val="00A72771"/>
    <w:rsid w:val="00A72ADA"/>
    <w:rsid w:val="00A7448D"/>
    <w:rsid w:val="00A764D9"/>
    <w:rsid w:val="00A77EBF"/>
    <w:rsid w:val="00A803BD"/>
    <w:rsid w:val="00A80A0A"/>
    <w:rsid w:val="00A80A1F"/>
    <w:rsid w:val="00A80E46"/>
    <w:rsid w:val="00A8100E"/>
    <w:rsid w:val="00A8152A"/>
    <w:rsid w:val="00A85038"/>
    <w:rsid w:val="00A860C4"/>
    <w:rsid w:val="00A862C4"/>
    <w:rsid w:val="00A8658C"/>
    <w:rsid w:val="00A877F2"/>
    <w:rsid w:val="00A90A06"/>
    <w:rsid w:val="00A90C9F"/>
    <w:rsid w:val="00A90F4F"/>
    <w:rsid w:val="00A91517"/>
    <w:rsid w:val="00A92B69"/>
    <w:rsid w:val="00A930D9"/>
    <w:rsid w:val="00A94688"/>
    <w:rsid w:val="00A9564D"/>
    <w:rsid w:val="00A9569A"/>
    <w:rsid w:val="00A95925"/>
    <w:rsid w:val="00A9625E"/>
    <w:rsid w:val="00A9632B"/>
    <w:rsid w:val="00A963D1"/>
    <w:rsid w:val="00A96448"/>
    <w:rsid w:val="00A976A0"/>
    <w:rsid w:val="00AA1417"/>
    <w:rsid w:val="00AA23C2"/>
    <w:rsid w:val="00AA295B"/>
    <w:rsid w:val="00AA2E50"/>
    <w:rsid w:val="00AA2E71"/>
    <w:rsid w:val="00AA3044"/>
    <w:rsid w:val="00AA4777"/>
    <w:rsid w:val="00AA71E0"/>
    <w:rsid w:val="00AB18C3"/>
    <w:rsid w:val="00AB18CE"/>
    <w:rsid w:val="00AB35D7"/>
    <w:rsid w:val="00AB3A34"/>
    <w:rsid w:val="00AB4697"/>
    <w:rsid w:val="00AB4D54"/>
    <w:rsid w:val="00AB6FB2"/>
    <w:rsid w:val="00AB7B2C"/>
    <w:rsid w:val="00AC11E2"/>
    <w:rsid w:val="00AC1A96"/>
    <w:rsid w:val="00AC1D2B"/>
    <w:rsid w:val="00AC23D8"/>
    <w:rsid w:val="00AC26FF"/>
    <w:rsid w:val="00AC2D28"/>
    <w:rsid w:val="00AC3C90"/>
    <w:rsid w:val="00AC3E80"/>
    <w:rsid w:val="00AC3EA0"/>
    <w:rsid w:val="00AC498D"/>
    <w:rsid w:val="00AC5C51"/>
    <w:rsid w:val="00AC5D97"/>
    <w:rsid w:val="00AC6391"/>
    <w:rsid w:val="00AC67E4"/>
    <w:rsid w:val="00AC7482"/>
    <w:rsid w:val="00AC7B2D"/>
    <w:rsid w:val="00AD0768"/>
    <w:rsid w:val="00AD0977"/>
    <w:rsid w:val="00AD0B72"/>
    <w:rsid w:val="00AD101F"/>
    <w:rsid w:val="00AD11B2"/>
    <w:rsid w:val="00AD15A7"/>
    <w:rsid w:val="00AD1773"/>
    <w:rsid w:val="00AD1CF9"/>
    <w:rsid w:val="00AD2A82"/>
    <w:rsid w:val="00AD2AFE"/>
    <w:rsid w:val="00AD31CE"/>
    <w:rsid w:val="00AD4E99"/>
    <w:rsid w:val="00AD5B5C"/>
    <w:rsid w:val="00AD6D04"/>
    <w:rsid w:val="00AD73F0"/>
    <w:rsid w:val="00AE063C"/>
    <w:rsid w:val="00AE12DD"/>
    <w:rsid w:val="00AE227F"/>
    <w:rsid w:val="00AE6F72"/>
    <w:rsid w:val="00AE7D5A"/>
    <w:rsid w:val="00AE7ED5"/>
    <w:rsid w:val="00AF0656"/>
    <w:rsid w:val="00AF075D"/>
    <w:rsid w:val="00AF0DCB"/>
    <w:rsid w:val="00AF2267"/>
    <w:rsid w:val="00AF3888"/>
    <w:rsid w:val="00AF3CA8"/>
    <w:rsid w:val="00AF6009"/>
    <w:rsid w:val="00AF682C"/>
    <w:rsid w:val="00AF68C4"/>
    <w:rsid w:val="00AF74D4"/>
    <w:rsid w:val="00B00650"/>
    <w:rsid w:val="00B019B9"/>
    <w:rsid w:val="00B02142"/>
    <w:rsid w:val="00B02338"/>
    <w:rsid w:val="00B02AFA"/>
    <w:rsid w:val="00B03C27"/>
    <w:rsid w:val="00B04A03"/>
    <w:rsid w:val="00B10DA9"/>
    <w:rsid w:val="00B117DD"/>
    <w:rsid w:val="00B1229A"/>
    <w:rsid w:val="00B129EF"/>
    <w:rsid w:val="00B12E70"/>
    <w:rsid w:val="00B144F7"/>
    <w:rsid w:val="00B15085"/>
    <w:rsid w:val="00B1528B"/>
    <w:rsid w:val="00B15B9C"/>
    <w:rsid w:val="00B15F56"/>
    <w:rsid w:val="00B16709"/>
    <w:rsid w:val="00B1745C"/>
    <w:rsid w:val="00B1761C"/>
    <w:rsid w:val="00B203A0"/>
    <w:rsid w:val="00B203A3"/>
    <w:rsid w:val="00B20965"/>
    <w:rsid w:val="00B2132D"/>
    <w:rsid w:val="00B2273B"/>
    <w:rsid w:val="00B23329"/>
    <w:rsid w:val="00B2564C"/>
    <w:rsid w:val="00B2625B"/>
    <w:rsid w:val="00B26C1F"/>
    <w:rsid w:val="00B27E84"/>
    <w:rsid w:val="00B30249"/>
    <w:rsid w:val="00B3175F"/>
    <w:rsid w:val="00B31B0A"/>
    <w:rsid w:val="00B325C1"/>
    <w:rsid w:val="00B32C01"/>
    <w:rsid w:val="00B34455"/>
    <w:rsid w:val="00B350F7"/>
    <w:rsid w:val="00B35252"/>
    <w:rsid w:val="00B35302"/>
    <w:rsid w:val="00B36732"/>
    <w:rsid w:val="00B413F5"/>
    <w:rsid w:val="00B438C1"/>
    <w:rsid w:val="00B44210"/>
    <w:rsid w:val="00B467E9"/>
    <w:rsid w:val="00B46F7A"/>
    <w:rsid w:val="00B476FC"/>
    <w:rsid w:val="00B504D4"/>
    <w:rsid w:val="00B52401"/>
    <w:rsid w:val="00B5302A"/>
    <w:rsid w:val="00B5363C"/>
    <w:rsid w:val="00B55E24"/>
    <w:rsid w:val="00B568ED"/>
    <w:rsid w:val="00B56A79"/>
    <w:rsid w:val="00B60AFF"/>
    <w:rsid w:val="00B6323F"/>
    <w:rsid w:val="00B63D6C"/>
    <w:rsid w:val="00B63FC8"/>
    <w:rsid w:val="00B6414E"/>
    <w:rsid w:val="00B64256"/>
    <w:rsid w:val="00B64A57"/>
    <w:rsid w:val="00B657A3"/>
    <w:rsid w:val="00B65C8C"/>
    <w:rsid w:val="00B66980"/>
    <w:rsid w:val="00B67574"/>
    <w:rsid w:val="00B7035B"/>
    <w:rsid w:val="00B708F4"/>
    <w:rsid w:val="00B70D94"/>
    <w:rsid w:val="00B715B2"/>
    <w:rsid w:val="00B72393"/>
    <w:rsid w:val="00B7259E"/>
    <w:rsid w:val="00B73EE8"/>
    <w:rsid w:val="00B744FE"/>
    <w:rsid w:val="00B74AA4"/>
    <w:rsid w:val="00B757A3"/>
    <w:rsid w:val="00B762FE"/>
    <w:rsid w:val="00B763E6"/>
    <w:rsid w:val="00B76448"/>
    <w:rsid w:val="00B77CEB"/>
    <w:rsid w:val="00B80902"/>
    <w:rsid w:val="00B81E08"/>
    <w:rsid w:val="00B832ED"/>
    <w:rsid w:val="00B84041"/>
    <w:rsid w:val="00B842E9"/>
    <w:rsid w:val="00B847CB"/>
    <w:rsid w:val="00B84DD2"/>
    <w:rsid w:val="00B87150"/>
    <w:rsid w:val="00B9170D"/>
    <w:rsid w:val="00B942DB"/>
    <w:rsid w:val="00B94359"/>
    <w:rsid w:val="00B94DCD"/>
    <w:rsid w:val="00B9533E"/>
    <w:rsid w:val="00B95F0B"/>
    <w:rsid w:val="00B965D0"/>
    <w:rsid w:val="00B96EB2"/>
    <w:rsid w:val="00B9748A"/>
    <w:rsid w:val="00BA095A"/>
    <w:rsid w:val="00BA0EF3"/>
    <w:rsid w:val="00BA1B0D"/>
    <w:rsid w:val="00BA2AE4"/>
    <w:rsid w:val="00BA32ED"/>
    <w:rsid w:val="00BA3FC3"/>
    <w:rsid w:val="00BA4445"/>
    <w:rsid w:val="00BA565E"/>
    <w:rsid w:val="00BA582D"/>
    <w:rsid w:val="00BA5FF9"/>
    <w:rsid w:val="00BA6529"/>
    <w:rsid w:val="00BA6DBD"/>
    <w:rsid w:val="00BA74FF"/>
    <w:rsid w:val="00BB06B0"/>
    <w:rsid w:val="00BB0CD6"/>
    <w:rsid w:val="00BB0EFE"/>
    <w:rsid w:val="00BB1214"/>
    <w:rsid w:val="00BB1D15"/>
    <w:rsid w:val="00BB2C79"/>
    <w:rsid w:val="00BB3095"/>
    <w:rsid w:val="00BB326D"/>
    <w:rsid w:val="00BB33C4"/>
    <w:rsid w:val="00BB3E84"/>
    <w:rsid w:val="00BB4595"/>
    <w:rsid w:val="00BB45EC"/>
    <w:rsid w:val="00BB552A"/>
    <w:rsid w:val="00BB5AB5"/>
    <w:rsid w:val="00BB6338"/>
    <w:rsid w:val="00BB6A0F"/>
    <w:rsid w:val="00BB71AC"/>
    <w:rsid w:val="00BB7B34"/>
    <w:rsid w:val="00BC4473"/>
    <w:rsid w:val="00BC44F3"/>
    <w:rsid w:val="00BC473B"/>
    <w:rsid w:val="00BC4A32"/>
    <w:rsid w:val="00BC4AF2"/>
    <w:rsid w:val="00BC4D5B"/>
    <w:rsid w:val="00BC4E52"/>
    <w:rsid w:val="00BC5136"/>
    <w:rsid w:val="00BC55AB"/>
    <w:rsid w:val="00BC663F"/>
    <w:rsid w:val="00BC7C71"/>
    <w:rsid w:val="00BD1660"/>
    <w:rsid w:val="00BD1D18"/>
    <w:rsid w:val="00BD1E0B"/>
    <w:rsid w:val="00BD20AF"/>
    <w:rsid w:val="00BD2EBC"/>
    <w:rsid w:val="00BD4BC1"/>
    <w:rsid w:val="00BD4BDA"/>
    <w:rsid w:val="00BD4D93"/>
    <w:rsid w:val="00BD6C38"/>
    <w:rsid w:val="00BD7129"/>
    <w:rsid w:val="00BE13A8"/>
    <w:rsid w:val="00BE3FA0"/>
    <w:rsid w:val="00BE49A0"/>
    <w:rsid w:val="00BE5889"/>
    <w:rsid w:val="00BE5ADE"/>
    <w:rsid w:val="00BE5C67"/>
    <w:rsid w:val="00BE7114"/>
    <w:rsid w:val="00BF156A"/>
    <w:rsid w:val="00BF2722"/>
    <w:rsid w:val="00BF41E1"/>
    <w:rsid w:val="00BF47DF"/>
    <w:rsid w:val="00BF6A09"/>
    <w:rsid w:val="00BF6E2D"/>
    <w:rsid w:val="00BF7692"/>
    <w:rsid w:val="00C0258D"/>
    <w:rsid w:val="00C02A2C"/>
    <w:rsid w:val="00C02A45"/>
    <w:rsid w:val="00C02B29"/>
    <w:rsid w:val="00C02B75"/>
    <w:rsid w:val="00C031EE"/>
    <w:rsid w:val="00C03CEF"/>
    <w:rsid w:val="00C04B82"/>
    <w:rsid w:val="00C04FAC"/>
    <w:rsid w:val="00C05B84"/>
    <w:rsid w:val="00C06F54"/>
    <w:rsid w:val="00C074D9"/>
    <w:rsid w:val="00C07D37"/>
    <w:rsid w:val="00C10B6D"/>
    <w:rsid w:val="00C10C70"/>
    <w:rsid w:val="00C117C1"/>
    <w:rsid w:val="00C122DE"/>
    <w:rsid w:val="00C123C9"/>
    <w:rsid w:val="00C1350D"/>
    <w:rsid w:val="00C13D78"/>
    <w:rsid w:val="00C13DED"/>
    <w:rsid w:val="00C141ED"/>
    <w:rsid w:val="00C14C2F"/>
    <w:rsid w:val="00C150D2"/>
    <w:rsid w:val="00C15C2C"/>
    <w:rsid w:val="00C15CA6"/>
    <w:rsid w:val="00C15D7B"/>
    <w:rsid w:val="00C1614F"/>
    <w:rsid w:val="00C16ED5"/>
    <w:rsid w:val="00C20C5C"/>
    <w:rsid w:val="00C20F3F"/>
    <w:rsid w:val="00C21034"/>
    <w:rsid w:val="00C216AF"/>
    <w:rsid w:val="00C22ACE"/>
    <w:rsid w:val="00C22DCC"/>
    <w:rsid w:val="00C251FE"/>
    <w:rsid w:val="00C2565E"/>
    <w:rsid w:val="00C26468"/>
    <w:rsid w:val="00C275B8"/>
    <w:rsid w:val="00C31D4F"/>
    <w:rsid w:val="00C31E34"/>
    <w:rsid w:val="00C31E9B"/>
    <w:rsid w:val="00C3212D"/>
    <w:rsid w:val="00C32290"/>
    <w:rsid w:val="00C325E5"/>
    <w:rsid w:val="00C33818"/>
    <w:rsid w:val="00C33AE3"/>
    <w:rsid w:val="00C33FF9"/>
    <w:rsid w:val="00C34193"/>
    <w:rsid w:val="00C35292"/>
    <w:rsid w:val="00C35EED"/>
    <w:rsid w:val="00C362F5"/>
    <w:rsid w:val="00C364A9"/>
    <w:rsid w:val="00C3735B"/>
    <w:rsid w:val="00C37A3E"/>
    <w:rsid w:val="00C37DF5"/>
    <w:rsid w:val="00C4013D"/>
    <w:rsid w:val="00C40553"/>
    <w:rsid w:val="00C40FAD"/>
    <w:rsid w:val="00C43311"/>
    <w:rsid w:val="00C447DD"/>
    <w:rsid w:val="00C449EE"/>
    <w:rsid w:val="00C44B65"/>
    <w:rsid w:val="00C45D25"/>
    <w:rsid w:val="00C461FD"/>
    <w:rsid w:val="00C46678"/>
    <w:rsid w:val="00C47E58"/>
    <w:rsid w:val="00C508B3"/>
    <w:rsid w:val="00C51E05"/>
    <w:rsid w:val="00C523A4"/>
    <w:rsid w:val="00C5291E"/>
    <w:rsid w:val="00C52C12"/>
    <w:rsid w:val="00C550A9"/>
    <w:rsid w:val="00C57607"/>
    <w:rsid w:val="00C57E7B"/>
    <w:rsid w:val="00C610F9"/>
    <w:rsid w:val="00C629D7"/>
    <w:rsid w:val="00C65E09"/>
    <w:rsid w:val="00C66F8A"/>
    <w:rsid w:val="00C6787F"/>
    <w:rsid w:val="00C702FF"/>
    <w:rsid w:val="00C70301"/>
    <w:rsid w:val="00C71258"/>
    <w:rsid w:val="00C71976"/>
    <w:rsid w:val="00C720BD"/>
    <w:rsid w:val="00C73EB0"/>
    <w:rsid w:val="00C73F02"/>
    <w:rsid w:val="00C74073"/>
    <w:rsid w:val="00C74430"/>
    <w:rsid w:val="00C76644"/>
    <w:rsid w:val="00C7752E"/>
    <w:rsid w:val="00C77A43"/>
    <w:rsid w:val="00C80038"/>
    <w:rsid w:val="00C83BC4"/>
    <w:rsid w:val="00C83C8C"/>
    <w:rsid w:val="00C84AAC"/>
    <w:rsid w:val="00C85BFE"/>
    <w:rsid w:val="00C87138"/>
    <w:rsid w:val="00C87D67"/>
    <w:rsid w:val="00C90AFA"/>
    <w:rsid w:val="00C92253"/>
    <w:rsid w:val="00C929DF"/>
    <w:rsid w:val="00C9479B"/>
    <w:rsid w:val="00C948B2"/>
    <w:rsid w:val="00C94A85"/>
    <w:rsid w:val="00C95BC1"/>
    <w:rsid w:val="00C95F3D"/>
    <w:rsid w:val="00C96326"/>
    <w:rsid w:val="00C9644A"/>
    <w:rsid w:val="00C96459"/>
    <w:rsid w:val="00C96E40"/>
    <w:rsid w:val="00C96EFD"/>
    <w:rsid w:val="00C9743E"/>
    <w:rsid w:val="00CA126A"/>
    <w:rsid w:val="00CA1349"/>
    <w:rsid w:val="00CA3AA8"/>
    <w:rsid w:val="00CA3AAA"/>
    <w:rsid w:val="00CA3EE6"/>
    <w:rsid w:val="00CA4B5F"/>
    <w:rsid w:val="00CA59FB"/>
    <w:rsid w:val="00CA6C93"/>
    <w:rsid w:val="00CB05E0"/>
    <w:rsid w:val="00CB0A3D"/>
    <w:rsid w:val="00CB11A6"/>
    <w:rsid w:val="00CB2C96"/>
    <w:rsid w:val="00CB3F17"/>
    <w:rsid w:val="00CB3F9F"/>
    <w:rsid w:val="00CB56C1"/>
    <w:rsid w:val="00CB5A35"/>
    <w:rsid w:val="00CB6F30"/>
    <w:rsid w:val="00CB7DD1"/>
    <w:rsid w:val="00CC0178"/>
    <w:rsid w:val="00CC0A19"/>
    <w:rsid w:val="00CC19D5"/>
    <w:rsid w:val="00CC1AFA"/>
    <w:rsid w:val="00CC20D3"/>
    <w:rsid w:val="00CC23CD"/>
    <w:rsid w:val="00CC2933"/>
    <w:rsid w:val="00CC2C6D"/>
    <w:rsid w:val="00CC2ECD"/>
    <w:rsid w:val="00CC2FA4"/>
    <w:rsid w:val="00CC45D3"/>
    <w:rsid w:val="00CC46C0"/>
    <w:rsid w:val="00CC4F6A"/>
    <w:rsid w:val="00CC4F97"/>
    <w:rsid w:val="00CC71A7"/>
    <w:rsid w:val="00CC72CB"/>
    <w:rsid w:val="00CC7349"/>
    <w:rsid w:val="00CC788D"/>
    <w:rsid w:val="00CD013A"/>
    <w:rsid w:val="00CD01AD"/>
    <w:rsid w:val="00CD1DBA"/>
    <w:rsid w:val="00CD3BA6"/>
    <w:rsid w:val="00CD50FB"/>
    <w:rsid w:val="00CD522C"/>
    <w:rsid w:val="00CD7144"/>
    <w:rsid w:val="00CD74D3"/>
    <w:rsid w:val="00CE1F01"/>
    <w:rsid w:val="00CE3748"/>
    <w:rsid w:val="00CE4A67"/>
    <w:rsid w:val="00CE50A0"/>
    <w:rsid w:val="00CE5230"/>
    <w:rsid w:val="00CE5BCB"/>
    <w:rsid w:val="00CE5C57"/>
    <w:rsid w:val="00CE6EA5"/>
    <w:rsid w:val="00CF02A2"/>
    <w:rsid w:val="00CF1087"/>
    <w:rsid w:val="00CF11E9"/>
    <w:rsid w:val="00CF1AB1"/>
    <w:rsid w:val="00CF279F"/>
    <w:rsid w:val="00CF2C61"/>
    <w:rsid w:val="00CF2F74"/>
    <w:rsid w:val="00CF328C"/>
    <w:rsid w:val="00CF3D15"/>
    <w:rsid w:val="00CF3FE6"/>
    <w:rsid w:val="00CF5082"/>
    <w:rsid w:val="00CF50A1"/>
    <w:rsid w:val="00CF53EE"/>
    <w:rsid w:val="00CF5BAA"/>
    <w:rsid w:val="00CF68A0"/>
    <w:rsid w:val="00D00CF2"/>
    <w:rsid w:val="00D0116F"/>
    <w:rsid w:val="00D03A12"/>
    <w:rsid w:val="00D06F35"/>
    <w:rsid w:val="00D07014"/>
    <w:rsid w:val="00D07B82"/>
    <w:rsid w:val="00D100E4"/>
    <w:rsid w:val="00D10900"/>
    <w:rsid w:val="00D10B7B"/>
    <w:rsid w:val="00D11AA6"/>
    <w:rsid w:val="00D15D2E"/>
    <w:rsid w:val="00D160B4"/>
    <w:rsid w:val="00D17AEC"/>
    <w:rsid w:val="00D17F6D"/>
    <w:rsid w:val="00D20905"/>
    <w:rsid w:val="00D20F76"/>
    <w:rsid w:val="00D22D51"/>
    <w:rsid w:val="00D2319A"/>
    <w:rsid w:val="00D24194"/>
    <w:rsid w:val="00D246E2"/>
    <w:rsid w:val="00D2538B"/>
    <w:rsid w:val="00D25F1F"/>
    <w:rsid w:val="00D25FC1"/>
    <w:rsid w:val="00D26EBC"/>
    <w:rsid w:val="00D26FF6"/>
    <w:rsid w:val="00D27870"/>
    <w:rsid w:val="00D305BC"/>
    <w:rsid w:val="00D30AD8"/>
    <w:rsid w:val="00D311C2"/>
    <w:rsid w:val="00D3139F"/>
    <w:rsid w:val="00D31864"/>
    <w:rsid w:val="00D318B7"/>
    <w:rsid w:val="00D32772"/>
    <w:rsid w:val="00D35B0C"/>
    <w:rsid w:val="00D37631"/>
    <w:rsid w:val="00D377AC"/>
    <w:rsid w:val="00D40A72"/>
    <w:rsid w:val="00D410EC"/>
    <w:rsid w:val="00D41E8E"/>
    <w:rsid w:val="00D41F04"/>
    <w:rsid w:val="00D42751"/>
    <w:rsid w:val="00D42E21"/>
    <w:rsid w:val="00D4364B"/>
    <w:rsid w:val="00D439D5"/>
    <w:rsid w:val="00D4510C"/>
    <w:rsid w:val="00D458C0"/>
    <w:rsid w:val="00D462F4"/>
    <w:rsid w:val="00D4658B"/>
    <w:rsid w:val="00D47155"/>
    <w:rsid w:val="00D47599"/>
    <w:rsid w:val="00D4782B"/>
    <w:rsid w:val="00D50B80"/>
    <w:rsid w:val="00D55665"/>
    <w:rsid w:val="00D55AEB"/>
    <w:rsid w:val="00D56006"/>
    <w:rsid w:val="00D563F1"/>
    <w:rsid w:val="00D57724"/>
    <w:rsid w:val="00D5799C"/>
    <w:rsid w:val="00D57D71"/>
    <w:rsid w:val="00D62FB0"/>
    <w:rsid w:val="00D63F0A"/>
    <w:rsid w:val="00D63FDF"/>
    <w:rsid w:val="00D6665C"/>
    <w:rsid w:val="00D70D58"/>
    <w:rsid w:val="00D71387"/>
    <w:rsid w:val="00D72802"/>
    <w:rsid w:val="00D7342D"/>
    <w:rsid w:val="00D75361"/>
    <w:rsid w:val="00D755E1"/>
    <w:rsid w:val="00D7649D"/>
    <w:rsid w:val="00D768A4"/>
    <w:rsid w:val="00D76B7C"/>
    <w:rsid w:val="00D77B51"/>
    <w:rsid w:val="00D80706"/>
    <w:rsid w:val="00D8248B"/>
    <w:rsid w:val="00D82570"/>
    <w:rsid w:val="00D83E23"/>
    <w:rsid w:val="00D84D00"/>
    <w:rsid w:val="00D87452"/>
    <w:rsid w:val="00D90087"/>
    <w:rsid w:val="00D90AE7"/>
    <w:rsid w:val="00D917E8"/>
    <w:rsid w:val="00D92A43"/>
    <w:rsid w:val="00D92E4A"/>
    <w:rsid w:val="00D93F88"/>
    <w:rsid w:val="00D94F03"/>
    <w:rsid w:val="00D9649B"/>
    <w:rsid w:val="00D96529"/>
    <w:rsid w:val="00D970FF"/>
    <w:rsid w:val="00DA07CC"/>
    <w:rsid w:val="00DA0AEB"/>
    <w:rsid w:val="00DA1520"/>
    <w:rsid w:val="00DA26E0"/>
    <w:rsid w:val="00DA3CC2"/>
    <w:rsid w:val="00DA4421"/>
    <w:rsid w:val="00DA443E"/>
    <w:rsid w:val="00DA4A48"/>
    <w:rsid w:val="00DA5B78"/>
    <w:rsid w:val="00DA614E"/>
    <w:rsid w:val="00DA62C8"/>
    <w:rsid w:val="00DA6C57"/>
    <w:rsid w:val="00DB022E"/>
    <w:rsid w:val="00DB0792"/>
    <w:rsid w:val="00DB0E8B"/>
    <w:rsid w:val="00DB1B12"/>
    <w:rsid w:val="00DB1BEC"/>
    <w:rsid w:val="00DB1E8A"/>
    <w:rsid w:val="00DB2D77"/>
    <w:rsid w:val="00DB3195"/>
    <w:rsid w:val="00DB34F2"/>
    <w:rsid w:val="00DB4073"/>
    <w:rsid w:val="00DB55C3"/>
    <w:rsid w:val="00DB56D9"/>
    <w:rsid w:val="00DB5962"/>
    <w:rsid w:val="00DB5EA5"/>
    <w:rsid w:val="00DB5FB3"/>
    <w:rsid w:val="00DB77D7"/>
    <w:rsid w:val="00DC00B3"/>
    <w:rsid w:val="00DC1624"/>
    <w:rsid w:val="00DC2058"/>
    <w:rsid w:val="00DC2688"/>
    <w:rsid w:val="00DC29DA"/>
    <w:rsid w:val="00DC3CCB"/>
    <w:rsid w:val="00DC40B5"/>
    <w:rsid w:val="00DC45C8"/>
    <w:rsid w:val="00DC4669"/>
    <w:rsid w:val="00DC4849"/>
    <w:rsid w:val="00DC50E3"/>
    <w:rsid w:val="00DC52D1"/>
    <w:rsid w:val="00DC6298"/>
    <w:rsid w:val="00DC764F"/>
    <w:rsid w:val="00DC76FD"/>
    <w:rsid w:val="00DC7AF3"/>
    <w:rsid w:val="00DD092A"/>
    <w:rsid w:val="00DD0B74"/>
    <w:rsid w:val="00DD0BF9"/>
    <w:rsid w:val="00DD1198"/>
    <w:rsid w:val="00DD197F"/>
    <w:rsid w:val="00DD3E7A"/>
    <w:rsid w:val="00DD5743"/>
    <w:rsid w:val="00DD5D01"/>
    <w:rsid w:val="00DD7299"/>
    <w:rsid w:val="00DD743F"/>
    <w:rsid w:val="00DE0E99"/>
    <w:rsid w:val="00DE22A7"/>
    <w:rsid w:val="00DE3A0B"/>
    <w:rsid w:val="00DE65C9"/>
    <w:rsid w:val="00DE65FA"/>
    <w:rsid w:val="00DE6CA8"/>
    <w:rsid w:val="00DE7338"/>
    <w:rsid w:val="00DE7701"/>
    <w:rsid w:val="00DF0652"/>
    <w:rsid w:val="00DF1073"/>
    <w:rsid w:val="00DF1AE5"/>
    <w:rsid w:val="00DF2452"/>
    <w:rsid w:val="00DF3914"/>
    <w:rsid w:val="00DF45BF"/>
    <w:rsid w:val="00DF4F44"/>
    <w:rsid w:val="00DF5017"/>
    <w:rsid w:val="00DF50B6"/>
    <w:rsid w:val="00DF6090"/>
    <w:rsid w:val="00DF6101"/>
    <w:rsid w:val="00DF75BE"/>
    <w:rsid w:val="00DF7AE4"/>
    <w:rsid w:val="00E01088"/>
    <w:rsid w:val="00E01DCA"/>
    <w:rsid w:val="00E02288"/>
    <w:rsid w:val="00E03AD5"/>
    <w:rsid w:val="00E03EC6"/>
    <w:rsid w:val="00E04C93"/>
    <w:rsid w:val="00E0518D"/>
    <w:rsid w:val="00E05FDC"/>
    <w:rsid w:val="00E0621B"/>
    <w:rsid w:val="00E06296"/>
    <w:rsid w:val="00E0660B"/>
    <w:rsid w:val="00E0690D"/>
    <w:rsid w:val="00E06A94"/>
    <w:rsid w:val="00E06DA2"/>
    <w:rsid w:val="00E06FE8"/>
    <w:rsid w:val="00E10612"/>
    <w:rsid w:val="00E10A2C"/>
    <w:rsid w:val="00E114EC"/>
    <w:rsid w:val="00E1161E"/>
    <w:rsid w:val="00E12E0C"/>
    <w:rsid w:val="00E14294"/>
    <w:rsid w:val="00E14FC6"/>
    <w:rsid w:val="00E15045"/>
    <w:rsid w:val="00E1594A"/>
    <w:rsid w:val="00E15B8B"/>
    <w:rsid w:val="00E16984"/>
    <w:rsid w:val="00E1786B"/>
    <w:rsid w:val="00E200BD"/>
    <w:rsid w:val="00E21EE9"/>
    <w:rsid w:val="00E22B8B"/>
    <w:rsid w:val="00E22F69"/>
    <w:rsid w:val="00E23C9C"/>
    <w:rsid w:val="00E243AE"/>
    <w:rsid w:val="00E2492B"/>
    <w:rsid w:val="00E254F6"/>
    <w:rsid w:val="00E25AE4"/>
    <w:rsid w:val="00E25C4D"/>
    <w:rsid w:val="00E278B9"/>
    <w:rsid w:val="00E301F2"/>
    <w:rsid w:val="00E305E8"/>
    <w:rsid w:val="00E32F5E"/>
    <w:rsid w:val="00E337D9"/>
    <w:rsid w:val="00E339A6"/>
    <w:rsid w:val="00E33FA2"/>
    <w:rsid w:val="00E3444A"/>
    <w:rsid w:val="00E3511E"/>
    <w:rsid w:val="00E353D8"/>
    <w:rsid w:val="00E357FD"/>
    <w:rsid w:val="00E35C8B"/>
    <w:rsid w:val="00E36514"/>
    <w:rsid w:val="00E36983"/>
    <w:rsid w:val="00E37003"/>
    <w:rsid w:val="00E37D68"/>
    <w:rsid w:val="00E40A9A"/>
    <w:rsid w:val="00E41229"/>
    <w:rsid w:val="00E41380"/>
    <w:rsid w:val="00E41993"/>
    <w:rsid w:val="00E41C2A"/>
    <w:rsid w:val="00E42295"/>
    <w:rsid w:val="00E42A8F"/>
    <w:rsid w:val="00E44B2C"/>
    <w:rsid w:val="00E44E6F"/>
    <w:rsid w:val="00E45E99"/>
    <w:rsid w:val="00E46A7D"/>
    <w:rsid w:val="00E47EC1"/>
    <w:rsid w:val="00E50901"/>
    <w:rsid w:val="00E510FC"/>
    <w:rsid w:val="00E514D7"/>
    <w:rsid w:val="00E5189C"/>
    <w:rsid w:val="00E51CCF"/>
    <w:rsid w:val="00E52726"/>
    <w:rsid w:val="00E53682"/>
    <w:rsid w:val="00E539A1"/>
    <w:rsid w:val="00E554AF"/>
    <w:rsid w:val="00E56024"/>
    <w:rsid w:val="00E5666C"/>
    <w:rsid w:val="00E5679C"/>
    <w:rsid w:val="00E57920"/>
    <w:rsid w:val="00E6003C"/>
    <w:rsid w:val="00E60AE7"/>
    <w:rsid w:val="00E6166C"/>
    <w:rsid w:val="00E62D50"/>
    <w:rsid w:val="00E62F92"/>
    <w:rsid w:val="00E63342"/>
    <w:rsid w:val="00E6348D"/>
    <w:rsid w:val="00E63F39"/>
    <w:rsid w:val="00E65384"/>
    <w:rsid w:val="00E65E27"/>
    <w:rsid w:val="00E66029"/>
    <w:rsid w:val="00E66BDD"/>
    <w:rsid w:val="00E675E2"/>
    <w:rsid w:val="00E676EF"/>
    <w:rsid w:val="00E67B12"/>
    <w:rsid w:val="00E7006A"/>
    <w:rsid w:val="00E72019"/>
    <w:rsid w:val="00E72DF2"/>
    <w:rsid w:val="00E72E28"/>
    <w:rsid w:val="00E7331A"/>
    <w:rsid w:val="00E74631"/>
    <w:rsid w:val="00E748A0"/>
    <w:rsid w:val="00E77A8F"/>
    <w:rsid w:val="00E77A93"/>
    <w:rsid w:val="00E80513"/>
    <w:rsid w:val="00E807AC"/>
    <w:rsid w:val="00E808CE"/>
    <w:rsid w:val="00E8164C"/>
    <w:rsid w:val="00E82900"/>
    <w:rsid w:val="00E82D13"/>
    <w:rsid w:val="00E82FE1"/>
    <w:rsid w:val="00E8341A"/>
    <w:rsid w:val="00E83484"/>
    <w:rsid w:val="00E83E44"/>
    <w:rsid w:val="00E84726"/>
    <w:rsid w:val="00E84BBC"/>
    <w:rsid w:val="00E856D9"/>
    <w:rsid w:val="00E9240B"/>
    <w:rsid w:val="00E92746"/>
    <w:rsid w:val="00E92747"/>
    <w:rsid w:val="00E93345"/>
    <w:rsid w:val="00E948FC"/>
    <w:rsid w:val="00E94B8B"/>
    <w:rsid w:val="00E965F0"/>
    <w:rsid w:val="00E96D5E"/>
    <w:rsid w:val="00EA0AD4"/>
    <w:rsid w:val="00EA0CFC"/>
    <w:rsid w:val="00EA10F5"/>
    <w:rsid w:val="00EA2125"/>
    <w:rsid w:val="00EA21CA"/>
    <w:rsid w:val="00EA21F5"/>
    <w:rsid w:val="00EA29B2"/>
    <w:rsid w:val="00EA463F"/>
    <w:rsid w:val="00EA46DE"/>
    <w:rsid w:val="00EA4B40"/>
    <w:rsid w:val="00EA4C71"/>
    <w:rsid w:val="00EA4EF3"/>
    <w:rsid w:val="00EA4F53"/>
    <w:rsid w:val="00EA5533"/>
    <w:rsid w:val="00EA621D"/>
    <w:rsid w:val="00EA6C1B"/>
    <w:rsid w:val="00EB0365"/>
    <w:rsid w:val="00EB21A6"/>
    <w:rsid w:val="00EB30A2"/>
    <w:rsid w:val="00EB337E"/>
    <w:rsid w:val="00EB3C25"/>
    <w:rsid w:val="00EB4321"/>
    <w:rsid w:val="00EB7003"/>
    <w:rsid w:val="00EB7E17"/>
    <w:rsid w:val="00EC01C9"/>
    <w:rsid w:val="00EC0FB1"/>
    <w:rsid w:val="00EC14DF"/>
    <w:rsid w:val="00EC17B7"/>
    <w:rsid w:val="00EC19F3"/>
    <w:rsid w:val="00EC41CB"/>
    <w:rsid w:val="00EC4BD4"/>
    <w:rsid w:val="00EC573A"/>
    <w:rsid w:val="00EC6A05"/>
    <w:rsid w:val="00EC6F80"/>
    <w:rsid w:val="00ED1EB2"/>
    <w:rsid w:val="00ED2932"/>
    <w:rsid w:val="00ED31F7"/>
    <w:rsid w:val="00ED48C8"/>
    <w:rsid w:val="00ED4E85"/>
    <w:rsid w:val="00ED5001"/>
    <w:rsid w:val="00ED64D5"/>
    <w:rsid w:val="00ED6E4F"/>
    <w:rsid w:val="00ED70AE"/>
    <w:rsid w:val="00EE0FD2"/>
    <w:rsid w:val="00EE1387"/>
    <w:rsid w:val="00EE1483"/>
    <w:rsid w:val="00EE2B90"/>
    <w:rsid w:val="00EE2C2D"/>
    <w:rsid w:val="00EE2ECA"/>
    <w:rsid w:val="00EE2F76"/>
    <w:rsid w:val="00EE2FC6"/>
    <w:rsid w:val="00EE33FE"/>
    <w:rsid w:val="00EE4AD3"/>
    <w:rsid w:val="00EE4CB0"/>
    <w:rsid w:val="00EE50D2"/>
    <w:rsid w:val="00EE53F5"/>
    <w:rsid w:val="00EE6723"/>
    <w:rsid w:val="00EE682C"/>
    <w:rsid w:val="00EE6D85"/>
    <w:rsid w:val="00EE75BB"/>
    <w:rsid w:val="00EE7C53"/>
    <w:rsid w:val="00EF1795"/>
    <w:rsid w:val="00EF267B"/>
    <w:rsid w:val="00EF2B3D"/>
    <w:rsid w:val="00EF3E10"/>
    <w:rsid w:val="00EF4FC1"/>
    <w:rsid w:val="00EF63D6"/>
    <w:rsid w:val="00EF66F0"/>
    <w:rsid w:val="00EF7029"/>
    <w:rsid w:val="00EF7472"/>
    <w:rsid w:val="00EF78B9"/>
    <w:rsid w:val="00EF7EBE"/>
    <w:rsid w:val="00F011C4"/>
    <w:rsid w:val="00F01208"/>
    <w:rsid w:val="00F02C81"/>
    <w:rsid w:val="00F0345B"/>
    <w:rsid w:val="00F038CC"/>
    <w:rsid w:val="00F0409C"/>
    <w:rsid w:val="00F04F60"/>
    <w:rsid w:val="00F05010"/>
    <w:rsid w:val="00F073A8"/>
    <w:rsid w:val="00F07E68"/>
    <w:rsid w:val="00F104D9"/>
    <w:rsid w:val="00F10562"/>
    <w:rsid w:val="00F11BA8"/>
    <w:rsid w:val="00F12A59"/>
    <w:rsid w:val="00F1429B"/>
    <w:rsid w:val="00F143A1"/>
    <w:rsid w:val="00F14495"/>
    <w:rsid w:val="00F15214"/>
    <w:rsid w:val="00F1544C"/>
    <w:rsid w:val="00F15C3F"/>
    <w:rsid w:val="00F15E8B"/>
    <w:rsid w:val="00F16554"/>
    <w:rsid w:val="00F1784E"/>
    <w:rsid w:val="00F17E1E"/>
    <w:rsid w:val="00F2077D"/>
    <w:rsid w:val="00F20826"/>
    <w:rsid w:val="00F20E15"/>
    <w:rsid w:val="00F21160"/>
    <w:rsid w:val="00F21939"/>
    <w:rsid w:val="00F21C65"/>
    <w:rsid w:val="00F21DEC"/>
    <w:rsid w:val="00F22887"/>
    <w:rsid w:val="00F22D43"/>
    <w:rsid w:val="00F23D61"/>
    <w:rsid w:val="00F2437B"/>
    <w:rsid w:val="00F243E7"/>
    <w:rsid w:val="00F24FF8"/>
    <w:rsid w:val="00F251E0"/>
    <w:rsid w:val="00F25215"/>
    <w:rsid w:val="00F2562F"/>
    <w:rsid w:val="00F25ABC"/>
    <w:rsid w:val="00F26016"/>
    <w:rsid w:val="00F26706"/>
    <w:rsid w:val="00F30798"/>
    <w:rsid w:val="00F318C3"/>
    <w:rsid w:val="00F31E06"/>
    <w:rsid w:val="00F32194"/>
    <w:rsid w:val="00F3259F"/>
    <w:rsid w:val="00F34608"/>
    <w:rsid w:val="00F346A1"/>
    <w:rsid w:val="00F361FA"/>
    <w:rsid w:val="00F36888"/>
    <w:rsid w:val="00F36B3D"/>
    <w:rsid w:val="00F36BCA"/>
    <w:rsid w:val="00F36CB5"/>
    <w:rsid w:val="00F36EC5"/>
    <w:rsid w:val="00F371F3"/>
    <w:rsid w:val="00F37376"/>
    <w:rsid w:val="00F37B5A"/>
    <w:rsid w:val="00F40623"/>
    <w:rsid w:val="00F415D6"/>
    <w:rsid w:val="00F41E4B"/>
    <w:rsid w:val="00F42F47"/>
    <w:rsid w:val="00F44108"/>
    <w:rsid w:val="00F4418D"/>
    <w:rsid w:val="00F441BA"/>
    <w:rsid w:val="00F46EC9"/>
    <w:rsid w:val="00F47F68"/>
    <w:rsid w:val="00F50540"/>
    <w:rsid w:val="00F51014"/>
    <w:rsid w:val="00F512C7"/>
    <w:rsid w:val="00F51D63"/>
    <w:rsid w:val="00F5208E"/>
    <w:rsid w:val="00F542E2"/>
    <w:rsid w:val="00F54753"/>
    <w:rsid w:val="00F54A92"/>
    <w:rsid w:val="00F5681C"/>
    <w:rsid w:val="00F56BD4"/>
    <w:rsid w:val="00F57EDD"/>
    <w:rsid w:val="00F57F92"/>
    <w:rsid w:val="00F605A2"/>
    <w:rsid w:val="00F62735"/>
    <w:rsid w:val="00F633D9"/>
    <w:rsid w:val="00F64330"/>
    <w:rsid w:val="00F64A8E"/>
    <w:rsid w:val="00F65BE8"/>
    <w:rsid w:val="00F66B39"/>
    <w:rsid w:val="00F66E21"/>
    <w:rsid w:val="00F67670"/>
    <w:rsid w:val="00F6796E"/>
    <w:rsid w:val="00F67DD5"/>
    <w:rsid w:val="00F718A6"/>
    <w:rsid w:val="00F7226D"/>
    <w:rsid w:val="00F724E3"/>
    <w:rsid w:val="00F73232"/>
    <w:rsid w:val="00F742CF"/>
    <w:rsid w:val="00F80335"/>
    <w:rsid w:val="00F81185"/>
    <w:rsid w:val="00F8133E"/>
    <w:rsid w:val="00F81924"/>
    <w:rsid w:val="00F82349"/>
    <w:rsid w:val="00F82496"/>
    <w:rsid w:val="00F82A8D"/>
    <w:rsid w:val="00F84950"/>
    <w:rsid w:val="00F84F6F"/>
    <w:rsid w:val="00F87358"/>
    <w:rsid w:val="00F87646"/>
    <w:rsid w:val="00F900F7"/>
    <w:rsid w:val="00F907B4"/>
    <w:rsid w:val="00F9235E"/>
    <w:rsid w:val="00F92E8F"/>
    <w:rsid w:val="00F93DC1"/>
    <w:rsid w:val="00F94266"/>
    <w:rsid w:val="00F94ABC"/>
    <w:rsid w:val="00F96203"/>
    <w:rsid w:val="00FA00D9"/>
    <w:rsid w:val="00FA0C13"/>
    <w:rsid w:val="00FA2F97"/>
    <w:rsid w:val="00FA3E58"/>
    <w:rsid w:val="00FA5BC4"/>
    <w:rsid w:val="00FA6FEB"/>
    <w:rsid w:val="00FB0CD9"/>
    <w:rsid w:val="00FB184D"/>
    <w:rsid w:val="00FB1EE1"/>
    <w:rsid w:val="00FB3BE1"/>
    <w:rsid w:val="00FB3CCA"/>
    <w:rsid w:val="00FB4EE9"/>
    <w:rsid w:val="00FB6388"/>
    <w:rsid w:val="00FB79CD"/>
    <w:rsid w:val="00FC0031"/>
    <w:rsid w:val="00FC058D"/>
    <w:rsid w:val="00FC17E3"/>
    <w:rsid w:val="00FC17FA"/>
    <w:rsid w:val="00FC18C8"/>
    <w:rsid w:val="00FC1946"/>
    <w:rsid w:val="00FC1F5D"/>
    <w:rsid w:val="00FC25F7"/>
    <w:rsid w:val="00FC26BF"/>
    <w:rsid w:val="00FC275F"/>
    <w:rsid w:val="00FC28A4"/>
    <w:rsid w:val="00FC2AF4"/>
    <w:rsid w:val="00FC3287"/>
    <w:rsid w:val="00FC3F11"/>
    <w:rsid w:val="00FC469C"/>
    <w:rsid w:val="00FC5E71"/>
    <w:rsid w:val="00FC612B"/>
    <w:rsid w:val="00FC69EF"/>
    <w:rsid w:val="00FC7A91"/>
    <w:rsid w:val="00FD005E"/>
    <w:rsid w:val="00FD00B4"/>
    <w:rsid w:val="00FD0B22"/>
    <w:rsid w:val="00FD13A6"/>
    <w:rsid w:val="00FD2FD1"/>
    <w:rsid w:val="00FD3858"/>
    <w:rsid w:val="00FD5981"/>
    <w:rsid w:val="00FD6B3D"/>
    <w:rsid w:val="00FD6C1A"/>
    <w:rsid w:val="00FD797B"/>
    <w:rsid w:val="00FD7F40"/>
    <w:rsid w:val="00FE1075"/>
    <w:rsid w:val="00FE25DF"/>
    <w:rsid w:val="00FE2755"/>
    <w:rsid w:val="00FE29B3"/>
    <w:rsid w:val="00FE349B"/>
    <w:rsid w:val="00FE3AA0"/>
    <w:rsid w:val="00FE494A"/>
    <w:rsid w:val="00FE5035"/>
    <w:rsid w:val="00FE5802"/>
    <w:rsid w:val="00FE5F05"/>
    <w:rsid w:val="00FE63EF"/>
    <w:rsid w:val="00FE70ED"/>
    <w:rsid w:val="00FE7437"/>
    <w:rsid w:val="00FF04F9"/>
    <w:rsid w:val="00FF060E"/>
    <w:rsid w:val="00FF0CC9"/>
    <w:rsid w:val="00FF17A2"/>
    <w:rsid w:val="00FF1C96"/>
    <w:rsid w:val="00FF31E1"/>
    <w:rsid w:val="00FF46BD"/>
    <w:rsid w:val="00FF6318"/>
    <w:rsid w:val="00FF6EE4"/>
    <w:rsid w:val="00FF7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uiPriority="0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semiHidden="1" w:unhideWhenUsed="1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7D"/>
    <w:pPr>
      <w:spacing w:after="200" w:line="276" w:lineRule="auto"/>
      <w:contextualSpacing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Parrafonormal"/>
    <w:link w:val="Heading1Char"/>
    <w:uiPriority w:val="99"/>
    <w:qFormat/>
    <w:rsid w:val="000E1289"/>
    <w:pPr>
      <w:keepNext/>
      <w:numPr>
        <w:numId w:val="30"/>
      </w:numPr>
      <w:pBdr>
        <w:bottom w:val="single" w:sz="4" w:space="1" w:color="990000"/>
      </w:pBdr>
      <w:spacing w:before="360" w:after="360"/>
      <w:outlineLvl w:val="0"/>
    </w:pPr>
    <w:rPr>
      <w:rFonts w:ascii="Cambria" w:eastAsia="Times New Roman" w:hAnsi="Cambria"/>
      <w:bCs/>
      <w:smallCaps/>
      <w:sz w:val="28"/>
      <w:szCs w:val="26"/>
    </w:rPr>
  </w:style>
  <w:style w:type="paragraph" w:styleId="Heading2">
    <w:name w:val="heading 2"/>
    <w:basedOn w:val="Normal"/>
    <w:next w:val="Parrafonormal"/>
    <w:link w:val="Heading2Char"/>
    <w:uiPriority w:val="99"/>
    <w:qFormat/>
    <w:rsid w:val="005D657D"/>
    <w:pPr>
      <w:keepNext/>
      <w:numPr>
        <w:ilvl w:val="1"/>
        <w:numId w:val="30"/>
      </w:numPr>
      <w:spacing w:before="240" w:after="240"/>
      <w:outlineLvl w:val="1"/>
    </w:pPr>
    <w:rPr>
      <w:rFonts w:ascii="Cambria" w:eastAsia="Times New Roman" w:hAnsi="Cambria"/>
      <w:bCs/>
      <w:i/>
      <w:sz w:val="24"/>
    </w:rPr>
  </w:style>
  <w:style w:type="paragraph" w:styleId="Heading3">
    <w:name w:val="heading 3"/>
    <w:basedOn w:val="Normal"/>
    <w:next w:val="Parrafonormal"/>
    <w:link w:val="Heading3Char"/>
    <w:uiPriority w:val="99"/>
    <w:qFormat/>
    <w:rsid w:val="000E1289"/>
    <w:pPr>
      <w:keepNext/>
      <w:numPr>
        <w:ilvl w:val="2"/>
        <w:numId w:val="30"/>
      </w:numPr>
      <w:spacing w:before="120" w:after="120"/>
      <w:outlineLvl w:val="2"/>
    </w:pPr>
    <w:rPr>
      <w:rFonts w:ascii="Cambria" w:eastAsia="Times New Roman" w:hAnsi="Cambria"/>
      <w:bCs/>
      <w:i/>
      <w:iCs/>
      <w:color w:val="990000"/>
    </w:rPr>
  </w:style>
  <w:style w:type="paragraph" w:styleId="Heading4">
    <w:name w:val="heading 4"/>
    <w:basedOn w:val="Normal"/>
    <w:next w:val="Parrafonormal"/>
    <w:link w:val="Heading4Char"/>
    <w:uiPriority w:val="99"/>
    <w:qFormat/>
    <w:rsid w:val="000E1289"/>
    <w:pPr>
      <w:keepNext/>
      <w:numPr>
        <w:ilvl w:val="3"/>
        <w:numId w:val="30"/>
      </w:numPr>
      <w:spacing w:before="120" w:after="120" w:line="240" w:lineRule="auto"/>
      <w:outlineLvl w:val="3"/>
    </w:pPr>
    <w:rPr>
      <w:rFonts w:ascii="Cambria" w:eastAsia="Times New Roman" w:hAnsi="Cambria"/>
      <w:b/>
    </w:rPr>
  </w:style>
  <w:style w:type="paragraph" w:styleId="Heading5">
    <w:name w:val="heading 5"/>
    <w:basedOn w:val="Normal"/>
    <w:next w:val="Parrafonormal"/>
    <w:link w:val="Heading5Char"/>
    <w:uiPriority w:val="99"/>
    <w:semiHidden/>
    <w:qFormat/>
    <w:rsid w:val="000E1289"/>
    <w:pPr>
      <w:keepNext/>
      <w:keepLines/>
      <w:numPr>
        <w:ilvl w:val="4"/>
        <w:numId w:val="30"/>
      </w:numPr>
      <w:spacing w:before="200" w:after="0"/>
      <w:outlineLvl w:val="4"/>
    </w:pPr>
    <w:rPr>
      <w:rFonts w:ascii="Cambria" w:eastAsia="Times New Roman" w:hAnsi="Cambri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A066E2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A066E2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A066E2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A066E2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1289"/>
    <w:rPr>
      <w:rFonts w:ascii="Cambria" w:eastAsia="Times New Roman" w:hAnsi="Cambria"/>
      <w:bCs/>
      <w:smallCaps/>
      <w:sz w:val="28"/>
      <w:szCs w:val="26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D657D"/>
    <w:rPr>
      <w:rFonts w:ascii="Cambria" w:eastAsia="Times New Roman" w:hAnsi="Cambria"/>
      <w:bCs/>
      <w:i/>
      <w:sz w:val="24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0E1289"/>
    <w:rPr>
      <w:rFonts w:ascii="Cambria" w:eastAsia="Times New Roman" w:hAnsi="Cambria"/>
      <w:bCs/>
      <w:i/>
      <w:iCs/>
      <w:color w:val="990000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0E1289"/>
    <w:rPr>
      <w:rFonts w:ascii="Cambria" w:eastAsia="Times New Roman" w:hAnsi="Cambria"/>
      <w:b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44703F"/>
    <w:rPr>
      <w:rFonts w:ascii="Cambria" w:eastAsia="Times New Roman" w:hAnsi="Cambria"/>
      <w:b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951FB8"/>
    <w:rPr>
      <w:rFonts w:ascii="Cambria" w:eastAsia="Times New Roman" w:hAnsi="Cambria"/>
      <w:i/>
      <w:iCs/>
      <w:color w:val="243F60"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951FB8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77D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877D84"/>
    <w:rPr>
      <w:rFonts w:ascii="Tahoma" w:hAnsi="Tahoma"/>
      <w:sz w:val="16"/>
    </w:rPr>
  </w:style>
  <w:style w:type="paragraph" w:styleId="Title">
    <w:name w:val="Title"/>
    <w:aliases w:val="Title 1"/>
    <w:basedOn w:val="Normal"/>
    <w:next w:val="Normal"/>
    <w:link w:val="TitleChar"/>
    <w:uiPriority w:val="99"/>
    <w:qFormat/>
    <w:rsid w:val="000E1289"/>
    <w:pPr>
      <w:spacing w:after="120" w:line="240" w:lineRule="auto"/>
      <w:jc w:val="right"/>
    </w:pPr>
    <w:rPr>
      <w:rFonts w:ascii="Cambria" w:eastAsia="Times New Roman" w:hAnsi="Cambria"/>
      <w:smallCaps/>
      <w:color w:val="990000"/>
      <w:spacing w:val="5"/>
      <w:kern w:val="28"/>
      <w:sz w:val="40"/>
      <w:szCs w:val="52"/>
    </w:rPr>
  </w:style>
  <w:style w:type="character" w:customStyle="1" w:styleId="TitleChar">
    <w:name w:val="Title Char"/>
    <w:aliases w:val="Title 1 Char"/>
    <w:link w:val="Title"/>
    <w:uiPriority w:val="99"/>
    <w:locked/>
    <w:rsid w:val="000E1289"/>
    <w:rPr>
      <w:rFonts w:ascii="Cambria" w:eastAsia="Times New Roman" w:hAnsi="Cambria"/>
      <w:smallCaps/>
      <w:color w:val="990000"/>
      <w:spacing w:val="5"/>
      <w:kern w:val="28"/>
      <w:sz w:val="40"/>
      <w:szCs w:val="52"/>
      <w:lang w:val="en-US" w:eastAsia="en-US"/>
    </w:rPr>
  </w:style>
  <w:style w:type="paragraph" w:styleId="Subtitle">
    <w:name w:val="Subtitle"/>
    <w:aliases w:val="Title 2"/>
    <w:basedOn w:val="Normal"/>
    <w:next w:val="Normal"/>
    <w:link w:val="SubtitleChar"/>
    <w:uiPriority w:val="99"/>
    <w:qFormat/>
    <w:rsid w:val="000E1289"/>
    <w:pPr>
      <w:numPr>
        <w:ilvl w:val="1"/>
      </w:numPr>
      <w:jc w:val="right"/>
    </w:pPr>
    <w:rPr>
      <w:rFonts w:ascii="Cambria" w:eastAsia="Times New Roman" w:hAnsi="Cambria"/>
      <w:i/>
      <w:iCs/>
      <w:smallCaps/>
      <w:spacing w:val="15"/>
      <w:sz w:val="32"/>
      <w:szCs w:val="24"/>
    </w:rPr>
  </w:style>
  <w:style w:type="character" w:customStyle="1" w:styleId="SubtitleChar">
    <w:name w:val="Subtitle Char"/>
    <w:aliases w:val="Title 2 Char"/>
    <w:link w:val="Subtitle"/>
    <w:uiPriority w:val="99"/>
    <w:locked/>
    <w:rsid w:val="000E1289"/>
    <w:rPr>
      <w:rFonts w:ascii="Cambria" w:eastAsia="Times New Roman" w:hAnsi="Cambria"/>
      <w:i/>
      <w:iCs/>
      <w:smallCaps/>
      <w:spacing w:val="15"/>
      <w:sz w:val="32"/>
      <w:szCs w:val="24"/>
      <w:lang w:val="en-US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444F7D"/>
    <w:pPr>
      <w:spacing w:after="0"/>
      <w:ind w:left="1320"/>
    </w:pPr>
    <w:rPr>
      <w:sz w:val="20"/>
      <w:szCs w:val="20"/>
    </w:rPr>
  </w:style>
  <w:style w:type="character" w:styleId="Emphasis">
    <w:name w:val="Emphasis"/>
    <w:uiPriority w:val="99"/>
    <w:qFormat/>
    <w:rsid w:val="000E1289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locked/>
    <w:rsid w:val="00A40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0016"/>
    <w:rPr>
      <w:rFonts w:ascii="Tahoma" w:hAnsi="Tahoma"/>
      <w:sz w:val="16"/>
    </w:rPr>
  </w:style>
  <w:style w:type="paragraph" w:customStyle="1" w:styleId="Parrafonormal">
    <w:name w:val="Parrafo normal"/>
    <w:basedOn w:val="Normal"/>
    <w:uiPriority w:val="99"/>
    <w:rsid w:val="000E1289"/>
    <w:pPr>
      <w:spacing w:before="120" w:after="120" w:line="240" w:lineRule="auto"/>
      <w:ind w:firstLine="576"/>
      <w:contextualSpacing w:val="0"/>
      <w:jc w:val="both"/>
    </w:pPr>
  </w:style>
  <w:style w:type="character" w:customStyle="1" w:styleId="Title3Char">
    <w:name w:val="Title 3 Char"/>
    <w:basedOn w:val="DefaultParagraphFont"/>
    <w:link w:val="Title3"/>
    <w:rsid w:val="000E1289"/>
    <w:rPr>
      <w:rFonts w:ascii="BauerBodni BT" w:eastAsia="Times New Roman" w:hAnsi="BauerBodni BT"/>
      <w:sz w:val="4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2C96"/>
    <w:rPr>
      <w:rFonts w:cs="Times New Roman"/>
    </w:rPr>
  </w:style>
  <w:style w:type="table" w:customStyle="1" w:styleId="TablaEFT1">
    <w:name w:val="Tabla EFT 1"/>
    <w:uiPriority w:val="99"/>
    <w:rsid w:val="000E1289"/>
    <w:rPr>
      <w:rFonts w:ascii="Arial" w:eastAsia="Times New Roman" w:hAnsi="Arial"/>
      <w:lang w:val="en-US" w:eastAsia="es-ES_tradnl"/>
    </w:rPr>
    <w:tblPr>
      <w:tblStyleRowBandSize w:val="3"/>
      <w:jc w:val="center"/>
      <w:tblInd w:w="0" w:type="dxa"/>
      <w:tblBorders>
        <w:insideV w:val="single" w:sz="4" w:space="0" w:color="C00000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C00000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single" w:sz="4" w:space="0" w:color="C0000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99"/>
    <w:rsid w:val="000E12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Limpia">
    <w:name w:val="Tabla Limpia"/>
    <w:uiPriority w:val="99"/>
    <w:rsid w:val="000E1289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">
    <w:name w:val="Lista"/>
    <w:basedOn w:val="Normal"/>
    <w:link w:val="ListaChar"/>
    <w:uiPriority w:val="99"/>
    <w:rsid w:val="000E1289"/>
    <w:pPr>
      <w:numPr>
        <w:numId w:val="29"/>
      </w:numPr>
      <w:spacing w:before="240" w:after="240"/>
    </w:pPr>
  </w:style>
  <w:style w:type="paragraph" w:styleId="Footer">
    <w:name w:val="footer"/>
    <w:basedOn w:val="Normal"/>
    <w:link w:val="Foot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B2C96"/>
    <w:rPr>
      <w:rFonts w:cs="Times New Roman"/>
    </w:rPr>
  </w:style>
  <w:style w:type="character" w:customStyle="1" w:styleId="ListaChar">
    <w:name w:val="Lista Char"/>
    <w:link w:val="Lista"/>
    <w:uiPriority w:val="99"/>
    <w:locked/>
    <w:rsid w:val="000E1289"/>
    <w:rPr>
      <w:sz w:val="22"/>
      <w:szCs w:val="22"/>
      <w:lang w:val="en-US" w:eastAsia="en-US"/>
    </w:rPr>
  </w:style>
  <w:style w:type="character" w:styleId="PageNumber">
    <w:name w:val="page number"/>
    <w:uiPriority w:val="99"/>
    <w:semiHidden/>
    <w:rsid w:val="00CB2C96"/>
    <w:rPr>
      <w:rFonts w:ascii="Arial" w:hAnsi="Arial" w:cs="Times New Roman"/>
      <w:sz w:val="16"/>
    </w:rPr>
  </w:style>
  <w:style w:type="paragraph" w:styleId="TOC4">
    <w:name w:val="toc 4"/>
    <w:basedOn w:val="Normal"/>
    <w:next w:val="Normal"/>
    <w:autoRedefine/>
    <w:uiPriority w:val="99"/>
    <w:semiHidden/>
    <w:rsid w:val="00676B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676B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676BA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676B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676BA2"/>
    <w:pPr>
      <w:spacing w:after="0"/>
      <w:ind w:left="1760"/>
    </w:pPr>
    <w:rPr>
      <w:sz w:val="20"/>
      <w:szCs w:val="20"/>
    </w:rPr>
  </w:style>
  <w:style w:type="character" w:styleId="Strong">
    <w:name w:val="Strong"/>
    <w:uiPriority w:val="99"/>
    <w:qFormat/>
    <w:rsid w:val="000E1289"/>
    <w:rPr>
      <w:rFonts w:cs="Times New Roman"/>
      <w:b/>
    </w:rPr>
  </w:style>
  <w:style w:type="character" w:styleId="SubtleEmphasis">
    <w:name w:val="Subtle Emphasis"/>
    <w:uiPriority w:val="99"/>
    <w:qFormat/>
    <w:locked/>
    <w:rsid w:val="000E1289"/>
    <w:rPr>
      <w:i/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B6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6323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A19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A1906"/>
    <w:rPr>
      <w:b/>
      <w:sz w:val="20"/>
    </w:rPr>
  </w:style>
  <w:style w:type="character" w:styleId="CommentReference">
    <w:name w:val="annotation reference"/>
    <w:uiPriority w:val="99"/>
    <w:semiHidden/>
    <w:locked/>
    <w:rsid w:val="00B6323F"/>
    <w:rPr>
      <w:rFonts w:cs="Times New Roman"/>
      <w:sz w:val="16"/>
    </w:rPr>
  </w:style>
  <w:style w:type="paragraph" w:styleId="Revision">
    <w:name w:val="Revision"/>
    <w:hidden/>
    <w:uiPriority w:val="99"/>
    <w:semiHidden/>
    <w:rsid w:val="003A1906"/>
    <w:rPr>
      <w:sz w:val="22"/>
      <w:szCs w:val="22"/>
      <w:lang w:val="es-ES_tradnl" w:eastAsia="en-US"/>
    </w:rPr>
  </w:style>
  <w:style w:type="paragraph" w:customStyle="1" w:styleId="Codigo">
    <w:name w:val="Codigo"/>
    <w:basedOn w:val="Normal"/>
    <w:uiPriority w:val="99"/>
    <w:rsid w:val="000E1289"/>
    <w:pPr>
      <w:pBdr>
        <w:top w:val="dashed" w:sz="4" w:space="1" w:color="990000"/>
        <w:left w:val="dashed" w:sz="4" w:space="4" w:color="990000"/>
        <w:bottom w:val="dashed" w:sz="4" w:space="1" w:color="990000"/>
        <w:right w:val="dashed" w:sz="4" w:space="4" w:color="99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</w:pPr>
    <w:rPr>
      <w:rFonts w:ascii="Courier New" w:hAnsi="Courier New"/>
      <w:sz w:val="18"/>
    </w:rPr>
  </w:style>
  <w:style w:type="character" w:styleId="FollowedHyperlink">
    <w:name w:val="FollowedHyperlink"/>
    <w:uiPriority w:val="99"/>
    <w:semiHidden/>
    <w:rsid w:val="005B346F"/>
    <w:rPr>
      <w:rFonts w:cs="Times New Roman"/>
      <w:color w:val="800080"/>
      <w:u w:val="single"/>
    </w:rPr>
  </w:style>
  <w:style w:type="table" w:styleId="LightList-Accent6">
    <w:name w:val="Light List Accent 6"/>
    <w:basedOn w:val="TableNormal"/>
    <w:uiPriority w:val="99"/>
    <w:locked/>
    <w:rsid w:val="000E1289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5B346F"/>
    <w:pPr>
      <w:ind w:left="720"/>
    </w:pPr>
  </w:style>
  <w:style w:type="paragraph" w:styleId="NoSpacing">
    <w:name w:val="No Spacing"/>
    <w:uiPriority w:val="99"/>
    <w:semiHidden/>
    <w:qFormat/>
    <w:rsid w:val="009B6680"/>
    <w:pPr>
      <w:contextualSpacing/>
    </w:pPr>
    <w:rPr>
      <w:sz w:val="22"/>
      <w:szCs w:val="22"/>
      <w:lang w:val="es-ES_tradnl" w:eastAsia="en-US"/>
    </w:rPr>
  </w:style>
  <w:style w:type="character" w:customStyle="1" w:styleId="Small">
    <w:name w:val="Small"/>
    <w:uiPriority w:val="99"/>
    <w:rsid w:val="000E1289"/>
    <w:rPr>
      <w:rFonts w:ascii="Arial" w:hAnsi="Arial" w:cs="Times New Roman"/>
      <w:sz w:val="18"/>
    </w:rPr>
  </w:style>
  <w:style w:type="numbering" w:customStyle="1" w:styleId="Punteo">
    <w:name w:val="Punteo"/>
    <w:rsid w:val="000E1289"/>
    <w:pPr>
      <w:numPr>
        <w:numId w:val="1"/>
      </w:numPr>
    </w:pPr>
  </w:style>
  <w:style w:type="paragraph" w:customStyle="1" w:styleId="Title3">
    <w:name w:val="Title 3"/>
    <w:basedOn w:val="Normal"/>
    <w:next w:val="Normal"/>
    <w:link w:val="Title3Char"/>
    <w:rsid w:val="000E1289"/>
    <w:pPr>
      <w:spacing w:after="0" w:line="240" w:lineRule="auto"/>
      <w:jc w:val="center"/>
    </w:pPr>
    <w:rPr>
      <w:rFonts w:ascii="BauerBodni BT" w:eastAsia="Times New Roman" w:hAnsi="BauerBodni BT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1289"/>
    <w:pPr>
      <w:spacing w:after="120" w:line="240" w:lineRule="auto"/>
      <w:contextualSpacing w:val="0"/>
    </w:pPr>
    <w:rPr>
      <w:b/>
      <w:bCs/>
      <w:color w:val="990000"/>
      <w:sz w:val="16"/>
      <w:szCs w:val="18"/>
    </w:rPr>
  </w:style>
  <w:style w:type="numbering" w:customStyle="1" w:styleId="Listbyheaders">
    <w:name w:val="List by headers"/>
    <w:uiPriority w:val="99"/>
    <w:rsid w:val="000E1289"/>
    <w:pPr>
      <w:numPr>
        <w:numId w:val="4"/>
      </w:numPr>
    </w:pPr>
  </w:style>
  <w:style w:type="numbering" w:customStyle="1" w:styleId="LetterList">
    <w:name w:val="Letter List"/>
    <w:uiPriority w:val="99"/>
    <w:rsid w:val="000E1289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locked="1" w:uiPriority="0"/>
    <w:lsdException w:name="Signature" w:semiHidden="1" w:unhideWhenUsed="1"/>
    <w:lsdException w:name="Default Paragraph Font" w:semiHidden="1" w:uiPriority="1" w:unhideWhenUsed="1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locked="1" w:uiPriority="0"/>
    <w:lsdException w:name="Body Text First Indent" w:locked="1" w:uiPriority="0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locked="1" w:uiPriority="0"/>
    <w:lsdException w:name="HTML Address" w:locked="1" w:uiPriority="0"/>
    <w:lsdException w:name="HTML Cite" w:locked="1" w:uiPriority="0"/>
    <w:lsdException w:name="HTML Code" w:locked="1" w:uiPriority="0"/>
    <w:lsdException w:name="HTML Definition" w:locked="1" w:uiPriority="0"/>
    <w:lsdException w:name="HTML Keyboard" w:locked="1" w:uiPriority="0"/>
    <w:lsdException w:name="HTML Preformatted" w:locked="1" w:uiPriority="0"/>
    <w:lsdException w:name="HTML Sample" w:locked="1" w:uiPriority="0"/>
    <w:lsdException w:name="HTML Typewriter" w:locked="1" w:uiPriority="0"/>
    <w:lsdException w:name="HTML Variable" w:locked="1" w:uiPriority="0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semiHidden="1" w:unhideWhenUsed="1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7D"/>
    <w:pPr>
      <w:spacing w:after="200" w:line="276" w:lineRule="auto"/>
      <w:contextualSpacing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Parrafonormal"/>
    <w:link w:val="Heading1Char"/>
    <w:uiPriority w:val="99"/>
    <w:qFormat/>
    <w:rsid w:val="000E1289"/>
    <w:pPr>
      <w:keepNext/>
      <w:numPr>
        <w:numId w:val="30"/>
      </w:numPr>
      <w:pBdr>
        <w:bottom w:val="single" w:sz="4" w:space="1" w:color="990000"/>
      </w:pBdr>
      <w:spacing w:before="360" w:after="360"/>
      <w:outlineLvl w:val="0"/>
    </w:pPr>
    <w:rPr>
      <w:rFonts w:ascii="Cambria" w:eastAsia="Times New Roman" w:hAnsi="Cambria"/>
      <w:bCs/>
      <w:smallCaps/>
      <w:sz w:val="28"/>
      <w:szCs w:val="26"/>
    </w:rPr>
  </w:style>
  <w:style w:type="paragraph" w:styleId="Heading2">
    <w:name w:val="heading 2"/>
    <w:basedOn w:val="Normal"/>
    <w:next w:val="Parrafonormal"/>
    <w:link w:val="Heading2Char"/>
    <w:uiPriority w:val="99"/>
    <w:qFormat/>
    <w:rsid w:val="005D657D"/>
    <w:pPr>
      <w:keepNext/>
      <w:numPr>
        <w:ilvl w:val="1"/>
        <w:numId w:val="30"/>
      </w:numPr>
      <w:spacing w:before="240" w:after="240"/>
      <w:outlineLvl w:val="1"/>
    </w:pPr>
    <w:rPr>
      <w:rFonts w:ascii="Cambria" w:eastAsia="Times New Roman" w:hAnsi="Cambria"/>
      <w:bCs/>
      <w:i/>
      <w:sz w:val="24"/>
    </w:rPr>
  </w:style>
  <w:style w:type="paragraph" w:styleId="Heading3">
    <w:name w:val="heading 3"/>
    <w:basedOn w:val="Normal"/>
    <w:next w:val="Parrafonormal"/>
    <w:link w:val="Heading3Char"/>
    <w:uiPriority w:val="99"/>
    <w:qFormat/>
    <w:rsid w:val="000E1289"/>
    <w:pPr>
      <w:keepNext/>
      <w:numPr>
        <w:ilvl w:val="2"/>
        <w:numId w:val="30"/>
      </w:numPr>
      <w:spacing w:before="120" w:after="120"/>
      <w:outlineLvl w:val="2"/>
    </w:pPr>
    <w:rPr>
      <w:rFonts w:ascii="Cambria" w:eastAsia="Times New Roman" w:hAnsi="Cambria"/>
      <w:bCs/>
      <w:i/>
      <w:iCs/>
      <w:color w:val="990000"/>
    </w:rPr>
  </w:style>
  <w:style w:type="paragraph" w:styleId="Heading4">
    <w:name w:val="heading 4"/>
    <w:basedOn w:val="Normal"/>
    <w:next w:val="Parrafonormal"/>
    <w:link w:val="Heading4Char"/>
    <w:uiPriority w:val="99"/>
    <w:qFormat/>
    <w:rsid w:val="000E1289"/>
    <w:pPr>
      <w:keepNext/>
      <w:numPr>
        <w:ilvl w:val="3"/>
        <w:numId w:val="30"/>
      </w:numPr>
      <w:spacing w:before="120" w:after="120" w:line="240" w:lineRule="auto"/>
      <w:outlineLvl w:val="3"/>
    </w:pPr>
    <w:rPr>
      <w:rFonts w:ascii="Cambria" w:eastAsia="Times New Roman" w:hAnsi="Cambria"/>
      <w:b/>
    </w:rPr>
  </w:style>
  <w:style w:type="paragraph" w:styleId="Heading5">
    <w:name w:val="heading 5"/>
    <w:basedOn w:val="Normal"/>
    <w:next w:val="Parrafonormal"/>
    <w:link w:val="Heading5Char"/>
    <w:uiPriority w:val="99"/>
    <w:semiHidden/>
    <w:qFormat/>
    <w:rsid w:val="000E1289"/>
    <w:pPr>
      <w:keepNext/>
      <w:keepLines/>
      <w:numPr>
        <w:ilvl w:val="4"/>
        <w:numId w:val="30"/>
      </w:numPr>
      <w:spacing w:before="200" w:after="0"/>
      <w:outlineLvl w:val="4"/>
    </w:pPr>
    <w:rPr>
      <w:rFonts w:ascii="Cambria" w:eastAsia="Times New Roman" w:hAnsi="Cambri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A066E2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A066E2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A066E2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A066E2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1289"/>
    <w:rPr>
      <w:rFonts w:ascii="Cambria" w:eastAsia="Times New Roman" w:hAnsi="Cambria"/>
      <w:bCs/>
      <w:smallCaps/>
      <w:sz w:val="28"/>
      <w:szCs w:val="26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D657D"/>
    <w:rPr>
      <w:rFonts w:ascii="Cambria" w:eastAsia="Times New Roman" w:hAnsi="Cambria"/>
      <w:bCs/>
      <w:i/>
      <w:sz w:val="24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0E1289"/>
    <w:rPr>
      <w:rFonts w:ascii="Cambria" w:eastAsia="Times New Roman" w:hAnsi="Cambria"/>
      <w:bCs/>
      <w:i/>
      <w:iCs/>
      <w:color w:val="990000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0E1289"/>
    <w:rPr>
      <w:rFonts w:ascii="Cambria" w:eastAsia="Times New Roman" w:hAnsi="Cambria"/>
      <w:b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44703F"/>
    <w:rPr>
      <w:rFonts w:ascii="Cambria" w:eastAsia="Times New Roman" w:hAnsi="Cambria"/>
      <w:b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sid w:val="00951FB8"/>
    <w:rPr>
      <w:rFonts w:ascii="Cambria" w:eastAsia="Times New Roman" w:hAnsi="Cambria"/>
      <w:i/>
      <w:iCs/>
      <w:color w:val="243F60"/>
      <w:lang w:val="en-US" w:eastAsia="en-US"/>
    </w:rPr>
  </w:style>
  <w:style w:type="character" w:customStyle="1" w:styleId="Heading7Char">
    <w:name w:val="Heading 7 Char"/>
    <w:link w:val="Heading7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character" w:customStyle="1" w:styleId="Heading8Char">
    <w:name w:val="Heading 8 Char"/>
    <w:link w:val="Heading8"/>
    <w:uiPriority w:val="99"/>
    <w:semiHidden/>
    <w:locked/>
    <w:rsid w:val="00951FB8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link w:val="Heading9"/>
    <w:uiPriority w:val="99"/>
    <w:semiHidden/>
    <w:locked/>
    <w:rsid w:val="00951FB8"/>
    <w:rPr>
      <w:rFonts w:ascii="Cambria" w:eastAsia="Times New Roman" w:hAnsi="Cambria"/>
      <w:i/>
      <w:iCs/>
      <w:color w:val="40404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77D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877D84"/>
    <w:rPr>
      <w:rFonts w:ascii="Tahoma" w:hAnsi="Tahoma"/>
      <w:sz w:val="16"/>
    </w:rPr>
  </w:style>
  <w:style w:type="paragraph" w:styleId="Title">
    <w:name w:val="Title"/>
    <w:aliases w:val="Title 1"/>
    <w:basedOn w:val="Normal"/>
    <w:next w:val="Normal"/>
    <w:link w:val="TitleChar"/>
    <w:uiPriority w:val="99"/>
    <w:qFormat/>
    <w:rsid w:val="000E1289"/>
    <w:pPr>
      <w:spacing w:after="120" w:line="240" w:lineRule="auto"/>
      <w:jc w:val="right"/>
    </w:pPr>
    <w:rPr>
      <w:rFonts w:ascii="Cambria" w:eastAsia="Times New Roman" w:hAnsi="Cambria"/>
      <w:smallCaps/>
      <w:color w:val="990000"/>
      <w:spacing w:val="5"/>
      <w:kern w:val="28"/>
      <w:sz w:val="40"/>
      <w:szCs w:val="52"/>
    </w:rPr>
  </w:style>
  <w:style w:type="character" w:customStyle="1" w:styleId="TitleChar">
    <w:name w:val="Title Char"/>
    <w:aliases w:val="Title 1 Char"/>
    <w:link w:val="Title"/>
    <w:uiPriority w:val="99"/>
    <w:locked/>
    <w:rsid w:val="000E1289"/>
    <w:rPr>
      <w:rFonts w:ascii="Cambria" w:eastAsia="Times New Roman" w:hAnsi="Cambria"/>
      <w:smallCaps/>
      <w:color w:val="990000"/>
      <w:spacing w:val="5"/>
      <w:kern w:val="28"/>
      <w:sz w:val="40"/>
      <w:szCs w:val="52"/>
      <w:lang w:val="en-US" w:eastAsia="en-US"/>
    </w:rPr>
  </w:style>
  <w:style w:type="paragraph" w:styleId="Subtitle">
    <w:name w:val="Subtitle"/>
    <w:aliases w:val="Title 2"/>
    <w:basedOn w:val="Normal"/>
    <w:next w:val="Normal"/>
    <w:link w:val="SubtitleChar"/>
    <w:uiPriority w:val="99"/>
    <w:qFormat/>
    <w:rsid w:val="000E1289"/>
    <w:pPr>
      <w:numPr>
        <w:ilvl w:val="1"/>
      </w:numPr>
      <w:jc w:val="right"/>
    </w:pPr>
    <w:rPr>
      <w:rFonts w:ascii="Cambria" w:eastAsia="Times New Roman" w:hAnsi="Cambria"/>
      <w:i/>
      <w:iCs/>
      <w:smallCaps/>
      <w:spacing w:val="15"/>
      <w:sz w:val="32"/>
      <w:szCs w:val="24"/>
    </w:rPr>
  </w:style>
  <w:style w:type="character" w:customStyle="1" w:styleId="SubtitleChar">
    <w:name w:val="Subtitle Char"/>
    <w:aliases w:val="Title 2 Char"/>
    <w:link w:val="Subtitle"/>
    <w:uiPriority w:val="99"/>
    <w:locked/>
    <w:rsid w:val="000E1289"/>
    <w:rPr>
      <w:rFonts w:ascii="Cambria" w:eastAsia="Times New Roman" w:hAnsi="Cambria"/>
      <w:i/>
      <w:iCs/>
      <w:smallCaps/>
      <w:spacing w:val="15"/>
      <w:sz w:val="32"/>
      <w:szCs w:val="24"/>
      <w:lang w:val="en-US" w:eastAsia="en-US"/>
    </w:rPr>
  </w:style>
  <w:style w:type="paragraph" w:styleId="TOC7">
    <w:name w:val="toc 7"/>
    <w:basedOn w:val="Normal"/>
    <w:next w:val="Normal"/>
    <w:autoRedefine/>
    <w:uiPriority w:val="99"/>
    <w:semiHidden/>
    <w:rsid w:val="00444F7D"/>
    <w:pPr>
      <w:spacing w:after="0"/>
      <w:ind w:left="1320"/>
    </w:pPr>
    <w:rPr>
      <w:sz w:val="20"/>
      <w:szCs w:val="20"/>
    </w:rPr>
  </w:style>
  <w:style w:type="character" w:styleId="Emphasis">
    <w:name w:val="Emphasis"/>
    <w:uiPriority w:val="99"/>
    <w:qFormat/>
    <w:rsid w:val="000E1289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locked/>
    <w:rsid w:val="00A40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0016"/>
    <w:rPr>
      <w:rFonts w:ascii="Tahoma" w:hAnsi="Tahoma"/>
      <w:sz w:val="16"/>
    </w:rPr>
  </w:style>
  <w:style w:type="paragraph" w:customStyle="1" w:styleId="Parrafonormal">
    <w:name w:val="Parrafo normal"/>
    <w:basedOn w:val="Normal"/>
    <w:uiPriority w:val="99"/>
    <w:rsid w:val="000E1289"/>
    <w:pPr>
      <w:spacing w:before="120" w:after="120" w:line="240" w:lineRule="auto"/>
      <w:ind w:firstLine="576"/>
      <w:contextualSpacing w:val="0"/>
      <w:jc w:val="both"/>
    </w:pPr>
  </w:style>
  <w:style w:type="character" w:customStyle="1" w:styleId="Title3Char">
    <w:name w:val="Title 3 Char"/>
    <w:basedOn w:val="DefaultParagraphFont"/>
    <w:link w:val="Title3"/>
    <w:rsid w:val="000E1289"/>
    <w:rPr>
      <w:rFonts w:ascii="BauerBodni BT" w:eastAsia="Times New Roman" w:hAnsi="BauerBodni BT"/>
      <w:sz w:val="48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B2C96"/>
    <w:rPr>
      <w:rFonts w:cs="Times New Roman"/>
    </w:rPr>
  </w:style>
  <w:style w:type="table" w:customStyle="1" w:styleId="TablaEFT1">
    <w:name w:val="Tabla EFT 1"/>
    <w:uiPriority w:val="99"/>
    <w:rsid w:val="000E1289"/>
    <w:rPr>
      <w:rFonts w:ascii="Arial" w:eastAsia="Times New Roman" w:hAnsi="Arial"/>
      <w:lang w:val="en-US" w:eastAsia="es-ES_tradnl"/>
    </w:rPr>
    <w:tblPr>
      <w:tblStyleRowBandSize w:val="3"/>
      <w:jc w:val="center"/>
      <w:tblInd w:w="0" w:type="dxa"/>
      <w:tblBorders>
        <w:insideV w:val="single" w:sz="4" w:space="0" w:color="C00000"/>
      </w:tblBorders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C00000"/>
        </w:tcBorders>
        <w:shd w:val="clear" w:color="auto" w:fill="auto"/>
      </w:tcPr>
    </w:tblStylePr>
    <w:tblStylePr w:type="lastRow">
      <w:rPr>
        <w:b/>
      </w:rPr>
      <w:tblPr/>
      <w:tcPr>
        <w:tcBorders>
          <w:top w:val="single" w:sz="4" w:space="0" w:color="C0000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99"/>
    <w:rsid w:val="000E12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Limpia">
    <w:name w:val="Tabla Limpia"/>
    <w:uiPriority w:val="99"/>
    <w:rsid w:val="000E1289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">
    <w:name w:val="Lista"/>
    <w:basedOn w:val="Normal"/>
    <w:link w:val="ListaChar"/>
    <w:uiPriority w:val="99"/>
    <w:rsid w:val="000E1289"/>
    <w:pPr>
      <w:numPr>
        <w:numId w:val="29"/>
      </w:numPr>
      <w:spacing w:before="240" w:after="240"/>
    </w:pPr>
  </w:style>
  <w:style w:type="paragraph" w:styleId="Footer">
    <w:name w:val="footer"/>
    <w:basedOn w:val="Normal"/>
    <w:link w:val="FooterChar"/>
    <w:uiPriority w:val="99"/>
    <w:semiHidden/>
    <w:rsid w:val="00CB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CB2C96"/>
    <w:rPr>
      <w:rFonts w:cs="Times New Roman"/>
    </w:rPr>
  </w:style>
  <w:style w:type="character" w:customStyle="1" w:styleId="ListaChar">
    <w:name w:val="Lista Char"/>
    <w:link w:val="Lista"/>
    <w:uiPriority w:val="99"/>
    <w:locked/>
    <w:rsid w:val="000E1289"/>
    <w:rPr>
      <w:sz w:val="22"/>
      <w:szCs w:val="22"/>
      <w:lang w:val="en-US" w:eastAsia="en-US"/>
    </w:rPr>
  </w:style>
  <w:style w:type="character" w:styleId="PageNumber">
    <w:name w:val="page number"/>
    <w:uiPriority w:val="99"/>
    <w:semiHidden/>
    <w:rsid w:val="00CB2C96"/>
    <w:rPr>
      <w:rFonts w:ascii="Arial" w:hAnsi="Arial" w:cs="Times New Roman"/>
      <w:sz w:val="16"/>
    </w:rPr>
  </w:style>
  <w:style w:type="paragraph" w:styleId="TOC4">
    <w:name w:val="toc 4"/>
    <w:basedOn w:val="Normal"/>
    <w:next w:val="Normal"/>
    <w:autoRedefine/>
    <w:uiPriority w:val="99"/>
    <w:semiHidden/>
    <w:rsid w:val="00676BA2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676BA2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676BA2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676BA2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676BA2"/>
    <w:pPr>
      <w:spacing w:after="0"/>
      <w:ind w:left="1760"/>
    </w:pPr>
    <w:rPr>
      <w:sz w:val="20"/>
      <w:szCs w:val="20"/>
    </w:rPr>
  </w:style>
  <w:style w:type="character" w:styleId="Strong">
    <w:name w:val="Strong"/>
    <w:uiPriority w:val="99"/>
    <w:qFormat/>
    <w:rsid w:val="000E1289"/>
    <w:rPr>
      <w:rFonts w:cs="Times New Roman"/>
      <w:b/>
    </w:rPr>
  </w:style>
  <w:style w:type="character" w:styleId="SubtleEmphasis">
    <w:name w:val="Subtle Emphasis"/>
    <w:uiPriority w:val="99"/>
    <w:qFormat/>
    <w:locked/>
    <w:rsid w:val="000E1289"/>
    <w:rPr>
      <w:i/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B6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6323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A19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A1906"/>
    <w:rPr>
      <w:b/>
      <w:sz w:val="20"/>
    </w:rPr>
  </w:style>
  <w:style w:type="character" w:styleId="CommentReference">
    <w:name w:val="annotation reference"/>
    <w:uiPriority w:val="99"/>
    <w:semiHidden/>
    <w:locked/>
    <w:rsid w:val="00B6323F"/>
    <w:rPr>
      <w:rFonts w:cs="Times New Roman"/>
      <w:sz w:val="16"/>
    </w:rPr>
  </w:style>
  <w:style w:type="paragraph" w:styleId="Revision">
    <w:name w:val="Revision"/>
    <w:hidden/>
    <w:uiPriority w:val="99"/>
    <w:semiHidden/>
    <w:rsid w:val="003A1906"/>
    <w:rPr>
      <w:sz w:val="22"/>
      <w:szCs w:val="22"/>
      <w:lang w:val="es-ES_tradnl" w:eastAsia="en-US"/>
    </w:rPr>
  </w:style>
  <w:style w:type="paragraph" w:customStyle="1" w:styleId="Codigo">
    <w:name w:val="Codigo"/>
    <w:basedOn w:val="Normal"/>
    <w:uiPriority w:val="99"/>
    <w:rsid w:val="000E1289"/>
    <w:pPr>
      <w:pBdr>
        <w:top w:val="dashed" w:sz="4" w:space="1" w:color="990000"/>
        <w:left w:val="dashed" w:sz="4" w:space="4" w:color="990000"/>
        <w:bottom w:val="dashed" w:sz="4" w:space="1" w:color="990000"/>
        <w:right w:val="dashed" w:sz="4" w:space="4" w:color="990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</w:pPr>
    <w:rPr>
      <w:rFonts w:ascii="Courier New" w:hAnsi="Courier New"/>
      <w:sz w:val="18"/>
    </w:rPr>
  </w:style>
  <w:style w:type="character" w:styleId="FollowedHyperlink">
    <w:name w:val="FollowedHyperlink"/>
    <w:uiPriority w:val="99"/>
    <w:semiHidden/>
    <w:rsid w:val="005B346F"/>
    <w:rPr>
      <w:rFonts w:cs="Times New Roman"/>
      <w:color w:val="800080"/>
      <w:u w:val="single"/>
    </w:rPr>
  </w:style>
  <w:style w:type="table" w:styleId="LightList-Accent6">
    <w:name w:val="Light List Accent 6"/>
    <w:basedOn w:val="TableNormal"/>
    <w:uiPriority w:val="99"/>
    <w:locked/>
    <w:rsid w:val="000E1289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5B346F"/>
    <w:pPr>
      <w:ind w:left="720"/>
    </w:pPr>
  </w:style>
  <w:style w:type="paragraph" w:styleId="NoSpacing">
    <w:name w:val="No Spacing"/>
    <w:uiPriority w:val="99"/>
    <w:semiHidden/>
    <w:qFormat/>
    <w:rsid w:val="009B6680"/>
    <w:pPr>
      <w:contextualSpacing/>
    </w:pPr>
    <w:rPr>
      <w:sz w:val="22"/>
      <w:szCs w:val="22"/>
      <w:lang w:val="es-ES_tradnl" w:eastAsia="en-US"/>
    </w:rPr>
  </w:style>
  <w:style w:type="character" w:customStyle="1" w:styleId="Small">
    <w:name w:val="Small"/>
    <w:uiPriority w:val="99"/>
    <w:rsid w:val="000E1289"/>
    <w:rPr>
      <w:rFonts w:ascii="Arial" w:hAnsi="Arial" w:cs="Times New Roman"/>
      <w:sz w:val="18"/>
    </w:rPr>
  </w:style>
  <w:style w:type="numbering" w:customStyle="1" w:styleId="Punteo">
    <w:name w:val="Punteo"/>
    <w:rsid w:val="000E1289"/>
    <w:pPr>
      <w:numPr>
        <w:numId w:val="1"/>
      </w:numPr>
    </w:pPr>
  </w:style>
  <w:style w:type="paragraph" w:customStyle="1" w:styleId="Title3">
    <w:name w:val="Title 3"/>
    <w:basedOn w:val="Normal"/>
    <w:next w:val="Normal"/>
    <w:link w:val="Title3Char"/>
    <w:rsid w:val="000E1289"/>
    <w:pPr>
      <w:spacing w:after="0" w:line="240" w:lineRule="auto"/>
      <w:jc w:val="center"/>
    </w:pPr>
    <w:rPr>
      <w:rFonts w:ascii="BauerBodni BT" w:eastAsia="Times New Roman" w:hAnsi="BauerBodni BT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1289"/>
    <w:pPr>
      <w:spacing w:after="120" w:line="240" w:lineRule="auto"/>
      <w:contextualSpacing w:val="0"/>
    </w:pPr>
    <w:rPr>
      <w:b/>
      <w:bCs/>
      <w:color w:val="990000"/>
      <w:sz w:val="16"/>
      <w:szCs w:val="18"/>
    </w:rPr>
  </w:style>
  <w:style w:type="numbering" w:customStyle="1" w:styleId="Listbyheaders">
    <w:name w:val="List by headers"/>
    <w:uiPriority w:val="99"/>
    <w:rsid w:val="000E1289"/>
    <w:pPr>
      <w:numPr>
        <w:numId w:val="4"/>
      </w:numPr>
    </w:pPr>
  </w:style>
  <w:style w:type="numbering" w:customStyle="1" w:styleId="LetterList">
    <w:name w:val="Letter List"/>
    <w:uiPriority w:val="99"/>
    <w:rsid w:val="000E1289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esources\Templates\CMU%20-%20Sh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B8BB0-2252-4C4A-BCB1-4F960A98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CMU - Short Template.dotx</Template>
  <TotalTime>1631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94</cp:revision>
  <cp:lastPrinted>2011-09-19T03:59:00Z</cp:lastPrinted>
  <dcterms:created xsi:type="dcterms:W3CDTF">2012-01-11T09:34:00Z</dcterms:created>
  <dcterms:modified xsi:type="dcterms:W3CDTF">2013-02-17T22:14:00Z</dcterms:modified>
</cp:coreProperties>
</file>