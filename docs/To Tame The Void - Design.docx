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rsidTr="00C96715">
        <w:trPr>
          <w:trHeight w:val="1985"/>
          <w:jc w:val="center"/>
        </w:trPr>
        <w:tc>
          <w:tcPr>
            <w:tcW w:w="745" w:type="pct"/>
            <w:vMerge w:val="restart"/>
            <w:shd w:val="clear" w:color="auto" w:fill="990000"/>
            <w:textDirection w:val="btLr"/>
            <w:vAlign w:val="bottom"/>
          </w:tcPr>
          <w:p w:rsidR="00EE749E" w:rsidRPr="004A1C22" w:rsidRDefault="00EE749E" w:rsidP="00E707D9">
            <w:pPr>
              <w:pStyle w:val="Title3"/>
            </w:pPr>
            <w:r>
              <w:t xml:space="preserve">   </w:t>
            </w:r>
          </w:p>
        </w:tc>
        <w:tc>
          <w:tcPr>
            <w:tcW w:w="313" w:type="pct"/>
            <w:vMerge w:val="restart"/>
            <w:shd w:val="clear" w:color="auto" w:fill="auto"/>
            <w:textDirection w:val="btLr"/>
            <w:vAlign w:val="bottom"/>
          </w:tcPr>
          <w:p w:rsidR="00EE749E" w:rsidRPr="00E41ED8" w:rsidRDefault="00EE749E" w:rsidP="00E707D9">
            <w:pPr>
              <w:pStyle w:val="Title"/>
            </w:pPr>
            <w:r>
              <w:t xml:space="preserve"> </w:t>
            </w:r>
          </w:p>
        </w:tc>
        <w:tc>
          <w:tcPr>
            <w:tcW w:w="3733" w:type="pct"/>
            <w:vAlign w:val="center"/>
          </w:tcPr>
          <w:p w:rsidR="00EE749E" w:rsidRPr="00F32194" w:rsidRDefault="00EE749E" w:rsidP="0072374B">
            <w:pPr>
              <w:pStyle w:val="Title"/>
            </w:pPr>
          </w:p>
        </w:tc>
        <w:tc>
          <w:tcPr>
            <w:tcW w:w="209" w:type="pct"/>
            <w:vAlign w:val="center"/>
          </w:tcPr>
          <w:p w:rsidR="00EE749E" w:rsidRPr="00F32194" w:rsidRDefault="00EE749E" w:rsidP="0072374B">
            <w:pPr>
              <w:pStyle w:val="Title"/>
            </w:pPr>
          </w:p>
        </w:tc>
      </w:tr>
      <w:tr w:rsidR="00EE749E" w:rsidRPr="00F32194" w:rsidTr="008A7451">
        <w:trPr>
          <w:trHeight w:val="9788"/>
          <w:jc w:val="center"/>
        </w:trPr>
        <w:tc>
          <w:tcPr>
            <w:tcW w:w="745" w:type="pct"/>
            <w:vMerge/>
          </w:tcPr>
          <w:p w:rsidR="00EE749E" w:rsidRPr="00F32194" w:rsidRDefault="00EE749E" w:rsidP="0072374B">
            <w:pPr>
              <w:pStyle w:val="Subtitle"/>
            </w:pPr>
          </w:p>
        </w:tc>
        <w:tc>
          <w:tcPr>
            <w:tcW w:w="313" w:type="pct"/>
            <w:vMerge/>
            <w:shd w:val="clear" w:color="auto" w:fill="auto"/>
          </w:tcPr>
          <w:p w:rsidR="00EE749E" w:rsidRPr="00F32194" w:rsidRDefault="00EE749E" w:rsidP="0072374B">
            <w:pPr>
              <w:pStyle w:val="Subtitle"/>
            </w:pPr>
          </w:p>
        </w:tc>
        <w:tc>
          <w:tcPr>
            <w:tcW w:w="3733" w:type="pct"/>
          </w:tcPr>
          <w:p w:rsidR="00C96715" w:rsidRDefault="00613510" w:rsidP="002D10C3">
            <w:pPr>
              <w:pStyle w:val="Title0"/>
            </w:pPr>
            <w:r>
              <w:t>To Tame The Void</w:t>
            </w:r>
          </w:p>
          <w:p w:rsidR="00962A1E" w:rsidRDefault="00C96715" w:rsidP="00C96715">
            <w:pPr>
              <w:pStyle w:val="Subtitle"/>
            </w:pPr>
            <w:r>
              <w:t>Design Document</w:t>
            </w:r>
          </w:p>
          <w:p w:rsidR="00C96715" w:rsidRDefault="00C96715" w:rsidP="002D10C3">
            <w:pPr>
              <w:pStyle w:val="Title0"/>
            </w:pPr>
          </w:p>
          <w:p w:rsidR="00962A1E" w:rsidRDefault="00962A1E" w:rsidP="002D10C3">
            <w:pPr>
              <w:pStyle w:val="Title0"/>
            </w:pPr>
          </w:p>
          <w:p w:rsidR="00EE749E" w:rsidRPr="00962A1E" w:rsidRDefault="00EE749E" w:rsidP="00962A1E">
            <w:r w:rsidRPr="00962A1E">
              <w:t xml:space="preserve">     </w:t>
            </w:r>
          </w:p>
          <w:p w:rsidR="00EE749E" w:rsidRPr="001C322A" w:rsidRDefault="00EE749E" w:rsidP="0072374B"/>
          <w:p w:rsidR="00EE749E" w:rsidRPr="00F32194" w:rsidRDefault="00EE749E" w:rsidP="0072374B">
            <w:pPr>
              <w:pStyle w:val="Subtitle"/>
            </w:pPr>
          </w:p>
        </w:tc>
        <w:tc>
          <w:tcPr>
            <w:tcW w:w="209" w:type="pct"/>
          </w:tcPr>
          <w:p w:rsidR="00EE749E" w:rsidRPr="00F32194" w:rsidRDefault="00EE749E" w:rsidP="0072374B">
            <w:pPr>
              <w:pStyle w:val="Subtitle"/>
            </w:pPr>
          </w:p>
        </w:tc>
      </w:tr>
      <w:tr w:rsidR="00A37785" w:rsidRPr="00F32194" w:rsidTr="00C96715">
        <w:trPr>
          <w:trHeight w:val="2511"/>
          <w:jc w:val="center"/>
        </w:trPr>
        <w:tc>
          <w:tcPr>
            <w:tcW w:w="745" w:type="pct"/>
            <w:vMerge/>
          </w:tcPr>
          <w:p w:rsidR="00A37785" w:rsidRPr="00F32194" w:rsidRDefault="00A37785" w:rsidP="0072374B">
            <w:pPr>
              <w:pStyle w:val="Subtitle"/>
            </w:pPr>
          </w:p>
        </w:tc>
        <w:tc>
          <w:tcPr>
            <w:tcW w:w="313" w:type="pct"/>
            <w:vMerge/>
            <w:shd w:val="clear" w:color="auto" w:fill="auto"/>
          </w:tcPr>
          <w:p w:rsidR="00A37785" w:rsidRPr="00F32194" w:rsidRDefault="00A37785" w:rsidP="0072374B">
            <w:pPr>
              <w:pStyle w:val="Subtitle"/>
            </w:pPr>
          </w:p>
        </w:tc>
        <w:tc>
          <w:tcPr>
            <w:tcW w:w="3733" w:type="pct"/>
          </w:tcPr>
          <w:p w:rsidR="00A37785" w:rsidRDefault="00A37785" w:rsidP="0072374B">
            <w:pPr>
              <w:pStyle w:val="Subtitle"/>
            </w:pPr>
          </w:p>
        </w:tc>
        <w:tc>
          <w:tcPr>
            <w:tcW w:w="209" w:type="pct"/>
          </w:tcPr>
          <w:p w:rsidR="00A37785" w:rsidRPr="001C322A" w:rsidRDefault="00A37785" w:rsidP="0072374B"/>
        </w:tc>
      </w:tr>
    </w:tbl>
    <w:p w:rsidR="00A37785" w:rsidRPr="00EE749E" w:rsidRDefault="00A37785" w:rsidP="00EE749E">
      <w:pPr>
        <w:sectPr w:rsidR="00A37785" w:rsidRPr="00EE749E" w:rsidSect="00A37785">
          <w:footerReference w:type="default" r:id="rId8"/>
          <w:type w:val="continuous"/>
          <w:pgSz w:w="12240" w:h="15840" w:code="1"/>
          <w:pgMar w:top="720" w:right="720" w:bottom="720" w:left="720" w:header="706" w:footer="706" w:gutter="0"/>
          <w:cols w:space="708"/>
          <w:titlePg/>
          <w:docGrid w:linePitch="360"/>
        </w:sectPr>
      </w:pPr>
    </w:p>
    <w:p w:rsidR="00613510" w:rsidRDefault="00613510" w:rsidP="00613510">
      <w:pPr>
        <w:pStyle w:val="Heading1"/>
        <w:numPr>
          <w:ilvl w:val="0"/>
          <w:numId w:val="2"/>
        </w:numPr>
        <w:rPr>
          <w:rStyle w:val="Emphasis"/>
        </w:rPr>
      </w:pPr>
      <w:bookmarkStart w:id="0" w:name="_Toc355415430"/>
      <w:r>
        <w:rPr>
          <w:rStyle w:val="Emphasis"/>
        </w:rPr>
        <w:lastRenderedPageBreak/>
        <w:t>Table of contents</w:t>
      </w:r>
      <w:bookmarkEnd w:id="0"/>
    </w:p>
    <w:p w:rsidR="00F91DDC"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55415430" w:history="1">
        <w:r w:rsidR="00F91DDC" w:rsidRPr="008255D2">
          <w:rPr>
            <w:rStyle w:val="Hyperlink"/>
            <w:i/>
            <w:noProof/>
          </w:rPr>
          <w:t>I. Table of contents</w:t>
        </w:r>
        <w:r w:rsidR="00F91DDC">
          <w:rPr>
            <w:noProof/>
            <w:webHidden/>
          </w:rPr>
          <w:tab/>
        </w:r>
        <w:r w:rsidR="00F91DDC">
          <w:rPr>
            <w:noProof/>
            <w:webHidden/>
          </w:rPr>
          <w:fldChar w:fldCharType="begin"/>
        </w:r>
        <w:r w:rsidR="00F91DDC">
          <w:rPr>
            <w:noProof/>
            <w:webHidden/>
          </w:rPr>
          <w:instrText xml:space="preserve"> PAGEREF _Toc355415430 \h </w:instrText>
        </w:r>
        <w:r w:rsidR="00F91DDC">
          <w:rPr>
            <w:noProof/>
            <w:webHidden/>
          </w:rPr>
        </w:r>
        <w:r w:rsidR="00F91DDC">
          <w:rPr>
            <w:noProof/>
            <w:webHidden/>
          </w:rPr>
          <w:fldChar w:fldCharType="separate"/>
        </w:r>
        <w:r w:rsidR="00F91DDC">
          <w:rPr>
            <w:noProof/>
            <w:webHidden/>
          </w:rPr>
          <w:t>2</w:t>
        </w:r>
        <w:r w:rsidR="00F91DDC">
          <w:rPr>
            <w:noProof/>
            <w:webHidden/>
          </w:rPr>
          <w:fldChar w:fldCharType="end"/>
        </w:r>
      </w:hyperlink>
    </w:p>
    <w:p w:rsidR="00F91DDC" w:rsidRDefault="00022671">
      <w:pPr>
        <w:pStyle w:val="TOC1"/>
        <w:rPr>
          <w:rFonts w:asciiTheme="minorHAnsi" w:hAnsiTheme="minorHAnsi" w:cstheme="minorBidi"/>
          <w:b w:val="0"/>
          <w:noProof/>
          <w:color w:val="auto"/>
        </w:rPr>
      </w:pPr>
      <w:hyperlink w:anchor="_Toc355415431" w:history="1">
        <w:r w:rsidR="00F91DDC" w:rsidRPr="008255D2">
          <w:rPr>
            <w:rStyle w:val="Hyperlink"/>
            <w:noProof/>
          </w:rPr>
          <w:t>II. General</w:t>
        </w:r>
        <w:r w:rsidR="00F91DDC">
          <w:rPr>
            <w:noProof/>
            <w:webHidden/>
          </w:rPr>
          <w:tab/>
        </w:r>
        <w:r w:rsidR="00F91DDC">
          <w:rPr>
            <w:noProof/>
            <w:webHidden/>
          </w:rPr>
          <w:fldChar w:fldCharType="begin"/>
        </w:r>
        <w:r w:rsidR="00F91DDC">
          <w:rPr>
            <w:noProof/>
            <w:webHidden/>
          </w:rPr>
          <w:instrText xml:space="preserve"> PAGEREF _Toc355415431 \h </w:instrText>
        </w:r>
        <w:r w:rsidR="00F91DDC">
          <w:rPr>
            <w:noProof/>
            <w:webHidden/>
          </w:rPr>
        </w:r>
        <w:r w:rsidR="00F91DDC">
          <w:rPr>
            <w:noProof/>
            <w:webHidden/>
          </w:rPr>
          <w:fldChar w:fldCharType="separate"/>
        </w:r>
        <w:r w:rsidR="00F91DDC">
          <w:rPr>
            <w:noProof/>
            <w:webHidden/>
          </w:rPr>
          <w:t>4</w:t>
        </w:r>
        <w:r w:rsidR="00F91DDC">
          <w:rPr>
            <w:noProof/>
            <w:webHidden/>
          </w:rPr>
          <w:fldChar w:fldCharType="end"/>
        </w:r>
      </w:hyperlink>
    </w:p>
    <w:p w:rsidR="00F91DDC" w:rsidRDefault="00022671">
      <w:pPr>
        <w:pStyle w:val="TOC2"/>
        <w:framePr w:wrap="around"/>
        <w:rPr>
          <w:rFonts w:asciiTheme="minorHAnsi" w:hAnsiTheme="minorHAnsi" w:cstheme="minorBidi"/>
        </w:rPr>
      </w:pPr>
      <w:hyperlink w:anchor="_Toc355415432" w:history="1">
        <w:r w:rsidR="00F91DDC" w:rsidRPr="008255D2">
          <w:rPr>
            <w:rStyle w:val="Hyperlink"/>
          </w:rPr>
          <w:t>1. General Description</w:t>
        </w:r>
        <w:r w:rsidR="00F91DDC">
          <w:rPr>
            <w:webHidden/>
          </w:rPr>
          <w:tab/>
        </w:r>
        <w:r w:rsidR="00F91DDC">
          <w:rPr>
            <w:webHidden/>
          </w:rPr>
          <w:fldChar w:fldCharType="begin"/>
        </w:r>
        <w:r w:rsidR="00F91DDC">
          <w:rPr>
            <w:webHidden/>
          </w:rPr>
          <w:instrText xml:space="preserve"> PAGEREF _Toc355415432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33" w:history="1">
        <w:r w:rsidR="00F91DDC" w:rsidRPr="008255D2">
          <w:rPr>
            <w:rStyle w:val="Hyperlink"/>
          </w:rPr>
          <w:t>2. The Galaxy Map</w:t>
        </w:r>
        <w:r w:rsidR="00F91DDC">
          <w:rPr>
            <w:webHidden/>
          </w:rPr>
          <w:tab/>
        </w:r>
        <w:r w:rsidR="00F91DDC">
          <w:rPr>
            <w:webHidden/>
          </w:rPr>
          <w:fldChar w:fldCharType="begin"/>
        </w:r>
        <w:r w:rsidR="00F91DDC">
          <w:rPr>
            <w:webHidden/>
          </w:rPr>
          <w:instrText xml:space="preserve"> PAGEREF _Toc355415433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34" w:history="1">
        <w:r w:rsidR="00F91DDC" w:rsidRPr="008255D2">
          <w:rPr>
            <w:rStyle w:val="Hyperlink"/>
          </w:rPr>
          <w:t>3. Turns</w:t>
        </w:r>
        <w:r w:rsidR="00F91DDC">
          <w:rPr>
            <w:webHidden/>
          </w:rPr>
          <w:tab/>
        </w:r>
        <w:r w:rsidR="00F91DDC">
          <w:rPr>
            <w:webHidden/>
          </w:rPr>
          <w:fldChar w:fldCharType="begin"/>
        </w:r>
        <w:r w:rsidR="00F91DDC">
          <w:rPr>
            <w:webHidden/>
          </w:rPr>
          <w:instrText xml:space="preserve"> PAGEREF _Toc355415434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022671">
      <w:pPr>
        <w:pStyle w:val="TOC3"/>
        <w:rPr>
          <w:rFonts w:asciiTheme="minorHAnsi" w:hAnsiTheme="minorHAnsi" w:cstheme="minorBidi"/>
        </w:rPr>
      </w:pPr>
      <w:hyperlink w:anchor="_Toc355415435" w:history="1">
        <w:r w:rsidR="00F91DDC" w:rsidRPr="008255D2">
          <w:rPr>
            <w:rStyle w:val="Hyperlink"/>
          </w:rPr>
          <w:t>a. Possible Order</w:t>
        </w:r>
        <w:r w:rsidR="00F91DDC">
          <w:rPr>
            <w:webHidden/>
          </w:rPr>
          <w:tab/>
        </w:r>
        <w:r w:rsidR="00F91DDC">
          <w:rPr>
            <w:webHidden/>
          </w:rPr>
          <w:fldChar w:fldCharType="begin"/>
        </w:r>
        <w:r w:rsidR="00F91DDC">
          <w:rPr>
            <w:webHidden/>
          </w:rPr>
          <w:instrText xml:space="preserve"> PAGEREF _Toc355415435 \h </w:instrText>
        </w:r>
        <w:r w:rsidR="00F91DDC">
          <w:rPr>
            <w:webHidden/>
          </w:rPr>
        </w:r>
        <w:r w:rsidR="00F91DDC">
          <w:rPr>
            <w:webHidden/>
          </w:rPr>
          <w:fldChar w:fldCharType="separate"/>
        </w:r>
        <w:r w:rsidR="00F91DDC">
          <w:rPr>
            <w:webHidden/>
          </w:rPr>
          <w:t>4</w:t>
        </w:r>
        <w:r w:rsidR="00F91DDC">
          <w:rPr>
            <w:webHidden/>
          </w:rPr>
          <w:fldChar w:fldCharType="end"/>
        </w:r>
      </w:hyperlink>
    </w:p>
    <w:p w:rsidR="00F91DDC" w:rsidRDefault="00022671">
      <w:pPr>
        <w:pStyle w:val="TOC3"/>
        <w:rPr>
          <w:rFonts w:asciiTheme="minorHAnsi" w:hAnsiTheme="minorHAnsi" w:cstheme="minorBidi"/>
        </w:rPr>
      </w:pPr>
      <w:hyperlink w:anchor="_Toc355415436" w:history="1">
        <w:r w:rsidR="00F91DDC" w:rsidRPr="008255D2">
          <w:rPr>
            <w:rStyle w:val="Hyperlink"/>
          </w:rPr>
          <w:t>b. Step details</w:t>
        </w:r>
        <w:r w:rsidR="00F91DDC">
          <w:rPr>
            <w:webHidden/>
          </w:rPr>
          <w:tab/>
        </w:r>
        <w:r w:rsidR="00F91DDC">
          <w:rPr>
            <w:webHidden/>
          </w:rPr>
          <w:fldChar w:fldCharType="begin"/>
        </w:r>
        <w:r w:rsidR="00F91DDC">
          <w:rPr>
            <w:webHidden/>
          </w:rPr>
          <w:instrText xml:space="preserve"> PAGEREF _Toc355415436 \h </w:instrText>
        </w:r>
        <w:r w:rsidR="00F91DDC">
          <w:rPr>
            <w:webHidden/>
          </w:rPr>
        </w:r>
        <w:r w:rsidR="00F91DDC">
          <w:rPr>
            <w:webHidden/>
          </w:rPr>
          <w:fldChar w:fldCharType="separate"/>
        </w:r>
        <w:r w:rsidR="00F91DDC">
          <w:rPr>
            <w:webHidden/>
          </w:rPr>
          <w:t>5</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37" w:history="1">
        <w:r w:rsidR="00F91DDC" w:rsidRPr="008255D2">
          <w:rPr>
            <w:rStyle w:val="Hyperlink"/>
          </w:rPr>
          <w:t>4. Wining Conditions</w:t>
        </w:r>
        <w:r w:rsidR="00F91DDC">
          <w:rPr>
            <w:webHidden/>
          </w:rPr>
          <w:tab/>
        </w:r>
        <w:r w:rsidR="00F91DDC">
          <w:rPr>
            <w:webHidden/>
          </w:rPr>
          <w:fldChar w:fldCharType="begin"/>
        </w:r>
        <w:r w:rsidR="00F91DDC">
          <w:rPr>
            <w:webHidden/>
          </w:rPr>
          <w:instrText xml:space="preserve"> PAGEREF _Toc355415437 \h </w:instrText>
        </w:r>
        <w:r w:rsidR="00F91DDC">
          <w:rPr>
            <w:webHidden/>
          </w:rPr>
        </w:r>
        <w:r w:rsidR="00F91DDC">
          <w:rPr>
            <w:webHidden/>
          </w:rPr>
          <w:fldChar w:fldCharType="separate"/>
        </w:r>
        <w:r w:rsidR="00F91DDC">
          <w:rPr>
            <w:webHidden/>
          </w:rPr>
          <w:t>6</w:t>
        </w:r>
        <w:r w:rsidR="00F91DDC">
          <w:rPr>
            <w:webHidden/>
          </w:rPr>
          <w:fldChar w:fldCharType="end"/>
        </w:r>
      </w:hyperlink>
    </w:p>
    <w:p w:rsidR="00F91DDC" w:rsidRDefault="00022671">
      <w:pPr>
        <w:pStyle w:val="TOC1"/>
        <w:rPr>
          <w:rFonts w:asciiTheme="minorHAnsi" w:hAnsiTheme="minorHAnsi" w:cstheme="minorBidi"/>
          <w:b w:val="0"/>
          <w:noProof/>
          <w:color w:val="auto"/>
        </w:rPr>
      </w:pPr>
      <w:hyperlink w:anchor="_Toc355415438" w:history="1">
        <w:r w:rsidR="00F91DDC" w:rsidRPr="008255D2">
          <w:rPr>
            <w:rStyle w:val="Hyperlink"/>
            <w:noProof/>
          </w:rPr>
          <w:t>III. Game Modules</w:t>
        </w:r>
        <w:r w:rsidR="00F91DDC">
          <w:rPr>
            <w:noProof/>
            <w:webHidden/>
          </w:rPr>
          <w:tab/>
        </w:r>
        <w:r w:rsidR="00F91DDC">
          <w:rPr>
            <w:noProof/>
            <w:webHidden/>
          </w:rPr>
          <w:fldChar w:fldCharType="begin"/>
        </w:r>
        <w:r w:rsidR="00F91DDC">
          <w:rPr>
            <w:noProof/>
            <w:webHidden/>
          </w:rPr>
          <w:instrText xml:space="preserve"> PAGEREF _Toc355415438 \h </w:instrText>
        </w:r>
        <w:r w:rsidR="00F91DDC">
          <w:rPr>
            <w:noProof/>
            <w:webHidden/>
          </w:rPr>
        </w:r>
        <w:r w:rsidR="00F91DDC">
          <w:rPr>
            <w:noProof/>
            <w:webHidden/>
          </w:rPr>
          <w:fldChar w:fldCharType="separate"/>
        </w:r>
        <w:r w:rsidR="00F91DDC">
          <w:rPr>
            <w:noProof/>
            <w:webHidden/>
          </w:rPr>
          <w:t>7</w:t>
        </w:r>
        <w:r w:rsidR="00F91DDC">
          <w:rPr>
            <w:noProof/>
            <w:webHidden/>
          </w:rPr>
          <w:fldChar w:fldCharType="end"/>
        </w:r>
      </w:hyperlink>
    </w:p>
    <w:p w:rsidR="00F91DDC" w:rsidRDefault="00022671">
      <w:pPr>
        <w:pStyle w:val="TOC1"/>
        <w:rPr>
          <w:rFonts w:asciiTheme="minorHAnsi" w:hAnsiTheme="minorHAnsi" w:cstheme="minorBidi"/>
          <w:b w:val="0"/>
          <w:noProof/>
          <w:color w:val="auto"/>
        </w:rPr>
      </w:pPr>
      <w:hyperlink w:anchor="_Toc355415439" w:history="1">
        <w:r w:rsidR="00F91DDC" w:rsidRPr="008255D2">
          <w:rPr>
            <w:rStyle w:val="Hyperlink"/>
            <w:noProof/>
          </w:rPr>
          <w:t>IV. Empires</w:t>
        </w:r>
        <w:r w:rsidR="00F91DDC">
          <w:rPr>
            <w:noProof/>
            <w:webHidden/>
          </w:rPr>
          <w:tab/>
        </w:r>
        <w:r w:rsidR="00F91DDC">
          <w:rPr>
            <w:noProof/>
            <w:webHidden/>
          </w:rPr>
          <w:fldChar w:fldCharType="begin"/>
        </w:r>
        <w:r w:rsidR="00F91DDC">
          <w:rPr>
            <w:noProof/>
            <w:webHidden/>
          </w:rPr>
          <w:instrText xml:space="preserve"> PAGEREF _Toc355415439 \h </w:instrText>
        </w:r>
        <w:r w:rsidR="00F91DDC">
          <w:rPr>
            <w:noProof/>
            <w:webHidden/>
          </w:rPr>
        </w:r>
        <w:r w:rsidR="00F91DDC">
          <w:rPr>
            <w:noProof/>
            <w:webHidden/>
          </w:rPr>
          <w:fldChar w:fldCharType="separate"/>
        </w:r>
        <w:r w:rsidR="00F91DDC">
          <w:rPr>
            <w:noProof/>
            <w:webHidden/>
          </w:rPr>
          <w:t>9</w:t>
        </w:r>
        <w:r w:rsidR="00F91DDC">
          <w:rPr>
            <w:noProof/>
            <w:webHidden/>
          </w:rPr>
          <w:fldChar w:fldCharType="end"/>
        </w:r>
      </w:hyperlink>
    </w:p>
    <w:p w:rsidR="00F91DDC" w:rsidRDefault="00022671">
      <w:pPr>
        <w:pStyle w:val="TOC1"/>
        <w:rPr>
          <w:rFonts w:asciiTheme="minorHAnsi" w:hAnsiTheme="minorHAnsi" w:cstheme="minorBidi"/>
          <w:b w:val="0"/>
          <w:noProof/>
          <w:color w:val="auto"/>
        </w:rPr>
      </w:pPr>
      <w:hyperlink w:anchor="_Toc355415440" w:history="1">
        <w:r w:rsidR="00F91DDC" w:rsidRPr="008255D2">
          <w:rPr>
            <w:rStyle w:val="Hyperlink"/>
            <w:noProof/>
          </w:rPr>
          <w:t>V. Game Units</w:t>
        </w:r>
        <w:r w:rsidR="00F91DDC">
          <w:rPr>
            <w:noProof/>
            <w:webHidden/>
          </w:rPr>
          <w:tab/>
        </w:r>
        <w:r w:rsidR="00F91DDC">
          <w:rPr>
            <w:noProof/>
            <w:webHidden/>
          </w:rPr>
          <w:fldChar w:fldCharType="begin"/>
        </w:r>
        <w:r w:rsidR="00F91DDC">
          <w:rPr>
            <w:noProof/>
            <w:webHidden/>
          </w:rPr>
          <w:instrText xml:space="preserve"> PAGEREF _Toc355415440 \h </w:instrText>
        </w:r>
        <w:r w:rsidR="00F91DDC">
          <w:rPr>
            <w:noProof/>
            <w:webHidden/>
          </w:rPr>
        </w:r>
        <w:r w:rsidR="00F91DDC">
          <w:rPr>
            <w:noProof/>
            <w:webHidden/>
          </w:rPr>
          <w:fldChar w:fldCharType="separate"/>
        </w:r>
        <w:r w:rsidR="00F91DDC">
          <w:rPr>
            <w:noProof/>
            <w:webHidden/>
          </w:rPr>
          <w:t>10</w:t>
        </w:r>
        <w:r w:rsidR="00F91DDC">
          <w:rPr>
            <w:noProof/>
            <w:webHidden/>
          </w:rPr>
          <w:fldChar w:fldCharType="end"/>
        </w:r>
      </w:hyperlink>
    </w:p>
    <w:p w:rsidR="00F91DDC" w:rsidRDefault="00022671">
      <w:pPr>
        <w:pStyle w:val="TOC2"/>
        <w:framePr w:wrap="around"/>
        <w:rPr>
          <w:rFonts w:asciiTheme="minorHAnsi" w:hAnsiTheme="minorHAnsi" w:cstheme="minorBidi"/>
        </w:rPr>
      </w:pPr>
      <w:hyperlink w:anchor="_Toc355415441" w:history="1">
        <w:r w:rsidR="00F91DDC" w:rsidRPr="008255D2">
          <w:rPr>
            <w:rStyle w:val="Hyperlink"/>
          </w:rPr>
          <w:t>1. Imperial Headquarters (IH)</w:t>
        </w:r>
        <w:r w:rsidR="00F91DDC">
          <w:rPr>
            <w:webHidden/>
          </w:rPr>
          <w:tab/>
        </w:r>
        <w:r w:rsidR="00F91DDC">
          <w:rPr>
            <w:webHidden/>
          </w:rPr>
          <w:fldChar w:fldCharType="begin"/>
        </w:r>
        <w:r w:rsidR="00F91DDC">
          <w:rPr>
            <w:webHidden/>
          </w:rPr>
          <w:instrText xml:space="preserve"> PAGEREF _Toc355415441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42" w:history="1">
        <w:r w:rsidR="00F91DDC" w:rsidRPr="008255D2">
          <w:rPr>
            <w:rStyle w:val="Hyperlink"/>
          </w:rPr>
          <w:t>2. Task Forces</w:t>
        </w:r>
        <w:r w:rsidR="00F91DDC">
          <w:rPr>
            <w:webHidden/>
          </w:rPr>
          <w:tab/>
        </w:r>
        <w:r w:rsidR="00F91DDC">
          <w:rPr>
            <w:webHidden/>
          </w:rPr>
          <w:fldChar w:fldCharType="begin"/>
        </w:r>
        <w:r w:rsidR="00F91DDC">
          <w:rPr>
            <w:webHidden/>
          </w:rPr>
          <w:instrText xml:space="preserve"> PAGEREF _Toc355415442 \h </w:instrText>
        </w:r>
        <w:r w:rsidR="00F91DDC">
          <w:rPr>
            <w:webHidden/>
          </w:rPr>
        </w:r>
        <w:r w:rsidR="00F91DDC">
          <w:rPr>
            <w:webHidden/>
          </w:rPr>
          <w:fldChar w:fldCharType="separate"/>
        </w:r>
        <w:r w:rsidR="00F91DDC">
          <w:rPr>
            <w:webHidden/>
          </w:rPr>
          <w:t>10</w:t>
        </w:r>
        <w:r w:rsidR="00F91DDC">
          <w:rPr>
            <w:webHidden/>
          </w:rPr>
          <w:fldChar w:fldCharType="end"/>
        </w:r>
      </w:hyperlink>
    </w:p>
    <w:p w:rsidR="00F91DDC" w:rsidRDefault="00022671">
      <w:pPr>
        <w:pStyle w:val="TOC3"/>
        <w:rPr>
          <w:rFonts w:asciiTheme="minorHAnsi" w:hAnsiTheme="minorHAnsi" w:cstheme="minorBidi"/>
        </w:rPr>
      </w:pPr>
      <w:hyperlink w:anchor="_Toc355415443" w:history="1">
        <w:r w:rsidR="00F91DDC" w:rsidRPr="008255D2">
          <w:rPr>
            <w:rStyle w:val="Hyperlink"/>
          </w:rPr>
          <w:t>a. Manipulation</w:t>
        </w:r>
        <w:r w:rsidR="00F91DDC">
          <w:rPr>
            <w:webHidden/>
          </w:rPr>
          <w:tab/>
        </w:r>
        <w:r w:rsidR="00F91DDC">
          <w:rPr>
            <w:webHidden/>
          </w:rPr>
          <w:fldChar w:fldCharType="begin"/>
        </w:r>
        <w:r w:rsidR="00F91DDC">
          <w:rPr>
            <w:webHidden/>
          </w:rPr>
          <w:instrText xml:space="preserve"> PAGEREF _Toc355415443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022671">
      <w:pPr>
        <w:pStyle w:val="TOC3"/>
        <w:rPr>
          <w:rFonts w:asciiTheme="minorHAnsi" w:hAnsiTheme="minorHAnsi" w:cstheme="minorBidi"/>
        </w:rPr>
      </w:pPr>
      <w:hyperlink w:anchor="_Toc355415444" w:history="1">
        <w:r w:rsidR="00F91DDC" w:rsidRPr="008255D2">
          <w:rPr>
            <w:rStyle w:val="Hyperlink"/>
          </w:rPr>
          <w:t>b. Movement</w:t>
        </w:r>
        <w:r w:rsidR="00F91DDC">
          <w:rPr>
            <w:webHidden/>
          </w:rPr>
          <w:tab/>
        </w:r>
        <w:r w:rsidR="00F91DDC">
          <w:rPr>
            <w:webHidden/>
          </w:rPr>
          <w:fldChar w:fldCharType="begin"/>
        </w:r>
        <w:r w:rsidR="00F91DDC">
          <w:rPr>
            <w:webHidden/>
          </w:rPr>
          <w:instrText xml:space="preserve"> PAGEREF _Toc355415444 \h </w:instrText>
        </w:r>
        <w:r w:rsidR="00F91DDC">
          <w:rPr>
            <w:webHidden/>
          </w:rPr>
        </w:r>
        <w:r w:rsidR="00F91DDC">
          <w:rPr>
            <w:webHidden/>
          </w:rPr>
          <w:fldChar w:fldCharType="separate"/>
        </w:r>
        <w:r w:rsidR="00F91DDC">
          <w:rPr>
            <w:webHidden/>
          </w:rPr>
          <w:t>11</w:t>
        </w:r>
        <w:r w:rsidR="00F91DDC">
          <w:rPr>
            <w:webHidden/>
          </w:rPr>
          <w:fldChar w:fldCharType="end"/>
        </w:r>
      </w:hyperlink>
    </w:p>
    <w:p w:rsidR="00F91DDC" w:rsidRDefault="00022671">
      <w:pPr>
        <w:pStyle w:val="TOC1"/>
        <w:rPr>
          <w:rFonts w:asciiTheme="minorHAnsi" w:hAnsiTheme="minorHAnsi" w:cstheme="minorBidi"/>
          <w:b w:val="0"/>
          <w:noProof/>
          <w:color w:val="auto"/>
        </w:rPr>
      </w:pPr>
      <w:hyperlink w:anchor="_Toc355415445" w:history="1">
        <w:r w:rsidR="00F91DDC" w:rsidRPr="008255D2">
          <w:rPr>
            <w:rStyle w:val="Hyperlink"/>
            <w:noProof/>
          </w:rPr>
          <w:t>VI. Minimum Modules</w:t>
        </w:r>
        <w:r w:rsidR="00F91DDC">
          <w:rPr>
            <w:noProof/>
            <w:webHidden/>
          </w:rPr>
          <w:tab/>
        </w:r>
        <w:r w:rsidR="00F91DDC">
          <w:rPr>
            <w:noProof/>
            <w:webHidden/>
          </w:rPr>
          <w:fldChar w:fldCharType="begin"/>
        </w:r>
        <w:r w:rsidR="00F91DDC">
          <w:rPr>
            <w:noProof/>
            <w:webHidden/>
          </w:rPr>
          <w:instrText xml:space="preserve"> PAGEREF _Toc355415445 \h </w:instrText>
        </w:r>
        <w:r w:rsidR="00F91DDC">
          <w:rPr>
            <w:noProof/>
            <w:webHidden/>
          </w:rPr>
        </w:r>
        <w:r w:rsidR="00F91DDC">
          <w:rPr>
            <w:noProof/>
            <w:webHidden/>
          </w:rPr>
          <w:fldChar w:fldCharType="separate"/>
        </w:r>
        <w:r w:rsidR="00F91DDC">
          <w:rPr>
            <w:noProof/>
            <w:webHidden/>
          </w:rPr>
          <w:t>13</w:t>
        </w:r>
        <w:r w:rsidR="00F91DDC">
          <w:rPr>
            <w:noProof/>
            <w:webHidden/>
          </w:rPr>
          <w:fldChar w:fldCharType="end"/>
        </w:r>
      </w:hyperlink>
    </w:p>
    <w:p w:rsidR="00F91DDC" w:rsidRDefault="00022671">
      <w:pPr>
        <w:pStyle w:val="TOC2"/>
        <w:framePr w:wrap="around"/>
        <w:rPr>
          <w:rFonts w:asciiTheme="minorHAnsi" w:hAnsiTheme="minorHAnsi" w:cstheme="minorBidi"/>
        </w:rPr>
      </w:pPr>
      <w:hyperlink w:anchor="_Toc355415446" w:history="1">
        <w:r w:rsidR="00F91DDC" w:rsidRPr="008255D2">
          <w:rPr>
            <w:rStyle w:val="Hyperlink"/>
          </w:rPr>
          <w:t>1. Resources and Production</w:t>
        </w:r>
        <w:r w:rsidR="00F91DDC">
          <w:rPr>
            <w:webHidden/>
          </w:rPr>
          <w:tab/>
        </w:r>
        <w:r w:rsidR="00F91DDC">
          <w:rPr>
            <w:webHidden/>
          </w:rPr>
          <w:fldChar w:fldCharType="begin"/>
        </w:r>
        <w:r w:rsidR="00F91DDC">
          <w:rPr>
            <w:webHidden/>
          </w:rPr>
          <w:instrText xml:space="preserve"> PAGEREF _Toc355415446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022671">
      <w:pPr>
        <w:pStyle w:val="TOC3"/>
        <w:rPr>
          <w:rFonts w:asciiTheme="minorHAnsi" w:hAnsiTheme="minorHAnsi" w:cstheme="minorBidi"/>
        </w:rPr>
      </w:pPr>
      <w:hyperlink w:anchor="_Toc355415447" w:history="1">
        <w:r w:rsidR="00F91DDC" w:rsidRPr="008255D2">
          <w:rPr>
            <w:rStyle w:val="Hyperlink"/>
          </w:rPr>
          <w:t>a. Stars Systems</w:t>
        </w:r>
        <w:r w:rsidR="00F91DDC">
          <w:rPr>
            <w:webHidden/>
          </w:rPr>
          <w:tab/>
        </w:r>
        <w:r w:rsidR="00F91DDC">
          <w:rPr>
            <w:webHidden/>
          </w:rPr>
          <w:fldChar w:fldCharType="begin"/>
        </w:r>
        <w:r w:rsidR="00F91DDC">
          <w:rPr>
            <w:webHidden/>
          </w:rPr>
          <w:instrText xml:space="preserve"> PAGEREF _Toc355415447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022671">
      <w:pPr>
        <w:pStyle w:val="TOC3"/>
        <w:rPr>
          <w:rFonts w:asciiTheme="minorHAnsi" w:hAnsiTheme="minorHAnsi" w:cstheme="minorBidi"/>
        </w:rPr>
      </w:pPr>
      <w:hyperlink w:anchor="_Toc355415448" w:history="1">
        <w:r w:rsidR="00F91DDC" w:rsidRPr="008255D2">
          <w:rPr>
            <w:rStyle w:val="Hyperlink"/>
          </w:rPr>
          <w:t>b. Strategic resources</w:t>
        </w:r>
        <w:r w:rsidR="00F91DDC">
          <w:rPr>
            <w:webHidden/>
          </w:rPr>
          <w:tab/>
        </w:r>
        <w:r w:rsidR="00F91DDC">
          <w:rPr>
            <w:webHidden/>
          </w:rPr>
          <w:fldChar w:fldCharType="begin"/>
        </w:r>
        <w:r w:rsidR="00F91DDC">
          <w:rPr>
            <w:webHidden/>
          </w:rPr>
          <w:instrText xml:space="preserve"> PAGEREF _Toc355415448 \h </w:instrText>
        </w:r>
        <w:r w:rsidR="00F91DDC">
          <w:rPr>
            <w:webHidden/>
          </w:rPr>
        </w:r>
        <w:r w:rsidR="00F91DDC">
          <w:rPr>
            <w:webHidden/>
          </w:rPr>
          <w:fldChar w:fldCharType="separate"/>
        </w:r>
        <w:r w:rsidR="00F91DDC">
          <w:rPr>
            <w:webHidden/>
          </w:rPr>
          <w:t>13</w:t>
        </w:r>
        <w:r w:rsidR="00F91DDC">
          <w:rPr>
            <w:webHidden/>
          </w:rPr>
          <w:fldChar w:fldCharType="end"/>
        </w:r>
      </w:hyperlink>
    </w:p>
    <w:p w:rsidR="00F91DDC" w:rsidRDefault="00022671">
      <w:pPr>
        <w:pStyle w:val="TOC3"/>
        <w:rPr>
          <w:rFonts w:asciiTheme="minorHAnsi" w:hAnsiTheme="minorHAnsi" w:cstheme="minorBidi"/>
        </w:rPr>
      </w:pPr>
      <w:hyperlink w:anchor="_Toc355415449" w:history="1">
        <w:r w:rsidR="00F91DDC" w:rsidRPr="008255D2">
          <w:rPr>
            <w:rStyle w:val="Hyperlink"/>
          </w:rPr>
          <w:t>c. Outposts</w:t>
        </w:r>
        <w:r w:rsidR="00F91DDC">
          <w:rPr>
            <w:webHidden/>
          </w:rPr>
          <w:tab/>
        </w:r>
        <w:r w:rsidR="00F91DDC">
          <w:rPr>
            <w:webHidden/>
          </w:rPr>
          <w:fldChar w:fldCharType="begin"/>
        </w:r>
        <w:r w:rsidR="00F91DDC">
          <w:rPr>
            <w:webHidden/>
          </w:rPr>
          <w:instrText xml:space="preserve"> PAGEREF _Toc355415449 \h </w:instrText>
        </w:r>
        <w:r w:rsidR="00F91DDC">
          <w:rPr>
            <w:webHidden/>
          </w:rPr>
        </w:r>
        <w:r w:rsidR="00F91DDC">
          <w:rPr>
            <w:webHidden/>
          </w:rPr>
          <w:fldChar w:fldCharType="separate"/>
        </w:r>
        <w:r w:rsidR="00F91DDC">
          <w:rPr>
            <w:webHidden/>
          </w:rPr>
          <w:t>14</w:t>
        </w:r>
        <w:r w:rsidR="00F91DDC">
          <w:rPr>
            <w:webHidden/>
          </w:rPr>
          <w:fldChar w:fldCharType="end"/>
        </w:r>
      </w:hyperlink>
    </w:p>
    <w:p w:rsidR="00F91DDC" w:rsidRDefault="00022671">
      <w:pPr>
        <w:pStyle w:val="TOC3"/>
        <w:rPr>
          <w:rFonts w:asciiTheme="minorHAnsi" w:hAnsiTheme="minorHAnsi" w:cstheme="minorBidi"/>
        </w:rPr>
      </w:pPr>
      <w:hyperlink w:anchor="_Toc355415450" w:history="1">
        <w:r w:rsidR="00F91DDC" w:rsidRPr="008255D2">
          <w:rPr>
            <w:rStyle w:val="Hyperlink"/>
          </w:rPr>
          <w:t>d. The Reserve</w:t>
        </w:r>
        <w:r w:rsidR="00F91DDC">
          <w:rPr>
            <w:webHidden/>
          </w:rPr>
          <w:tab/>
        </w:r>
        <w:r w:rsidR="00F91DDC">
          <w:rPr>
            <w:webHidden/>
          </w:rPr>
          <w:fldChar w:fldCharType="begin"/>
        </w:r>
        <w:r w:rsidR="00F91DDC">
          <w:rPr>
            <w:webHidden/>
          </w:rPr>
          <w:instrText xml:space="preserve"> PAGEREF _Toc355415450 \h </w:instrText>
        </w:r>
        <w:r w:rsidR="00F91DDC">
          <w:rPr>
            <w:webHidden/>
          </w:rPr>
        </w:r>
        <w:r w:rsidR="00F91DDC">
          <w:rPr>
            <w:webHidden/>
          </w:rPr>
          <w:fldChar w:fldCharType="separate"/>
        </w:r>
        <w:r w:rsidR="00F91DDC">
          <w:rPr>
            <w:webHidden/>
          </w:rPr>
          <w:t>16</w:t>
        </w:r>
        <w:r w:rsidR="00F91DDC">
          <w:rPr>
            <w:webHidden/>
          </w:rPr>
          <w:fldChar w:fldCharType="end"/>
        </w:r>
      </w:hyperlink>
    </w:p>
    <w:p w:rsidR="00F91DDC" w:rsidRDefault="00022671">
      <w:pPr>
        <w:pStyle w:val="TOC3"/>
        <w:rPr>
          <w:rFonts w:asciiTheme="minorHAnsi" w:hAnsiTheme="minorHAnsi" w:cstheme="minorBidi"/>
        </w:rPr>
      </w:pPr>
      <w:hyperlink w:anchor="_Toc355415451" w:history="1">
        <w:r w:rsidR="00F91DDC" w:rsidRPr="008255D2">
          <w:rPr>
            <w:rStyle w:val="Hyperlink"/>
          </w:rPr>
          <w:t>e. Growth Policies</w:t>
        </w:r>
        <w:r w:rsidR="00F91DDC">
          <w:rPr>
            <w:webHidden/>
          </w:rPr>
          <w:tab/>
        </w:r>
        <w:r w:rsidR="00F91DDC">
          <w:rPr>
            <w:webHidden/>
          </w:rPr>
          <w:fldChar w:fldCharType="begin"/>
        </w:r>
        <w:r w:rsidR="00F91DDC">
          <w:rPr>
            <w:webHidden/>
          </w:rPr>
          <w:instrText xml:space="preserve"> PAGEREF _Toc355415451 \h </w:instrText>
        </w:r>
        <w:r w:rsidR="00F91DDC">
          <w:rPr>
            <w:webHidden/>
          </w:rPr>
        </w:r>
        <w:r w:rsidR="00F91DDC">
          <w:rPr>
            <w:webHidden/>
          </w:rPr>
          <w:fldChar w:fldCharType="separate"/>
        </w:r>
        <w:r w:rsidR="00F91DDC">
          <w:rPr>
            <w:webHidden/>
          </w:rPr>
          <w:t>17</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52" w:history="1">
        <w:r w:rsidR="00F91DDC" w:rsidRPr="008255D2">
          <w:rPr>
            <w:rStyle w:val="Hyperlink"/>
          </w:rPr>
          <w:t>2. Expansion and Control</w:t>
        </w:r>
        <w:r w:rsidR="00F91DDC">
          <w:rPr>
            <w:webHidden/>
          </w:rPr>
          <w:tab/>
        </w:r>
        <w:r w:rsidR="00F91DDC">
          <w:rPr>
            <w:webHidden/>
          </w:rPr>
          <w:fldChar w:fldCharType="begin"/>
        </w:r>
        <w:r w:rsidR="00F91DDC">
          <w:rPr>
            <w:webHidden/>
          </w:rPr>
          <w:instrText xml:space="preserve"> PAGEREF _Toc355415452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022671">
      <w:pPr>
        <w:pStyle w:val="TOC3"/>
        <w:rPr>
          <w:rFonts w:asciiTheme="minorHAnsi" w:hAnsiTheme="minorHAnsi" w:cstheme="minorBidi"/>
        </w:rPr>
      </w:pPr>
      <w:hyperlink w:anchor="_Toc355415453" w:history="1">
        <w:r w:rsidR="00F91DDC" w:rsidRPr="008255D2">
          <w:rPr>
            <w:rStyle w:val="Hyperlink"/>
          </w:rPr>
          <w:t>a. Design Criteria</w:t>
        </w:r>
        <w:r w:rsidR="00F91DDC">
          <w:rPr>
            <w:webHidden/>
          </w:rPr>
          <w:tab/>
        </w:r>
        <w:r w:rsidR="00F91DDC">
          <w:rPr>
            <w:webHidden/>
          </w:rPr>
          <w:fldChar w:fldCharType="begin"/>
        </w:r>
        <w:r w:rsidR="00F91DDC">
          <w:rPr>
            <w:webHidden/>
          </w:rPr>
          <w:instrText xml:space="preserve"> PAGEREF _Toc355415453 \h </w:instrText>
        </w:r>
        <w:r w:rsidR="00F91DDC">
          <w:rPr>
            <w:webHidden/>
          </w:rPr>
        </w:r>
        <w:r w:rsidR="00F91DDC">
          <w:rPr>
            <w:webHidden/>
          </w:rPr>
          <w:fldChar w:fldCharType="separate"/>
        </w:r>
        <w:r w:rsidR="00F91DDC">
          <w:rPr>
            <w:webHidden/>
          </w:rPr>
          <w:t>18</w:t>
        </w:r>
        <w:r w:rsidR="00F91DDC">
          <w:rPr>
            <w:webHidden/>
          </w:rPr>
          <w:fldChar w:fldCharType="end"/>
        </w:r>
      </w:hyperlink>
    </w:p>
    <w:p w:rsidR="00F91DDC" w:rsidRDefault="00022671">
      <w:pPr>
        <w:pStyle w:val="TOC3"/>
        <w:rPr>
          <w:rFonts w:asciiTheme="minorHAnsi" w:hAnsiTheme="minorHAnsi" w:cstheme="minorBidi"/>
        </w:rPr>
      </w:pPr>
      <w:hyperlink w:anchor="_Toc355415454" w:history="1">
        <w:r w:rsidR="00F91DDC" w:rsidRPr="008255D2">
          <w:rPr>
            <w:rStyle w:val="Hyperlink"/>
          </w:rPr>
          <w:t>b. Ships</w:t>
        </w:r>
        <w:r w:rsidR="00F91DDC">
          <w:rPr>
            <w:webHidden/>
          </w:rPr>
          <w:tab/>
        </w:r>
        <w:r w:rsidR="00F91DDC">
          <w:rPr>
            <w:webHidden/>
          </w:rPr>
          <w:fldChar w:fldCharType="begin"/>
        </w:r>
        <w:r w:rsidR="00F91DDC">
          <w:rPr>
            <w:webHidden/>
          </w:rPr>
          <w:instrText xml:space="preserve"> PAGEREF _Toc355415454 \h </w:instrText>
        </w:r>
        <w:r w:rsidR="00F91DDC">
          <w:rPr>
            <w:webHidden/>
          </w:rPr>
        </w:r>
        <w:r w:rsidR="00F91DDC">
          <w:rPr>
            <w:webHidden/>
          </w:rPr>
          <w:fldChar w:fldCharType="separate"/>
        </w:r>
        <w:r w:rsidR="00F91DDC">
          <w:rPr>
            <w:webHidden/>
          </w:rPr>
          <w:t>19</w:t>
        </w:r>
        <w:r w:rsidR="00F91DDC">
          <w:rPr>
            <w:webHidden/>
          </w:rPr>
          <w:fldChar w:fldCharType="end"/>
        </w:r>
      </w:hyperlink>
    </w:p>
    <w:p w:rsidR="00F91DDC" w:rsidRDefault="00022671">
      <w:pPr>
        <w:pStyle w:val="TOC3"/>
        <w:rPr>
          <w:rFonts w:asciiTheme="minorHAnsi" w:hAnsiTheme="minorHAnsi" w:cstheme="minorBidi"/>
        </w:rPr>
      </w:pPr>
      <w:hyperlink w:anchor="_Toc355415455" w:history="1">
        <w:r w:rsidR="00F91DDC" w:rsidRPr="008255D2">
          <w:rPr>
            <w:rStyle w:val="Hyperlink"/>
          </w:rPr>
          <w:t>c. Space Combat</w:t>
        </w:r>
        <w:r w:rsidR="00F91DDC">
          <w:rPr>
            <w:webHidden/>
          </w:rPr>
          <w:tab/>
        </w:r>
        <w:r w:rsidR="00F91DDC">
          <w:rPr>
            <w:webHidden/>
          </w:rPr>
          <w:fldChar w:fldCharType="begin"/>
        </w:r>
        <w:r w:rsidR="00F91DDC">
          <w:rPr>
            <w:webHidden/>
          </w:rPr>
          <w:instrText xml:space="preserve"> PAGEREF _Toc355415455 \h </w:instrText>
        </w:r>
        <w:r w:rsidR="00F91DDC">
          <w:rPr>
            <w:webHidden/>
          </w:rPr>
        </w:r>
        <w:r w:rsidR="00F91DDC">
          <w:rPr>
            <w:webHidden/>
          </w:rPr>
          <w:fldChar w:fldCharType="separate"/>
        </w:r>
        <w:r w:rsidR="00F91DDC">
          <w:rPr>
            <w:webHidden/>
          </w:rPr>
          <w:t>20</w:t>
        </w:r>
        <w:r w:rsidR="00F91DDC">
          <w:rPr>
            <w:webHidden/>
          </w:rPr>
          <w:fldChar w:fldCharType="end"/>
        </w:r>
      </w:hyperlink>
    </w:p>
    <w:p w:rsidR="00F91DDC" w:rsidRDefault="00022671">
      <w:pPr>
        <w:pStyle w:val="TOC3"/>
        <w:rPr>
          <w:rFonts w:asciiTheme="minorHAnsi" w:hAnsiTheme="minorHAnsi" w:cstheme="minorBidi"/>
        </w:rPr>
      </w:pPr>
      <w:hyperlink w:anchor="_Toc355415456" w:history="1">
        <w:r w:rsidR="00F91DDC" w:rsidRPr="008255D2">
          <w:rPr>
            <w:rStyle w:val="Hyperlink"/>
          </w:rPr>
          <w:t>d. Other</w:t>
        </w:r>
        <w:r w:rsidR="00F91DDC">
          <w:rPr>
            <w:webHidden/>
          </w:rPr>
          <w:tab/>
        </w:r>
        <w:r w:rsidR="00F91DDC">
          <w:rPr>
            <w:webHidden/>
          </w:rPr>
          <w:fldChar w:fldCharType="begin"/>
        </w:r>
        <w:r w:rsidR="00F91DDC">
          <w:rPr>
            <w:webHidden/>
          </w:rPr>
          <w:instrText xml:space="preserve"> PAGEREF _Toc355415456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57" w:history="1">
        <w:r w:rsidR="00F91DDC" w:rsidRPr="008255D2">
          <w:rPr>
            <w:rStyle w:val="Hyperlink"/>
          </w:rPr>
          <w:t>3. Conquest</w:t>
        </w:r>
        <w:r w:rsidR="00F91DDC">
          <w:rPr>
            <w:webHidden/>
          </w:rPr>
          <w:tab/>
        </w:r>
        <w:r w:rsidR="00F91DDC">
          <w:rPr>
            <w:webHidden/>
          </w:rPr>
          <w:fldChar w:fldCharType="begin"/>
        </w:r>
        <w:r w:rsidR="00F91DDC">
          <w:rPr>
            <w:webHidden/>
          </w:rPr>
          <w:instrText xml:space="preserve"> PAGEREF _Toc355415457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022671">
      <w:pPr>
        <w:pStyle w:val="TOC3"/>
        <w:rPr>
          <w:rFonts w:asciiTheme="minorHAnsi" w:hAnsiTheme="minorHAnsi" w:cstheme="minorBidi"/>
        </w:rPr>
      </w:pPr>
      <w:hyperlink w:anchor="_Toc355415458" w:history="1">
        <w:r w:rsidR="00F91DDC" w:rsidRPr="008255D2">
          <w:rPr>
            <w:rStyle w:val="Hyperlink"/>
          </w:rPr>
          <w:t>a. Troops</w:t>
        </w:r>
        <w:r w:rsidR="00F91DDC">
          <w:rPr>
            <w:webHidden/>
          </w:rPr>
          <w:tab/>
        </w:r>
        <w:r w:rsidR="00F91DDC">
          <w:rPr>
            <w:webHidden/>
          </w:rPr>
          <w:fldChar w:fldCharType="begin"/>
        </w:r>
        <w:r w:rsidR="00F91DDC">
          <w:rPr>
            <w:webHidden/>
          </w:rPr>
          <w:instrText xml:space="preserve"> PAGEREF _Toc355415458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022671">
      <w:pPr>
        <w:pStyle w:val="TOC3"/>
        <w:rPr>
          <w:rFonts w:asciiTheme="minorHAnsi" w:hAnsiTheme="minorHAnsi" w:cstheme="minorBidi"/>
        </w:rPr>
      </w:pPr>
      <w:hyperlink w:anchor="_Toc355415459" w:history="1">
        <w:r w:rsidR="00F91DDC" w:rsidRPr="008255D2">
          <w:rPr>
            <w:rStyle w:val="Hyperlink"/>
          </w:rPr>
          <w:t>b. Invasion</w:t>
        </w:r>
        <w:r w:rsidR="00F91DDC">
          <w:rPr>
            <w:webHidden/>
          </w:rPr>
          <w:tab/>
        </w:r>
        <w:r w:rsidR="00F91DDC">
          <w:rPr>
            <w:webHidden/>
          </w:rPr>
          <w:fldChar w:fldCharType="begin"/>
        </w:r>
        <w:r w:rsidR="00F91DDC">
          <w:rPr>
            <w:webHidden/>
          </w:rPr>
          <w:instrText xml:space="preserve"> PAGEREF _Toc355415459 \h </w:instrText>
        </w:r>
        <w:r w:rsidR="00F91DDC">
          <w:rPr>
            <w:webHidden/>
          </w:rPr>
        </w:r>
        <w:r w:rsidR="00F91DDC">
          <w:rPr>
            <w:webHidden/>
          </w:rPr>
          <w:fldChar w:fldCharType="separate"/>
        </w:r>
        <w:r w:rsidR="00F91DDC">
          <w:rPr>
            <w:webHidden/>
          </w:rPr>
          <w:t>24</w:t>
        </w:r>
        <w:r w:rsidR="00F91DDC">
          <w:rPr>
            <w:webHidden/>
          </w:rPr>
          <w:fldChar w:fldCharType="end"/>
        </w:r>
      </w:hyperlink>
    </w:p>
    <w:p w:rsidR="00F91DDC" w:rsidRDefault="00022671">
      <w:pPr>
        <w:pStyle w:val="TOC1"/>
        <w:rPr>
          <w:rFonts w:asciiTheme="minorHAnsi" w:hAnsiTheme="minorHAnsi" w:cstheme="minorBidi"/>
          <w:b w:val="0"/>
          <w:noProof/>
          <w:color w:val="auto"/>
        </w:rPr>
      </w:pPr>
      <w:hyperlink w:anchor="_Toc355415460" w:history="1">
        <w:r w:rsidR="00F91DDC" w:rsidRPr="008255D2">
          <w:rPr>
            <w:rStyle w:val="Hyperlink"/>
            <w:noProof/>
          </w:rPr>
          <w:t>VII. Secondary Modules</w:t>
        </w:r>
        <w:r w:rsidR="00F91DDC">
          <w:rPr>
            <w:noProof/>
            <w:webHidden/>
          </w:rPr>
          <w:tab/>
        </w:r>
        <w:r w:rsidR="00F91DDC">
          <w:rPr>
            <w:noProof/>
            <w:webHidden/>
          </w:rPr>
          <w:fldChar w:fldCharType="begin"/>
        </w:r>
        <w:r w:rsidR="00F91DDC">
          <w:rPr>
            <w:noProof/>
            <w:webHidden/>
          </w:rPr>
          <w:instrText xml:space="preserve"> PAGEREF _Toc355415460 \h </w:instrText>
        </w:r>
        <w:r w:rsidR="00F91DDC">
          <w:rPr>
            <w:noProof/>
            <w:webHidden/>
          </w:rPr>
        </w:r>
        <w:r w:rsidR="00F91DDC">
          <w:rPr>
            <w:noProof/>
            <w:webHidden/>
          </w:rPr>
          <w:fldChar w:fldCharType="separate"/>
        </w:r>
        <w:r w:rsidR="00F91DDC">
          <w:rPr>
            <w:noProof/>
            <w:webHidden/>
          </w:rPr>
          <w:t>25</w:t>
        </w:r>
        <w:r w:rsidR="00F91DDC">
          <w:rPr>
            <w:noProof/>
            <w:webHidden/>
          </w:rPr>
          <w:fldChar w:fldCharType="end"/>
        </w:r>
      </w:hyperlink>
    </w:p>
    <w:p w:rsidR="00F91DDC" w:rsidRDefault="00022671">
      <w:pPr>
        <w:pStyle w:val="TOC2"/>
        <w:framePr w:wrap="around"/>
        <w:rPr>
          <w:rFonts w:asciiTheme="minorHAnsi" w:hAnsiTheme="minorHAnsi" w:cstheme="minorBidi"/>
        </w:rPr>
      </w:pPr>
      <w:hyperlink w:anchor="_Toc355415461" w:history="1">
        <w:r w:rsidR="00F91DDC" w:rsidRPr="008255D2">
          <w:rPr>
            <w:rStyle w:val="Hyperlink"/>
          </w:rPr>
          <w:t>1. Intelligence and Influence</w:t>
        </w:r>
        <w:r w:rsidR="00F91DDC">
          <w:rPr>
            <w:webHidden/>
          </w:rPr>
          <w:tab/>
        </w:r>
        <w:r w:rsidR="00F91DDC">
          <w:rPr>
            <w:webHidden/>
          </w:rPr>
          <w:fldChar w:fldCharType="begin"/>
        </w:r>
        <w:r w:rsidR="00F91DDC">
          <w:rPr>
            <w:webHidden/>
          </w:rPr>
          <w:instrText xml:space="preserve"> PAGEREF _Toc355415461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022671">
      <w:pPr>
        <w:pStyle w:val="TOC3"/>
        <w:rPr>
          <w:rFonts w:asciiTheme="minorHAnsi" w:hAnsiTheme="minorHAnsi" w:cstheme="minorBidi"/>
        </w:rPr>
      </w:pPr>
      <w:hyperlink w:anchor="_Toc355415462" w:history="1">
        <w:r w:rsidR="00F91DDC" w:rsidRPr="008255D2">
          <w:rPr>
            <w:rStyle w:val="Hyperlink"/>
          </w:rPr>
          <w:t>a. General Description</w:t>
        </w:r>
        <w:r w:rsidR="00F91DDC">
          <w:rPr>
            <w:webHidden/>
          </w:rPr>
          <w:tab/>
        </w:r>
        <w:r w:rsidR="00F91DDC">
          <w:rPr>
            <w:webHidden/>
          </w:rPr>
          <w:fldChar w:fldCharType="begin"/>
        </w:r>
        <w:r w:rsidR="00F91DDC">
          <w:rPr>
            <w:webHidden/>
          </w:rPr>
          <w:instrText xml:space="preserve"> PAGEREF _Toc355415462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022671">
      <w:pPr>
        <w:pStyle w:val="TOC3"/>
        <w:rPr>
          <w:rFonts w:asciiTheme="minorHAnsi" w:hAnsiTheme="minorHAnsi" w:cstheme="minorBidi"/>
        </w:rPr>
      </w:pPr>
      <w:hyperlink w:anchor="_Toc355415463" w:history="1">
        <w:r w:rsidR="00F91DDC" w:rsidRPr="008255D2">
          <w:rPr>
            <w:rStyle w:val="Hyperlink"/>
          </w:rPr>
          <w:t>b. The trust scale</w:t>
        </w:r>
        <w:r w:rsidR="00F91DDC">
          <w:rPr>
            <w:webHidden/>
          </w:rPr>
          <w:tab/>
        </w:r>
        <w:r w:rsidR="00F91DDC">
          <w:rPr>
            <w:webHidden/>
          </w:rPr>
          <w:fldChar w:fldCharType="begin"/>
        </w:r>
        <w:r w:rsidR="00F91DDC">
          <w:rPr>
            <w:webHidden/>
          </w:rPr>
          <w:instrText xml:space="preserve"> PAGEREF _Toc355415463 \h </w:instrText>
        </w:r>
        <w:r w:rsidR="00F91DDC">
          <w:rPr>
            <w:webHidden/>
          </w:rPr>
        </w:r>
        <w:r w:rsidR="00F91DDC">
          <w:rPr>
            <w:webHidden/>
          </w:rPr>
          <w:fldChar w:fldCharType="separate"/>
        </w:r>
        <w:r w:rsidR="00F91DDC">
          <w:rPr>
            <w:webHidden/>
          </w:rPr>
          <w:t>25</w:t>
        </w:r>
        <w:r w:rsidR="00F91DDC">
          <w:rPr>
            <w:webHidden/>
          </w:rPr>
          <w:fldChar w:fldCharType="end"/>
        </w:r>
      </w:hyperlink>
    </w:p>
    <w:p w:rsidR="00F91DDC" w:rsidRDefault="00022671">
      <w:pPr>
        <w:pStyle w:val="TOC3"/>
        <w:rPr>
          <w:rFonts w:asciiTheme="minorHAnsi" w:hAnsiTheme="minorHAnsi" w:cstheme="minorBidi"/>
        </w:rPr>
      </w:pPr>
      <w:hyperlink w:anchor="_Toc355415464" w:history="1">
        <w:r w:rsidR="00F91DDC" w:rsidRPr="008255D2">
          <w:rPr>
            <w:rStyle w:val="Hyperlink"/>
          </w:rPr>
          <w:t>c. In enemy territory</w:t>
        </w:r>
        <w:r w:rsidR="00F91DDC">
          <w:rPr>
            <w:webHidden/>
          </w:rPr>
          <w:tab/>
        </w:r>
        <w:r w:rsidR="00F91DDC">
          <w:rPr>
            <w:webHidden/>
          </w:rPr>
          <w:fldChar w:fldCharType="begin"/>
        </w:r>
        <w:r w:rsidR="00F91DDC">
          <w:rPr>
            <w:webHidden/>
          </w:rPr>
          <w:instrText xml:space="preserve"> PAGEREF _Toc355415464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022671">
      <w:pPr>
        <w:pStyle w:val="TOC3"/>
        <w:rPr>
          <w:rFonts w:asciiTheme="minorHAnsi" w:hAnsiTheme="minorHAnsi" w:cstheme="minorBidi"/>
        </w:rPr>
      </w:pPr>
      <w:hyperlink w:anchor="_Toc355415465" w:history="1">
        <w:r w:rsidR="00F91DDC" w:rsidRPr="008255D2">
          <w:rPr>
            <w:rStyle w:val="Hyperlink"/>
          </w:rPr>
          <w:t>d. Units</w:t>
        </w:r>
        <w:r w:rsidR="00F91DDC">
          <w:rPr>
            <w:webHidden/>
          </w:rPr>
          <w:tab/>
        </w:r>
        <w:r w:rsidR="00F91DDC">
          <w:rPr>
            <w:webHidden/>
          </w:rPr>
          <w:fldChar w:fldCharType="begin"/>
        </w:r>
        <w:r w:rsidR="00F91DDC">
          <w:rPr>
            <w:webHidden/>
          </w:rPr>
          <w:instrText xml:space="preserve"> PAGEREF _Toc355415465 \h </w:instrText>
        </w:r>
        <w:r w:rsidR="00F91DDC">
          <w:rPr>
            <w:webHidden/>
          </w:rPr>
        </w:r>
        <w:r w:rsidR="00F91DDC">
          <w:rPr>
            <w:webHidden/>
          </w:rPr>
          <w:fldChar w:fldCharType="separate"/>
        </w:r>
        <w:r w:rsidR="00F91DDC">
          <w:rPr>
            <w:webHidden/>
          </w:rPr>
          <w:t>26</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66" w:history="1">
        <w:r w:rsidR="00F91DDC" w:rsidRPr="008255D2">
          <w:rPr>
            <w:rStyle w:val="Hyperlink"/>
          </w:rPr>
          <w:t>2. Technology</w:t>
        </w:r>
        <w:r w:rsidR="00F91DDC">
          <w:rPr>
            <w:webHidden/>
          </w:rPr>
          <w:tab/>
        </w:r>
        <w:r w:rsidR="00F91DDC">
          <w:rPr>
            <w:webHidden/>
          </w:rPr>
          <w:fldChar w:fldCharType="begin"/>
        </w:r>
        <w:r w:rsidR="00F91DDC">
          <w:rPr>
            <w:webHidden/>
          </w:rPr>
          <w:instrText xml:space="preserve"> PAGEREF _Toc355415466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022671">
      <w:pPr>
        <w:pStyle w:val="TOC3"/>
        <w:rPr>
          <w:rFonts w:asciiTheme="minorHAnsi" w:hAnsiTheme="minorHAnsi" w:cstheme="minorBidi"/>
        </w:rPr>
      </w:pPr>
      <w:hyperlink w:anchor="_Toc355415467" w:history="1">
        <w:r w:rsidR="00F91DDC" w:rsidRPr="008255D2">
          <w:rPr>
            <w:rStyle w:val="Hyperlink"/>
          </w:rPr>
          <w:t>a. Space Warfare</w:t>
        </w:r>
        <w:r w:rsidR="00F91DDC">
          <w:rPr>
            <w:webHidden/>
          </w:rPr>
          <w:tab/>
        </w:r>
        <w:r w:rsidR="00F91DDC">
          <w:rPr>
            <w:webHidden/>
          </w:rPr>
          <w:fldChar w:fldCharType="begin"/>
        </w:r>
        <w:r w:rsidR="00F91DDC">
          <w:rPr>
            <w:webHidden/>
          </w:rPr>
          <w:instrText xml:space="preserve"> PAGEREF _Toc355415467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022671">
      <w:pPr>
        <w:pStyle w:val="TOC3"/>
        <w:rPr>
          <w:rFonts w:asciiTheme="minorHAnsi" w:hAnsiTheme="minorHAnsi" w:cstheme="minorBidi"/>
        </w:rPr>
      </w:pPr>
      <w:hyperlink w:anchor="_Toc355415468" w:history="1">
        <w:r w:rsidR="00F91DDC" w:rsidRPr="008255D2">
          <w:rPr>
            <w:rStyle w:val="Hyperlink"/>
          </w:rPr>
          <w:t>b. Xeno-Domination</w:t>
        </w:r>
        <w:r w:rsidR="00F91DDC">
          <w:rPr>
            <w:webHidden/>
          </w:rPr>
          <w:tab/>
        </w:r>
        <w:r w:rsidR="00F91DDC">
          <w:rPr>
            <w:webHidden/>
          </w:rPr>
          <w:fldChar w:fldCharType="begin"/>
        </w:r>
        <w:r w:rsidR="00F91DDC">
          <w:rPr>
            <w:webHidden/>
          </w:rPr>
          <w:instrText xml:space="preserve"> PAGEREF _Toc355415468 \h </w:instrText>
        </w:r>
        <w:r w:rsidR="00F91DDC">
          <w:rPr>
            <w:webHidden/>
          </w:rPr>
        </w:r>
        <w:r w:rsidR="00F91DDC">
          <w:rPr>
            <w:webHidden/>
          </w:rPr>
          <w:fldChar w:fldCharType="separate"/>
        </w:r>
        <w:r w:rsidR="00F91DDC">
          <w:rPr>
            <w:webHidden/>
          </w:rPr>
          <w:t>29</w:t>
        </w:r>
        <w:r w:rsidR="00F91DDC">
          <w:rPr>
            <w:webHidden/>
          </w:rPr>
          <w:fldChar w:fldCharType="end"/>
        </w:r>
      </w:hyperlink>
    </w:p>
    <w:p w:rsidR="00F91DDC" w:rsidRDefault="00022671">
      <w:pPr>
        <w:pStyle w:val="TOC3"/>
        <w:rPr>
          <w:rFonts w:asciiTheme="minorHAnsi" w:hAnsiTheme="minorHAnsi" w:cstheme="minorBidi"/>
        </w:rPr>
      </w:pPr>
      <w:hyperlink w:anchor="_Toc355415469" w:history="1">
        <w:r w:rsidR="00F91DDC" w:rsidRPr="008255D2">
          <w:rPr>
            <w:rStyle w:val="Hyperlink"/>
          </w:rPr>
          <w:t>c. Development</w:t>
        </w:r>
        <w:r w:rsidR="00F91DDC">
          <w:rPr>
            <w:webHidden/>
          </w:rPr>
          <w:tab/>
        </w:r>
        <w:r w:rsidR="00F91DDC">
          <w:rPr>
            <w:webHidden/>
          </w:rPr>
          <w:fldChar w:fldCharType="begin"/>
        </w:r>
        <w:r w:rsidR="00F91DDC">
          <w:rPr>
            <w:webHidden/>
          </w:rPr>
          <w:instrText xml:space="preserve"> PAGEREF _Toc355415469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022671">
      <w:pPr>
        <w:pStyle w:val="TOC3"/>
        <w:rPr>
          <w:rFonts w:asciiTheme="minorHAnsi" w:hAnsiTheme="minorHAnsi" w:cstheme="minorBidi"/>
        </w:rPr>
      </w:pPr>
      <w:hyperlink w:anchor="_Toc355415470" w:history="1">
        <w:r w:rsidR="00F91DDC" w:rsidRPr="008255D2">
          <w:rPr>
            <w:rStyle w:val="Hyperlink"/>
          </w:rPr>
          <w:t>d. Exploration</w:t>
        </w:r>
        <w:r w:rsidR="00F91DDC">
          <w:rPr>
            <w:webHidden/>
          </w:rPr>
          <w:tab/>
        </w:r>
        <w:r w:rsidR="00F91DDC">
          <w:rPr>
            <w:webHidden/>
          </w:rPr>
          <w:fldChar w:fldCharType="begin"/>
        </w:r>
        <w:r w:rsidR="00F91DDC">
          <w:rPr>
            <w:webHidden/>
          </w:rPr>
          <w:instrText xml:space="preserve"> PAGEREF _Toc355415470 \h </w:instrText>
        </w:r>
        <w:r w:rsidR="00F91DDC">
          <w:rPr>
            <w:webHidden/>
          </w:rPr>
        </w:r>
        <w:r w:rsidR="00F91DDC">
          <w:rPr>
            <w:webHidden/>
          </w:rPr>
          <w:fldChar w:fldCharType="separate"/>
        </w:r>
        <w:r w:rsidR="00F91DDC">
          <w:rPr>
            <w:webHidden/>
          </w:rPr>
          <w:t>30</w:t>
        </w:r>
        <w:r w:rsidR="00F91DDC">
          <w:rPr>
            <w:webHidden/>
          </w:rPr>
          <w:fldChar w:fldCharType="end"/>
        </w:r>
      </w:hyperlink>
    </w:p>
    <w:p w:rsidR="00F91DDC" w:rsidRDefault="00022671">
      <w:pPr>
        <w:pStyle w:val="TOC1"/>
        <w:rPr>
          <w:rFonts w:asciiTheme="minorHAnsi" w:hAnsiTheme="minorHAnsi" w:cstheme="minorBidi"/>
          <w:b w:val="0"/>
          <w:noProof/>
          <w:color w:val="auto"/>
        </w:rPr>
      </w:pPr>
      <w:hyperlink w:anchor="_Toc355415471" w:history="1">
        <w:r w:rsidR="00F91DDC" w:rsidRPr="008255D2">
          <w:rPr>
            <w:rStyle w:val="Hyperlink"/>
            <w:noProof/>
          </w:rPr>
          <w:t>VIII. Tertiary Modules</w:t>
        </w:r>
        <w:r w:rsidR="00F91DDC">
          <w:rPr>
            <w:noProof/>
            <w:webHidden/>
          </w:rPr>
          <w:tab/>
        </w:r>
        <w:r w:rsidR="00F91DDC">
          <w:rPr>
            <w:noProof/>
            <w:webHidden/>
          </w:rPr>
          <w:fldChar w:fldCharType="begin"/>
        </w:r>
        <w:r w:rsidR="00F91DDC">
          <w:rPr>
            <w:noProof/>
            <w:webHidden/>
          </w:rPr>
          <w:instrText xml:space="preserve"> PAGEREF _Toc355415471 \h </w:instrText>
        </w:r>
        <w:r w:rsidR="00F91DDC">
          <w:rPr>
            <w:noProof/>
            <w:webHidden/>
          </w:rPr>
        </w:r>
        <w:r w:rsidR="00F91DDC">
          <w:rPr>
            <w:noProof/>
            <w:webHidden/>
          </w:rPr>
          <w:fldChar w:fldCharType="separate"/>
        </w:r>
        <w:r w:rsidR="00F91DDC">
          <w:rPr>
            <w:noProof/>
            <w:webHidden/>
          </w:rPr>
          <w:t>31</w:t>
        </w:r>
        <w:r w:rsidR="00F91DDC">
          <w:rPr>
            <w:noProof/>
            <w:webHidden/>
          </w:rPr>
          <w:fldChar w:fldCharType="end"/>
        </w:r>
      </w:hyperlink>
    </w:p>
    <w:p w:rsidR="00F91DDC" w:rsidRDefault="00022671">
      <w:pPr>
        <w:pStyle w:val="TOC2"/>
        <w:framePr w:wrap="around"/>
        <w:rPr>
          <w:rFonts w:asciiTheme="minorHAnsi" w:hAnsiTheme="minorHAnsi" w:cstheme="minorBidi"/>
        </w:rPr>
      </w:pPr>
      <w:hyperlink w:anchor="_Toc355415472" w:history="1">
        <w:r w:rsidR="00F91DDC" w:rsidRPr="008255D2">
          <w:rPr>
            <w:rStyle w:val="Hyperlink"/>
          </w:rPr>
          <w:t>1. Ship Design</w:t>
        </w:r>
        <w:r w:rsidR="00F91DDC">
          <w:rPr>
            <w:webHidden/>
          </w:rPr>
          <w:tab/>
        </w:r>
        <w:r w:rsidR="00F91DDC">
          <w:rPr>
            <w:webHidden/>
          </w:rPr>
          <w:fldChar w:fldCharType="begin"/>
        </w:r>
        <w:r w:rsidR="00F91DDC">
          <w:rPr>
            <w:webHidden/>
          </w:rPr>
          <w:instrText xml:space="preserve"> PAGEREF _Toc355415472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73" w:history="1">
        <w:r w:rsidR="00F91DDC" w:rsidRPr="008255D2">
          <w:rPr>
            <w:rStyle w:val="Hyperlink"/>
          </w:rPr>
          <w:t>2. Graphical Space Combat</w:t>
        </w:r>
        <w:r w:rsidR="00F91DDC">
          <w:rPr>
            <w:webHidden/>
          </w:rPr>
          <w:tab/>
        </w:r>
        <w:r w:rsidR="00F91DDC">
          <w:rPr>
            <w:webHidden/>
          </w:rPr>
          <w:fldChar w:fldCharType="begin"/>
        </w:r>
        <w:r w:rsidR="00F91DDC">
          <w:rPr>
            <w:webHidden/>
          </w:rPr>
          <w:instrText xml:space="preserve"> PAGEREF _Toc355415473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74" w:history="1">
        <w:r w:rsidR="00F91DDC" w:rsidRPr="008255D2">
          <w:rPr>
            <w:rStyle w:val="Hyperlink"/>
          </w:rPr>
          <w:t>3. Interactive Space Combat</w:t>
        </w:r>
        <w:r w:rsidR="00F91DDC">
          <w:rPr>
            <w:webHidden/>
          </w:rPr>
          <w:tab/>
        </w:r>
        <w:r w:rsidR="00F91DDC">
          <w:rPr>
            <w:webHidden/>
          </w:rPr>
          <w:fldChar w:fldCharType="begin"/>
        </w:r>
        <w:r w:rsidR="00F91DDC">
          <w:rPr>
            <w:webHidden/>
          </w:rPr>
          <w:instrText xml:space="preserve"> PAGEREF _Toc355415474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75" w:history="1">
        <w:r w:rsidR="00F91DDC" w:rsidRPr="008255D2">
          <w:rPr>
            <w:rStyle w:val="Hyperlink"/>
          </w:rPr>
          <w:t>4. Area-Based Space Combat</w:t>
        </w:r>
        <w:r w:rsidR="00F91DDC">
          <w:rPr>
            <w:webHidden/>
          </w:rPr>
          <w:tab/>
        </w:r>
        <w:r w:rsidR="00F91DDC">
          <w:rPr>
            <w:webHidden/>
          </w:rPr>
          <w:fldChar w:fldCharType="begin"/>
        </w:r>
        <w:r w:rsidR="00F91DDC">
          <w:rPr>
            <w:webHidden/>
          </w:rPr>
          <w:instrText xml:space="preserve"> PAGEREF _Toc355415475 \h </w:instrText>
        </w:r>
        <w:r w:rsidR="00F91DDC">
          <w:rPr>
            <w:webHidden/>
          </w:rPr>
        </w:r>
        <w:r w:rsidR="00F91DDC">
          <w:rPr>
            <w:webHidden/>
          </w:rPr>
          <w:fldChar w:fldCharType="separate"/>
        </w:r>
        <w:r w:rsidR="00F91DDC">
          <w:rPr>
            <w:webHidden/>
          </w:rPr>
          <w:t>31</w:t>
        </w:r>
        <w:r w:rsidR="00F91DDC">
          <w:rPr>
            <w:webHidden/>
          </w:rPr>
          <w:fldChar w:fldCharType="end"/>
        </w:r>
      </w:hyperlink>
    </w:p>
    <w:p w:rsidR="00F91DDC" w:rsidRDefault="00022671">
      <w:pPr>
        <w:pStyle w:val="TOC1"/>
        <w:rPr>
          <w:rFonts w:asciiTheme="minorHAnsi" w:hAnsiTheme="minorHAnsi" w:cstheme="minorBidi"/>
          <w:b w:val="0"/>
          <w:noProof/>
          <w:color w:val="auto"/>
        </w:rPr>
      </w:pPr>
      <w:hyperlink w:anchor="_Toc355415476" w:history="1">
        <w:r w:rsidR="00F91DDC" w:rsidRPr="008255D2">
          <w:rPr>
            <w:rStyle w:val="Hyperlink"/>
            <w:noProof/>
          </w:rPr>
          <w:t>IX. Roadmap</w:t>
        </w:r>
        <w:r w:rsidR="00F91DDC">
          <w:rPr>
            <w:noProof/>
            <w:webHidden/>
          </w:rPr>
          <w:tab/>
        </w:r>
        <w:r w:rsidR="00F91DDC">
          <w:rPr>
            <w:noProof/>
            <w:webHidden/>
          </w:rPr>
          <w:fldChar w:fldCharType="begin"/>
        </w:r>
        <w:r w:rsidR="00F91DDC">
          <w:rPr>
            <w:noProof/>
            <w:webHidden/>
          </w:rPr>
          <w:instrText xml:space="preserve"> PAGEREF _Toc355415476 \h </w:instrText>
        </w:r>
        <w:r w:rsidR="00F91DDC">
          <w:rPr>
            <w:noProof/>
            <w:webHidden/>
          </w:rPr>
        </w:r>
        <w:r w:rsidR="00F91DDC">
          <w:rPr>
            <w:noProof/>
            <w:webHidden/>
          </w:rPr>
          <w:fldChar w:fldCharType="separate"/>
        </w:r>
        <w:r w:rsidR="00F91DDC">
          <w:rPr>
            <w:noProof/>
            <w:webHidden/>
          </w:rPr>
          <w:t>32</w:t>
        </w:r>
        <w:r w:rsidR="00F91DDC">
          <w:rPr>
            <w:noProof/>
            <w:webHidden/>
          </w:rPr>
          <w:fldChar w:fldCharType="end"/>
        </w:r>
      </w:hyperlink>
    </w:p>
    <w:p w:rsidR="00F91DDC" w:rsidRDefault="00022671">
      <w:pPr>
        <w:pStyle w:val="TOC1"/>
        <w:rPr>
          <w:rFonts w:asciiTheme="minorHAnsi" w:hAnsiTheme="minorHAnsi" w:cstheme="minorBidi"/>
          <w:b w:val="0"/>
          <w:noProof/>
          <w:color w:val="auto"/>
        </w:rPr>
      </w:pPr>
      <w:hyperlink w:anchor="_Toc355415477" w:history="1">
        <w:r w:rsidR="00F91DDC" w:rsidRPr="008255D2">
          <w:rPr>
            <w:rStyle w:val="Hyperlink"/>
            <w:noProof/>
          </w:rPr>
          <w:t>X. Other Considerations</w:t>
        </w:r>
        <w:r w:rsidR="00F91DDC">
          <w:rPr>
            <w:noProof/>
            <w:webHidden/>
          </w:rPr>
          <w:tab/>
        </w:r>
        <w:r w:rsidR="00F91DDC">
          <w:rPr>
            <w:noProof/>
            <w:webHidden/>
          </w:rPr>
          <w:fldChar w:fldCharType="begin"/>
        </w:r>
        <w:r w:rsidR="00F91DDC">
          <w:rPr>
            <w:noProof/>
            <w:webHidden/>
          </w:rPr>
          <w:instrText xml:space="preserve"> PAGEREF _Toc355415477 \h </w:instrText>
        </w:r>
        <w:r w:rsidR="00F91DDC">
          <w:rPr>
            <w:noProof/>
            <w:webHidden/>
          </w:rPr>
        </w:r>
        <w:r w:rsidR="00F91DDC">
          <w:rPr>
            <w:noProof/>
            <w:webHidden/>
          </w:rPr>
          <w:fldChar w:fldCharType="separate"/>
        </w:r>
        <w:r w:rsidR="00F91DDC">
          <w:rPr>
            <w:noProof/>
            <w:webHidden/>
          </w:rPr>
          <w:t>34</w:t>
        </w:r>
        <w:r w:rsidR="00F91DDC">
          <w:rPr>
            <w:noProof/>
            <w:webHidden/>
          </w:rPr>
          <w:fldChar w:fldCharType="end"/>
        </w:r>
      </w:hyperlink>
    </w:p>
    <w:p w:rsidR="00F91DDC" w:rsidRDefault="00022671">
      <w:pPr>
        <w:pStyle w:val="TOC2"/>
        <w:framePr w:wrap="around"/>
        <w:rPr>
          <w:rFonts w:asciiTheme="minorHAnsi" w:hAnsiTheme="minorHAnsi" w:cstheme="minorBidi"/>
        </w:rPr>
      </w:pPr>
      <w:hyperlink w:anchor="_Toc355415478" w:history="1">
        <w:r w:rsidR="00F91DDC" w:rsidRPr="008255D2">
          <w:rPr>
            <w:rStyle w:val="Hyperlink"/>
          </w:rPr>
          <w:t>1. System Developments</w:t>
        </w:r>
        <w:r w:rsidR="00F91DDC">
          <w:rPr>
            <w:webHidden/>
          </w:rPr>
          <w:tab/>
        </w:r>
        <w:r w:rsidR="00F91DDC">
          <w:rPr>
            <w:webHidden/>
          </w:rPr>
          <w:fldChar w:fldCharType="begin"/>
        </w:r>
        <w:r w:rsidR="00F91DDC">
          <w:rPr>
            <w:webHidden/>
          </w:rPr>
          <w:instrText xml:space="preserve"> PAGEREF _Toc355415478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79" w:history="1">
        <w:r w:rsidR="00F91DDC" w:rsidRPr="008255D2">
          <w:rPr>
            <w:rStyle w:val="Hyperlink"/>
          </w:rPr>
          <w:t>2. Diplomacy</w:t>
        </w:r>
        <w:r w:rsidR="00F91DDC">
          <w:rPr>
            <w:webHidden/>
          </w:rPr>
          <w:tab/>
        </w:r>
        <w:r w:rsidR="00F91DDC">
          <w:rPr>
            <w:webHidden/>
          </w:rPr>
          <w:fldChar w:fldCharType="begin"/>
        </w:r>
        <w:r w:rsidR="00F91DDC">
          <w:rPr>
            <w:webHidden/>
          </w:rPr>
          <w:instrText xml:space="preserve"> PAGEREF _Toc355415479 \h </w:instrText>
        </w:r>
        <w:r w:rsidR="00F91DDC">
          <w:rPr>
            <w:webHidden/>
          </w:rPr>
        </w:r>
        <w:r w:rsidR="00F91DDC">
          <w:rPr>
            <w:webHidden/>
          </w:rPr>
          <w:fldChar w:fldCharType="separate"/>
        </w:r>
        <w:r w:rsidR="00F91DDC">
          <w:rPr>
            <w:webHidden/>
          </w:rPr>
          <w:t>34</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80" w:history="1">
        <w:r w:rsidR="00F91DDC" w:rsidRPr="008255D2">
          <w:rPr>
            <w:rStyle w:val="Hyperlink"/>
          </w:rPr>
          <w:t>3. Gameplay</w:t>
        </w:r>
        <w:r w:rsidR="00F91DDC">
          <w:rPr>
            <w:webHidden/>
          </w:rPr>
          <w:tab/>
        </w:r>
        <w:r w:rsidR="00F91DDC">
          <w:rPr>
            <w:webHidden/>
          </w:rPr>
          <w:fldChar w:fldCharType="begin"/>
        </w:r>
        <w:r w:rsidR="00F91DDC">
          <w:rPr>
            <w:webHidden/>
          </w:rPr>
          <w:instrText xml:space="preserve"> PAGEREF _Toc355415480 \h </w:instrText>
        </w:r>
        <w:r w:rsidR="00F91DDC">
          <w:rPr>
            <w:webHidden/>
          </w:rPr>
        </w:r>
        <w:r w:rsidR="00F91DDC">
          <w:rPr>
            <w:webHidden/>
          </w:rPr>
          <w:fldChar w:fldCharType="separate"/>
        </w:r>
        <w:r w:rsidR="00F91DDC">
          <w:rPr>
            <w:webHidden/>
          </w:rPr>
          <w:t>35</w:t>
        </w:r>
        <w:r w:rsidR="00F91DDC">
          <w:rPr>
            <w:webHidden/>
          </w:rPr>
          <w:fldChar w:fldCharType="end"/>
        </w:r>
      </w:hyperlink>
    </w:p>
    <w:p w:rsidR="00F91DDC" w:rsidRDefault="00022671">
      <w:pPr>
        <w:pStyle w:val="TOC1"/>
        <w:rPr>
          <w:rFonts w:asciiTheme="minorHAnsi" w:hAnsiTheme="minorHAnsi" w:cstheme="minorBidi"/>
          <w:b w:val="0"/>
          <w:noProof/>
          <w:color w:val="auto"/>
        </w:rPr>
      </w:pPr>
      <w:hyperlink w:anchor="_Toc355415481" w:history="1">
        <w:r w:rsidR="00F91DDC" w:rsidRPr="008255D2">
          <w:rPr>
            <w:rStyle w:val="Hyperlink"/>
            <w:noProof/>
          </w:rPr>
          <w:t>XI. Sandbox</w:t>
        </w:r>
        <w:r w:rsidR="00F91DDC">
          <w:rPr>
            <w:noProof/>
            <w:webHidden/>
          </w:rPr>
          <w:tab/>
        </w:r>
        <w:r w:rsidR="00F91DDC">
          <w:rPr>
            <w:noProof/>
            <w:webHidden/>
          </w:rPr>
          <w:fldChar w:fldCharType="begin"/>
        </w:r>
        <w:r w:rsidR="00F91DDC">
          <w:rPr>
            <w:noProof/>
            <w:webHidden/>
          </w:rPr>
          <w:instrText xml:space="preserve"> PAGEREF _Toc355415481 \h </w:instrText>
        </w:r>
        <w:r w:rsidR="00F91DDC">
          <w:rPr>
            <w:noProof/>
            <w:webHidden/>
          </w:rPr>
        </w:r>
        <w:r w:rsidR="00F91DDC">
          <w:rPr>
            <w:noProof/>
            <w:webHidden/>
          </w:rPr>
          <w:fldChar w:fldCharType="separate"/>
        </w:r>
        <w:r w:rsidR="00F91DDC">
          <w:rPr>
            <w:noProof/>
            <w:webHidden/>
          </w:rPr>
          <w:t>36</w:t>
        </w:r>
        <w:r w:rsidR="00F91DDC">
          <w:rPr>
            <w:noProof/>
            <w:webHidden/>
          </w:rPr>
          <w:fldChar w:fldCharType="end"/>
        </w:r>
      </w:hyperlink>
    </w:p>
    <w:p w:rsidR="00F91DDC" w:rsidRDefault="00022671">
      <w:pPr>
        <w:pStyle w:val="TOC2"/>
        <w:framePr w:wrap="around"/>
        <w:rPr>
          <w:rFonts w:asciiTheme="minorHAnsi" w:hAnsiTheme="minorHAnsi" w:cstheme="minorBidi"/>
        </w:rPr>
      </w:pPr>
      <w:hyperlink w:anchor="_Toc355415482" w:history="1">
        <w:r w:rsidR="00F91DDC" w:rsidRPr="008255D2">
          <w:rPr>
            <w:rStyle w:val="Hyperlink"/>
          </w:rPr>
          <w:t>1. Spending</w:t>
        </w:r>
        <w:r w:rsidR="00F91DDC">
          <w:rPr>
            <w:webHidden/>
          </w:rPr>
          <w:tab/>
        </w:r>
        <w:r w:rsidR="00F91DDC">
          <w:rPr>
            <w:webHidden/>
          </w:rPr>
          <w:fldChar w:fldCharType="begin"/>
        </w:r>
        <w:r w:rsidR="00F91DDC">
          <w:rPr>
            <w:webHidden/>
          </w:rPr>
          <w:instrText xml:space="preserve"> PAGEREF _Toc355415482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022671">
      <w:pPr>
        <w:pStyle w:val="TOC3"/>
        <w:rPr>
          <w:rFonts w:asciiTheme="minorHAnsi" w:hAnsiTheme="minorHAnsi" w:cstheme="minorBidi"/>
        </w:rPr>
      </w:pPr>
      <w:hyperlink w:anchor="_Toc355415483" w:history="1">
        <w:r w:rsidR="00F91DDC" w:rsidRPr="008255D2">
          <w:rPr>
            <w:rStyle w:val="Hyperlink"/>
          </w:rPr>
          <w:t>a. Localized developments</w:t>
        </w:r>
        <w:r w:rsidR="00F91DDC">
          <w:rPr>
            <w:webHidden/>
          </w:rPr>
          <w:tab/>
        </w:r>
        <w:r w:rsidR="00F91DDC">
          <w:rPr>
            <w:webHidden/>
          </w:rPr>
          <w:fldChar w:fldCharType="begin"/>
        </w:r>
        <w:r w:rsidR="00F91DDC">
          <w:rPr>
            <w:webHidden/>
          </w:rPr>
          <w:instrText xml:space="preserve"> PAGEREF _Toc355415483 \h </w:instrText>
        </w:r>
        <w:r w:rsidR="00F91DDC">
          <w:rPr>
            <w:webHidden/>
          </w:rPr>
        </w:r>
        <w:r w:rsidR="00F91DDC">
          <w:rPr>
            <w:webHidden/>
          </w:rPr>
          <w:fldChar w:fldCharType="separate"/>
        </w:r>
        <w:r w:rsidR="00F91DDC">
          <w:rPr>
            <w:webHidden/>
          </w:rPr>
          <w:t>36</w:t>
        </w:r>
        <w:r w:rsidR="00F91DDC">
          <w:rPr>
            <w:webHidden/>
          </w:rPr>
          <w:fldChar w:fldCharType="end"/>
        </w:r>
      </w:hyperlink>
    </w:p>
    <w:p w:rsidR="00F91DDC" w:rsidRDefault="00022671">
      <w:pPr>
        <w:pStyle w:val="TOC3"/>
        <w:rPr>
          <w:rFonts w:asciiTheme="minorHAnsi" w:hAnsiTheme="minorHAnsi" w:cstheme="minorBidi"/>
        </w:rPr>
      </w:pPr>
      <w:hyperlink w:anchor="_Toc355415484" w:history="1">
        <w:r w:rsidR="00F91DDC" w:rsidRPr="008255D2">
          <w:rPr>
            <w:rStyle w:val="Hyperlink"/>
          </w:rPr>
          <w:t>b. Global</w:t>
        </w:r>
        <w:r w:rsidR="00F91DDC">
          <w:rPr>
            <w:webHidden/>
          </w:rPr>
          <w:tab/>
        </w:r>
        <w:r w:rsidR="00F91DDC">
          <w:rPr>
            <w:webHidden/>
          </w:rPr>
          <w:fldChar w:fldCharType="begin"/>
        </w:r>
        <w:r w:rsidR="00F91DDC">
          <w:rPr>
            <w:webHidden/>
          </w:rPr>
          <w:instrText xml:space="preserve"> PAGEREF _Toc355415484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85" w:history="1">
        <w:r w:rsidR="00F91DDC" w:rsidRPr="008255D2">
          <w:rPr>
            <w:rStyle w:val="Hyperlink"/>
          </w:rPr>
          <w:t>2. Races</w:t>
        </w:r>
        <w:r w:rsidR="00F91DDC">
          <w:rPr>
            <w:webHidden/>
          </w:rPr>
          <w:tab/>
        </w:r>
        <w:r w:rsidR="00F91DDC">
          <w:rPr>
            <w:webHidden/>
          </w:rPr>
          <w:fldChar w:fldCharType="begin"/>
        </w:r>
        <w:r w:rsidR="00F91DDC">
          <w:rPr>
            <w:webHidden/>
          </w:rPr>
          <w:instrText xml:space="preserve"> PAGEREF _Toc355415485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022671">
      <w:pPr>
        <w:pStyle w:val="TOC3"/>
        <w:rPr>
          <w:rFonts w:asciiTheme="minorHAnsi" w:hAnsiTheme="minorHAnsi" w:cstheme="minorBidi"/>
        </w:rPr>
      </w:pPr>
      <w:hyperlink w:anchor="_Toc355415486" w:history="1">
        <w:r w:rsidR="00F91DDC" w:rsidRPr="008255D2">
          <w:rPr>
            <w:rStyle w:val="Hyperlink"/>
          </w:rPr>
          <w:t>a. Modifiers</w:t>
        </w:r>
        <w:r w:rsidR="00F91DDC">
          <w:rPr>
            <w:webHidden/>
          </w:rPr>
          <w:tab/>
        </w:r>
        <w:r w:rsidR="00F91DDC">
          <w:rPr>
            <w:webHidden/>
          </w:rPr>
          <w:fldChar w:fldCharType="begin"/>
        </w:r>
        <w:r w:rsidR="00F91DDC">
          <w:rPr>
            <w:webHidden/>
          </w:rPr>
          <w:instrText xml:space="preserve"> PAGEREF _Toc355415486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87" w:history="1">
        <w:r w:rsidR="00F91DDC" w:rsidRPr="008255D2">
          <w:rPr>
            <w:rStyle w:val="Hyperlink"/>
          </w:rPr>
          <w:t>3. Empire Attributes</w:t>
        </w:r>
        <w:r w:rsidR="00F91DDC">
          <w:rPr>
            <w:webHidden/>
          </w:rPr>
          <w:tab/>
        </w:r>
        <w:r w:rsidR="00F91DDC">
          <w:rPr>
            <w:webHidden/>
          </w:rPr>
          <w:fldChar w:fldCharType="begin"/>
        </w:r>
        <w:r w:rsidR="00F91DDC">
          <w:rPr>
            <w:webHidden/>
          </w:rPr>
          <w:instrText xml:space="preserve"> PAGEREF _Toc355415487 \h </w:instrText>
        </w:r>
        <w:r w:rsidR="00F91DDC">
          <w:rPr>
            <w:webHidden/>
          </w:rPr>
        </w:r>
        <w:r w:rsidR="00F91DDC">
          <w:rPr>
            <w:webHidden/>
          </w:rPr>
          <w:fldChar w:fldCharType="separate"/>
        </w:r>
        <w:r w:rsidR="00F91DDC">
          <w:rPr>
            <w:webHidden/>
          </w:rPr>
          <w:t>37</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88" w:history="1">
        <w:r w:rsidR="00F91DDC" w:rsidRPr="008255D2">
          <w:rPr>
            <w:rStyle w:val="Hyperlink"/>
          </w:rPr>
          <w:t>4. Policies</w:t>
        </w:r>
        <w:r w:rsidR="00F91DDC">
          <w:rPr>
            <w:webHidden/>
          </w:rPr>
          <w:tab/>
        </w:r>
        <w:r w:rsidR="00F91DDC">
          <w:rPr>
            <w:webHidden/>
          </w:rPr>
          <w:fldChar w:fldCharType="begin"/>
        </w:r>
        <w:r w:rsidR="00F91DDC">
          <w:rPr>
            <w:webHidden/>
          </w:rPr>
          <w:instrText xml:space="preserve"> PAGEREF _Toc355415488 \h </w:instrText>
        </w:r>
        <w:r w:rsidR="00F91DDC">
          <w:rPr>
            <w:webHidden/>
          </w:rPr>
        </w:r>
        <w:r w:rsidR="00F91DDC">
          <w:rPr>
            <w:webHidden/>
          </w:rPr>
          <w:fldChar w:fldCharType="separate"/>
        </w:r>
        <w:r w:rsidR="00F91DDC">
          <w:rPr>
            <w:webHidden/>
          </w:rPr>
          <w:t>38</w:t>
        </w:r>
        <w:r w:rsidR="00F91DDC">
          <w:rPr>
            <w:webHidden/>
          </w:rPr>
          <w:fldChar w:fldCharType="end"/>
        </w:r>
      </w:hyperlink>
    </w:p>
    <w:p w:rsidR="00F91DDC" w:rsidRDefault="00022671">
      <w:pPr>
        <w:pStyle w:val="TOC3"/>
        <w:rPr>
          <w:rFonts w:asciiTheme="minorHAnsi" w:hAnsiTheme="minorHAnsi" w:cstheme="minorBidi"/>
        </w:rPr>
      </w:pPr>
      <w:hyperlink w:anchor="_Toc355415489" w:history="1">
        <w:r w:rsidR="00F91DDC" w:rsidRPr="008255D2">
          <w:rPr>
            <w:rStyle w:val="Hyperlink"/>
          </w:rPr>
          <w:t>a. Ships</w:t>
        </w:r>
        <w:r w:rsidR="00F91DDC">
          <w:rPr>
            <w:webHidden/>
          </w:rPr>
          <w:tab/>
        </w:r>
        <w:r w:rsidR="00F91DDC">
          <w:rPr>
            <w:webHidden/>
          </w:rPr>
          <w:fldChar w:fldCharType="begin"/>
        </w:r>
        <w:r w:rsidR="00F91DDC">
          <w:rPr>
            <w:webHidden/>
          </w:rPr>
          <w:instrText xml:space="preserve"> PAGEREF _Toc355415489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022671">
      <w:pPr>
        <w:pStyle w:val="TOC3"/>
        <w:rPr>
          <w:rFonts w:asciiTheme="minorHAnsi" w:hAnsiTheme="minorHAnsi" w:cstheme="minorBidi"/>
        </w:rPr>
      </w:pPr>
      <w:hyperlink w:anchor="_Toc355415490" w:history="1">
        <w:r w:rsidR="00F91DDC" w:rsidRPr="008255D2">
          <w:rPr>
            <w:rStyle w:val="Hyperlink"/>
          </w:rPr>
          <w:t>b. Fleet design</w:t>
        </w:r>
        <w:r w:rsidR="00F91DDC">
          <w:rPr>
            <w:webHidden/>
          </w:rPr>
          <w:tab/>
        </w:r>
        <w:r w:rsidR="00F91DDC">
          <w:rPr>
            <w:webHidden/>
          </w:rPr>
          <w:fldChar w:fldCharType="begin"/>
        </w:r>
        <w:r w:rsidR="00F91DDC">
          <w:rPr>
            <w:webHidden/>
          </w:rPr>
          <w:instrText xml:space="preserve"> PAGEREF _Toc355415490 \h </w:instrText>
        </w:r>
        <w:r w:rsidR="00F91DDC">
          <w:rPr>
            <w:webHidden/>
          </w:rPr>
        </w:r>
        <w:r w:rsidR="00F91DDC">
          <w:rPr>
            <w:webHidden/>
          </w:rPr>
          <w:fldChar w:fldCharType="separate"/>
        </w:r>
        <w:r w:rsidR="00F91DDC">
          <w:rPr>
            <w:webHidden/>
          </w:rPr>
          <w:t>39</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91" w:history="1">
        <w:r w:rsidR="00F91DDC" w:rsidRPr="008255D2">
          <w:rPr>
            <w:rStyle w:val="Hyperlink"/>
          </w:rPr>
          <w:t>5. Space Combat</w:t>
        </w:r>
        <w:r w:rsidR="00F91DDC">
          <w:rPr>
            <w:webHidden/>
          </w:rPr>
          <w:tab/>
        </w:r>
        <w:r w:rsidR="00F91DDC">
          <w:rPr>
            <w:webHidden/>
          </w:rPr>
          <w:fldChar w:fldCharType="begin"/>
        </w:r>
        <w:r w:rsidR="00F91DDC">
          <w:rPr>
            <w:webHidden/>
          </w:rPr>
          <w:instrText xml:space="preserve"> PAGEREF _Toc355415491 \h </w:instrText>
        </w:r>
        <w:r w:rsidR="00F91DDC">
          <w:rPr>
            <w:webHidden/>
          </w:rPr>
        </w:r>
        <w:r w:rsidR="00F91DDC">
          <w:rPr>
            <w:webHidden/>
          </w:rPr>
          <w:fldChar w:fldCharType="separate"/>
        </w:r>
        <w:r w:rsidR="00F91DDC">
          <w:rPr>
            <w:webHidden/>
          </w:rPr>
          <w:t>40</w:t>
        </w:r>
        <w:r w:rsidR="00F91DDC">
          <w:rPr>
            <w:webHidden/>
          </w:rPr>
          <w:fldChar w:fldCharType="end"/>
        </w:r>
      </w:hyperlink>
    </w:p>
    <w:p w:rsidR="00F91DDC" w:rsidRDefault="00022671">
      <w:pPr>
        <w:pStyle w:val="TOC2"/>
        <w:framePr w:wrap="around"/>
        <w:rPr>
          <w:rFonts w:asciiTheme="minorHAnsi" w:hAnsiTheme="minorHAnsi" w:cstheme="minorBidi"/>
        </w:rPr>
      </w:pPr>
      <w:hyperlink w:anchor="_Toc355415492" w:history="1">
        <w:r w:rsidR="00F91DDC" w:rsidRPr="008255D2">
          <w:rPr>
            <w:rStyle w:val="Hyperlink"/>
          </w:rPr>
          <w:t>6. Invasion</w:t>
        </w:r>
        <w:r w:rsidR="00F91DDC">
          <w:rPr>
            <w:webHidden/>
          </w:rPr>
          <w:tab/>
        </w:r>
        <w:r w:rsidR="00F91DDC">
          <w:rPr>
            <w:webHidden/>
          </w:rPr>
          <w:fldChar w:fldCharType="begin"/>
        </w:r>
        <w:r w:rsidR="00F91DDC">
          <w:rPr>
            <w:webHidden/>
          </w:rPr>
          <w:instrText xml:space="preserve"> PAGEREF _Toc355415492 \h </w:instrText>
        </w:r>
        <w:r w:rsidR="00F91DDC">
          <w:rPr>
            <w:webHidden/>
          </w:rPr>
        </w:r>
        <w:r w:rsidR="00F91DDC">
          <w:rPr>
            <w:webHidden/>
          </w:rPr>
          <w:fldChar w:fldCharType="separate"/>
        </w:r>
        <w:r w:rsidR="00F91DDC">
          <w:rPr>
            <w:webHidden/>
          </w:rPr>
          <w:t>40</w:t>
        </w:r>
        <w:r w:rsidR="00F91DDC">
          <w:rPr>
            <w:webHidden/>
          </w:rPr>
          <w:fldChar w:fldCharType="end"/>
        </w:r>
      </w:hyperlink>
    </w:p>
    <w:p w:rsidR="00613510" w:rsidRPr="004106CB" w:rsidRDefault="00613510" w:rsidP="00613510">
      <w:pPr>
        <w:pStyle w:val="Parrafonormal"/>
      </w:pPr>
      <w:r>
        <w:fldChar w:fldCharType="end"/>
      </w:r>
    </w:p>
    <w:p w:rsidR="00613510" w:rsidRDefault="00613510" w:rsidP="00613510">
      <w:pPr>
        <w:pStyle w:val="Parrafonormal"/>
      </w:pPr>
    </w:p>
    <w:p w:rsidR="00613510" w:rsidRDefault="00613510" w:rsidP="00613510">
      <w:pPr>
        <w:pStyle w:val="Parrafonormal"/>
      </w:pPr>
    </w:p>
    <w:p w:rsidR="00613510" w:rsidRPr="004D3445" w:rsidRDefault="00613510" w:rsidP="00613510">
      <w:pPr>
        <w:pStyle w:val="Parrafonormal"/>
      </w:pPr>
    </w:p>
    <w:p w:rsidR="00613510" w:rsidRPr="00FC7EB6" w:rsidRDefault="00613510" w:rsidP="00613510">
      <w:pPr>
        <w:pStyle w:val="Parrafonormal"/>
      </w:pPr>
    </w:p>
    <w:p w:rsidR="00613510" w:rsidRPr="00447242" w:rsidRDefault="00613510" w:rsidP="00613510">
      <w:pPr>
        <w:pStyle w:val="Parrafonormal"/>
      </w:pPr>
    </w:p>
    <w:p w:rsidR="00613510" w:rsidRDefault="00613510" w:rsidP="00613510">
      <w:pPr>
        <w:pStyle w:val="Parrafonormal"/>
      </w:pPr>
    </w:p>
    <w:p w:rsidR="00613510" w:rsidRPr="00F9187F" w:rsidRDefault="00613510" w:rsidP="00613510">
      <w:pPr>
        <w:pStyle w:val="Parrafonormal"/>
      </w:pPr>
    </w:p>
    <w:p w:rsidR="00613510" w:rsidRDefault="00F47E6D" w:rsidP="00613510">
      <w:pPr>
        <w:pStyle w:val="Heading1"/>
        <w:numPr>
          <w:ilvl w:val="0"/>
          <w:numId w:val="2"/>
        </w:numPr>
      </w:pPr>
      <w:bookmarkStart w:id="1" w:name="_Toc355415431"/>
      <w:r>
        <w:lastRenderedPageBreak/>
        <w:t>Introduction</w:t>
      </w:r>
      <w:bookmarkEnd w:id="1"/>
    </w:p>
    <w:p w:rsidR="00613510" w:rsidRDefault="00613510" w:rsidP="00613510">
      <w:pPr>
        <w:pStyle w:val="Heading2"/>
        <w:numPr>
          <w:ilvl w:val="1"/>
          <w:numId w:val="2"/>
        </w:numPr>
      </w:pPr>
      <w:bookmarkStart w:id="2" w:name="_Toc355415432"/>
      <w:r>
        <w:t>General Description</w:t>
      </w:r>
      <w:bookmarkEnd w:id="2"/>
    </w:p>
    <w:p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rsidR="00613510" w:rsidRDefault="00613510" w:rsidP="00613510">
      <w:pPr>
        <w:pStyle w:val="Heading2"/>
        <w:numPr>
          <w:ilvl w:val="1"/>
          <w:numId w:val="2"/>
        </w:numPr>
        <w:rPr>
          <w:rStyle w:val="Emphasis"/>
        </w:rPr>
      </w:pPr>
      <w:bookmarkStart w:id="3" w:name="_Toc355415433"/>
      <w:r>
        <w:rPr>
          <w:rStyle w:val="Emphasis"/>
        </w:rPr>
        <w:t>The Galaxy Map</w:t>
      </w:r>
      <w:bookmarkEnd w:id="3"/>
    </w:p>
    <w:p w:rsidR="00613510" w:rsidRDefault="00613510" w:rsidP="00613510">
      <w:pPr>
        <w:pStyle w:val="Parrafonormal"/>
      </w:pPr>
      <w:r>
        <w:t>The galaxy map is the main interface of the game, showing a graph of star systems connected through starlanes. Starlanes are the only way of traveling between stars and are strategically important, since they create chokepoints so not every star need a defending task force or risks being attacked at any time. The density of starlanes could be configurable at game start.</w:t>
      </w:r>
    </w:p>
    <w:p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rsidR="00613510" w:rsidRDefault="00613510" w:rsidP="00613510">
      <w:pPr>
        <w:pStyle w:val="Heading2"/>
        <w:numPr>
          <w:ilvl w:val="1"/>
          <w:numId w:val="2"/>
        </w:numPr>
      </w:pPr>
      <w:bookmarkStart w:id="4" w:name="_Toc355415437"/>
      <w:r>
        <w:t>Wining Conditions</w:t>
      </w:r>
      <w:bookmarkEnd w:id="4"/>
    </w:p>
    <w:p w:rsidR="00613510" w:rsidRDefault="00613510" w:rsidP="00613510">
      <w:pPr>
        <w:pStyle w:val="Parrafonormal"/>
      </w:pPr>
      <w:r>
        <w:t>The main objective of any given player is to become the ruler of the galaxy. In practice, this can be attained in the following ways:</w:t>
      </w:r>
    </w:p>
    <w:p w:rsidR="00613510" w:rsidRDefault="00613510" w:rsidP="00613510">
      <w:pPr>
        <w:pStyle w:val="Lista"/>
        <w:numPr>
          <w:ilvl w:val="0"/>
          <w:numId w:val="1"/>
        </w:numPr>
      </w:pPr>
      <w:r>
        <w:t>Annihilation: All adversary empires are destroyed.</w:t>
      </w:r>
    </w:p>
    <w:p w:rsidR="00613510" w:rsidRDefault="00613510" w:rsidP="00613510">
      <w:pPr>
        <w:pStyle w:val="Lista"/>
        <w:numPr>
          <w:ilvl w:val="0"/>
          <w:numId w:val="1"/>
        </w:numPr>
      </w:pPr>
      <w:r>
        <w:t>Control: All adversary empires are under your influence to a point that they are considered puppets.</w:t>
      </w:r>
    </w:p>
    <w:p w:rsidR="00613510" w:rsidRDefault="00613510" w:rsidP="00613510">
      <w:pPr>
        <w:pStyle w:val="Lista"/>
        <w:numPr>
          <w:ilvl w:val="0"/>
          <w:numId w:val="1"/>
        </w:numPr>
      </w:pPr>
      <w:r>
        <w:t>Expansion: Your Empire controls, either directly or through puppet empires, 2-3 of the star systems in the galaxy, making any resistance futile.</w:t>
      </w:r>
    </w:p>
    <w:p w:rsidR="00640E7B" w:rsidRDefault="00640E7B" w:rsidP="00613510">
      <w:pPr>
        <w:pStyle w:val="Lista"/>
        <w:numPr>
          <w:ilvl w:val="0"/>
          <w:numId w:val="1"/>
        </w:numPr>
      </w:pPr>
      <w:r>
        <w:t>Brotherhood: all remaining players are extremely friendly and long-term peace has been achieved.</w:t>
      </w:r>
    </w:p>
    <w:p w:rsidR="00D778CF" w:rsidRDefault="00D778CF" w:rsidP="00D778CF">
      <w:pPr>
        <w:pStyle w:val="Heading2"/>
      </w:pPr>
      <w:r>
        <w:t>Philosophy</w:t>
      </w:r>
    </w:p>
    <w:p w:rsidR="00D778CF" w:rsidRDefault="00D778CF" w:rsidP="00D778CF">
      <w:pPr>
        <w:pStyle w:val="Parrafonormal"/>
      </w:pPr>
      <w:r>
        <w:t>The main experience intended by the game is on of total immersion on the global map. Interfaces and features are designed so the player does not have to switch from the macro level (empire / galaxy) to higher levels of detail. Some common feature of 4x games are avoided completely (</w:t>
      </w:r>
      <w:r w:rsidR="00ED66BA">
        <w:t xml:space="preserve">per-system buildings and construction queues) and other greatly streamlined </w:t>
      </w:r>
      <w:r w:rsidR="00577C34">
        <w:t xml:space="preserve">(technology, diplomacy, espionage) </w:t>
      </w:r>
      <w:r w:rsidR="00ED66BA">
        <w:t>as to avoid spending a lot of time</w:t>
      </w:r>
      <w:r w:rsidR="00A35113">
        <w:t xml:space="preserve"> outside the main screen.</w:t>
      </w:r>
    </w:p>
    <w:p w:rsidR="00577C34" w:rsidRPr="00D778CF" w:rsidRDefault="00577C34" w:rsidP="00D778CF">
      <w:pPr>
        <w:pStyle w:val="Parrafonormal"/>
      </w:pPr>
      <w:r>
        <w:t xml:space="preserve">Simultaneously, the main purpose of the game is to feel BIG. The game should be fast-paced and avoid long turn times while simultaneously allowing fleets of thousands </w:t>
      </w:r>
      <w:r w:rsidR="003414ED">
        <w:t>of units to confront each other in battle.</w:t>
      </w:r>
    </w:p>
    <w:p w:rsidR="00613510" w:rsidRDefault="00613510" w:rsidP="00613510">
      <w:pPr>
        <w:pStyle w:val="Heading1"/>
        <w:numPr>
          <w:ilvl w:val="0"/>
          <w:numId w:val="2"/>
        </w:numPr>
      </w:pPr>
      <w:bookmarkStart w:id="5" w:name="_Toc355415438"/>
      <w:r>
        <w:lastRenderedPageBreak/>
        <w:t>Game Modules</w:t>
      </w:r>
      <w:bookmarkEnd w:id="5"/>
    </w:p>
    <w:p w:rsidR="00613510" w:rsidRDefault="00613510" w:rsidP="00613510">
      <w:pPr>
        <w:pStyle w:val="Parrafonormal"/>
      </w:pPr>
      <w:r>
        <w:t>The idea of the game is that it should be highly modular. This also allows for incremental implementation or future moding.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rsidTr="0072374B">
        <w:trPr>
          <w:cnfStyle w:val="100000000000" w:firstRow="1" w:lastRow="0" w:firstColumn="0" w:lastColumn="0" w:oddVBand="0" w:evenVBand="0" w:oddHBand="0" w:evenHBand="0" w:firstRowFirstColumn="0" w:firstRowLastColumn="0" w:lastRowFirstColumn="0" w:lastRowLastColumn="0"/>
        </w:trPr>
        <w:tc>
          <w:tcPr>
            <w:tcW w:w="2007" w:type="dxa"/>
          </w:tcPr>
          <w:p w:rsidR="00613510" w:rsidRPr="00613510" w:rsidRDefault="00613510" w:rsidP="00613510">
            <w:r>
              <w:t>Module</w:t>
            </w:r>
          </w:p>
        </w:tc>
        <w:tc>
          <w:tcPr>
            <w:tcW w:w="941" w:type="dxa"/>
          </w:tcPr>
          <w:p w:rsidR="00613510" w:rsidRPr="00613510" w:rsidRDefault="00613510" w:rsidP="00613510">
            <w:r>
              <w:t>Priority</w:t>
            </w:r>
          </w:p>
        </w:tc>
        <w:tc>
          <w:tcPr>
            <w:tcW w:w="1345" w:type="dxa"/>
          </w:tcPr>
          <w:p w:rsidR="00613510" w:rsidRPr="00613510" w:rsidRDefault="00613510" w:rsidP="00613510">
            <w:r>
              <w:t>Type</w:t>
            </w:r>
          </w:p>
        </w:tc>
        <w:tc>
          <w:tcPr>
            <w:tcW w:w="5237" w:type="dxa"/>
          </w:tcPr>
          <w:p w:rsidR="00613510" w:rsidRPr="00613510" w:rsidRDefault="00613510" w:rsidP="00613510">
            <w:r>
              <w:t>Description</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economic model</w:t>
            </w:r>
          </w:p>
        </w:tc>
        <w:tc>
          <w:tcPr>
            <w:tcW w:w="941" w:type="dxa"/>
          </w:tcPr>
          <w:p w:rsidR="00613510" w:rsidRPr="00613510" w:rsidRDefault="00613510" w:rsidP="00613510">
            <w:r>
              <w:t>1</w:t>
            </w:r>
          </w:p>
        </w:tc>
        <w:tc>
          <w:tcPr>
            <w:tcW w:w="1345" w:type="dxa"/>
          </w:tcPr>
          <w:p w:rsidR="00613510" w:rsidRPr="00613510" w:rsidRDefault="00613510" w:rsidP="00613510">
            <w:r>
              <w:t>Economy</w:t>
            </w:r>
          </w:p>
        </w:tc>
        <w:tc>
          <w:tcPr>
            <w:tcW w:w="5237" w:type="dxa"/>
          </w:tcPr>
          <w:p w:rsidR="00613510" w:rsidRPr="00613510" w:rsidRDefault="00613510" w:rsidP="00613510">
            <w:r>
              <w:t>Basic model for growth were a single resource is created.</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Base unit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star model</w:t>
            </w:r>
          </w:p>
        </w:tc>
        <w:tc>
          <w:tcPr>
            <w:tcW w:w="941" w:type="dxa"/>
          </w:tcPr>
          <w:p w:rsidR="00613510" w:rsidRPr="00613510" w:rsidRDefault="00613510" w:rsidP="00613510">
            <w:r>
              <w:t>1</w:t>
            </w:r>
          </w:p>
        </w:tc>
        <w:tc>
          <w:tcPr>
            <w:tcW w:w="1345" w:type="dxa"/>
          </w:tcPr>
          <w:p w:rsidR="00613510" w:rsidRPr="00613510" w:rsidRDefault="00613510" w:rsidP="00613510">
            <w:r>
              <w:t>Map</w:t>
            </w:r>
          </w:p>
        </w:tc>
        <w:tc>
          <w:tcPr>
            <w:tcW w:w="5237" w:type="dxa"/>
          </w:tcPr>
          <w:p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rsidTr="0072374B">
        <w:tc>
          <w:tcPr>
            <w:tcW w:w="2007" w:type="dxa"/>
          </w:tcPr>
          <w:p w:rsidR="00613510" w:rsidRPr="00613510" w:rsidRDefault="00613510" w:rsidP="00613510">
            <w:r>
              <w:t>Basic construction model</w:t>
            </w:r>
          </w:p>
        </w:tc>
        <w:tc>
          <w:tcPr>
            <w:tcW w:w="941" w:type="dxa"/>
          </w:tcPr>
          <w:p w:rsidR="00613510" w:rsidRPr="00613510" w:rsidRDefault="00613510" w:rsidP="00613510">
            <w:r>
              <w:t>1</w:t>
            </w:r>
          </w:p>
        </w:tc>
        <w:tc>
          <w:tcPr>
            <w:tcW w:w="1345" w:type="dxa"/>
          </w:tcPr>
          <w:p w:rsidR="00613510" w:rsidRPr="00613510" w:rsidRDefault="00613510" w:rsidP="00613510">
            <w:r>
              <w:t>Production</w:t>
            </w:r>
          </w:p>
        </w:tc>
        <w:tc>
          <w:tcPr>
            <w:tcW w:w="5237" w:type="dxa"/>
          </w:tcPr>
          <w:p w:rsidR="00613510" w:rsidRPr="00613510" w:rsidRDefault="00613510" w:rsidP="00613510">
            <w:r>
              <w:t>A simple production system were an "Imperial Command" can be built on a certain star. All units are produced at such centers, to avoid micro-management of hundreds of stars.</w:t>
            </w:r>
          </w:p>
        </w:tc>
      </w:tr>
      <w:tr w:rsidR="00613510" w:rsidRPr="00983128" w:rsidTr="0072374B">
        <w:tc>
          <w:tcPr>
            <w:tcW w:w="2007" w:type="dxa"/>
          </w:tcPr>
          <w:p w:rsidR="00613510" w:rsidRPr="00613510" w:rsidRDefault="00613510" w:rsidP="00613510">
            <w:r>
              <w:t xml:space="preserve">Basic </w:t>
            </w:r>
            <w:r w:rsidRPr="00613510">
              <w:t>task force model</w:t>
            </w:r>
          </w:p>
        </w:tc>
        <w:tc>
          <w:tcPr>
            <w:tcW w:w="941" w:type="dxa"/>
          </w:tcPr>
          <w:p w:rsidR="00613510" w:rsidRPr="00613510" w:rsidRDefault="00613510" w:rsidP="00613510">
            <w:r>
              <w:t>1</w:t>
            </w:r>
          </w:p>
        </w:tc>
        <w:tc>
          <w:tcPr>
            <w:tcW w:w="1345" w:type="dxa"/>
          </w:tcPr>
          <w:p w:rsidR="00613510" w:rsidRPr="00613510" w:rsidRDefault="00613510" w:rsidP="00613510">
            <w:r>
              <w:t>Unit</w:t>
            </w:r>
          </w:p>
        </w:tc>
        <w:tc>
          <w:tcPr>
            <w:tcW w:w="5237" w:type="dxa"/>
          </w:tcPr>
          <w:p w:rsidR="00613510" w:rsidRPr="00613510" w:rsidRDefault="00613510" w:rsidP="00613510">
            <w:r>
              <w:t>A system were</w:t>
            </w:r>
            <w:r w:rsidRPr="00613510">
              <w:t xml:space="preserve"> a predefined set of ship models is available. Ships types are limited to a small set of attributes (damage, aim, dodge, etc.). The task force has a single "military might" status.</w:t>
            </w:r>
          </w:p>
        </w:tc>
      </w:tr>
      <w:tr w:rsidR="00613510" w:rsidRPr="00983128" w:rsidTr="0072374B">
        <w:tc>
          <w:tcPr>
            <w:tcW w:w="2007" w:type="dxa"/>
          </w:tcPr>
          <w:p w:rsidR="00613510" w:rsidRPr="00613510" w:rsidRDefault="00613510" w:rsidP="00613510">
            <w:r>
              <w:t>Basic combat model</w:t>
            </w:r>
          </w:p>
        </w:tc>
        <w:tc>
          <w:tcPr>
            <w:tcW w:w="941" w:type="dxa"/>
          </w:tcPr>
          <w:p w:rsidR="00613510" w:rsidRPr="00613510" w:rsidRDefault="00613510" w:rsidP="00613510">
            <w:r>
              <w:t>1</w:t>
            </w:r>
          </w:p>
        </w:tc>
        <w:tc>
          <w:tcPr>
            <w:tcW w:w="1345" w:type="dxa"/>
          </w:tcPr>
          <w:p w:rsidR="00613510" w:rsidRPr="00613510" w:rsidRDefault="00613510" w:rsidP="00613510">
            <w:r>
              <w:t>Combat</w:t>
            </w:r>
          </w:p>
        </w:tc>
        <w:tc>
          <w:tcPr>
            <w:tcW w:w="5237" w:type="dxa"/>
          </w:tcPr>
          <w:p w:rsidR="00613510" w:rsidRPr="00613510" w:rsidRDefault="00613510" w:rsidP="00613510">
            <w:r>
              <w:t>Units cause damage in a fixed number of rounds before the fight is considered over (can continue next turn). No simulation is shown, just the result.</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invasion module</w:t>
            </w:r>
          </w:p>
        </w:tc>
        <w:tc>
          <w:tcPr>
            <w:tcW w:w="941" w:type="dxa"/>
          </w:tcPr>
          <w:p w:rsidR="00613510" w:rsidRPr="00613510" w:rsidRDefault="00613510" w:rsidP="00613510">
            <w:r>
              <w:t>1</w:t>
            </w:r>
          </w:p>
        </w:tc>
        <w:tc>
          <w:tcPr>
            <w:tcW w:w="1345" w:type="dxa"/>
          </w:tcPr>
          <w:p w:rsidR="00613510" w:rsidRPr="00613510" w:rsidRDefault="00613510" w:rsidP="00613510">
            <w:r>
              <w:t>Invasion</w:t>
            </w:r>
          </w:p>
        </w:tc>
        <w:tc>
          <w:tcPr>
            <w:tcW w:w="5237" w:type="dxa"/>
          </w:tcPr>
          <w:p w:rsidR="00613510" w:rsidRPr="00613510" w:rsidRDefault="00613510" w:rsidP="00613510">
            <w:r>
              <w:t xml:space="preserve">A single unit, "troop carrier" allows invasion of </w:t>
            </w:r>
            <w:r w:rsidRPr="00613510">
              <w:t>outposts. A random set of infrastructure is destroyed and another conquered per carrier. If all the remaining infrastructure is conquered, the outpost switches owner.</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Basic Technology</w:t>
            </w:r>
          </w:p>
        </w:tc>
        <w:tc>
          <w:tcPr>
            <w:tcW w:w="941" w:type="dxa"/>
          </w:tcPr>
          <w:p w:rsidR="00613510" w:rsidRPr="00613510" w:rsidRDefault="00613510" w:rsidP="00613510">
            <w:r>
              <w:t>2</w:t>
            </w:r>
          </w:p>
        </w:tc>
        <w:tc>
          <w:tcPr>
            <w:tcW w:w="1345" w:type="dxa"/>
          </w:tcPr>
          <w:p w:rsidR="00613510" w:rsidRPr="00613510" w:rsidRDefault="00613510" w:rsidP="00613510">
            <w:r>
              <w:t>Tech</w:t>
            </w:r>
          </w:p>
        </w:tc>
        <w:tc>
          <w:tcPr>
            <w:tcW w:w="5237" w:type="dxa"/>
          </w:tcPr>
          <w:p w:rsidR="00613510" w:rsidRPr="00613510" w:rsidRDefault="00613510" w:rsidP="00613510">
            <w:r>
              <w:t>Each empire</w:t>
            </w:r>
            <w:r w:rsidRPr="00613510">
              <w:t xml:space="preserve"> contains a specific set of multipliers, starting at 1.0 and incrementing slowly (5-10%). Production can be spend in tech in order to increment these values.</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Unlockable components</w:t>
            </w:r>
          </w:p>
        </w:tc>
        <w:tc>
          <w:tcPr>
            <w:tcW w:w="941" w:type="dxa"/>
          </w:tcPr>
          <w:p w:rsidR="00613510" w:rsidRPr="00613510" w:rsidRDefault="00613510" w:rsidP="00613510">
            <w:r>
              <w:t>3</w:t>
            </w:r>
          </w:p>
        </w:tc>
        <w:tc>
          <w:tcPr>
            <w:tcW w:w="1345" w:type="dxa"/>
          </w:tcPr>
          <w:p w:rsidR="00613510" w:rsidRPr="00613510" w:rsidRDefault="00613510" w:rsidP="00613510">
            <w:r>
              <w:t>Tech</w:t>
            </w:r>
          </w:p>
        </w:tc>
        <w:tc>
          <w:tcPr>
            <w:tcW w:w="5237" w:type="dxa"/>
          </w:tcPr>
          <w:p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rsidTr="0072374B">
        <w:tc>
          <w:tcPr>
            <w:tcW w:w="2007" w:type="dxa"/>
          </w:tcPr>
          <w:p w:rsidR="00613510" w:rsidRPr="00613510" w:rsidRDefault="00613510" w:rsidP="00613510">
            <w:r>
              <w:lastRenderedPageBreak/>
              <w:t>Influence Module</w:t>
            </w:r>
          </w:p>
        </w:tc>
        <w:tc>
          <w:tcPr>
            <w:tcW w:w="941" w:type="dxa"/>
          </w:tcPr>
          <w:p w:rsidR="00613510" w:rsidRPr="00613510" w:rsidRDefault="00613510" w:rsidP="00613510">
            <w:r>
              <w:t>2</w:t>
            </w:r>
          </w:p>
        </w:tc>
        <w:tc>
          <w:tcPr>
            <w:tcW w:w="1345" w:type="dxa"/>
          </w:tcPr>
          <w:p w:rsidR="00613510" w:rsidRPr="00613510" w:rsidRDefault="00613510" w:rsidP="00613510">
            <w:r>
              <w:t>Influence</w:t>
            </w:r>
          </w:p>
        </w:tc>
        <w:tc>
          <w:tcPr>
            <w:tcW w:w="5237" w:type="dxa"/>
          </w:tcPr>
          <w:p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rsidTr="0072374B">
        <w:tc>
          <w:tcPr>
            <w:tcW w:w="2007" w:type="dxa"/>
          </w:tcPr>
          <w:p w:rsidR="00613510" w:rsidRPr="00613510" w:rsidRDefault="00613510" w:rsidP="00613510">
            <w:r>
              <w:t>Animated combat</w:t>
            </w:r>
          </w:p>
        </w:tc>
        <w:tc>
          <w:tcPr>
            <w:tcW w:w="941" w:type="dxa"/>
          </w:tcPr>
          <w:p w:rsidR="00613510" w:rsidRPr="00613510" w:rsidRDefault="00613510" w:rsidP="00613510">
            <w:r>
              <w:t>2</w:t>
            </w:r>
          </w:p>
        </w:tc>
        <w:tc>
          <w:tcPr>
            <w:tcW w:w="1345" w:type="dxa"/>
          </w:tcPr>
          <w:p w:rsidR="00613510" w:rsidRPr="00613510" w:rsidRDefault="00613510" w:rsidP="00613510">
            <w:r>
              <w:t>Combat</w:t>
            </w:r>
          </w:p>
        </w:tc>
        <w:tc>
          <w:tcPr>
            <w:tcW w:w="5237" w:type="dxa"/>
          </w:tcPr>
          <w:p w:rsidR="00613510" w:rsidRPr="00613510" w:rsidRDefault="00613510" w:rsidP="00613510">
            <w:r>
              <w:t xml:space="preserve">Combat is animated as a 1D battle, with ships only advancing from either side, until merging in the middle. Allows players to better determine the composition and efficiency of </w:t>
            </w:r>
            <w:r w:rsidRPr="00613510">
              <w:t>task forces.</w:t>
            </w:r>
          </w:p>
        </w:tc>
      </w:tr>
      <w:tr w:rsidR="00613510" w:rsidRPr="00983128" w:rsidTr="0072374B">
        <w:tc>
          <w:tcPr>
            <w:tcW w:w="2007" w:type="dxa"/>
          </w:tcPr>
          <w:p w:rsidR="00613510" w:rsidRPr="00613510" w:rsidRDefault="00613510" w:rsidP="00613510">
            <w:r>
              <w:t>Real time combat</w:t>
            </w:r>
          </w:p>
        </w:tc>
        <w:tc>
          <w:tcPr>
            <w:tcW w:w="941" w:type="dxa"/>
          </w:tcPr>
          <w:p w:rsidR="00613510" w:rsidRPr="00613510" w:rsidRDefault="00613510" w:rsidP="00613510">
            <w:r>
              <w:t>3</w:t>
            </w:r>
          </w:p>
        </w:tc>
        <w:tc>
          <w:tcPr>
            <w:tcW w:w="1345" w:type="dxa"/>
          </w:tcPr>
          <w:p w:rsidR="00613510" w:rsidRPr="00613510" w:rsidRDefault="00613510" w:rsidP="00613510">
            <w:r>
              <w:t>Combat</w:t>
            </w:r>
          </w:p>
        </w:tc>
        <w:tc>
          <w:tcPr>
            <w:tcW w:w="5237" w:type="dxa"/>
          </w:tcPr>
          <w:p w:rsidR="00613510" w:rsidRPr="00613510" w:rsidRDefault="00613510" w:rsidP="00613510">
            <w:r>
              <w:t>Each stack of units is allowed basic behavior and orders, like advancing, holding ground, retreating, etc.</w:t>
            </w:r>
          </w:p>
        </w:tc>
      </w:tr>
      <w:tr w:rsidR="00613510" w:rsidRPr="00983128" w:rsidTr="0072374B">
        <w:trPr>
          <w:cnfStyle w:val="000000100000" w:firstRow="0" w:lastRow="0" w:firstColumn="0" w:lastColumn="0" w:oddVBand="0" w:evenVBand="0" w:oddHBand="1" w:evenHBand="0" w:firstRowFirstColumn="0" w:firstRowLastColumn="0" w:lastRowFirstColumn="0" w:lastRowLastColumn="0"/>
        </w:trPr>
        <w:tc>
          <w:tcPr>
            <w:tcW w:w="2007" w:type="dxa"/>
          </w:tcPr>
          <w:p w:rsidR="00613510" w:rsidRPr="00613510" w:rsidRDefault="00613510" w:rsidP="00613510">
            <w:r>
              <w:t>Animated Invasion</w:t>
            </w:r>
          </w:p>
        </w:tc>
        <w:tc>
          <w:tcPr>
            <w:tcW w:w="941" w:type="dxa"/>
          </w:tcPr>
          <w:p w:rsidR="00613510" w:rsidRPr="00613510" w:rsidRDefault="00613510" w:rsidP="00613510">
            <w:r>
              <w:t>2</w:t>
            </w:r>
          </w:p>
        </w:tc>
        <w:tc>
          <w:tcPr>
            <w:tcW w:w="1345" w:type="dxa"/>
          </w:tcPr>
          <w:p w:rsidR="00613510" w:rsidRPr="00613510" w:rsidRDefault="00613510" w:rsidP="00613510">
            <w:r>
              <w:t>Invasion</w:t>
            </w:r>
          </w:p>
        </w:tc>
        <w:tc>
          <w:tcPr>
            <w:tcW w:w="5237" w:type="dxa"/>
          </w:tcPr>
          <w:p w:rsidR="00613510" w:rsidRDefault="00613510" w:rsidP="00613510"/>
        </w:tc>
      </w:tr>
    </w:tbl>
    <w:p w:rsidR="00613510" w:rsidRPr="00123A08" w:rsidRDefault="00613510" w:rsidP="00613510">
      <w:pPr>
        <w:pStyle w:val="Parrafonormal"/>
      </w:pPr>
    </w:p>
    <w:p w:rsidR="00613510" w:rsidRDefault="00613510" w:rsidP="00613510">
      <w:pPr>
        <w:pStyle w:val="Heading1"/>
        <w:numPr>
          <w:ilvl w:val="0"/>
          <w:numId w:val="2"/>
        </w:numPr>
      </w:pPr>
      <w:bookmarkStart w:id="6" w:name="_Toc355415439"/>
      <w:r>
        <w:lastRenderedPageBreak/>
        <w:t>Empires</w:t>
      </w:r>
      <w:bookmarkEnd w:id="6"/>
      <w:r w:rsidR="00F02550">
        <w:t xml:space="preserve"> &amp; Relations</w:t>
      </w:r>
    </w:p>
    <w:p w:rsidR="00097938" w:rsidRDefault="00097938" w:rsidP="00097938">
      <w:pPr>
        <w:pStyle w:val="Heading2"/>
      </w:pPr>
      <w:bookmarkStart w:id="7" w:name="_Toc355415463"/>
      <w:r>
        <w:t>The trust scale</w:t>
      </w:r>
      <w:bookmarkEnd w:id="7"/>
    </w:p>
    <w:p w:rsidR="00097938" w:rsidRDefault="00097938" w:rsidP="00097938">
      <w:pPr>
        <w:pStyle w:val="Parrafonormal"/>
      </w:pPr>
      <w:r>
        <w:t>The basic measurement of the relationship between two empires is how much they trust each other. If an enemy empire is trusted; trade and other mutual benefits are exploited more, war is less likely to happen, frontiers are more open, etc.</w:t>
      </w:r>
    </w:p>
    <w:p w:rsidR="00097938" w:rsidRDefault="00097938" w:rsidP="00097938">
      <w:pPr>
        <w:pStyle w:val="Heading4"/>
        <w:numPr>
          <w:ilvl w:val="3"/>
          <w:numId w:val="2"/>
        </w:numPr>
      </w:pPr>
      <w:r>
        <w:t>Mechanics</w:t>
      </w:r>
    </w:p>
    <w:p w:rsidR="00097938" w:rsidRDefault="00097938" w:rsidP="00097938">
      <w:pPr>
        <w:pStyle w:val="Parrafonormal"/>
      </w:pPr>
      <w:r>
        <w:t>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double edged sword. On one hand it can bring great rewards, on the other it can bring great danger.</w:t>
      </w:r>
    </w:p>
    <w:p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rsidR="00097938" w:rsidRDefault="00097938" w:rsidP="00097938">
      <w:pPr>
        <w:pStyle w:val="Heading4"/>
        <w:numPr>
          <w:ilvl w:val="3"/>
          <w:numId w:val="2"/>
        </w:numPr>
      </w:pPr>
      <w:r>
        <w:t>Secondary effects</w:t>
      </w:r>
    </w:p>
    <w:p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rsidR="00097938" w:rsidRDefault="00097938" w:rsidP="00097938">
      <w:pPr>
        <w:pStyle w:val="Lista"/>
        <w:numPr>
          <w:ilvl w:val="0"/>
          <w:numId w:val="1"/>
        </w:numPr>
      </w:pPr>
      <w:r>
        <w:t>Cease Fire: fleets will not automatically engage and can coexist peacefully in unclaimed systems. Fleets that find themselves in foreign systems will retreat automatically.</w:t>
      </w:r>
    </w:p>
    <w:p w:rsidR="00097938" w:rsidRDefault="00097938" w:rsidP="00097938">
      <w:pPr>
        <w:pStyle w:val="Lista"/>
        <w:numPr>
          <w:ilvl w:val="0"/>
          <w:numId w:val="1"/>
        </w:numPr>
      </w:pPr>
      <w:r>
        <w:t>Open Trade: trade is permitted between the empires, making traders safe to travel into the foreign empire and increasing their effectiveness.</w:t>
      </w:r>
    </w:p>
    <w:p w:rsidR="00097938" w:rsidRDefault="00097938" w:rsidP="00097938">
      <w:pPr>
        <w:pStyle w:val="Lista"/>
        <w:numPr>
          <w:ilvl w:val="0"/>
          <w:numId w:val="1"/>
        </w:numPr>
      </w:pPr>
      <w:r>
        <w:t>Cultural Cooperation: scholars can go into the foreign empire in order to learn about their culture and technology.</w:t>
      </w:r>
    </w:p>
    <w:p w:rsidR="00097938" w:rsidRDefault="00097938" w:rsidP="00097938">
      <w:pPr>
        <w:pStyle w:val="Lista"/>
        <w:numPr>
          <w:ilvl w:val="0"/>
          <w:numId w:val="1"/>
        </w:numPr>
      </w:pPr>
      <w:r>
        <w:t>Sanctuary: Foreign units are considered friendly and will be given assistance</w:t>
      </w:r>
      <w:r w:rsidR="001C24CC">
        <w:t xml:space="preserve"> (including repairs)</w:t>
      </w:r>
      <w:r>
        <w:t xml:space="preserve"> in frontier outposts. Friendly units can stay in orbit for long periods. </w:t>
      </w:r>
    </w:p>
    <w:p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rsidR="00853C38" w:rsidRDefault="00097938" w:rsidP="00853C38">
      <w:pPr>
        <w:pStyle w:val="Lista"/>
        <w:numPr>
          <w:ilvl w:val="1"/>
          <w:numId w:val="1"/>
        </w:numPr>
      </w:pPr>
      <w:r>
        <w:t>Two friendly fleets that are not friends between each other can't engage while in their friend's system.</w:t>
      </w:r>
    </w:p>
    <w:p w:rsidR="00097938" w:rsidRDefault="00097938" w:rsidP="00853C38">
      <w:pPr>
        <w:pStyle w:val="Lista"/>
      </w:pPr>
      <w:r>
        <w:t>Special Resource Sharing: traders from an empire get access to important strategic resources owned by the friendly empire.</w:t>
      </w:r>
    </w:p>
    <w:p w:rsidR="007D32E1" w:rsidRDefault="007D32E1" w:rsidP="00853C38">
      <w:pPr>
        <w:pStyle w:val="Lista"/>
      </w:pPr>
      <w:r>
        <w:t>Open Borders: friendly empires can travel between stars belonging to this empire.</w:t>
      </w:r>
    </w:p>
    <w:p w:rsidR="008D600A" w:rsidRPr="008D600A" w:rsidRDefault="008D600A" w:rsidP="008D600A">
      <w:pPr>
        <w:pStyle w:val="Heading2"/>
        <w:numPr>
          <w:ilvl w:val="1"/>
          <w:numId w:val="2"/>
        </w:numPr>
        <w:rPr>
          <w:rStyle w:val="Emphasis"/>
        </w:rPr>
      </w:pPr>
      <w:bookmarkStart w:id="8" w:name="_Toc355415479"/>
      <w:r w:rsidRPr="008D600A">
        <w:rPr>
          <w:rStyle w:val="Emphasis"/>
        </w:rPr>
        <w:lastRenderedPageBreak/>
        <w:t>Diplomacy</w:t>
      </w:r>
      <w:bookmarkEnd w:id="8"/>
    </w:p>
    <w:p w:rsidR="008D600A" w:rsidRPr="008D600A" w:rsidRDefault="008D600A" w:rsidP="008D600A">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rsidR="008D600A" w:rsidRPr="008D600A" w:rsidRDefault="008D600A" w:rsidP="008D600A">
      <w:pPr>
        <w:pStyle w:val="Lista"/>
        <w:numPr>
          <w:ilvl w:val="0"/>
          <w:numId w:val="1"/>
        </w:numPr>
      </w:pPr>
      <w:r w:rsidRPr="008D600A">
        <w:t xml:space="preserve">It feels separate to the main flow of the game. </w:t>
      </w:r>
    </w:p>
    <w:p w:rsidR="008D600A" w:rsidRPr="008D600A" w:rsidRDefault="008D600A" w:rsidP="008D600A">
      <w:pPr>
        <w:pStyle w:val="Lista"/>
        <w:numPr>
          <w:ilvl w:val="1"/>
          <w:numId w:val="1"/>
        </w:numPr>
      </w:pPr>
      <w:r w:rsidRPr="008D600A">
        <w:t>It can occur at any time or not at all.</w:t>
      </w:r>
    </w:p>
    <w:p w:rsidR="008D600A" w:rsidRPr="008D600A" w:rsidRDefault="008D600A" w:rsidP="008D600A">
      <w:pPr>
        <w:pStyle w:val="Lista"/>
        <w:numPr>
          <w:ilvl w:val="1"/>
          <w:numId w:val="1"/>
        </w:numPr>
      </w:pPr>
      <w:r w:rsidRPr="008D600A">
        <w:t>It has little to no relation to other mechanics in the game. Even trying to tie it down to technological advance (which is by definition pretty broad) results in weird tradeoff like making a space-faring civilization have to discover</w:t>
      </w:r>
      <w:r>
        <w:t xml:space="preserve"> “peace treaty” and basic stuff </w:t>
      </w:r>
      <w:r w:rsidRPr="008D600A">
        <w:t>like that.</w:t>
      </w:r>
    </w:p>
    <w:p w:rsidR="008D600A" w:rsidRPr="008D600A" w:rsidRDefault="008D600A" w:rsidP="008D600A">
      <w:pPr>
        <w:pStyle w:val="Lista"/>
        <w:numPr>
          <w:ilvl w:val="0"/>
          <w:numId w:val="1"/>
        </w:numPr>
      </w:pPr>
      <w:r w:rsidRPr="008D600A">
        <w:t>It’s not particularly engaging as a feature.</w:t>
      </w:r>
    </w:p>
    <w:p w:rsidR="008D600A" w:rsidRPr="008D600A" w:rsidRDefault="008D600A" w:rsidP="008D600A">
      <w:pPr>
        <w:pStyle w:val="Lista"/>
        <w:numPr>
          <w:ilvl w:val="0"/>
          <w:numId w:val="1"/>
        </w:numPr>
      </w:pPr>
      <w:r w:rsidRPr="008D600A">
        <w:t>If it needs to be really exploited, it’s a time consuming and tedious endeavor.</w:t>
      </w:r>
    </w:p>
    <w:p w:rsidR="008D600A" w:rsidRPr="008D600A" w:rsidRDefault="008D600A" w:rsidP="008D600A">
      <w:pPr>
        <w:pStyle w:val="Lista"/>
        <w:numPr>
          <w:ilvl w:val="0"/>
          <w:numId w:val="1"/>
        </w:numPr>
      </w:pPr>
      <w:r w:rsidRPr="008D600A">
        <w:t>It requires significant additional AI. Some games allow pretty much any kind of deal to occur, but in practice many are always denied.</w:t>
      </w:r>
    </w:p>
    <w:p w:rsidR="008D600A" w:rsidRPr="008D600A" w:rsidRDefault="008D600A" w:rsidP="008D600A">
      <w:pPr>
        <w:pStyle w:val="Lista"/>
        <w:numPr>
          <w:ilvl w:val="0"/>
          <w:numId w:val="1"/>
        </w:numPr>
      </w:pPr>
      <w:r w:rsidRPr="008D600A">
        <w:t>It is slow paced.</w:t>
      </w:r>
    </w:p>
    <w:p w:rsidR="008D600A" w:rsidRPr="008D600A" w:rsidRDefault="008D600A" w:rsidP="008D600A">
      <w:pPr>
        <w:pStyle w:val="Lista"/>
        <w:numPr>
          <w:ilvl w:val="0"/>
          <w:numId w:val="1"/>
        </w:numPr>
      </w:pPr>
      <w:r w:rsidRPr="008D600A">
        <w:t>It’s a kind of micro-management when many adversaries are present.</w:t>
      </w:r>
    </w:p>
    <w:p w:rsidR="008D600A" w:rsidRPr="008D600A" w:rsidRDefault="008D600A" w:rsidP="008D600A">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rsidR="008D600A" w:rsidRPr="008D600A" w:rsidRDefault="008D600A" w:rsidP="008D600A"/>
    <w:p w:rsidR="00613510" w:rsidRDefault="00D36940" w:rsidP="00613510">
      <w:pPr>
        <w:pStyle w:val="Heading1"/>
        <w:numPr>
          <w:ilvl w:val="0"/>
          <w:numId w:val="2"/>
        </w:numPr>
      </w:pPr>
      <w:bookmarkStart w:id="9" w:name="_Toc355415440"/>
      <w:r>
        <w:lastRenderedPageBreak/>
        <w:t>In-Map</w:t>
      </w:r>
      <w:r w:rsidR="00613510">
        <w:t xml:space="preserve"> Units</w:t>
      </w:r>
      <w:bookmarkEnd w:id="9"/>
    </w:p>
    <w:p w:rsidR="00613510" w:rsidRDefault="00613510" w:rsidP="00613510">
      <w:pPr>
        <w:pStyle w:val="Heading2"/>
        <w:numPr>
          <w:ilvl w:val="1"/>
          <w:numId w:val="2"/>
        </w:numPr>
      </w:pPr>
      <w:bookmarkStart w:id="10" w:name="_Toc355415441"/>
      <w:r>
        <w:t>Imperial Headquarters (IH)</w:t>
      </w:r>
      <w:bookmarkEnd w:id="10"/>
    </w:p>
    <w:p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rsidR="00613510" w:rsidRDefault="00613510" w:rsidP="00613510">
      <w:pPr>
        <w:pStyle w:val="Lista"/>
        <w:numPr>
          <w:ilvl w:val="0"/>
          <w:numId w:val="1"/>
        </w:numPr>
      </w:pPr>
      <w:r>
        <w:t>A type, which in turn defines the units that can be produced in it. Available types depend on specific modules, but examples include:</w:t>
      </w:r>
    </w:p>
    <w:p w:rsidR="00613510" w:rsidRDefault="00613510" w:rsidP="00613510">
      <w:pPr>
        <w:pStyle w:val="Lista"/>
        <w:numPr>
          <w:ilvl w:val="1"/>
          <w:numId w:val="1"/>
        </w:numPr>
      </w:pPr>
      <w:r>
        <w:t>Orbital Shipyard: produces ships for task forces.</w:t>
      </w:r>
    </w:p>
    <w:p w:rsidR="00613510" w:rsidRDefault="00613510" w:rsidP="00613510">
      <w:pPr>
        <w:pStyle w:val="Lista"/>
        <w:numPr>
          <w:ilvl w:val="1"/>
          <w:numId w:val="1"/>
        </w:numPr>
      </w:pPr>
      <w:r>
        <w:t>Marine Barracks: produces ground troops for invasion and defense.</w:t>
      </w:r>
    </w:p>
    <w:p w:rsidR="00613510" w:rsidRDefault="00613510" w:rsidP="00613510">
      <w:pPr>
        <w:pStyle w:val="Lista"/>
        <w:numPr>
          <w:ilvl w:val="1"/>
          <w:numId w:val="1"/>
        </w:numPr>
      </w:pPr>
      <w:r>
        <w:t>Shadow Academy: produces spies and other influencers.</w:t>
      </w:r>
    </w:p>
    <w:p w:rsidR="00613510" w:rsidRDefault="00613510" w:rsidP="00613510">
      <w:pPr>
        <w:pStyle w:val="Lista"/>
        <w:numPr>
          <w:ilvl w:val="0"/>
          <w:numId w:val="1"/>
        </w:numPr>
      </w:pPr>
      <w:r>
        <w:t>A level, which determines the total number of resources that the slot can churn per turn. The slot can be upgraded to increase production. Of course, a higher level command headquarter is a juicy target.</w:t>
      </w:r>
    </w:p>
    <w:p w:rsidR="00613510" w:rsidRDefault="00613510" w:rsidP="00613510">
      <w:pPr>
        <w:pStyle w:val="Parrafonormal"/>
      </w:pPr>
      <w:r>
        <w:t>IHs are marked with their own distinctive icon on the galaxy map can be found orbiting stars along task forces, they also have their own specific interfaces.</w:t>
      </w:r>
    </w:p>
    <w:p w:rsidR="00502CD1" w:rsidRDefault="00502CD1" w:rsidP="00502CD1">
      <w:pPr>
        <w:pStyle w:val="Heading3"/>
      </w:pPr>
      <w:r>
        <w:t>The building queue</w:t>
      </w:r>
    </w:p>
    <w:p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rsidR="00502CD1" w:rsidRDefault="00502CD1" w:rsidP="00502CD1">
      <w:pPr>
        <w:pStyle w:val="Parrafonormal"/>
      </w:pPr>
      <w:r>
        <w:t xml:space="preserve"> An alternative is to decouple available types and HQ level from the slots themselves. So, a single HQ can have several types of independent upgrades:</w:t>
      </w:r>
    </w:p>
    <w:p w:rsidR="00502CD1" w:rsidRDefault="00502CD1" w:rsidP="00502CD1">
      <w:pPr>
        <w:pStyle w:val="Lista"/>
      </w:pPr>
      <w:r>
        <w:t>Modules: increasing the available units on every slot.</w:t>
      </w:r>
    </w:p>
    <w:p w:rsidR="00502CD1" w:rsidRDefault="00502CD1" w:rsidP="00502CD1">
      <w:pPr>
        <w:pStyle w:val="Lista"/>
      </w:pPr>
      <w:r>
        <w:t>Slots: making a new slot available, allowing production in parallel.</w:t>
      </w:r>
    </w:p>
    <w:p w:rsidR="00502CD1" w:rsidRDefault="00502CD1" w:rsidP="00502CD1">
      <w:pPr>
        <w:pStyle w:val="Lista"/>
      </w:pPr>
      <w:r>
        <w:t>Level: increases total output from the HQ, to be distributed among slots.</w:t>
      </w:r>
    </w:p>
    <w:p w:rsidR="009A6DFB" w:rsidRDefault="009A6DFB" w:rsidP="009A6DFB">
      <w:pPr>
        <w:pStyle w:val="Parrafonormal"/>
      </w:pPr>
      <w:r>
        <w:t>These upgrade options, being fewer, can be better integrated with the standard project UI in each star.</w:t>
      </w:r>
    </w:p>
    <w:p w:rsidR="00DA1737" w:rsidRDefault="00DA1737" w:rsidP="00DA1737">
      <w:pPr>
        <w:pStyle w:val="Heading3"/>
      </w:pPr>
      <w:r>
        <w:t>HQ Options</w:t>
      </w:r>
    </w:p>
    <w:p w:rsidR="00DA1737" w:rsidRDefault="00DA1737" w:rsidP="00DA1737">
      <w:pPr>
        <w:pStyle w:val="Heading4"/>
      </w:pPr>
      <w:r>
        <w:t>Relocation</w:t>
      </w:r>
    </w:p>
    <w:p w:rsidR="00613510" w:rsidRDefault="00DA1737" w:rsidP="00613510">
      <w:pPr>
        <w:pStyle w:val="Parrafonormal"/>
      </w:pPr>
      <w:r>
        <w:t>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rsidR="00D853D6" w:rsidRDefault="00D853D6" w:rsidP="00D853D6">
      <w:pPr>
        <w:pStyle w:val="Heading4"/>
      </w:pPr>
      <w:r>
        <w:lastRenderedPageBreak/>
        <w:t>Output</w:t>
      </w:r>
    </w:p>
    <w:p w:rsidR="00D853D6" w:rsidRPr="00D853D6" w:rsidRDefault="00D853D6" w:rsidP="00D853D6">
      <w:pPr>
        <w:pStyle w:val="Parrafonormal"/>
      </w:pPr>
      <w:r>
        <w:t>A button allows to toggle the current output of the HQ. By default each HQ builds unit at the maximum possible speed, as long as there are enough resources to do so. This option allows to halve or halt construction in order to save resources. HQ Maintenance though still exists.</w:t>
      </w:r>
    </w:p>
    <w:p w:rsidR="00D853D6" w:rsidRPr="00D31AC6" w:rsidRDefault="00D853D6" w:rsidP="00613510">
      <w:pPr>
        <w:pStyle w:val="Parrafonormal"/>
      </w:pPr>
    </w:p>
    <w:p w:rsidR="00613510" w:rsidRDefault="00613510" w:rsidP="00613510">
      <w:pPr>
        <w:pStyle w:val="Heading2"/>
        <w:numPr>
          <w:ilvl w:val="1"/>
          <w:numId w:val="2"/>
        </w:numPr>
        <w:rPr>
          <w:rStyle w:val="Emphasis"/>
        </w:rPr>
      </w:pPr>
      <w:bookmarkStart w:id="11" w:name="_Toc355415442"/>
      <w:r>
        <w:rPr>
          <w:rStyle w:val="Emphasis"/>
        </w:rPr>
        <w:t>Task Forces</w:t>
      </w:r>
      <w:bookmarkEnd w:id="11"/>
    </w:p>
    <w:p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rsidR="00613510" w:rsidRDefault="00613510" w:rsidP="00613510">
      <w:pPr>
        <w:pStyle w:val="Heading3"/>
        <w:numPr>
          <w:ilvl w:val="2"/>
          <w:numId w:val="2"/>
        </w:numPr>
      </w:pPr>
      <w:bookmarkStart w:id="12" w:name="_Toc355415443"/>
      <w:r>
        <w:t>Manipulation</w:t>
      </w:r>
      <w:bookmarkEnd w:id="12"/>
    </w:p>
    <w:p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rsidR="00613510" w:rsidRDefault="00613510" w:rsidP="00613510">
      <w:pPr>
        <w:pStyle w:val="Heading4"/>
        <w:numPr>
          <w:ilvl w:val="3"/>
          <w:numId w:val="2"/>
        </w:numPr>
      </w:pPr>
      <w:r>
        <w:t>Selection</w:t>
      </w:r>
    </w:p>
    <w:p w:rsidR="00613510" w:rsidRDefault="00613510" w:rsidP="00613510">
      <w:pPr>
        <w:pStyle w:val="Parrafonormal"/>
      </w:pPr>
      <w:r>
        <w:t>Clicking on a task force icon opens a special dialog, detailing each stack in it by showing the unit icon and its count. Selection is done by clicking on these icons. Some considerations:</w:t>
      </w:r>
    </w:p>
    <w:p w:rsidR="00613510" w:rsidRDefault="00613510" w:rsidP="00613510">
      <w:pPr>
        <w:pStyle w:val="Lista"/>
        <w:numPr>
          <w:ilvl w:val="0"/>
          <w:numId w:val="1"/>
        </w:numPr>
      </w:pPr>
      <w:r>
        <w:t>Initially, all stacks are fully selected the number representing the total number of units of each type.</w:t>
      </w:r>
    </w:p>
    <w:p w:rsidR="00613510" w:rsidRDefault="00613510" w:rsidP="00613510">
      <w:pPr>
        <w:pStyle w:val="Lista"/>
        <w:numPr>
          <w:ilvl w:val="0"/>
          <w:numId w:val="1"/>
        </w:numPr>
      </w:pPr>
      <w:r>
        <w:t xml:space="preserve">Clicking on the icon changes the number of selected units, decrementing them in case of a left-click and incrementing them in case of a right-click. </w:t>
      </w:r>
    </w:p>
    <w:p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rsidR="00613510" w:rsidRDefault="00613510" w:rsidP="00613510">
      <w:pPr>
        <w:pStyle w:val="Lista"/>
        <w:numPr>
          <w:ilvl w:val="1"/>
          <w:numId w:val="1"/>
        </w:numPr>
      </w:pPr>
      <w:r>
        <w:t>For small numbers of units, a minimum of 1 unit is always selected.</w:t>
      </w:r>
    </w:p>
    <w:p w:rsidR="00613510" w:rsidRDefault="00613510" w:rsidP="00613510">
      <w:pPr>
        <w:pStyle w:val="Lista"/>
        <w:numPr>
          <w:ilvl w:val="1"/>
          <w:numId w:val="1"/>
        </w:numPr>
      </w:pPr>
      <w:r>
        <w:t>Holding the Ctrl key while clicking toggles 3 increments on each click.</w:t>
      </w:r>
    </w:p>
    <w:p w:rsidR="00613510" w:rsidRDefault="00613510" w:rsidP="00613510">
      <w:pPr>
        <w:pStyle w:val="Lista"/>
        <w:numPr>
          <w:ilvl w:val="0"/>
          <w:numId w:val="1"/>
        </w:numPr>
      </w:pPr>
      <w:r>
        <w:t>A special button is also available to toggle between all or none of the units across all stacks.</w:t>
      </w:r>
    </w:p>
    <w:p w:rsidR="00613510" w:rsidRDefault="00613510" w:rsidP="00613510">
      <w:pPr>
        <w:pStyle w:val="Heading4"/>
        <w:numPr>
          <w:ilvl w:val="3"/>
          <w:numId w:val="2"/>
        </w:numPr>
      </w:pPr>
      <w:r>
        <w:lastRenderedPageBreak/>
        <w:t>Options</w:t>
      </w:r>
    </w:p>
    <w:p w:rsidR="00613510" w:rsidRPr="005426DE" w:rsidRDefault="00613510" w:rsidP="00613510">
      <w:pPr>
        <w:pStyle w:val="Parrafonormal"/>
      </w:pPr>
      <w:r>
        <w:t>Once a selection is made, special buttons on the dialog allow the following actions:</w:t>
      </w:r>
    </w:p>
    <w:p w:rsidR="00613510" w:rsidRDefault="00613510" w:rsidP="00613510">
      <w:pPr>
        <w:pStyle w:val="Lista"/>
        <w:numPr>
          <w:ilvl w:val="0"/>
          <w:numId w:val="1"/>
        </w:numPr>
      </w:pPr>
      <w:r>
        <w:t>Movement to a different system, by clicking on it.</w:t>
      </w:r>
    </w:p>
    <w:p w:rsidR="00613510" w:rsidRDefault="00613510" w:rsidP="00613510">
      <w:pPr>
        <w:pStyle w:val="Lista"/>
        <w:numPr>
          <w:ilvl w:val="0"/>
          <w:numId w:val="1"/>
        </w:numPr>
      </w:pPr>
      <w:r>
        <w:t>Creating a named task force, which is never merged with others by default, it remains a separate entity. Useful to avoid reselecting tasks forces who temporarily coincide on a star system.</w:t>
      </w:r>
    </w:p>
    <w:p w:rsidR="00613510" w:rsidRDefault="00613510" w:rsidP="00613510">
      <w:pPr>
        <w:pStyle w:val="Lista"/>
        <w:numPr>
          <w:ilvl w:val="0"/>
          <w:numId w:val="1"/>
        </w:numPr>
      </w:pPr>
      <w:r>
        <w:t>Scrap them, returning part of their construction cost to the reserve.</w:t>
      </w:r>
    </w:p>
    <w:p w:rsidR="00613510" w:rsidRDefault="00613510" w:rsidP="00613510">
      <w:pPr>
        <w:pStyle w:val="Lista"/>
        <w:numPr>
          <w:ilvl w:val="0"/>
          <w:numId w:val="1"/>
        </w:numPr>
      </w:pPr>
      <w:r>
        <w:t xml:space="preserve">Moving them into another task force in the same system by left-clicking on its icon. This allows disbanding a named fleet or moving units between task forces. </w:t>
      </w:r>
    </w:p>
    <w:p w:rsidR="00613510" w:rsidRDefault="00613510" w:rsidP="00613510">
      <w:pPr>
        <w:pStyle w:val="Parrafonormal"/>
      </w:pPr>
      <w:r>
        <w:t>Task forces can be sent from one star to another by clicking on the task force icon and then on the desired destination, which should of course be connected to the current star by a starlane.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rsidR="00613510" w:rsidRDefault="00613510" w:rsidP="00613510">
      <w:pPr>
        <w:pStyle w:val="Heading3"/>
        <w:numPr>
          <w:ilvl w:val="2"/>
          <w:numId w:val="2"/>
        </w:numPr>
      </w:pPr>
      <w:bookmarkStart w:id="13" w:name="_Toc355415444"/>
      <w:r>
        <w:t>Movement</w:t>
      </w:r>
      <w:bookmarkEnd w:id="13"/>
    </w:p>
    <w:p w:rsidR="00613510" w:rsidRDefault="00613510" w:rsidP="00613510">
      <w:pPr>
        <w:pStyle w:val="Heading4"/>
        <w:numPr>
          <w:ilvl w:val="3"/>
          <w:numId w:val="2"/>
        </w:numPr>
      </w:pPr>
      <w:r>
        <w:t>Hyperspace travel</w:t>
      </w:r>
    </w:p>
    <w:p w:rsidR="00613510" w:rsidRPr="003C5303" w:rsidRDefault="00613510" w:rsidP="00613510">
      <w:pPr>
        <w:pStyle w:val="Parrafonormal"/>
      </w:pPr>
      <w:r>
        <w:t>The basic system of space travel involves the use of a hyperspace gate to allow movement through hyperspace along a starline/fracture. A hyperspace gate is opened by the engine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starlane with hyperspace noise. The ability to open a hyperspace gate and the hyperspace shield are different ship components, and only a single gate is needed for all ships. Static gates</w:t>
      </w:r>
    </w:p>
    <w:p w:rsidR="00613510" w:rsidRDefault="00613510" w:rsidP="00613510">
      <w:pPr>
        <w:pStyle w:val="Heading4"/>
        <w:numPr>
          <w:ilvl w:val="3"/>
          <w:numId w:val="2"/>
        </w:numPr>
      </w:pPr>
      <w:r>
        <w:t>Jump Drives</w:t>
      </w:r>
    </w:p>
    <w:p w:rsidR="00613510" w:rsidRDefault="00613510" w:rsidP="00613510">
      <w:pPr>
        <w:pStyle w:val="Parrafonormal"/>
      </w:pPr>
      <w:r>
        <w:t>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more unstable. A random fraction of incoming ships could be lost in transit, never to be found again.</w:t>
      </w:r>
    </w:p>
    <w:p w:rsidR="00613510" w:rsidRDefault="00613510" w:rsidP="00613510">
      <w:pPr>
        <w:pStyle w:val="Heading4"/>
        <w:numPr>
          <w:ilvl w:val="3"/>
          <w:numId w:val="2"/>
        </w:numPr>
      </w:pPr>
      <w:r>
        <w:t>Other issues</w:t>
      </w:r>
    </w:p>
    <w:p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pathfinding using starlanes is relatively </w:t>
      </w:r>
      <w:r>
        <w:lastRenderedPageBreak/>
        <w:t>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rsidR="00613510" w:rsidRPr="00FA0298" w:rsidRDefault="00613510" w:rsidP="00613510">
      <w:pPr>
        <w:pStyle w:val="Parrafonormal"/>
      </w:pPr>
    </w:p>
    <w:p w:rsidR="00613510" w:rsidRDefault="00613510" w:rsidP="00886212">
      <w:pPr>
        <w:pStyle w:val="Heading1"/>
      </w:pPr>
      <w:bookmarkStart w:id="14" w:name="_Toc355415446"/>
      <w:r>
        <w:lastRenderedPageBreak/>
        <w:t>Resources and Production</w:t>
      </w:r>
      <w:bookmarkEnd w:id="14"/>
    </w:p>
    <w:p w:rsidR="00613510" w:rsidRDefault="00613510" w:rsidP="00886212">
      <w:pPr>
        <w:pStyle w:val="Heading2"/>
        <w:rPr>
          <w:rStyle w:val="Emphasis"/>
        </w:rPr>
      </w:pPr>
      <w:bookmarkStart w:id="15" w:name="_Toc355415447"/>
      <w:r>
        <w:rPr>
          <w:rStyle w:val="Emphasis"/>
        </w:rPr>
        <w:t>Stars Systems</w:t>
      </w:r>
      <w:bookmarkEnd w:id="15"/>
    </w:p>
    <w:p w:rsidR="00613510" w:rsidRPr="00A92D39" w:rsidRDefault="00613510" w:rsidP="00886212">
      <w:pPr>
        <w:pStyle w:val="Heading3"/>
      </w:pPr>
      <w:r>
        <w:t>Model</w:t>
      </w:r>
    </w:p>
    <w:p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rsidR="00613510" w:rsidRDefault="00613510" w:rsidP="00886212">
      <w:pPr>
        <w:pStyle w:val="Heading4"/>
      </w:pPr>
      <w:r>
        <w:t>starSize</w:t>
      </w:r>
    </w:p>
    <w:p w:rsidR="00613510" w:rsidRPr="00156022" w:rsidRDefault="00613510" w:rsidP="00613510">
      <w:pPr>
        <w:pStyle w:val="Parrafonormal"/>
      </w:pPr>
      <w:r>
        <w:t>This attribute measures the sheer size of the system. A standard system will have a size of 0.5, the maximum possible system (representing many planets for example) has a size of 1.0. A size of 0.0 indicates the absence of habitable locations.</w:t>
      </w:r>
    </w:p>
    <w:p w:rsidR="00613510" w:rsidRDefault="00613510" w:rsidP="00886212">
      <w:pPr>
        <w:pStyle w:val="Heading4"/>
      </w:pPr>
      <w:r>
        <w:t>starConditions</w:t>
      </w:r>
    </w:p>
    <w:p w:rsidR="00613510" w:rsidRPr="00957B98" w:rsidRDefault="00613510" w:rsidP="00613510">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rsidR="00613510" w:rsidRDefault="00613510" w:rsidP="00886212">
      <w:pPr>
        <w:pStyle w:val="Heading4"/>
      </w:pPr>
      <w:r>
        <w:t>starResources</w:t>
      </w:r>
    </w:p>
    <w:p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rsidR="00613510" w:rsidRDefault="00613510" w:rsidP="00886212">
      <w:pPr>
        <w:pStyle w:val="Heading3"/>
      </w:pPr>
      <w:r>
        <w:t>Description</w:t>
      </w:r>
    </w:p>
    <w:p w:rsidR="00613510" w:rsidRDefault="00613510" w:rsidP="00613510">
      <w:pPr>
        <w:pStyle w:val="Parrafonormal"/>
      </w:pPr>
      <w:r>
        <w:t>To avoid making stars too generic, each one should be accompanied by a longer description and iconography, showing for example a representative landscape that varies with the presence of a outpost. Examples could include a starbase made of asteroids, a desert, a submarine dome, a jungle, etc. This iconography is shown in secondary screens that relate to the star.</w:t>
      </w:r>
    </w:p>
    <w:p w:rsidR="00613510" w:rsidRDefault="00613510" w:rsidP="00886212">
      <w:pPr>
        <w:pStyle w:val="Heading2"/>
        <w:rPr>
          <w:rStyle w:val="Emphasis"/>
        </w:rPr>
      </w:pPr>
      <w:bookmarkStart w:id="16" w:name="_Toc355415448"/>
      <w:r>
        <w:rPr>
          <w:rStyle w:val="Emphasis"/>
        </w:rPr>
        <w:t>Strategic resources</w:t>
      </w:r>
      <w:bookmarkEnd w:id="16"/>
    </w:p>
    <w:p w:rsidR="00613510" w:rsidRDefault="00613510" w:rsidP="00613510">
      <w:pPr>
        <w:pStyle w:val="Parrafonormal"/>
      </w:pPr>
      <w:r>
        <w:t>Strategic resources are rare findings that go beyond the scope of the normal standard resources that go into a outpost’s production. Strategic resources are extremely rare and influential and as such provide a galaxy-wide competitive advantage to an empire. A huge variety of resources and effects could be invented and each one should be unique galaxy-wide. Some arbitrary examples:</w:t>
      </w:r>
    </w:p>
    <w:p w:rsidR="00613510" w:rsidRDefault="00613510" w:rsidP="00613510">
      <w:pPr>
        <w:pStyle w:val="Lista"/>
        <w:numPr>
          <w:ilvl w:val="0"/>
          <w:numId w:val="1"/>
        </w:numPr>
      </w:pPr>
      <w:r>
        <w:t>Gaia: incredibly abundant and fertile ecologies are able to produce an extraordinary amount of sustenance, making this star a global source of food and thus improving conditions by 5%.</w:t>
      </w:r>
    </w:p>
    <w:p w:rsidR="00613510" w:rsidRDefault="00613510" w:rsidP="00613510">
      <w:pPr>
        <w:pStyle w:val="Lista"/>
        <w:numPr>
          <w:ilvl w:val="0"/>
          <w:numId w:val="1"/>
        </w:numPr>
      </w:pPr>
      <w:r>
        <w:t>Semi-Sentient telepathic crystals: native life that can be tapped to increase any efforts of espionage or influence other empires by 10%.</w:t>
      </w:r>
    </w:p>
    <w:p w:rsidR="00613510" w:rsidRDefault="00613510" w:rsidP="00613510">
      <w:pPr>
        <w:pStyle w:val="Lista"/>
        <w:numPr>
          <w:ilvl w:val="0"/>
          <w:numId w:val="1"/>
        </w:numPr>
      </w:pPr>
      <w:r>
        <w:t>Unobtanium deposits: Incredibly hard allow that can’t be obtained anywhere else in the galaxy, increases the toughness of all our ships by 10%.</w:t>
      </w:r>
    </w:p>
    <w:p w:rsidR="00613510" w:rsidRDefault="00613510" w:rsidP="00613510">
      <w:pPr>
        <w:pStyle w:val="Lista"/>
        <w:numPr>
          <w:ilvl w:val="0"/>
          <w:numId w:val="1"/>
        </w:numPr>
      </w:pPr>
      <w:r>
        <w:lastRenderedPageBreak/>
        <w:t>Spice Melange: drug that can heighten intelligence, improving technological efforts by 8%.</w:t>
      </w:r>
    </w:p>
    <w:p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rsidR="00613510" w:rsidRDefault="00613510" w:rsidP="00886212">
      <w:pPr>
        <w:pStyle w:val="Heading2"/>
        <w:rPr>
          <w:rStyle w:val="Emphasis"/>
        </w:rPr>
      </w:pPr>
      <w:bookmarkStart w:id="17" w:name="_Toc355415449"/>
      <w:r>
        <w:rPr>
          <w:rStyle w:val="Emphasis"/>
        </w:rPr>
        <w:t>Outposts</w:t>
      </w:r>
      <w:bookmarkEnd w:id="17"/>
    </w:p>
    <w:p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rsidR="00613510" w:rsidRDefault="00613510" w:rsidP="00886212">
      <w:pPr>
        <w:pStyle w:val="Heading3"/>
      </w:pPr>
      <w:r>
        <w:t>General definitions</w:t>
      </w:r>
    </w:p>
    <w:p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rsidR="00613510" w:rsidRDefault="00613510" w:rsidP="00886212">
      <w:pPr>
        <w:pStyle w:val="Heading4"/>
      </w:pPr>
      <w:r>
        <w:t>Infrastructure</w:t>
      </w:r>
    </w:p>
    <w:p w:rsidR="00613510" w:rsidRPr="0089704F" w:rsidRDefault="00613510" w:rsidP="00613510">
      <w:pPr>
        <w:pStyle w:val="Parrafonormal"/>
      </w:pPr>
      <w:r>
        <w:t>Infrastructure measures the size of the outpost, including factors like the number of colonists, habitation, factories, etc.</w:t>
      </w:r>
    </w:p>
    <w:p w:rsidR="00613510" w:rsidRDefault="00613510" w:rsidP="00886212">
      <w:pPr>
        <w:pStyle w:val="Heading4"/>
      </w:pPr>
      <w:r>
        <w:t>Production</w:t>
      </w:r>
    </w:p>
    <w:p w:rsidR="00613510" w:rsidRDefault="00613510" w:rsidP="00613510">
      <w:pPr>
        <w:pStyle w:val="Parrafonormal"/>
      </w:pPr>
      <w:r>
        <w:t>Production is the total output of the outpost to the empire.</w:t>
      </w:r>
    </w:p>
    <w:p w:rsidR="00613510" w:rsidRPr="00156DA0" w:rsidRDefault="00613510" w:rsidP="00613510">
      <w:pPr>
        <w:pStyle w:val="Parrafonormal"/>
      </w:pPr>
      <m:oMathPara>
        <m:oMath>
          <m:r>
            <w:rPr>
              <w:rFonts w:ascii="Cambria Math" w:hAnsi="Cambria Math"/>
            </w:rPr>
            <m:t>Prod=P* infrastructure*starResources</m:t>
          </m:r>
        </m:oMath>
      </m:oMathPara>
    </w:p>
    <w:p w:rsidR="00613510" w:rsidRDefault="00613510" w:rsidP="00886212">
      <w:pPr>
        <w:pStyle w:val="Heading4"/>
        <w:rPr>
          <w:rStyle w:val="Emphasis"/>
        </w:rPr>
      </w:pPr>
      <w:r>
        <w:rPr>
          <w:rStyle w:val="Emphasis"/>
        </w:rPr>
        <w:t>Maintenance</w:t>
      </w:r>
    </w:p>
    <w:p w:rsidR="00613510" w:rsidRDefault="00613510" w:rsidP="00613510">
      <w:pPr>
        <w:pStyle w:val="Parrafonormal"/>
      </w:pPr>
      <w:r>
        <w:t>Total cost to maintain the infrastructure of a outpost</w:t>
      </w:r>
    </w:p>
    <w:p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rsidR="00613510" w:rsidRDefault="00613510" w:rsidP="00886212">
      <w:pPr>
        <w:pStyle w:val="Heading4"/>
      </w:pPr>
      <w:r>
        <w:t>Conditions</w:t>
      </w:r>
    </w:p>
    <w:p w:rsidR="00613510" w:rsidRDefault="00613510" w:rsidP="00613510">
      <w:pPr>
        <w:pStyle w:val="Parrafonormal"/>
      </w:pPr>
      <w:r w:rsidRPr="00A47B0A">
        <w:t>Conditions start at the star's base conditions but deteriorate the more space is being used.</w:t>
      </w:r>
    </w:p>
    <w:p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rsidR="00613510" w:rsidRDefault="00613510" w:rsidP="00886212">
      <w:pPr>
        <w:pStyle w:val="Heading4"/>
      </w:pPr>
      <w:r>
        <w:t>Construction costs</w:t>
      </w:r>
    </w:p>
    <w:p w:rsidR="00613510" w:rsidRDefault="00613510" w:rsidP="00613510">
      <w:pPr>
        <w:pStyle w:val="Parrafonormal"/>
      </w:pPr>
      <w:r>
        <w:t>Cost of generating a new unit of infrastructure</w:t>
      </w:r>
    </w:p>
    <w:p w:rsidR="00613510" w:rsidRPr="00072499" w:rsidRDefault="00613510" w:rsidP="00613510">
      <w:pPr>
        <w:pStyle w:val="Parrafonormal"/>
      </w:pPr>
      <m:oMathPara>
        <m:oMath>
          <m:r>
            <w:rPr>
              <w:rFonts w:ascii="Cambria Math" w:hAnsi="Cambria Math"/>
            </w:rPr>
            <m:t>10+5/conditions</m:t>
          </m:r>
        </m:oMath>
      </m:oMathPara>
    </w:p>
    <w:p w:rsidR="00613510" w:rsidRDefault="00613510" w:rsidP="00886212">
      <w:pPr>
        <w:pStyle w:val="Heading3"/>
      </w:pPr>
      <w:r>
        <w:lastRenderedPageBreak/>
        <w:t>Effects</w:t>
      </w:r>
    </w:p>
    <w:p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rsidR="00613510" w:rsidRDefault="00613510" w:rsidP="00886212">
      <w:pPr>
        <w:pStyle w:val="Heading4"/>
      </w:pPr>
      <w:r>
        <w:t>Maximum Infrastructure</w:t>
      </w:r>
    </w:p>
    <w:p w:rsidR="00613510" w:rsidRDefault="00613510" w:rsidP="00613510">
      <w:pPr>
        <w:pStyle w:val="Parrafonormal"/>
      </w:pPr>
      <w:r>
        <w:t>Given the formulas above, a maximum infrastructure is guaranteed to exist, and it can be calculated using derivatives to be:</w:t>
      </w:r>
    </w:p>
    <w:p w:rsidR="00613510" w:rsidRPr="0044400D" w:rsidRDefault="00022671"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rsidR="00613510" w:rsidRDefault="00613510" w:rsidP="00886212">
      <w:pPr>
        <w:pStyle w:val="Heading4"/>
      </w:pPr>
      <w:r>
        <w:t>Maximum Production</w:t>
      </w:r>
    </w:p>
    <w:p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rsidR="00613510" w:rsidRDefault="00613510" w:rsidP="00613510">
      <w:pPr>
        <w:pStyle w:val="Caption"/>
      </w:pPr>
      <w:r w:rsidRPr="00613510">
        <w:rPr>
          <w:noProof/>
        </w:rPr>
        <w:drawing>
          <wp:inline distT="0" distB="0" distL="0" distR="0" wp14:anchorId="5DBFC9F5" wp14:editId="21B3A654">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rsidR="00613510" w:rsidRDefault="00613510" w:rsidP="00613510">
      <w:pPr>
        <w:pStyle w:val="Parrafonormal"/>
        <w:rPr>
          <w:rStyle w:val="Emphasis"/>
        </w:rPr>
      </w:pPr>
      <w:r>
        <w:rPr>
          <w:rStyle w:val="Emphasis"/>
        </w:rPr>
        <w:t>Note: it might also be useful to generate attributes based on a normal, rather than a uniform distribution.</w:t>
      </w:r>
    </w:p>
    <w:p w:rsidR="00613510" w:rsidRDefault="00613510" w:rsidP="00886212">
      <w:pPr>
        <w:pStyle w:val="Heading3"/>
      </w:pPr>
      <w:r>
        <w:t>Upgrades</w:t>
      </w:r>
    </w:p>
    <w:p w:rsidR="00613510" w:rsidRDefault="00613510" w:rsidP="00613510">
      <w:pPr>
        <w:pStyle w:val="Parrafonormal"/>
      </w:pPr>
      <w:r>
        <w:t>Depending on the modules being used, the technological constants M and P might vary over time. There are two possible strategies to follow here:</w:t>
      </w:r>
    </w:p>
    <w:p w:rsidR="00613510" w:rsidRDefault="00613510" w:rsidP="00613510">
      <w:pPr>
        <w:pStyle w:val="Lista"/>
        <w:numPr>
          <w:ilvl w:val="0"/>
          <w:numId w:val="1"/>
        </w:numPr>
      </w:pPr>
      <w:r w:rsidRPr="00697BFB">
        <w:rPr>
          <w:rStyle w:val="Strong"/>
        </w:rPr>
        <w:t>Instantaneous Upgrade:</w:t>
      </w:r>
      <w:r w:rsidRPr="00697BFB">
        <w:t xml:space="preserve"> Variable changes are applied inmediately on a new turn, when growth and production is calculated.</w:t>
      </w:r>
    </w:p>
    <w:p w:rsidR="00613510" w:rsidRPr="00697BFB" w:rsidRDefault="00613510" w:rsidP="00613510">
      <w:pPr>
        <w:pStyle w:val="Lista"/>
        <w:numPr>
          <w:ilvl w:val="0"/>
          <w:numId w:val="1"/>
        </w:numPr>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value set by tech level.</w:t>
      </w:r>
    </w:p>
    <w:p w:rsidR="00613510" w:rsidRDefault="00613510" w:rsidP="00886212">
      <w:pPr>
        <w:pStyle w:val="Heading2"/>
      </w:pPr>
      <w:bookmarkStart w:id="18" w:name="_Toc355415450"/>
      <w:r>
        <w:t>The Reserve</w:t>
      </w:r>
      <w:bookmarkEnd w:id="18"/>
    </w:p>
    <w:p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rsidR="00613510" w:rsidRDefault="00613510" w:rsidP="00886212">
      <w:pPr>
        <w:pStyle w:val="Heading3"/>
      </w:pPr>
      <w:r>
        <w:t>Empire-Level Policies</w:t>
      </w:r>
    </w:p>
    <w:p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rsidR="00613510" w:rsidRDefault="00613510" w:rsidP="00886212">
      <w:pPr>
        <w:pStyle w:val="Heading3"/>
      </w:pPr>
      <w:r>
        <w:t>System Actions/Projects</w:t>
      </w:r>
    </w:p>
    <w:p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(it there are sufficient funds). These actions can involve:</w:t>
      </w:r>
    </w:p>
    <w:p w:rsidR="00613510" w:rsidRDefault="00613510" w:rsidP="00613510">
      <w:pPr>
        <w:pStyle w:val="Lista"/>
        <w:numPr>
          <w:ilvl w:val="0"/>
          <w:numId w:val="1"/>
        </w:numPr>
      </w:pPr>
      <w:r>
        <w:t>System Improvements that shape the layout of the galaxy, for example:</w:t>
      </w:r>
    </w:p>
    <w:p w:rsidR="00613510" w:rsidRDefault="00613510" w:rsidP="00613510">
      <w:pPr>
        <w:pStyle w:val="Lista"/>
        <w:numPr>
          <w:ilvl w:val="1"/>
          <w:numId w:val="1"/>
        </w:numPr>
      </w:pPr>
      <w:r>
        <w:t>Hyperspace Gates</w:t>
      </w:r>
    </w:p>
    <w:p w:rsidR="00613510" w:rsidRDefault="00613510" w:rsidP="00613510">
      <w:pPr>
        <w:pStyle w:val="Lista"/>
        <w:numPr>
          <w:ilvl w:val="1"/>
          <w:numId w:val="1"/>
        </w:numPr>
      </w:pPr>
      <w:r>
        <w:t>Hyperspace Tunnels</w:t>
      </w:r>
    </w:p>
    <w:p w:rsidR="00613510" w:rsidRDefault="00613510" w:rsidP="00613510">
      <w:pPr>
        <w:pStyle w:val="Lista"/>
        <w:numPr>
          <w:ilvl w:val="1"/>
          <w:numId w:val="1"/>
        </w:numPr>
      </w:pPr>
      <w:r>
        <w:t>Hyperspace Scanners</w:t>
      </w:r>
    </w:p>
    <w:p w:rsidR="00613510" w:rsidRDefault="00613510" w:rsidP="00613510">
      <w:pPr>
        <w:pStyle w:val="Lista"/>
        <w:numPr>
          <w:ilvl w:val="1"/>
          <w:numId w:val="1"/>
        </w:numPr>
      </w:pPr>
      <w:r>
        <w:lastRenderedPageBreak/>
        <w:t>Hyperspace Dampeners</w:t>
      </w:r>
    </w:p>
    <w:p w:rsidR="00613510" w:rsidRDefault="00613510" w:rsidP="00613510">
      <w:pPr>
        <w:pStyle w:val="Lista"/>
        <w:numPr>
          <w:ilvl w:val="1"/>
          <w:numId w:val="1"/>
        </w:numPr>
      </w:pPr>
      <w:r>
        <w:t>Jump Gates</w:t>
      </w:r>
    </w:p>
    <w:p w:rsidR="00613510" w:rsidRDefault="00613510" w:rsidP="00613510">
      <w:pPr>
        <w:pStyle w:val="Lista"/>
        <w:numPr>
          <w:ilvl w:val="1"/>
          <w:numId w:val="1"/>
        </w:numPr>
      </w:pPr>
      <w:r>
        <w:t>Etc.</w:t>
      </w:r>
    </w:p>
    <w:p w:rsidR="00613510" w:rsidRDefault="00613510" w:rsidP="00613510">
      <w:pPr>
        <w:pStyle w:val="Lista"/>
        <w:numPr>
          <w:ilvl w:val="0"/>
          <w:numId w:val="1"/>
        </w:numPr>
      </w:pPr>
      <w:r>
        <w:t>Offensive Actions in systems claimed by an enemy empire, for example:</w:t>
      </w:r>
    </w:p>
    <w:p w:rsidR="00613510" w:rsidRDefault="00613510" w:rsidP="00613510">
      <w:pPr>
        <w:pStyle w:val="Lista"/>
        <w:numPr>
          <w:ilvl w:val="1"/>
          <w:numId w:val="1"/>
        </w:numPr>
      </w:pPr>
      <w:r>
        <w:t>Sabotage</w:t>
      </w:r>
    </w:p>
    <w:p w:rsidR="00613510" w:rsidRDefault="00613510" w:rsidP="00613510">
      <w:pPr>
        <w:pStyle w:val="Lista"/>
        <w:numPr>
          <w:ilvl w:val="1"/>
          <w:numId w:val="1"/>
        </w:numPr>
      </w:pPr>
      <w:r>
        <w:t>Bombing</w:t>
      </w:r>
    </w:p>
    <w:p w:rsidR="00613510" w:rsidRDefault="00613510" w:rsidP="00613510">
      <w:pPr>
        <w:pStyle w:val="Lista"/>
        <w:numPr>
          <w:ilvl w:val="1"/>
          <w:numId w:val="1"/>
        </w:numPr>
      </w:pPr>
      <w:r>
        <w:t>Invasions</w:t>
      </w:r>
    </w:p>
    <w:p w:rsidR="00613510" w:rsidRDefault="00613510" w:rsidP="00613510">
      <w:pPr>
        <w:pStyle w:val="Lista"/>
        <w:numPr>
          <w:ilvl w:val="1"/>
          <w:numId w:val="1"/>
        </w:numPr>
      </w:pPr>
      <w:r>
        <w:t>Etc.</w:t>
      </w:r>
    </w:p>
    <w:p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rsidR="00613510" w:rsidRDefault="00613510" w:rsidP="00886212">
      <w:pPr>
        <w:pStyle w:val="Heading3"/>
      </w:pPr>
      <w:r>
        <w:t>Units</w:t>
      </w:r>
    </w:p>
    <w:p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rsidR="00613510" w:rsidRDefault="00613510" w:rsidP="00886212">
      <w:pPr>
        <w:pStyle w:val="Heading2"/>
      </w:pPr>
      <w:bookmarkStart w:id="19" w:name="_Toc355415451"/>
      <w:r>
        <w:t>Growth Policies</w:t>
      </w:r>
      <w:bookmarkEnd w:id="19"/>
    </w:p>
    <w:p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rsidR="00613510" w:rsidRDefault="00613510" w:rsidP="00613510">
      <w:pPr>
        <w:pStyle w:val="Lista"/>
        <w:numPr>
          <w:ilvl w:val="0"/>
          <w:numId w:val="1"/>
        </w:numPr>
      </w:pPr>
      <w:r>
        <w:t>P: The percentage of total empire production available for spending in further growth.</w:t>
      </w:r>
    </w:p>
    <w:p w:rsidR="00613510" w:rsidRDefault="00613510" w:rsidP="00613510">
      <w:pPr>
        <w:pStyle w:val="Lista"/>
        <w:numPr>
          <w:ilvl w:val="0"/>
          <w:numId w:val="1"/>
        </w:numPr>
      </w:pPr>
      <w:r>
        <w:t>T: A maximum time for any new infrastructure built to pay for itself.</w:t>
      </w:r>
    </w:p>
    <w:p w:rsidR="00613510" w:rsidRDefault="00613510" w:rsidP="00613510">
      <w:pPr>
        <w:pStyle w:val="Lista"/>
        <w:numPr>
          <w:ilvl w:val="0"/>
          <w:numId w:val="1"/>
        </w:numPr>
      </w:pPr>
      <w:r>
        <w:t>E: Permission to spend external production from the reserve to pay for new infrastructure.</w:t>
      </w:r>
    </w:p>
    <w:p w:rsidR="00613510" w:rsidRDefault="00613510" w:rsidP="00613510">
      <w:pPr>
        <w:pStyle w:val="Parrafonormal"/>
      </w:pPr>
      <w:r>
        <w:t>When a turn is ended, the new production for each outpost is calculated (and its total). Then the growth policy is applied in three stages:</w:t>
      </w:r>
    </w:p>
    <w:p w:rsidR="00613510" w:rsidRDefault="00613510" w:rsidP="00613510">
      <w:pPr>
        <w:pStyle w:val="Lista"/>
        <w:numPr>
          <w:ilvl w:val="0"/>
          <w:numId w:val="1"/>
        </w:numPr>
      </w:pPr>
      <w:r>
        <w:t>First, each colony spends its own production in the specified percentage P and builds new infrastructure.  The limit T is respected, potentially diminishing the expense. This pass guarantees that all colonies have an equal opportunity to grow.</w:t>
      </w:r>
    </w:p>
    <w:p w:rsidR="00613510" w:rsidRDefault="00613510" w:rsidP="00613510">
      <w:pPr>
        <w:pStyle w:val="Lista"/>
        <w:numPr>
          <w:ilvl w:val="0"/>
          <w:numId w:val="1"/>
        </w:numPr>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rsidR="00613510" w:rsidRPr="0088361F" w:rsidRDefault="00613510" w:rsidP="00613510">
      <w:pPr>
        <w:pStyle w:val="Lista"/>
        <w:numPr>
          <w:ilvl w:val="0"/>
          <w:numId w:val="1"/>
        </w:numPr>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rsidR="00613510" w:rsidRDefault="00613510" w:rsidP="00886212">
      <w:pPr>
        <w:pStyle w:val="Heading1"/>
      </w:pPr>
      <w:bookmarkStart w:id="20" w:name="_Toc355415452"/>
      <w:r>
        <w:lastRenderedPageBreak/>
        <w:t>Expansion and Control</w:t>
      </w:r>
      <w:bookmarkEnd w:id="20"/>
    </w:p>
    <w:p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rsidR="00613510" w:rsidRDefault="00613510" w:rsidP="00886212">
      <w:pPr>
        <w:pStyle w:val="Heading2"/>
      </w:pPr>
      <w:bookmarkStart w:id="21" w:name="_Toc355415453"/>
      <w:r>
        <w:t>Design Criteria</w:t>
      </w:r>
      <w:bookmarkEnd w:id="21"/>
    </w:p>
    <w:p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rsidR="00613510" w:rsidRDefault="00613510" w:rsidP="00613510">
      <w:pPr>
        <w:pStyle w:val="Parrafonormal"/>
      </w:pPr>
      <w:r>
        <w:t>The oldest and best solution is to group many ships into a single unit, adding up their capabilities to bigger totals. In this way, we don't model every independent unit, but model the group itself. For instance, a group of 100 ships with 2 lasers each just fires 200 lasers as a single attack, and the effects are calculated mostly as a probabilistic distribution instead of applied to individual targets.</w:t>
      </w:r>
    </w:p>
    <w:p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rsidR="00613510" w:rsidRDefault="002E50D8" w:rsidP="00886212">
      <w:pPr>
        <w:pStyle w:val="Heading2"/>
      </w:pPr>
      <w:bookmarkStart w:id="22" w:name="_Toc355415454"/>
      <w:r>
        <w:t xml:space="preserve">Basic </w:t>
      </w:r>
      <w:bookmarkEnd w:id="22"/>
      <w:r w:rsidR="00AD2811">
        <w:t>Combat</w:t>
      </w:r>
      <w:r>
        <w:t xml:space="preserve"> - Minimum Viable Game</w:t>
      </w:r>
    </w:p>
    <w:p w:rsidR="00E64C0A" w:rsidRPr="00E64C0A" w:rsidRDefault="00E64C0A" w:rsidP="00E64C0A">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rsidR="00615BA2" w:rsidRDefault="00E622BF" w:rsidP="00CA52BB">
      <w:pPr>
        <w:pStyle w:val="Heading3"/>
      </w:pPr>
      <w:r>
        <w:t>Ship Attributes</w:t>
      </w:r>
    </w:p>
    <w:p w:rsidR="009127B8" w:rsidRDefault="00CA52BB" w:rsidP="00CA52BB">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294D3A" w:rsidRDefault="00A968F0" w:rsidP="00CA52BB">
      <w:pPr>
        <w:pStyle w:val="Lista"/>
        <w:numPr>
          <w:ilvl w:val="0"/>
          <w:numId w:val="1"/>
        </w:numPr>
      </w:pPr>
      <w:r w:rsidRPr="00881AD9">
        <w:rPr>
          <w:rStyle w:val="Strong"/>
        </w:rPr>
        <w:t>Attack</w:t>
      </w:r>
      <w:r w:rsidR="00294D3A" w:rsidRPr="00881AD9">
        <w:rPr>
          <w:rStyle w:val="Strong"/>
        </w:rPr>
        <w:t>:</w:t>
      </w:r>
      <w:r w:rsidR="00294D3A">
        <w:t xml:space="preserve"> A number that determined how hard </w:t>
      </w:r>
      <w:r>
        <w:t>a ship strikes an opponent</w:t>
      </w:r>
      <w:r w:rsidR="00881AD9">
        <w:t>, it is directly subtracted form the hull value of an opponent.</w:t>
      </w:r>
    </w:p>
    <w:p w:rsidR="007F465B" w:rsidRDefault="007F465B" w:rsidP="007F465B">
      <w:pPr>
        <w:pStyle w:val="Lista"/>
        <w:numPr>
          <w:ilvl w:val="0"/>
          <w:numId w:val="1"/>
        </w:numPr>
      </w:pPr>
      <w:r w:rsidRPr="00E91DB3">
        <w:rPr>
          <w:rStyle w:val="Strong"/>
        </w:rPr>
        <w:t># of Hits:</w:t>
      </w:r>
      <w:r>
        <w:t xml:space="preserve"> most ships strike once, but some shot multiple projectiles or otherwise affect complete areas.</w:t>
      </w:r>
    </w:p>
    <w:p w:rsidR="001840DB" w:rsidRDefault="000B0E86" w:rsidP="007F465B">
      <w:pPr>
        <w:pStyle w:val="Lista"/>
        <w:numPr>
          <w:ilvl w:val="0"/>
          <w:numId w:val="1"/>
        </w:numPr>
      </w:pPr>
      <w:r w:rsidRPr="00BB19CB">
        <w:rPr>
          <w:rStyle w:val="Strong"/>
        </w:rPr>
        <w:t>Initiative:</w:t>
      </w:r>
      <w:r w:rsidR="00BA1E64">
        <w:t xml:space="preserve"> Initiative dete</w:t>
      </w:r>
      <w:r w:rsidR="00BB19CB">
        <w:t>rmines which ships strike first.</w:t>
      </w:r>
    </w:p>
    <w:p w:rsidR="00747809" w:rsidRDefault="00747809" w:rsidP="00747809">
      <w:pPr>
        <w:pStyle w:val="Heading3"/>
      </w:pPr>
      <w:r>
        <w:lastRenderedPageBreak/>
        <w:t>Combat</w:t>
      </w:r>
    </w:p>
    <w:p w:rsidR="006D68FB" w:rsidRDefault="00853551" w:rsidP="00994513">
      <w:pPr>
        <w:pStyle w:val="Parrafonormal"/>
      </w:pPr>
      <w:r>
        <w:t xml:space="preserve">Stacks are ordered by initiative. </w:t>
      </w:r>
      <w:r w:rsidR="00E92251">
        <w:t>In order, each stack chooses a target from the opponent fleet and attacks it, causing damage.</w:t>
      </w:r>
      <w:r w:rsidR="00BB0CE8">
        <w:t xml:space="preserve"> Once all stacks have attacked, a new turn begins in the same order. The combat begins when no ships are left. At the </w:t>
      </w:r>
      <w:r w:rsidR="006D68FB">
        <w:t>beginning</w:t>
      </w:r>
      <w:r w:rsidR="00BB0CE8">
        <w:t xml:space="preserve"> of each turn, each </w:t>
      </w:r>
      <w:r w:rsidR="006D68FB">
        <w:t xml:space="preserve">player is given the choice to retreat from combat. </w:t>
      </w:r>
      <w:r w:rsidR="00871A02">
        <w:t>If this option is taken, ships will leave instantaneously instead of attacking, whenever is their turn to take an action.</w:t>
      </w:r>
    </w:p>
    <w:p w:rsidR="00747809" w:rsidRDefault="00994513" w:rsidP="00994513">
      <w:pPr>
        <w:pStyle w:val="Heading3"/>
      </w:pPr>
      <w:r>
        <w:t>Available Ships</w:t>
      </w:r>
    </w:p>
    <w:p w:rsidR="00045772" w:rsidRDefault="00070BD7" w:rsidP="00B01D44">
      <w:pPr>
        <w:pStyle w:val="Lista"/>
      </w:pPr>
      <w:r>
        <w:t>Star Fig</w:t>
      </w:r>
      <w:r w:rsidR="0012556A">
        <w:t>h</w:t>
      </w:r>
      <w:r>
        <w:t>t</w:t>
      </w:r>
      <w:r w:rsidR="0012556A">
        <w:t>er: basic small ship, inexpensive, single hit, decent initiative.</w:t>
      </w:r>
      <w:r w:rsidR="00B77105">
        <w:t xml:space="preserve"> </w:t>
      </w:r>
      <w:r>
        <w:t>Good against other fight</w:t>
      </w:r>
      <w:r w:rsidR="00C7559F">
        <w:t>ers, lancers.</w:t>
      </w:r>
    </w:p>
    <w:p w:rsidR="00E816DD" w:rsidRPr="00E816DD" w:rsidRDefault="00E816DD" w:rsidP="00E816DD">
      <w:pPr>
        <w:pStyle w:val="Lista"/>
        <w:numPr>
          <w:ilvl w:val="0"/>
          <w:numId w:val="1"/>
        </w:numPr>
      </w:pPr>
      <w:r w:rsidRPr="00E816DD">
        <w:t>Lancers: weak</w:t>
      </w:r>
      <w:r w:rsidR="00C33F14">
        <w:t>, best initiative, hard hitting, p</w:t>
      </w:r>
      <w:r w:rsidRPr="00E816DD">
        <w:t>ounding large targets with powerful lasers from large distances.</w:t>
      </w:r>
      <w:r w:rsidR="00F921E7">
        <w:t xml:space="preserve"> Good against </w:t>
      </w:r>
      <w:r w:rsidR="00070BD7">
        <w:t>Battle Cruisers.</w:t>
      </w:r>
    </w:p>
    <w:p w:rsidR="00070BD7" w:rsidRDefault="00070BD7" w:rsidP="00E816DD">
      <w:pPr>
        <w:pStyle w:val="Lista"/>
        <w:numPr>
          <w:ilvl w:val="0"/>
          <w:numId w:val="1"/>
        </w:numPr>
      </w:pPr>
      <w:r>
        <w:t>Battle Cruisers: huge, though ships.</w:t>
      </w:r>
      <w:r w:rsidR="00963F9D">
        <w:t xml:space="preserve"> Average initiative.</w:t>
      </w:r>
      <w:r>
        <w:t xml:space="preserve"> Have multiple medium cannons. Good against pit-</w:t>
      </w:r>
      <w:r w:rsidR="00963F9D">
        <w:t>bulls.</w:t>
      </w:r>
    </w:p>
    <w:p w:rsidR="00E816DD" w:rsidRPr="00E816DD" w:rsidRDefault="00F921E7" w:rsidP="00E816DD">
      <w:pPr>
        <w:pStyle w:val="Lista"/>
        <w:numPr>
          <w:ilvl w:val="0"/>
          <w:numId w:val="1"/>
        </w:numPr>
      </w:pPr>
      <w:r>
        <w:t>Pit-</w:t>
      </w:r>
      <w:r w:rsidR="00E816DD" w:rsidRPr="00E816DD">
        <w:t xml:space="preserve">bulls: </w:t>
      </w:r>
      <w:r>
        <w:t>medium</w:t>
      </w:r>
      <w:r w:rsidR="00E816DD" w:rsidRPr="00E816DD">
        <w:t xml:space="preserve"> and tough close-range fighters, using shrapnel to cover areas with lead.</w:t>
      </w:r>
      <w:r w:rsidR="00E47981">
        <w:t xml:space="preserve"> Low damage, but multiple attacks, very poor initiative. Good against </w:t>
      </w:r>
      <w:r w:rsidR="000B350A">
        <w:t>fighters</w:t>
      </w:r>
      <w:r w:rsidR="00E47981">
        <w:t>.</w:t>
      </w:r>
    </w:p>
    <w:p w:rsidR="00070BD7" w:rsidRDefault="00070BD7" w:rsidP="00070BD7">
      <w:pPr>
        <w:pStyle w:val="Lista"/>
        <w:numPr>
          <w:ilvl w:val="0"/>
          <w:numId w:val="1"/>
        </w:numPr>
      </w:pPr>
      <w:r>
        <w:t>Colony Ship: does not attack, can colonize new systems.</w:t>
      </w:r>
    </w:p>
    <w:p w:rsidR="00710862" w:rsidRDefault="00710862" w:rsidP="00710862">
      <w:pPr>
        <w:pStyle w:val="Lista"/>
        <w:numPr>
          <w:ilvl w:val="0"/>
          <w:numId w:val="1"/>
        </w:numPr>
      </w:pPr>
      <w:r>
        <w:t xml:space="preserve">Ground Troopers: Assault ships, for landing troops on enemy planets. Capable of </w:t>
      </w:r>
      <w:r w:rsidR="00716F0E">
        <w:t>invading a system.</w:t>
      </w:r>
    </w:p>
    <w:p w:rsidR="007004E9" w:rsidRDefault="007004E9" w:rsidP="00710862">
      <w:pPr>
        <w:pStyle w:val="Lista"/>
        <w:numPr>
          <w:ilvl w:val="0"/>
          <w:numId w:val="1"/>
        </w:numPr>
      </w:pPr>
      <w:r>
        <w:t>Bomber: terrible initiative, weak but pack a punch. Not partic</w:t>
      </w:r>
      <w:r w:rsidR="00F539CF">
        <w:t xml:space="preserve">ularly effective in ship combat, but extremely so when bombarding systems. </w:t>
      </w:r>
      <w:r w:rsidR="009719C5">
        <w:t>Specialized bombers do twice as much damage as any other ship, and also provide a much better tactical bonus to assault troops.</w:t>
      </w:r>
    </w:p>
    <w:p w:rsidR="00E816DD" w:rsidRDefault="00B76B67" w:rsidP="00710862">
      <w:pPr>
        <w:pStyle w:val="Lista"/>
        <w:numPr>
          <w:ilvl w:val="0"/>
          <w:numId w:val="1"/>
        </w:numPr>
      </w:pPr>
      <w:r>
        <w:t>Defense</w:t>
      </w:r>
      <w:r w:rsidR="00264B29">
        <w:t xml:space="preserve"> Crew</w:t>
      </w:r>
      <w:r w:rsidR="00070BD7">
        <w:t>: a crew of tactical engineers and demolition mans that lay mines, deviates asteroids and creates automated defenses. Powerful when defending, but poor attackers. Good against all types of attackers.</w:t>
      </w:r>
    </w:p>
    <w:p w:rsidR="009127B8" w:rsidRDefault="009127B8" w:rsidP="009127B8">
      <w:pPr>
        <w:pStyle w:val="Heading2"/>
        <w:numPr>
          <w:ilvl w:val="1"/>
          <w:numId w:val="2"/>
        </w:numPr>
      </w:pPr>
      <w:r>
        <w:t>Advanced Ships - Long Term Development</w:t>
      </w:r>
    </w:p>
    <w:p w:rsidR="00613510" w:rsidRDefault="00613510" w:rsidP="00886212">
      <w:pPr>
        <w:pStyle w:val="Heading3"/>
      </w:pPr>
      <w:r>
        <w:t>Ship Attributes</w:t>
      </w:r>
    </w:p>
    <w:p w:rsidR="00613510" w:rsidRDefault="00613510" w:rsidP="00613510">
      <w:pPr>
        <w:pStyle w:val="Parrafonormal"/>
      </w:pPr>
      <w:r>
        <w:t>Each ship includes a fixed set of attributes, which varies from one model to another.</w:t>
      </w:r>
    </w:p>
    <w:p w:rsidR="00613510" w:rsidRDefault="00613510" w:rsidP="00613510">
      <w:pPr>
        <w:pStyle w:val="Lista"/>
        <w:numPr>
          <w:ilvl w:val="0"/>
          <w:numId w:val="1"/>
        </w:numPr>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rsidR="00613510" w:rsidRDefault="00613510" w:rsidP="00613510">
      <w:pPr>
        <w:pStyle w:val="Lista"/>
        <w:numPr>
          <w:ilvl w:val="0"/>
          <w:numId w:val="1"/>
        </w:numPr>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rsidR="00613510" w:rsidRDefault="00613510" w:rsidP="00613510">
      <w:pPr>
        <w:pStyle w:val="Lista"/>
        <w:numPr>
          <w:ilvl w:val="0"/>
          <w:numId w:val="1"/>
        </w:numPr>
      </w:pPr>
      <w:r w:rsidRPr="006343ED">
        <w:rPr>
          <w:rStyle w:val="Strong"/>
        </w:rPr>
        <w:t>Speed:</w:t>
      </w:r>
      <w:r>
        <w:t xml:space="preserve"> a number that determines how much a ship is able to move during combat (not in hyperspace).</w:t>
      </w:r>
    </w:p>
    <w:p w:rsidR="00613510" w:rsidRDefault="00613510" w:rsidP="00613510">
      <w:pPr>
        <w:pStyle w:val="Lista"/>
        <w:numPr>
          <w:ilvl w:val="0"/>
          <w:numId w:val="1"/>
        </w:numPr>
      </w:pPr>
      <w:r w:rsidRPr="006343ED">
        <w:rPr>
          <w:rStyle w:val="Strong"/>
        </w:rPr>
        <w:lastRenderedPageBreak/>
        <w:t>Evasion:</w:t>
      </w:r>
      <w:r>
        <w:t xml:space="preserve"> ability of the ship to avoid being hit by enemy fire. It includes factors like ship speed, maneuverability, size, cloaking technologies, etc.</w:t>
      </w:r>
    </w:p>
    <w:p w:rsidR="00613510" w:rsidRDefault="00613510" w:rsidP="00886212">
      <w:pPr>
        <w:pStyle w:val="Heading3"/>
      </w:pPr>
      <w:r>
        <w:t>Weapon Attributes</w:t>
      </w:r>
    </w:p>
    <w:p w:rsidR="00613510" w:rsidRPr="006D4C01" w:rsidRDefault="00613510" w:rsidP="00613510">
      <w:pPr>
        <w:pStyle w:val="Parrafonormal"/>
      </w:pPr>
      <w:r>
        <w:t>Each ship can contain one or more weapons, each one with the following attributes:</w:t>
      </w:r>
    </w:p>
    <w:p w:rsidR="00613510" w:rsidRDefault="00613510" w:rsidP="00613510">
      <w:pPr>
        <w:pStyle w:val="Lista"/>
        <w:numPr>
          <w:ilvl w:val="0"/>
          <w:numId w:val="1"/>
        </w:numPr>
      </w:pPr>
      <w:r w:rsidRPr="00E91DB3">
        <w:rPr>
          <w:rStyle w:val="Strong"/>
        </w:rPr>
        <w:t>Optimal Range:</w:t>
      </w:r>
      <w:r>
        <w:t xml:space="preserve"> maximum distance at which the weapon can be used effectively.</w:t>
      </w:r>
    </w:p>
    <w:p w:rsidR="00613510" w:rsidRDefault="00613510" w:rsidP="00613510">
      <w:pPr>
        <w:pStyle w:val="Lista"/>
        <w:numPr>
          <w:ilvl w:val="0"/>
          <w:numId w:val="1"/>
        </w:numPr>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rsidR="00613510" w:rsidRDefault="00613510" w:rsidP="00613510">
      <w:pPr>
        <w:pStyle w:val="Lista"/>
        <w:numPr>
          <w:ilvl w:val="0"/>
          <w:numId w:val="1"/>
        </w:numPr>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rsidR="00613510" w:rsidRDefault="00613510" w:rsidP="00613510">
      <w:pPr>
        <w:pStyle w:val="Lista"/>
        <w:numPr>
          <w:ilvl w:val="0"/>
          <w:numId w:val="1"/>
        </w:numPr>
      </w:pPr>
      <w:r w:rsidRPr="00E91DB3">
        <w:rPr>
          <w:rStyle w:val="Strong"/>
        </w:rPr>
        <w:t>Damage:</w:t>
      </w:r>
      <w:r>
        <w:t xml:space="preserve"> total damage caused by the weapon. Can be fixed or variable.</w:t>
      </w:r>
    </w:p>
    <w:p w:rsidR="00613510" w:rsidRDefault="00613510" w:rsidP="00613510">
      <w:pPr>
        <w:pStyle w:val="Lista"/>
        <w:numPr>
          <w:ilvl w:val="0"/>
          <w:numId w:val="1"/>
        </w:numPr>
      </w:pPr>
      <w:r w:rsidRPr="00E91DB3">
        <w:rPr>
          <w:rStyle w:val="Strong"/>
        </w:rPr>
        <w:t># of Hits:</w:t>
      </w:r>
      <w:r>
        <w:t xml:space="preserve"> most weapons strike once, but some shot multiple projectiles or otherwise affect complete areas.</w:t>
      </w:r>
    </w:p>
    <w:p w:rsidR="00613510" w:rsidRDefault="00613510" w:rsidP="00613510">
      <w:pPr>
        <w:pStyle w:val="Lista"/>
        <w:numPr>
          <w:ilvl w:val="0"/>
          <w:numId w:val="1"/>
        </w:numPr>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rsidR="00613510" w:rsidRDefault="00613510" w:rsidP="00613510">
      <w:pPr>
        <w:pStyle w:val="Lista"/>
        <w:numPr>
          <w:ilvl w:val="1"/>
          <w:numId w:val="1"/>
        </w:numPr>
      </w:pPr>
      <w:r>
        <w:t>Space</w:t>
      </w:r>
    </w:p>
    <w:p w:rsidR="00613510" w:rsidRDefault="00613510" w:rsidP="00613510">
      <w:pPr>
        <w:pStyle w:val="Lista"/>
        <w:numPr>
          <w:ilvl w:val="1"/>
          <w:numId w:val="1"/>
        </w:numPr>
      </w:pPr>
      <w:r>
        <w:t>Carpet Bombing</w:t>
      </w:r>
    </w:p>
    <w:p w:rsidR="00613510" w:rsidRDefault="00613510" w:rsidP="00613510">
      <w:pPr>
        <w:pStyle w:val="Lista"/>
        <w:numPr>
          <w:ilvl w:val="1"/>
          <w:numId w:val="1"/>
        </w:numPr>
      </w:pPr>
      <w:r>
        <w:t>Tactical Bombardment</w:t>
      </w:r>
    </w:p>
    <w:p w:rsidR="00613510" w:rsidRPr="00E3267B" w:rsidRDefault="00613510" w:rsidP="00613510">
      <w:pPr>
        <w:pStyle w:val="Lista"/>
        <w:numPr>
          <w:ilvl w:val="1"/>
          <w:numId w:val="1"/>
        </w:numPr>
      </w:pPr>
      <w:r>
        <w:t>Invasion</w:t>
      </w:r>
    </w:p>
    <w:p w:rsidR="00613510" w:rsidRDefault="00613510" w:rsidP="00886212">
      <w:pPr>
        <w:pStyle w:val="Heading3"/>
      </w:pPr>
      <w:r>
        <w:t>Factory Attributes</w:t>
      </w:r>
    </w:p>
    <w:p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rsidR="00613510" w:rsidRDefault="00613510" w:rsidP="00613510">
      <w:pPr>
        <w:pStyle w:val="Lista"/>
        <w:numPr>
          <w:ilvl w:val="0"/>
          <w:numId w:val="1"/>
        </w:numPr>
      </w:pPr>
      <w:r w:rsidRPr="00E91DB3">
        <w:rPr>
          <w:rStyle w:val="Strong"/>
        </w:rPr>
        <w:t xml:space="preserve">Number of units: </w:t>
      </w:r>
      <w:r>
        <w:t>how many units are created each time the factory is activated.</w:t>
      </w:r>
    </w:p>
    <w:p w:rsidR="002C408D" w:rsidRDefault="002C408D" w:rsidP="00613510">
      <w:pPr>
        <w:pStyle w:val="Lista"/>
        <w:numPr>
          <w:ilvl w:val="0"/>
          <w:numId w:val="1"/>
        </w:numPr>
      </w:pPr>
      <w:r w:rsidRPr="00B92F1C">
        <w:rPr>
          <w:rStyle w:val="Strong"/>
        </w:rPr>
        <w:t>Number of charges:</w:t>
      </w:r>
      <w:r>
        <w:t xml:space="preserve"> how many times can new units be created.</w:t>
      </w:r>
    </w:p>
    <w:p w:rsidR="00613510" w:rsidRDefault="00613510" w:rsidP="00613510">
      <w:pPr>
        <w:pStyle w:val="Lista"/>
        <w:numPr>
          <w:ilvl w:val="0"/>
          <w:numId w:val="1"/>
        </w:numPr>
      </w:pPr>
      <w:r w:rsidRPr="00E91DB3">
        <w:rPr>
          <w:rStyle w:val="Strong"/>
        </w:rPr>
        <w:t>Period:</w:t>
      </w:r>
      <w:r>
        <w:t xml:space="preserve"> how much time needs to pass between activations. This can be considered the time to recharge, reload, or prepare another launch.</w:t>
      </w:r>
    </w:p>
    <w:p w:rsidR="00F7323D" w:rsidRPr="00F7323D" w:rsidRDefault="00F7323D" w:rsidP="00F7323D">
      <w:pPr>
        <w:pStyle w:val="Parrafonormal"/>
      </w:pPr>
      <w:r>
        <w:lastRenderedPageBreak/>
        <w:t xml:space="preserve">Factories are particularly slow for direct attack operations, as they have to slowly deploy ships. Factories are best used for defense, as they can have units deployed on patrol for quick interception. </w:t>
      </w:r>
      <w:r w:rsidR="00856CB3">
        <w:t>In combat terms, factories can have a certain number of groups pre-deployed at the beginning of the combat, but only for a star at which they arrived on a previous turn.</w:t>
      </w:r>
    </w:p>
    <w:p w:rsidR="00613510" w:rsidRDefault="00613510" w:rsidP="00886212">
      <w:pPr>
        <w:pStyle w:val="Heading3"/>
      </w:pPr>
      <w:r>
        <w:t>Special Attributes</w:t>
      </w:r>
    </w:p>
    <w:p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rsidR="00613510" w:rsidRDefault="00613510" w:rsidP="00613510">
      <w:pPr>
        <w:pStyle w:val="Lista"/>
        <w:numPr>
          <w:ilvl w:val="0"/>
          <w:numId w:val="1"/>
        </w:numPr>
      </w:pPr>
      <w:r>
        <w:t>Repair drones, which cause negative damage to your own ships.</w:t>
      </w:r>
    </w:p>
    <w:p w:rsidR="00613510" w:rsidRDefault="00613510" w:rsidP="00613510">
      <w:pPr>
        <w:pStyle w:val="Lista"/>
        <w:numPr>
          <w:ilvl w:val="0"/>
          <w:numId w:val="1"/>
        </w:numPr>
      </w:pPr>
      <w:r>
        <w:t>Assault shuttles, which steal some of the ships and create a new stack.</w:t>
      </w:r>
    </w:p>
    <w:p w:rsidR="00613510" w:rsidRPr="005A0536" w:rsidRDefault="00613510" w:rsidP="00613510">
      <w:pPr>
        <w:pStyle w:val="Lista"/>
        <w:numPr>
          <w:ilvl w:val="0"/>
          <w:numId w:val="1"/>
        </w:numPr>
      </w:pPr>
      <w:r>
        <w:t>Etc.</w:t>
      </w:r>
    </w:p>
    <w:p w:rsidR="00613510" w:rsidRDefault="00613510" w:rsidP="00886212">
      <w:pPr>
        <w:pStyle w:val="Heading3"/>
      </w:pPr>
      <w:r>
        <w:t>Example Ships</w:t>
      </w:r>
    </w:p>
    <w:p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rsidR="002C408D" w:rsidRDefault="002C408D" w:rsidP="002C408D">
      <w:pPr>
        <w:pStyle w:val="Heading4"/>
      </w:pPr>
      <w:r>
        <w:t>Mechanic</w:t>
      </w:r>
    </w:p>
    <w:p w:rsidR="00873B4F" w:rsidRDefault="00873B4F" w:rsidP="00873B4F">
      <w:pPr>
        <w:pStyle w:val="Lista"/>
        <w:numPr>
          <w:ilvl w:val="0"/>
          <w:numId w:val="1"/>
        </w:numPr>
      </w:pPr>
      <w:r>
        <w:t>Lancers: weak and static, but pounding large targets with powerful lasers from large distances.</w:t>
      </w:r>
    </w:p>
    <w:p w:rsidR="00873B4F" w:rsidRDefault="00873B4F" w:rsidP="00873B4F">
      <w:pPr>
        <w:pStyle w:val="Lista"/>
        <w:numPr>
          <w:ilvl w:val="0"/>
          <w:numId w:val="1"/>
        </w:numPr>
      </w:pPr>
      <w:r>
        <w:t>Catapults: long range missile launchers, using deep-penetration nuclear warheads to crush large targets.</w:t>
      </w:r>
    </w:p>
    <w:p w:rsidR="00873B4F" w:rsidRDefault="00873B4F" w:rsidP="00873B4F">
      <w:pPr>
        <w:pStyle w:val="Lista"/>
        <w:numPr>
          <w:ilvl w:val="0"/>
          <w:numId w:val="1"/>
        </w:numPr>
      </w:pPr>
      <w:r>
        <w:t>Pit bulls: small and tough close-range fighters, using shrapnel to cover areas with lead.</w:t>
      </w:r>
    </w:p>
    <w:p w:rsidR="00873B4F" w:rsidRDefault="00873B4F" w:rsidP="00873B4F">
      <w:pPr>
        <w:pStyle w:val="Lista"/>
        <w:numPr>
          <w:ilvl w:val="0"/>
          <w:numId w:val="1"/>
        </w:numPr>
      </w:pPr>
      <w:r>
        <w:t>Carrier: (factory), deploying huge numbers of melee robots to swarm over enemy ships.</w:t>
      </w:r>
    </w:p>
    <w:p w:rsidR="00873B4F" w:rsidRDefault="00873B4F" w:rsidP="00873B4F">
      <w:pPr>
        <w:pStyle w:val="Lista"/>
        <w:numPr>
          <w:ilvl w:val="0"/>
          <w:numId w:val="1"/>
        </w:numPr>
      </w:pPr>
      <w:r>
        <w:t>Decoys: small ships that mimic other ships signatures, but can usually avoid damage.</w:t>
      </w:r>
    </w:p>
    <w:p w:rsidR="002C408D" w:rsidRDefault="002C408D" w:rsidP="002C408D">
      <w:pPr>
        <w:pStyle w:val="Heading4"/>
      </w:pPr>
      <w:r>
        <w:t>Crystal</w:t>
      </w:r>
    </w:p>
    <w:p w:rsidR="002C408D" w:rsidRPr="002C408D" w:rsidRDefault="002C408D" w:rsidP="002C408D">
      <w:pPr>
        <w:pStyle w:val="Parrafonormal"/>
      </w:pPr>
      <w:r>
        <w:t>Crystal ships use lasers and are immune to lasers and lightning. Vulnerable to concussion damage. A ship, once destroyed, fragments into a set of smaller ships, and so on until they are destroyed at a bare minimum size.</w:t>
      </w:r>
    </w:p>
    <w:p w:rsidR="002C408D" w:rsidRDefault="002C408D" w:rsidP="002C408D">
      <w:pPr>
        <w:pStyle w:val="Heading4"/>
      </w:pPr>
      <w:r>
        <w:t>Biological</w:t>
      </w:r>
    </w:p>
    <w:p w:rsidR="002C408D" w:rsidRDefault="002C408D" w:rsidP="002C408D">
      <w:pPr>
        <w:pStyle w:val="Lista"/>
      </w:pPr>
      <w:r>
        <w:t>Minion: basic melee unit (small figther, not a buildable unit). Fast.</w:t>
      </w:r>
    </w:p>
    <w:p w:rsidR="002C408D" w:rsidRDefault="002C408D" w:rsidP="002C408D">
      <w:pPr>
        <w:pStyle w:val="Lista"/>
      </w:pPr>
      <w:r>
        <w:t>Hive: A carrier for minions.</w:t>
      </w:r>
    </w:p>
    <w:p w:rsidR="002C408D" w:rsidRDefault="002C408D" w:rsidP="002C408D">
      <w:pPr>
        <w:pStyle w:val="Lista"/>
      </w:pPr>
      <w:r>
        <w:t>Spore Hulk: A though-armored slow hulk. Its attack launches a set of explosive spore</w:t>
      </w:r>
      <w:r w:rsidR="00D14B9F">
        <w:t>s, similar to shrapnel. Minimal damage but over large areas. Good versus small ships.</w:t>
      </w:r>
    </w:p>
    <w:p w:rsidR="00D14B9F" w:rsidRDefault="00D14B9F" w:rsidP="002C408D">
      <w:pPr>
        <w:pStyle w:val="Lista"/>
      </w:pPr>
      <w:r>
        <w:t xml:space="preserve">Arachnid: </w:t>
      </w:r>
    </w:p>
    <w:p w:rsidR="00D14B9F" w:rsidRDefault="00D14B9F" w:rsidP="002C408D">
      <w:pPr>
        <w:pStyle w:val="Lista"/>
      </w:pPr>
      <w:r>
        <w:t>? : though hulk, creates an immobile cloud that disrupts aiming, brings partial evasion to any ships hiding in the cloud.</w:t>
      </w:r>
    </w:p>
    <w:p w:rsidR="00DC3EB1" w:rsidRDefault="00DC3EB1" w:rsidP="002C408D">
      <w:pPr>
        <w:pStyle w:val="Lista"/>
      </w:pPr>
      <w:r>
        <w:lastRenderedPageBreak/>
        <w:t xml:space="preserve">Scavengers: ships that collect biological remains from </w:t>
      </w:r>
    </w:p>
    <w:p w:rsidR="004C3184" w:rsidRDefault="004C3184" w:rsidP="002C408D">
      <w:pPr>
        <w:pStyle w:val="Lista"/>
      </w:pPr>
      <w:r>
        <w:t xml:space="preserve">Seed Tree: great for defense, terrible attacker. Deploys enormous amounts of explosive seeds in the system, which lay dormant till a threat is detected. </w:t>
      </w:r>
    </w:p>
    <w:p w:rsidR="002C408D" w:rsidRDefault="002C408D" w:rsidP="002C408D">
      <w:pPr>
        <w:pStyle w:val="Heading4"/>
      </w:pPr>
      <w:r>
        <w:t>Electromagnetical</w:t>
      </w:r>
    </w:p>
    <w:p w:rsidR="00613510" w:rsidRDefault="00613510" w:rsidP="00613510">
      <w:pPr>
        <w:pStyle w:val="Lista"/>
        <w:numPr>
          <w:ilvl w:val="0"/>
          <w:numId w:val="1"/>
        </w:numPr>
      </w:pPr>
      <w:r>
        <w:t>Etc.</w:t>
      </w:r>
    </w:p>
    <w:p w:rsidR="00613510" w:rsidRDefault="00613510" w:rsidP="00886212">
      <w:pPr>
        <w:pStyle w:val="Heading2"/>
      </w:pPr>
      <w:bookmarkStart w:id="23" w:name="_Toc355415455"/>
      <w:r>
        <w:t>Space Combat</w:t>
      </w:r>
      <w:bookmarkEnd w:id="23"/>
    </w:p>
    <w:p w:rsidR="00C466B4" w:rsidRDefault="0067476E" w:rsidP="00886212">
      <w:pPr>
        <w:pStyle w:val="Heading3"/>
      </w:pPr>
      <w:r>
        <w:t>Engaging the enemy</w:t>
      </w:r>
    </w:p>
    <w:p w:rsidR="0067476E" w:rsidRDefault="004310D6" w:rsidP="00C466B4">
      <w:pPr>
        <w:pStyle w:val="Parrafonormal"/>
      </w:pPr>
      <w:r>
        <w:t xml:space="preserve">For a combat to happen, at least two </w:t>
      </w:r>
      <w:r w:rsidR="00AF5194">
        <w:t>hostile</w:t>
      </w:r>
      <w:r>
        <w:t xml:space="preserve"> fleets need to find themselves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is solved</w:t>
      </w:r>
      <w:r w:rsidR="007A3D3F">
        <w:t>.</w:t>
      </w:r>
    </w:p>
    <w:p w:rsidR="00613510" w:rsidRDefault="00613510" w:rsidP="00886212">
      <w:pPr>
        <w:pStyle w:val="Heading3"/>
      </w:pPr>
      <w:r>
        <w:t>The Combat Turn</w:t>
      </w:r>
    </w:p>
    <w:p w:rsidR="00613510" w:rsidRDefault="00613510" w:rsidP="00613510">
      <w:pPr>
        <w:pStyle w:val="Parrafonormal"/>
      </w:pPr>
      <w:r>
        <w:t>The combat plays as a simulation on a single dimension. Both fleets start at a random distance from each other, which can be anything from close range to 2 times the longest weapon's range. It is then more likely that fleets will close on each other gradually, but in some occasions things can get how quickly!</w:t>
      </w:r>
    </w:p>
    <w:p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rsidR="00613510" w:rsidRDefault="00613510" w:rsidP="00613510">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rsidR="00613510" w:rsidRDefault="00613510" w:rsidP="00886212">
      <w:pPr>
        <w:pStyle w:val="Heading3"/>
      </w:pPr>
      <w:r>
        <w:t>Choosing Targets</w:t>
      </w:r>
    </w:p>
    <w:p w:rsidR="00613510" w:rsidRDefault="00613510" w:rsidP="00613510">
      <w:pPr>
        <w:pStyle w:val="Parrafonormal"/>
      </w:pPr>
      <w:r>
        <w:t>The damage a weapon is able to cause to the enemy is calculated independently for each possible pair of attacker and defender, using the following formulae:</w:t>
      </w:r>
    </w:p>
    <w:p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rsidR="00613510" w:rsidRDefault="00613510" w:rsidP="00613510">
      <w:pPr>
        <w:pStyle w:val="Parrafonormal"/>
      </w:pPr>
      <m:oMathPara>
        <m:oMath>
          <m:r>
            <w:rPr>
              <w:rFonts w:ascii="Cambria Math" w:hAnsi="Cambria Math"/>
            </w:rPr>
            <m:t>D= Min( baseDamage-absorption, 0 )</m:t>
          </m:r>
        </m:oMath>
      </m:oMathPara>
    </w:p>
    <w:p w:rsidR="00613510" w:rsidRPr="00143B05" w:rsidRDefault="00613510" w:rsidP="00613510">
      <w:pPr>
        <w:pStyle w:val="Parrafonormal"/>
      </w:pPr>
      <m:oMathPara>
        <m:oMath>
          <m:r>
            <w:rPr>
              <w:rFonts w:ascii="Cambria Math" w:hAnsi="Cambria Math"/>
            </w:rPr>
            <w:lastRenderedPageBreak/>
            <m:t>TotalDamage=T*A*D</m:t>
          </m:r>
        </m:oMath>
      </m:oMathPara>
    </w:p>
    <w:p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is bound to be dissipated in empty space</w:t>
      </w:r>
      <w:r w:rsidR="00271BC2">
        <w:t>, so area weapons are not completely effective</w:t>
      </w:r>
      <w:r w:rsidR="00C835EE">
        <w:t>.</w:t>
      </w:r>
    </w:p>
    <w:p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rsidR="00613510" w:rsidRPr="00613510" w:rsidRDefault="00613510" w:rsidP="00886212">
      <w:pPr>
        <w:pStyle w:val="Heading3"/>
      </w:pPr>
      <w:r>
        <w:t>Applying damage</w:t>
      </w:r>
    </w:p>
    <w:p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rsidR="00613510" w:rsidRDefault="00613510" w:rsidP="00613510">
      <w:pPr>
        <w:pStyle w:val="Parrafonormal"/>
      </w:pPr>
      <w:r>
        <w:t>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but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rsidR="00613510" w:rsidRDefault="00613510" w:rsidP="00613510">
      <w:pPr>
        <w:pStyle w:val="Lista"/>
        <w:numPr>
          <w:ilvl w:val="0"/>
          <w:numId w:val="1"/>
        </w:numPr>
      </w:pPr>
      <w:r>
        <w:t>Number of ships</w:t>
      </w:r>
    </w:p>
    <w:p w:rsidR="00613510" w:rsidRDefault="00613510" w:rsidP="00613510">
      <w:pPr>
        <w:pStyle w:val="Lista"/>
        <w:numPr>
          <w:ilvl w:val="0"/>
          <w:numId w:val="1"/>
        </w:numPr>
      </w:pPr>
      <w:r>
        <w:t>Base damage</w:t>
      </w:r>
    </w:p>
    <w:p w:rsidR="00613510" w:rsidRDefault="00613510" w:rsidP="00613510">
      <w:pPr>
        <w:pStyle w:val="Lista"/>
        <w:numPr>
          <w:ilvl w:val="0"/>
          <w:numId w:val="1"/>
        </w:numPr>
      </w:pPr>
      <w:r>
        <w:t>Maximum damage</w:t>
      </w:r>
    </w:p>
    <w:p w:rsidR="00613510" w:rsidRDefault="00613510" w:rsidP="00613510">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rsidR="00613510" w:rsidRDefault="00613510" w:rsidP="00613510">
      <w:pPr>
        <w:pStyle w:val="Caption"/>
      </w:pPr>
    </w:p>
    <w:p w:rsidR="00613510" w:rsidRDefault="00613510" w:rsidP="00613510">
      <w:r w:rsidRPr="00613510">
        <w:rPr>
          <w:noProof/>
        </w:rPr>
        <w:lastRenderedPageBreak/>
        <w:drawing>
          <wp:inline distT="0" distB="0" distL="0" distR="0" wp14:anchorId="0400B4B1" wp14:editId="2A20AB6A">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rsidR="00613510" w:rsidRDefault="00613510" w:rsidP="00613510">
      <w:pPr>
        <w:pStyle w:val="Caption"/>
      </w:pPr>
      <w:r w:rsidRPr="00613510">
        <w:rPr>
          <w:noProof/>
        </w:rPr>
        <w:drawing>
          <wp:inline distT="0" distB="0" distL="0" distR="0" wp14:anchorId="425CD56D" wp14:editId="7E74A138">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rsidR="00613510" w:rsidRDefault="00613510" w:rsidP="00613510">
      <w:pPr>
        <w:pStyle w:val="Parrafonormal"/>
      </w:pPr>
      <w:r>
        <w:lastRenderedPageBreak/>
        <w:t>As it can be seen, all these operations are not only nice and fair representations, but also extremely simple to compute!</w:t>
      </w:r>
    </w:p>
    <w:p w:rsidR="005326A2" w:rsidRPr="00613510" w:rsidRDefault="005326A2" w:rsidP="00886212">
      <w:pPr>
        <w:pStyle w:val="Heading3"/>
      </w:pPr>
      <w:r>
        <w:t xml:space="preserve">Choosing </w:t>
      </w:r>
      <w:r w:rsidRPr="00613510">
        <w:t>strategies</w:t>
      </w:r>
    </w:p>
    <w:p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rsidR="005326A2" w:rsidRDefault="005326A2" w:rsidP="005326A2">
      <w:pPr>
        <w:pStyle w:val="Lista"/>
        <w:numPr>
          <w:ilvl w:val="0"/>
          <w:numId w:val="1"/>
        </w:numPr>
      </w:pPr>
      <w:r>
        <w:t>Always move forward, till the middle is reached. Easy to implement and understand.</w:t>
      </w:r>
    </w:p>
    <w:p w:rsidR="005326A2" w:rsidRDefault="005326A2" w:rsidP="005326A2">
      <w:pPr>
        <w:pStyle w:val="Lista"/>
        <w:numPr>
          <w:ilvl w:val="1"/>
          <w:numId w:val="1"/>
        </w:numPr>
      </w:pPr>
      <w:r>
        <w:t>Probably decent results, with initial stages of long range, followed by close range fights.</w:t>
      </w:r>
    </w:p>
    <w:p w:rsidR="005326A2" w:rsidRDefault="005326A2" w:rsidP="005326A2">
      <w:pPr>
        <w:pStyle w:val="Lista"/>
        <w:numPr>
          <w:ilvl w:val="1"/>
          <w:numId w:val="1"/>
        </w:numPr>
      </w:pPr>
      <w:r>
        <w:t>A good initial implementation for testing.</w:t>
      </w:r>
    </w:p>
    <w:p w:rsidR="005326A2" w:rsidRDefault="005326A2" w:rsidP="005326A2">
      <w:pPr>
        <w:pStyle w:val="Lista"/>
        <w:numPr>
          <w:ilvl w:val="0"/>
          <w:numId w:val="1"/>
        </w:numPr>
      </w:pPr>
      <w:r>
        <w:t xml:space="preserve">Only move forward till there is at least one target at optimum range. </w:t>
      </w:r>
    </w:p>
    <w:p w:rsidR="005326A2" w:rsidRDefault="005326A2" w:rsidP="005326A2">
      <w:pPr>
        <w:pStyle w:val="Lista"/>
        <w:numPr>
          <w:ilvl w:val="1"/>
          <w:numId w:val="1"/>
        </w:numPr>
      </w:pPr>
      <w:r>
        <w:t>May fire sub-optimally.</w:t>
      </w:r>
    </w:p>
    <w:p w:rsidR="005326A2" w:rsidRDefault="005326A2" w:rsidP="005326A2">
      <w:pPr>
        <w:pStyle w:val="Lista"/>
        <w:numPr>
          <w:ilvl w:val="0"/>
          <w:numId w:val="1"/>
        </w:numPr>
      </w:pPr>
      <w:r>
        <w:t>Move the entire fleet to the maximum range of any weapon.</w:t>
      </w:r>
    </w:p>
    <w:p w:rsidR="005326A2" w:rsidRDefault="005326A2" w:rsidP="005326A2">
      <w:pPr>
        <w:pStyle w:val="Lista"/>
        <w:numPr>
          <w:ilvl w:val="1"/>
          <w:numId w:val="1"/>
        </w:numPr>
      </w:pPr>
      <w:r>
        <w:t>May waste important firepower.</w:t>
      </w:r>
    </w:p>
    <w:p w:rsidR="005326A2" w:rsidRDefault="005326A2" w:rsidP="005326A2">
      <w:pPr>
        <w:pStyle w:val="Lista"/>
        <w:numPr>
          <w:ilvl w:val="0"/>
          <w:numId w:val="1"/>
        </w:numPr>
      </w:pPr>
      <w:r>
        <w:t>Always try to move in the expectation that damage done is maximized. That is, calculate not only which stack to hit now, but also which stack would take more damage if range were ignored. Move so that that target is at optimal weapons range.</w:t>
      </w:r>
    </w:p>
    <w:p w:rsidR="005326A2" w:rsidRDefault="005326A2" w:rsidP="005326A2">
      <w:pPr>
        <w:pStyle w:val="Lista"/>
        <w:numPr>
          <w:ilvl w:val="1"/>
          <w:numId w:val="1"/>
        </w:numPr>
      </w:pPr>
      <w:r>
        <w:t>Of course, recalculate every turn, as the most convenient target will change.</w:t>
      </w:r>
    </w:p>
    <w:p w:rsidR="005326A2" w:rsidRDefault="005326A2" w:rsidP="005326A2">
      <w:pPr>
        <w:pStyle w:val="Lista"/>
        <w:numPr>
          <w:ilvl w:val="1"/>
          <w:numId w:val="1"/>
        </w:numPr>
      </w:pPr>
      <w:r>
        <w:t>This criterion is very decent. Not as aggressive as always advancing, but well-tuned for an aggressive, all-out fight were each stack behaves close to optimal.</w:t>
      </w:r>
    </w:p>
    <w:p w:rsidR="005326A2" w:rsidRDefault="005326A2" w:rsidP="005326A2">
      <w:pPr>
        <w:pStyle w:val="Lista"/>
        <w:numPr>
          <w:ilvl w:val="0"/>
          <w:numId w:val="1"/>
        </w:numPr>
      </w:pPr>
      <w:r>
        <w:t>As before, but consider the damage a stack would take if it closes (what enemy stacks would chose it as the enemy) versus how much it would inflict. Advance or retreat depending on this difference.</w:t>
      </w:r>
    </w:p>
    <w:p w:rsidR="005326A2" w:rsidRDefault="005326A2" w:rsidP="005326A2">
      <w:pPr>
        <w:pStyle w:val="Lista"/>
        <w:numPr>
          <w:ilvl w:val="1"/>
          <w:numId w:val="1"/>
        </w:numPr>
      </w:pPr>
      <w:r>
        <w:t>May take vulnerable units out of the fight, saving them from destruction.</w:t>
      </w:r>
    </w:p>
    <w:p w:rsidR="005326A2" w:rsidRDefault="005326A2" w:rsidP="005326A2">
      <w:pPr>
        <w:pStyle w:val="Lista"/>
        <w:numPr>
          <w:ilvl w:val="1"/>
          <w:numId w:val="1"/>
        </w:numPr>
      </w:pPr>
      <w:r>
        <w:t>Retreating stacks might leave other friendly stacks to die.</w:t>
      </w:r>
    </w:p>
    <w:p w:rsidR="005326A2" w:rsidRDefault="005326A2" w:rsidP="005326A2">
      <w:pPr>
        <w:pStyle w:val="Lista"/>
        <w:numPr>
          <w:ilvl w:val="0"/>
          <w:numId w:val="1"/>
        </w:numPr>
      </w:pPr>
      <w:r>
        <w:t>Imagine that all stacks in each fleet move together. Sample a set of distances between them and calculate relative damage. Move units so they try to get to that distance on average.</w:t>
      </w:r>
    </w:p>
    <w:p w:rsidR="005326A2" w:rsidRDefault="005326A2" w:rsidP="005326A2">
      <w:pPr>
        <w:pStyle w:val="Lista"/>
        <w:numPr>
          <w:ilvl w:val="1"/>
          <w:numId w:val="1"/>
        </w:numPr>
      </w:pPr>
      <w:r>
        <w:t>Could produce funny artifacts.</w:t>
      </w:r>
    </w:p>
    <w:p w:rsidR="005326A2" w:rsidRDefault="005326A2" w:rsidP="005326A2">
      <w:pPr>
        <w:pStyle w:val="Lista"/>
        <w:numPr>
          <w:ilvl w:val="0"/>
          <w:numId w:val="1"/>
        </w:numPr>
      </w:pPr>
      <w:r>
        <w:t>Advance till a first round of damage is computed. If the fleet did more damage than it received, all units keep on the offensive, else retreat.</w:t>
      </w:r>
    </w:p>
    <w:p w:rsidR="005326A2" w:rsidRDefault="005326A2" w:rsidP="005326A2">
      <w:pPr>
        <w:pStyle w:val="Parrafonormal"/>
      </w:pPr>
      <w:r>
        <w:t>These are only examples of possible strategies. The first and fourth strategies are probably the best ones, since any strategy that chooses to retreat a stack might be causing unpredictable consequences to other stacks. Also, any strategy that is not greedy in terms of the damage caused might be easily countered by the enemy by creating fleets that have tough, evasive units in front and light but hard-hitting units a little back. Of course, many of these strategies might be tried, or even chosen depending on fleet composition, race, etc.</w:t>
      </w:r>
    </w:p>
    <w:p w:rsidR="008D6CC5" w:rsidRDefault="008D6CC5" w:rsidP="00886212">
      <w:pPr>
        <w:pStyle w:val="Heading3"/>
      </w:pPr>
      <w:r>
        <w:lastRenderedPageBreak/>
        <w:t>Retreating</w:t>
      </w:r>
    </w:p>
    <w:p w:rsidR="008D6CC5" w:rsidRDefault="008D6CC5" w:rsidP="008D6CC5">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rsidR="008D6CC5" w:rsidRPr="00617F13" w:rsidRDefault="008D6CC5" w:rsidP="00613510">
      <w:pPr>
        <w:pStyle w:val="Parrafonormal"/>
      </w:pPr>
      <w:r>
        <w:t>Retreating ships do not attack, but they can still take damage.</w:t>
      </w:r>
    </w:p>
    <w:p w:rsidR="00613510" w:rsidRDefault="00613510" w:rsidP="00886212">
      <w:pPr>
        <w:pStyle w:val="Heading2"/>
      </w:pPr>
      <w:bookmarkStart w:id="24" w:name="_Toc355415456"/>
      <w:r>
        <w:t>Other</w:t>
      </w:r>
      <w:bookmarkEnd w:id="24"/>
    </w:p>
    <w:p w:rsidR="00613510" w:rsidRDefault="00613510" w:rsidP="00613510">
      <w:pPr>
        <w:pStyle w:val="Heading4"/>
        <w:numPr>
          <w:ilvl w:val="3"/>
          <w:numId w:val="2"/>
        </w:numPr>
      </w:pPr>
      <w:r>
        <w:t>Blockades</w:t>
      </w:r>
    </w:p>
    <w:p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rsidR="00272CA8" w:rsidRDefault="00272CA8" w:rsidP="00272CA8">
      <w:pPr>
        <w:pStyle w:val="Heading4"/>
      </w:pPr>
      <w:r>
        <w:t>Control</w:t>
      </w:r>
    </w:p>
    <w:p w:rsidR="00272CA8" w:rsidRPr="00272CA8" w:rsidRDefault="00272CA8" w:rsidP="00272CA8">
      <w:pPr>
        <w:pStyle w:val="Parrafonormal"/>
      </w:pPr>
      <w:r>
        <w:t xml:space="preserve">Fleets are useful to control territory. Even if they do not engage in combat and allow other fleets to orbit the same system. Fleets in a system prevent any other fleet in the same system to jump in the direction of </w:t>
      </w:r>
      <w:r w:rsidR="006D5E3D">
        <w:t>TODO???</w:t>
      </w:r>
    </w:p>
    <w:p w:rsidR="00613510" w:rsidRDefault="00613510" w:rsidP="00613510">
      <w:pPr>
        <w:pStyle w:val="Heading2"/>
        <w:numPr>
          <w:ilvl w:val="1"/>
          <w:numId w:val="2"/>
        </w:numPr>
      </w:pPr>
      <w:bookmarkStart w:id="25" w:name="_Toc355415457"/>
      <w:r>
        <w:t>Conquest</w:t>
      </w:r>
      <w:bookmarkEnd w:id="25"/>
    </w:p>
    <w:p w:rsidR="00613510" w:rsidRDefault="00613510" w:rsidP="00613510">
      <w:pPr>
        <w:pStyle w:val="Heading3"/>
        <w:numPr>
          <w:ilvl w:val="2"/>
          <w:numId w:val="2"/>
        </w:numPr>
      </w:pPr>
      <w:bookmarkStart w:id="26" w:name="_Toc355415458"/>
      <w:r>
        <w:t>Troops</w:t>
      </w:r>
      <w:bookmarkEnd w:id="26"/>
    </w:p>
    <w:p w:rsidR="00613510" w:rsidRDefault="00613510" w:rsidP="00613510">
      <w:pPr>
        <w:pStyle w:val="Heading3"/>
        <w:numPr>
          <w:ilvl w:val="2"/>
          <w:numId w:val="2"/>
        </w:numPr>
      </w:pPr>
      <w:bookmarkStart w:id="27" w:name="_Toc355415459"/>
      <w:r>
        <w:t>Invasion</w:t>
      </w:r>
      <w:bookmarkEnd w:id="27"/>
    </w:p>
    <w:p w:rsidR="00613510" w:rsidRPr="006F57B4" w:rsidRDefault="00613510" w:rsidP="00613510">
      <w:pPr>
        <w:pStyle w:val="Heading4"/>
        <w:numPr>
          <w:ilvl w:val="3"/>
          <w:numId w:val="2"/>
        </w:numPr>
      </w:pPr>
      <w:r>
        <w:t>Collateral Damage</w:t>
      </w:r>
    </w:p>
    <w:p w:rsidR="00613510" w:rsidRPr="00CF4D1D" w:rsidRDefault="00613510" w:rsidP="00613510">
      <w:pPr>
        <w:pStyle w:val="Parrafonormal"/>
      </w:pPr>
    </w:p>
    <w:p w:rsidR="00613510" w:rsidRPr="007E4ECA" w:rsidRDefault="00613510" w:rsidP="00613510">
      <w:pPr>
        <w:pStyle w:val="Parrafonormal"/>
      </w:pPr>
    </w:p>
    <w:p w:rsidR="00613510" w:rsidRDefault="00613510" w:rsidP="00886212">
      <w:pPr>
        <w:pStyle w:val="Heading1"/>
      </w:pPr>
      <w:bookmarkStart w:id="28" w:name="_Toc355415461"/>
      <w:r>
        <w:lastRenderedPageBreak/>
        <w:t>Intelligence and Influence</w:t>
      </w:r>
      <w:bookmarkEnd w:id="28"/>
    </w:p>
    <w:p w:rsidR="00613510" w:rsidRDefault="00613510" w:rsidP="00613510">
      <w:pPr>
        <w:pStyle w:val="Heading3"/>
        <w:numPr>
          <w:ilvl w:val="2"/>
          <w:numId w:val="2"/>
        </w:numPr>
      </w:pPr>
      <w:bookmarkStart w:id="29" w:name="_Toc355415462"/>
      <w:r>
        <w:t>General Description</w:t>
      </w:r>
      <w:bookmarkEnd w:id="29"/>
    </w:p>
    <w:p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rsidR="00613510" w:rsidRDefault="00613510" w:rsidP="00613510">
      <w:pPr>
        <w:pStyle w:val="Heading3"/>
        <w:numPr>
          <w:ilvl w:val="2"/>
          <w:numId w:val="2"/>
        </w:numPr>
      </w:pPr>
      <w:bookmarkStart w:id="30" w:name="_Toc355415464"/>
      <w:r>
        <w:t>In enemy territory</w:t>
      </w:r>
      <w:bookmarkEnd w:id="30"/>
    </w:p>
    <w:p w:rsidR="00613510" w:rsidRPr="00613510" w:rsidRDefault="00613510" w:rsidP="00613510">
      <w:pPr>
        <w:pStyle w:val="Heading4"/>
      </w:pPr>
      <w:r>
        <w:t>Infiltration</w:t>
      </w:r>
    </w:p>
    <w:p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rsidR="00613510" w:rsidRDefault="00613510" w:rsidP="00613510">
      <w:pPr>
        <w:pStyle w:val="Parrafonormal"/>
      </w:pPr>
      <w:r>
        <w:t>Troops stationed on a system might also discover infiltrators, having a second (and completely independent) chance of finding enemy agents given by:</w:t>
      </w:r>
    </w:p>
    <w:p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rsidR="00613510" w:rsidRDefault="00613510" w:rsidP="00613510">
      <w:pPr>
        <w:pStyle w:val="Heading4"/>
        <w:numPr>
          <w:ilvl w:val="3"/>
          <w:numId w:val="2"/>
        </w:numPr>
      </w:pPr>
      <w:r>
        <w:t>Sleeper units</w:t>
      </w:r>
    </w:p>
    <w:p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rsidR="00613510" w:rsidRDefault="00613510" w:rsidP="00613510">
      <w:pPr>
        <w:pStyle w:val="Heading3"/>
        <w:numPr>
          <w:ilvl w:val="2"/>
          <w:numId w:val="2"/>
        </w:numPr>
      </w:pPr>
      <w:bookmarkStart w:id="31" w:name="_Toc355415465"/>
      <w:r>
        <w:t>Units</w:t>
      </w:r>
      <w:bookmarkEnd w:id="31"/>
    </w:p>
    <w:p w:rsidR="00613510" w:rsidRDefault="00613510" w:rsidP="00613510">
      <w:pPr>
        <w:pStyle w:val="Heading4"/>
        <w:numPr>
          <w:ilvl w:val="3"/>
          <w:numId w:val="2"/>
        </w:numPr>
      </w:pPr>
      <w:r>
        <w:t>Infiltrators</w:t>
      </w:r>
    </w:p>
    <w:p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rsidR="00613510" w:rsidRDefault="00613510" w:rsidP="00613510">
      <w:pPr>
        <w:pStyle w:val="Parrafonormal"/>
      </w:pPr>
      <w:r>
        <w:t>In terms of the intelligence network infiltrators need to be connected by a single starlane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rsidR="00613510" w:rsidRDefault="00613510" w:rsidP="00613510">
      <w:pPr>
        <w:pStyle w:val="Heading4"/>
        <w:numPr>
          <w:ilvl w:val="3"/>
          <w:numId w:val="2"/>
        </w:numPr>
      </w:pPr>
      <w:r>
        <w:t>Smuggler /Trader</w:t>
      </w:r>
    </w:p>
    <w:p w:rsidR="00613510" w:rsidRDefault="00613510" w:rsidP="00613510">
      <w:pPr>
        <w:pStyle w:val="Parrafonormal"/>
      </w:pPr>
      <w:r>
        <w:t>A smuggler is a unit that specializes in intervening markets for profit. Each smuggler in an outside empire will generate 0.01 bc of production per turn from commerce with that empire, up to 20% of the current production of the system in which they are stationed.</w:t>
      </w:r>
    </w:p>
    <w:p w:rsidR="00613510" w:rsidRDefault="00613510" w:rsidP="00613510">
      <w:pPr>
        <w:pStyle w:val="Parrafonormal"/>
      </w:pPr>
      <w:r>
        <w:t>If the trust level between the empires is such that trade is allowed and legal, smugglers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t>They generate half as much additional production to the other empire as they do for their own empire, creating a symbiotic relationship that also improves relations.</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trader that has been discovered only becomes a smuggler again after re-entering their own territory, were they can be given new identities.</w:t>
      </w:r>
    </w:p>
    <w:p w:rsidR="00613510" w:rsidRDefault="00613510" w:rsidP="00613510">
      <w:pPr>
        <w:pStyle w:val="Lista"/>
        <w:numPr>
          <w:ilvl w:val="1"/>
          <w:numId w:val="1"/>
        </w:numPr>
      </w:pPr>
      <w:r>
        <w:t>A trader is immediately discovered and killed if he finds himself in an enemy empire when the trust level goes below the trade threshold.</w:t>
      </w:r>
    </w:p>
    <w:p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rsidR="00613510" w:rsidRDefault="00613510" w:rsidP="00613510">
      <w:pPr>
        <w:pStyle w:val="Heading4"/>
        <w:numPr>
          <w:ilvl w:val="3"/>
          <w:numId w:val="2"/>
        </w:numPr>
      </w:pPr>
      <w:r>
        <w:t>Spy/Scholar</w:t>
      </w:r>
    </w:p>
    <w:p w:rsidR="00613510" w:rsidRDefault="00613510" w:rsidP="00613510">
      <w:pPr>
        <w:pStyle w:val="Parrafonormal"/>
      </w:pPr>
      <w:r>
        <w:t>A spy can try to get the secret technologies developed by other empires. A single spy produces a base of 1 research points for each technological area, plus 2 additional research point in each area in which the foreign empire has a higher technological level. A single outpost can't produce more than a number of research points equivalent to 20% of the outputs production.</w:t>
      </w:r>
    </w:p>
    <w:p w:rsidR="00613510" w:rsidRDefault="00613510" w:rsidP="00613510">
      <w:pPr>
        <w:pStyle w:val="Parrafonormal"/>
      </w:pPr>
      <w:r>
        <w:t>If the trust level between the empires is such that cultural cooperation is allowed and legal, spies become scholars and get several advantages:</w:t>
      </w:r>
    </w:p>
    <w:p w:rsidR="00613510" w:rsidRDefault="00613510" w:rsidP="00613510">
      <w:pPr>
        <w:pStyle w:val="Lista"/>
        <w:numPr>
          <w:ilvl w:val="0"/>
          <w:numId w:val="1"/>
        </w:numPr>
      </w:pPr>
      <w:r>
        <w:t>Their efficiency and maximum caps double.</w:t>
      </w:r>
    </w:p>
    <w:p w:rsidR="00613510" w:rsidRDefault="00613510" w:rsidP="00613510">
      <w:pPr>
        <w:pStyle w:val="Lista"/>
        <w:numPr>
          <w:ilvl w:val="0"/>
          <w:numId w:val="1"/>
        </w:numPr>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rsidR="00613510" w:rsidRDefault="00613510" w:rsidP="00613510">
      <w:pPr>
        <w:pStyle w:val="Lista"/>
        <w:numPr>
          <w:ilvl w:val="0"/>
          <w:numId w:val="1"/>
        </w:numPr>
      </w:pPr>
      <w:r>
        <w:t xml:space="preserve">In case of discovery they remain visible to the other empire, but are otherwise not disturbed at all while the trust levels stay high enough. </w:t>
      </w:r>
    </w:p>
    <w:p w:rsidR="00613510" w:rsidRDefault="00613510" w:rsidP="00613510">
      <w:pPr>
        <w:pStyle w:val="Lista"/>
        <w:numPr>
          <w:ilvl w:val="1"/>
          <w:numId w:val="1"/>
        </w:numPr>
      </w:pPr>
      <w:r>
        <w:t>A scholar that has been discovered only becomes a spy again after re-entering their own territory, were they can be given new identities.</w:t>
      </w:r>
    </w:p>
    <w:p w:rsidR="00613510" w:rsidRDefault="00613510" w:rsidP="00613510">
      <w:pPr>
        <w:pStyle w:val="Lista"/>
        <w:numPr>
          <w:ilvl w:val="1"/>
          <w:numId w:val="1"/>
        </w:numPr>
      </w:pPr>
      <w:r>
        <w:t>A scholar is immediately discovered and killed if he finds himself in an enemy empire when the trust level goes below the trade threshold.</w:t>
      </w:r>
    </w:p>
    <w:p w:rsidR="00613510" w:rsidRDefault="00613510" w:rsidP="00613510">
      <w:pPr>
        <w:pStyle w:val="Heading4"/>
        <w:numPr>
          <w:ilvl w:val="3"/>
          <w:numId w:val="2"/>
        </w:numPr>
      </w:pPr>
      <w:r>
        <w:t>Privateer</w:t>
      </w:r>
    </w:p>
    <w:p w:rsidR="00613510" w:rsidRDefault="00613510" w:rsidP="00613510">
      <w:pPr>
        <w:pStyle w:val="Parrafonormal"/>
      </w:pPr>
      <w:r>
        <w:t>The privateer (or pirate) is a unit designed to harm an enemy's economy. A privateer raids the systems were he is stationed, decreasing the system's production by 10 bc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rsidR="00613510" w:rsidRDefault="00613510" w:rsidP="00613510">
      <w:pPr>
        <w:pStyle w:val="Parrafonormal"/>
      </w:pPr>
      <w:r>
        <w:t>Privateers are discovered by fleets instead of troops, using the same formulae. If discovered though, privateers are not automatically eliminated, they put up a fight. They are not formidable units but can hold their own against small units and cause some damage when cornered, maybe even surviving the battle.</w:t>
      </w:r>
    </w:p>
    <w:p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rsidR="00613510" w:rsidRDefault="00613510" w:rsidP="00613510">
      <w:pPr>
        <w:pStyle w:val="Heading4"/>
        <w:numPr>
          <w:ilvl w:val="3"/>
          <w:numId w:val="2"/>
        </w:numPr>
      </w:pPr>
      <w:r>
        <w:t>Assassin</w:t>
      </w:r>
    </w:p>
    <w:p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rsidR="00613510" w:rsidRDefault="00613510" w:rsidP="00613510">
      <w:pPr>
        <w:pStyle w:val="Heading4"/>
        <w:numPr>
          <w:ilvl w:val="3"/>
          <w:numId w:val="2"/>
        </w:numPr>
      </w:pPr>
      <w:r>
        <w:t>Saboteur</w:t>
      </w:r>
    </w:p>
    <w:p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rsidR="00613510" w:rsidRDefault="00613510" w:rsidP="00613510">
      <w:pPr>
        <w:pStyle w:val="Parrafonormal"/>
      </w:pPr>
      <w:r>
        <w:t>Saboteurs are most often activated directly, the player or AI choosing the right moment to strike against either:</w:t>
      </w:r>
    </w:p>
    <w:p w:rsidR="00613510" w:rsidRDefault="00613510" w:rsidP="00613510">
      <w:pPr>
        <w:pStyle w:val="Lista"/>
        <w:numPr>
          <w:ilvl w:val="0"/>
          <w:numId w:val="1"/>
        </w:numPr>
      </w:pPr>
      <w:r>
        <w:t>An outpost infrastructure.</w:t>
      </w:r>
    </w:p>
    <w:p w:rsidR="00613510" w:rsidRDefault="00613510" w:rsidP="00613510">
      <w:pPr>
        <w:pStyle w:val="Lista"/>
        <w:numPr>
          <w:ilvl w:val="0"/>
          <w:numId w:val="1"/>
        </w:numPr>
      </w:pPr>
      <w:r>
        <w:t>Fleets or troops stationed in the system.</w:t>
      </w:r>
    </w:p>
    <w:p w:rsidR="00613510" w:rsidRDefault="00613510" w:rsidP="00613510">
      <w:pPr>
        <w:pStyle w:val="Lista"/>
        <w:numPr>
          <w:ilvl w:val="0"/>
          <w:numId w:val="1"/>
        </w:numPr>
      </w:pPr>
      <w:r>
        <w:t>Research efforts (limited by the outpost production and the technological expenses of the foreign empire).</w:t>
      </w:r>
    </w:p>
    <w:p w:rsidR="00613510" w:rsidRDefault="00613510" w:rsidP="00613510">
      <w:pPr>
        <w:pStyle w:val="Heading4"/>
        <w:numPr>
          <w:ilvl w:val="3"/>
          <w:numId w:val="2"/>
        </w:numPr>
      </w:pPr>
      <w:r>
        <w:lastRenderedPageBreak/>
        <w:t>Corruptor</w:t>
      </w:r>
    </w:p>
    <w:p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rsidR="00613510" w:rsidRDefault="00613510" w:rsidP="00613510">
      <w:pPr>
        <w:pStyle w:val="Parrafonormal"/>
      </w:pPr>
      <w:r>
        <w:t>Corruptors are the most exposed agents, and as such are always chosen first if when agent detection happens.</w:t>
      </w:r>
    </w:p>
    <w:p w:rsidR="005959BC" w:rsidRDefault="005959BC" w:rsidP="009B416F">
      <w:pPr>
        <w:pStyle w:val="Heading4"/>
        <w:numPr>
          <w:ilvl w:val="0"/>
          <w:numId w:val="0"/>
        </w:numPr>
        <w:ind w:left="576"/>
      </w:pPr>
      <w:r>
        <w:t>Diplomat</w:t>
      </w:r>
    </w:p>
    <w:p w:rsidR="005959BC" w:rsidRPr="005959BC" w:rsidRDefault="005959BC" w:rsidP="009B416F">
      <w:pPr>
        <w:pStyle w:val="Parrafonormal"/>
      </w:pPr>
      <w:r>
        <w:t xml:space="preserve">Diplomats give resources away in order to improve relationships with other empires. </w:t>
      </w:r>
      <w:r w:rsidR="00B91456">
        <w:t xml:space="preserve">The resources are given as a token, improving the growth of systems were they are stationed. If the systems can no longer grow then diplomats stop having an effect. While diplomats can </w:t>
      </w:r>
      <w:r w:rsidR="009B416F">
        <w:t>affect</w:t>
      </w:r>
      <w:r w:rsidR="00B91456">
        <w:t xml:space="preserve"> no direct control over empire relationships by human players, they can change the rate in</w:t>
      </w:r>
      <w:r w:rsidR="009B416F">
        <w:t xml:space="preserve"> which society follows the trends established by the player, making it as much as three times as slow (depending on the impact of donation compared to the other empire's economy). In any case, both human players and AI may look favorably on such donations.</w:t>
      </w:r>
    </w:p>
    <w:p w:rsidR="001979D7" w:rsidRDefault="001979D7" w:rsidP="00886212">
      <w:pPr>
        <w:pStyle w:val="Heading1"/>
      </w:pPr>
      <w:bookmarkStart w:id="32" w:name="_Toc355415466"/>
      <w:r>
        <w:lastRenderedPageBreak/>
        <w:t>Fog of War</w:t>
      </w:r>
    </w:p>
    <w:p w:rsidR="001979D7" w:rsidRPr="00A7603B" w:rsidRDefault="001979D7" w:rsidP="001979D7">
      <w:pPr>
        <w:pStyle w:val="Heading2"/>
      </w:pPr>
      <w:r>
        <w:t>Concepts</w:t>
      </w:r>
    </w:p>
    <w:p w:rsidR="001979D7" w:rsidRDefault="001979D7" w:rsidP="001979D7">
      <w:pPr>
        <w:pStyle w:val="Heading4"/>
        <w:numPr>
          <w:ilvl w:val="3"/>
          <w:numId w:val="2"/>
        </w:numPr>
      </w:pPr>
      <w:r>
        <w:t>The true state</w:t>
      </w:r>
    </w:p>
    <w:p w:rsidR="001979D7" w:rsidRDefault="001979D7" w:rsidP="001979D7">
      <w:pPr>
        <w:pStyle w:val="Parrafonormal"/>
      </w:pPr>
      <w:r>
        <w:t>This can be considered the shared, true state. It includes everything going on in the galaxy.</w:t>
      </w:r>
    </w:p>
    <w:p w:rsidR="001979D7" w:rsidRDefault="001979D7" w:rsidP="001979D7">
      <w:pPr>
        <w:pStyle w:val="Heading4"/>
        <w:numPr>
          <w:ilvl w:val="3"/>
          <w:numId w:val="2"/>
        </w:numPr>
      </w:pPr>
      <w:r>
        <w:t>Perceived State</w:t>
      </w:r>
    </w:p>
    <w:p w:rsidR="001979D7" w:rsidRDefault="001979D7" w:rsidP="001979D7">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rsidR="00C253BA" w:rsidRDefault="00C253BA" w:rsidP="00C253BA">
      <w:pPr>
        <w:pStyle w:val="Heading2"/>
      </w:pPr>
      <w:r>
        <w:t>Visibility</w:t>
      </w:r>
    </w:p>
    <w:p w:rsidR="00C253BA" w:rsidRDefault="00C253BA" w:rsidP="00C253BA">
      <w:pPr>
        <w:pStyle w:val="Parrafonormal"/>
      </w:pPr>
      <w:r>
        <w:t>Visibility corresponds to one or more locations on the true state, visible to a given empire. Locations correspond to stars and lanes. Visibility is limited to those the current location (lane or star) and if orbiting a star also those lanes who reach it. This is a good and practical tradeoff, which also plays well with the fact that we want hidden agents to play an important role. No such thing as sensors capable to detect things several light-years away exist, which is also more realistic.</w:t>
      </w:r>
    </w:p>
    <w:p w:rsidR="001979D7" w:rsidRDefault="005910FC" w:rsidP="005910FC">
      <w:pPr>
        <w:pStyle w:val="Heading2"/>
      </w:pPr>
      <w:r>
        <w:t>Perceived State Overview</w:t>
      </w:r>
    </w:p>
    <w:p w:rsidR="00612015" w:rsidRPr="00612015" w:rsidRDefault="00612015" w:rsidP="00612015">
      <w:pPr>
        <w:pStyle w:val="Heading3"/>
      </w:pPr>
      <w:r>
        <w:t>Rules</w:t>
      </w:r>
    </w:p>
    <w:p w:rsidR="00FA0D66" w:rsidRDefault="00FA0D66" w:rsidP="00FA0D66">
      <w:pPr>
        <w:pStyle w:val="Lista"/>
      </w:pPr>
      <w:r>
        <w:t>A star is visible if it has a unit in orbit.</w:t>
      </w:r>
    </w:p>
    <w:p w:rsidR="00FA0D66" w:rsidRDefault="00FA0D66" w:rsidP="00FA0D66">
      <w:pPr>
        <w:pStyle w:val="Lista"/>
      </w:pPr>
      <w:r>
        <w:t>A star is remembered if it was visible before, but not visible.</w:t>
      </w:r>
    </w:p>
    <w:p w:rsidR="005B778E" w:rsidRDefault="005B778E" w:rsidP="005B778E">
      <w:pPr>
        <w:pStyle w:val="Lista"/>
        <w:numPr>
          <w:ilvl w:val="1"/>
          <w:numId w:val="3"/>
        </w:numPr>
      </w:pPr>
      <w:r>
        <w:t xml:space="preserve">Some placeables should also be remembered: colony (owner), strategic resources, </w:t>
      </w:r>
      <w:r w:rsidR="00AE0B9B">
        <w:t>HQs</w:t>
      </w:r>
      <w:r>
        <w:t>.</w:t>
      </w:r>
    </w:p>
    <w:p w:rsidR="00FA0D66" w:rsidRDefault="00FA0D66" w:rsidP="00FA0D66">
      <w:pPr>
        <w:pStyle w:val="Lista"/>
        <w:numPr>
          <w:ilvl w:val="0"/>
          <w:numId w:val="1"/>
        </w:numPr>
      </w:pPr>
      <w:r>
        <w:t>A star is unknown if it connects with a visible or remembered star, but has never been visited.</w:t>
      </w:r>
    </w:p>
    <w:p w:rsidR="00FA0D66" w:rsidRDefault="00FA0D66" w:rsidP="00FA0D66">
      <w:pPr>
        <w:pStyle w:val="Lista"/>
      </w:pPr>
      <w:r>
        <w:t>A lane is visible if it touches a visible star.</w:t>
      </w:r>
    </w:p>
    <w:p w:rsidR="000F12A5" w:rsidRDefault="000F12A5" w:rsidP="00FA0D66">
      <w:pPr>
        <w:pStyle w:val="Lista"/>
      </w:pPr>
      <w:r>
        <w:t>A lane is visible if there is a fleet traveling through it.</w:t>
      </w:r>
    </w:p>
    <w:p w:rsidR="00FA0D66" w:rsidRDefault="00FA0D66" w:rsidP="00FA0D66">
      <w:pPr>
        <w:pStyle w:val="Lista"/>
      </w:pPr>
      <w:r>
        <w:t xml:space="preserve">A lane is remembered </w:t>
      </w:r>
      <w:r w:rsidR="001A5115">
        <w:t>if it touches a remembered star.</w:t>
      </w:r>
    </w:p>
    <w:p w:rsidR="002601BD" w:rsidRDefault="002601BD" w:rsidP="00FA0D66">
      <w:pPr>
        <w:pStyle w:val="Lista"/>
      </w:pPr>
      <w:r>
        <w:t>A placeable (fleets, etc) is visible if it is in a visible place.</w:t>
      </w:r>
    </w:p>
    <w:p w:rsidR="00D65C61" w:rsidRDefault="00D65C61" w:rsidP="00FA0D66">
      <w:pPr>
        <w:pStyle w:val="Lista"/>
      </w:pPr>
      <w:r>
        <w:t>Invisible units are visible or not depending on the scale of agent power on a star, and their visible effects on other empires.</w:t>
      </w:r>
    </w:p>
    <w:p w:rsidR="00200577" w:rsidRDefault="00D65C61" w:rsidP="00200577">
      <w:pPr>
        <w:pStyle w:val="Lista"/>
      </w:pPr>
      <w:r>
        <w:t>Invisible units are never visible in transit.</w:t>
      </w:r>
    </w:p>
    <w:p w:rsidR="00612015" w:rsidRDefault="00612015" w:rsidP="00612015">
      <w:pPr>
        <w:pStyle w:val="Heading3"/>
      </w:pPr>
      <w:r>
        <w:t>Computation</w:t>
      </w:r>
    </w:p>
    <w:p w:rsidR="00817E40" w:rsidRDefault="00817E40" w:rsidP="00612015">
      <w:pPr>
        <w:pStyle w:val="Lista"/>
      </w:pPr>
      <w:r>
        <w:t>On turn</w:t>
      </w:r>
    </w:p>
    <w:p w:rsidR="00612015" w:rsidRDefault="00612015" w:rsidP="00817E40">
      <w:pPr>
        <w:pStyle w:val="Lista"/>
        <w:numPr>
          <w:ilvl w:val="1"/>
          <w:numId w:val="3"/>
        </w:numPr>
      </w:pPr>
      <w:r>
        <w:t>Clear visible list for all empires</w:t>
      </w:r>
    </w:p>
    <w:p w:rsidR="00612015" w:rsidRDefault="00612015" w:rsidP="00817E40">
      <w:pPr>
        <w:pStyle w:val="Lista"/>
        <w:numPr>
          <w:ilvl w:val="1"/>
          <w:numId w:val="3"/>
        </w:numPr>
      </w:pPr>
      <w:r>
        <w:lastRenderedPageBreak/>
        <w:t>Traverse all stars</w:t>
      </w:r>
    </w:p>
    <w:p w:rsidR="00612015" w:rsidRDefault="00612015" w:rsidP="00817E40">
      <w:pPr>
        <w:pStyle w:val="Lista"/>
        <w:numPr>
          <w:ilvl w:val="1"/>
          <w:numId w:val="3"/>
        </w:numPr>
      </w:pPr>
      <w:r>
        <w:t>Determine the list of empires who see it</w:t>
      </w:r>
    </w:p>
    <w:p w:rsidR="00612015" w:rsidRDefault="00612015" w:rsidP="00817E40">
      <w:pPr>
        <w:pStyle w:val="Lista"/>
        <w:numPr>
          <w:ilvl w:val="1"/>
          <w:numId w:val="3"/>
        </w:numPr>
      </w:pPr>
      <w:r>
        <w:t>Add star to visible list for those empires</w:t>
      </w:r>
    </w:p>
    <w:p w:rsidR="00612015" w:rsidRDefault="00612015" w:rsidP="00817E40">
      <w:pPr>
        <w:pStyle w:val="Lista"/>
        <w:numPr>
          <w:ilvl w:val="1"/>
          <w:numId w:val="3"/>
        </w:numPr>
      </w:pPr>
      <w:r>
        <w:t>Add star to list of remembered stars for those empires</w:t>
      </w:r>
    </w:p>
    <w:p w:rsidR="00612015" w:rsidRDefault="00612015" w:rsidP="00817E40">
      <w:pPr>
        <w:pStyle w:val="Lista"/>
        <w:numPr>
          <w:ilvl w:val="2"/>
          <w:numId w:val="3"/>
        </w:numPr>
      </w:pPr>
      <w:r>
        <w:t>Update remembered placeable list</w:t>
      </w:r>
    </w:p>
    <w:p w:rsidR="00612015" w:rsidRDefault="00612015" w:rsidP="00817E40">
      <w:pPr>
        <w:pStyle w:val="Lista"/>
        <w:numPr>
          <w:ilvl w:val="1"/>
          <w:numId w:val="3"/>
        </w:numPr>
      </w:pPr>
      <w:r>
        <w:t>Traverse all lanes</w:t>
      </w:r>
    </w:p>
    <w:p w:rsidR="00612015" w:rsidRDefault="00612015" w:rsidP="00817E40">
      <w:pPr>
        <w:pStyle w:val="Lista"/>
        <w:numPr>
          <w:ilvl w:val="1"/>
          <w:numId w:val="3"/>
        </w:numPr>
      </w:pPr>
      <w:r>
        <w:t xml:space="preserve">Also add to visible and remembered lists, as </w:t>
      </w:r>
      <w:r w:rsidR="00817E40">
        <w:t>appropriate</w:t>
      </w:r>
      <w:r>
        <w:t>.</w:t>
      </w:r>
    </w:p>
    <w:p w:rsidR="00817E40" w:rsidRDefault="00817E40" w:rsidP="00817E40">
      <w:pPr>
        <w:pStyle w:val="Lista"/>
      </w:pPr>
      <w:r>
        <w:t>On render</w:t>
      </w:r>
    </w:p>
    <w:p w:rsidR="00817E40" w:rsidRDefault="00817E40" w:rsidP="00817E40">
      <w:pPr>
        <w:pStyle w:val="Lista"/>
        <w:numPr>
          <w:ilvl w:val="1"/>
          <w:numId w:val="3"/>
        </w:numPr>
      </w:pPr>
      <w:r>
        <w:t>Traverse visible locations</w:t>
      </w:r>
    </w:p>
    <w:p w:rsidR="00817E40" w:rsidRDefault="00817E40" w:rsidP="00817E40">
      <w:pPr>
        <w:pStyle w:val="Lista"/>
        <w:numPr>
          <w:ilvl w:val="1"/>
          <w:numId w:val="3"/>
        </w:numPr>
      </w:pPr>
      <w:r>
        <w:t>Draw them and their placeables</w:t>
      </w:r>
    </w:p>
    <w:p w:rsidR="00817E40" w:rsidRDefault="00817E40" w:rsidP="00817E40">
      <w:pPr>
        <w:pStyle w:val="Lista"/>
        <w:numPr>
          <w:ilvl w:val="1"/>
          <w:numId w:val="3"/>
        </w:numPr>
      </w:pPr>
      <w:r>
        <w:t>Traverse all remembered locations</w:t>
      </w:r>
    </w:p>
    <w:p w:rsidR="00817E40" w:rsidRPr="00612015" w:rsidRDefault="00817E40" w:rsidP="00817E40">
      <w:pPr>
        <w:pStyle w:val="Lista"/>
        <w:numPr>
          <w:ilvl w:val="1"/>
          <w:numId w:val="3"/>
        </w:numPr>
      </w:pPr>
      <w:r>
        <w:t>Draw them if not also on the visible list</w:t>
      </w:r>
    </w:p>
    <w:p w:rsidR="00612015" w:rsidRPr="00612015" w:rsidRDefault="00612015" w:rsidP="00612015">
      <w:pPr>
        <w:pStyle w:val="Parrafonormal"/>
      </w:pPr>
    </w:p>
    <w:p w:rsidR="00613510" w:rsidRDefault="00613510" w:rsidP="00886212">
      <w:pPr>
        <w:pStyle w:val="Heading1"/>
      </w:pPr>
      <w:r>
        <w:lastRenderedPageBreak/>
        <w:t>Technology</w:t>
      </w:r>
      <w:bookmarkEnd w:id="32"/>
      <w:r w:rsidR="00050DBD">
        <w:t xml:space="preserve"> (TODO)</w:t>
      </w:r>
    </w:p>
    <w:p w:rsidR="00613510" w:rsidRDefault="00613510" w:rsidP="00613510">
      <w:pPr>
        <w:pStyle w:val="Parrafonormal"/>
      </w:pPr>
      <w:r>
        <w:t>Similar to the way it’s handled in Titan Quest, assigning levels in a main branch and allowing special projects at certain levels. Special projects should in some way change game mechanics instead of being just bonuses, for example by allowing new forms of travel, new intelligence options, new things to be built, etc. Branches can include:</w:t>
      </w:r>
    </w:p>
    <w:p w:rsidR="00613510" w:rsidRDefault="00613510" w:rsidP="00613510">
      <w:pPr>
        <w:pStyle w:val="Heading3"/>
        <w:numPr>
          <w:ilvl w:val="2"/>
          <w:numId w:val="2"/>
        </w:numPr>
      </w:pPr>
      <w:bookmarkStart w:id="33" w:name="_Toc355415467"/>
      <w:r>
        <w:t>Space Warfare</w:t>
      </w:r>
      <w:bookmarkEnd w:id="33"/>
    </w:p>
    <w:p w:rsidR="00613510" w:rsidRDefault="00613510" w:rsidP="00613510">
      <w:pPr>
        <w:pStyle w:val="Lista"/>
        <w:numPr>
          <w:ilvl w:val="1"/>
          <w:numId w:val="1"/>
        </w:numPr>
      </w:pPr>
      <w:r>
        <w:t>Ship Attack</w:t>
      </w:r>
    </w:p>
    <w:p w:rsidR="00613510" w:rsidRDefault="00613510" w:rsidP="00613510">
      <w:pPr>
        <w:pStyle w:val="Lista"/>
        <w:numPr>
          <w:ilvl w:val="1"/>
          <w:numId w:val="1"/>
        </w:numPr>
      </w:pPr>
      <w:r>
        <w:t>Ship Defense</w:t>
      </w:r>
    </w:p>
    <w:p w:rsidR="00613510" w:rsidRDefault="00613510" w:rsidP="00613510">
      <w:pPr>
        <w:pStyle w:val="Lista"/>
        <w:numPr>
          <w:ilvl w:val="1"/>
          <w:numId w:val="1"/>
        </w:numPr>
      </w:pPr>
      <w:r>
        <w:t>Troop Attack</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3"/>
          <w:numId w:val="1"/>
        </w:numPr>
      </w:pPr>
      <w:r>
        <w:t>Shipyards</w:t>
      </w:r>
    </w:p>
    <w:p w:rsidR="00613510" w:rsidRDefault="00613510" w:rsidP="00613510">
      <w:pPr>
        <w:pStyle w:val="Lista"/>
        <w:numPr>
          <w:ilvl w:val="3"/>
          <w:numId w:val="1"/>
        </w:numPr>
      </w:pPr>
      <w:r>
        <w:t>Barracks</w:t>
      </w:r>
    </w:p>
    <w:p w:rsidR="00613510" w:rsidRDefault="00613510" w:rsidP="00613510">
      <w:pPr>
        <w:pStyle w:val="Lista"/>
        <w:numPr>
          <w:ilvl w:val="2"/>
          <w:numId w:val="1"/>
        </w:numPr>
      </w:pPr>
      <w:r>
        <w:t>Ships</w:t>
      </w:r>
    </w:p>
    <w:p w:rsidR="00613510" w:rsidRDefault="00613510" w:rsidP="00613510">
      <w:pPr>
        <w:pStyle w:val="Lista"/>
        <w:numPr>
          <w:ilvl w:val="3"/>
          <w:numId w:val="1"/>
        </w:numPr>
      </w:pPr>
    </w:p>
    <w:p w:rsidR="00613510" w:rsidRDefault="00613510" w:rsidP="00613510">
      <w:pPr>
        <w:pStyle w:val="Lista"/>
        <w:numPr>
          <w:ilvl w:val="2"/>
          <w:numId w:val="1"/>
        </w:numPr>
      </w:pPr>
      <w:r>
        <w:t>Invasion troops</w:t>
      </w:r>
    </w:p>
    <w:p w:rsidR="00613510" w:rsidRDefault="00613510" w:rsidP="00613510">
      <w:pPr>
        <w:pStyle w:val="Lista"/>
        <w:numPr>
          <w:ilvl w:val="3"/>
          <w:numId w:val="1"/>
        </w:numPr>
      </w:pPr>
      <w:r>
        <w:t>Marine Pod -- basic invasion unit</w:t>
      </w:r>
    </w:p>
    <w:p w:rsidR="00613510" w:rsidRDefault="00613510" w:rsidP="00613510">
      <w:pPr>
        <w:pStyle w:val="Lista"/>
        <w:numPr>
          <w:ilvl w:val="3"/>
          <w:numId w:val="1"/>
        </w:numPr>
      </w:pPr>
      <w:r>
        <w:t>Commandos -- decreased collateral damage</w:t>
      </w:r>
    </w:p>
    <w:p w:rsidR="00613510" w:rsidRDefault="00613510" w:rsidP="00613510">
      <w:pPr>
        <w:pStyle w:val="Lista"/>
        <w:numPr>
          <w:ilvl w:val="3"/>
          <w:numId w:val="1"/>
        </w:numPr>
      </w:pPr>
      <w:r>
        <w:t>Void Commandos -- able to fight in space combat</w:t>
      </w:r>
    </w:p>
    <w:p w:rsidR="00613510" w:rsidRDefault="00613510" w:rsidP="00613510">
      <w:pPr>
        <w:pStyle w:val="Lista"/>
        <w:numPr>
          <w:ilvl w:val="3"/>
          <w:numId w:val="1"/>
        </w:numPr>
      </w:pPr>
      <w:r>
        <w:t>Tactical Bombers</w:t>
      </w:r>
    </w:p>
    <w:p w:rsidR="00613510" w:rsidRDefault="00613510" w:rsidP="00613510">
      <w:pPr>
        <w:pStyle w:val="Lista"/>
        <w:numPr>
          <w:ilvl w:val="3"/>
          <w:numId w:val="1"/>
        </w:numPr>
      </w:pPr>
      <w:r>
        <w:t>Deep-Penetration Missiles</w:t>
      </w:r>
    </w:p>
    <w:p w:rsidR="00613510" w:rsidRDefault="00613510" w:rsidP="00613510">
      <w:pPr>
        <w:pStyle w:val="Lista"/>
        <w:numPr>
          <w:ilvl w:val="3"/>
          <w:numId w:val="1"/>
        </w:numPr>
      </w:pPr>
      <w:r>
        <w:t>Orbital Punchers</w:t>
      </w:r>
    </w:p>
    <w:p w:rsidR="00613510" w:rsidRDefault="00613510" w:rsidP="00613510">
      <w:pPr>
        <w:pStyle w:val="Lista"/>
        <w:numPr>
          <w:ilvl w:val="3"/>
          <w:numId w:val="1"/>
        </w:numPr>
      </w:pPr>
      <w:r>
        <w:t>Mass Destruction Weapons</w:t>
      </w:r>
    </w:p>
    <w:p w:rsidR="00613510" w:rsidRDefault="00613510" w:rsidP="00613510">
      <w:pPr>
        <w:pStyle w:val="Heading3"/>
        <w:numPr>
          <w:ilvl w:val="2"/>
          <w:numId w:val="2"/>
        </w:numPr>
      </w:pPr>
      <w:bookmarkStart w:id="34" w:name="_Toc355415468"/>
      <w:r>
        <w:t>Xeno-Domination</w:t>
      </w:r>
      <w:bookmarkEnd w:id="34"/>
    </w:p>
    <w:p w:rsidR="00613510" w:rsidRDefault="00613510" w:rsidP="00613510">
      <w:pPr>
        <w:pStyle w:val="Lista"/>
        <w:numPr>
          <w:ilvl w:val="1"/>
          <w:numId w:val="1"/>
        </w:numPr>
      </w:pPr>
      <w:r>
        <w:t>Trade/Smuggling Efficiency</w:t>
      </w:r>
    </w:p>
    <w:p w:rsidR="00613510" w:rsidRDefault="00613510" w:rsidP="00613510">
      <w:pPr>
        <w:pStyle w:val="Lista"/>
        <w:numPr>
          <w:ilvl w:val="1"/>
          <w:numId w:val="1"/>
        </w:numPr>
      </w:pPr>
      <w:r>
        <w:t>Infiltration Efficiency (hiding/moving through enemy territory)</w:t>
      </w:r>
    </w:p>
    <w:p w:rsidR="00613510" w:rsidRDefault="00613510" w:rsidP="00613510">
      <w:pPr>
        <w:pStyle w:val="Lista"/>
        <w:numPr>
          <w:ilvl w:val="1"/>
          <w:numId w:val="1"/>
        </w:numPr>
      </w:pPr>
      <w:r>
        <w:t>Cover Ops Efficiency (espionage, sabotage, intelligence)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Specials</w:t>
      </w:r>
    </w:p>
    <w:p w:rsidR="00613510" w:rsidRDefault="00613510" w:rsidP="00613510">
      <w:pPr>
        <w:pStyle w:val="Lista"/>
        <w:numPr>
          <w:ilvl w:val="2"/>
          <w:numId w:val="1"/>
        </w:numPr>
      </w:pPr>
      <w:r>
        <w:t>Units</w:t>
      </w:r>
    </w:p>
    <w:p w:rsidR="00613510" w:rsidRDefault="00613510" w:rsidP="00613510">
      <w:pPr>
        <w:pStyle w:val="Lista"/>
        <w:numPr>
          <w:ilvl w:val="3"/>
          <w:numId w:val="1"/>
        </w:numPr>
      </w:pPr>
      <w:r>
        <w:t>Spy</w:t>
      </w:r>
    </w:p>
    <w:p w:rsidR="00613510" w:rsidRDefault="00613510" w:rsidP="00613510">
      <w:pPr>
        <w:pStyle w:val="Lista"/>
        <w:numPr>
          <w:ilvl w:val="3"/>
          <w:numId w:val="1"/>
        </w:numPr>
      </w:pPr>
      <w:r>
        <w:lastRenderedPageBreak/>
        <w:t>Saboteur</w:t>
      </w:r>
    </w:p>
    <w:p w:rsidR="00613510" w:rsidRDefault="00613510" w:rsidP="00613510">
      <w:pPr>
        <w:pStyle w:val="Lista"/>
        <w:numPr>
          <w:ilvl w:val="3"/>
          <w:numId w:val="1"/>
        </w:numPr>
      </w:pPr>
      <w:r>
        <w:t>Trader</w:t>
      </w:r>
    </w:p>
    <w:p w:rsidR="00613510" w:rsidRDefault="00613510" w:rsidP="00613510">
      <w:pPr>
        <w:pStyle w:val="Lista"/>
        <w:numPr>
          <w:ilvl w:val="3"/>
          <w:numId w:val="1"/>
        </w:numPr>
      </w:pPr>
      <w:r>
        <w:t>Smuggler (worse than a trader, but works during war, low trust)</w:t>
      </w:r>
    </w:p>
    <w:p w:rsidR="00613510" w:rsidRDefault="00613510" w:rsidP="00613510">
      <w:pPr>
        <w:pStyle w:val="Lista"/>
        <w:numPr>
          <w:ilvl w:val="3"/>
          <w:numId w:val="1"/>
        </w:numPr>
      </w:pPr>
      <w:r>
        <w:t>Privateer (uses warfare to steal)</w:t>
      </w:r>
    </w:p>
    <w:p w:rsidR="00613510" w:rsidRDefault="00613510" w:rsidP="00613510">
      <w:pPr>
        <w:pStyle w:val="Lista"/>
        <w:numPr>
          <w:ilvl w:val="3"/>
          <w:numId w:val="1"/>
        </w:numPr>
      </w:pPr>
      <w:r>
        <w:t>Assassin</w:t>
      </w:r>
    </w:p>
    <w:p w:rsidR="00613510" w:rsidRDefault="00613510" w:rsidP="00613510">
      <w:pPr>
        <w:pStyle w:val="Lista"/>
        <w:numPr>
          <w:ilvl w:val="3"/>
          <w:numId w:val="1"/>
        </w:numPr>
      </w:pPr>
      <w:r>
        <w:t>Politician</w:t>
      </w:r>
    </w:p>
    <w:p w:rsidR="00613510" w:rsidRDefault="00613510" w:rsidP="00613510">
      <w:pPr>
        <w:pStyle w:val="Heading3"/>
        <w:numPr>
          <w:ilvl w:val="2"/>
          <w:numId w:val="2"/>
        </w:numPr>
      </w:pPr>
      <w:bookmarkStart w:id="35" w:name="_Toc355415469"/>
      <w:r>
        <w:t>Development</w:t>
      </w:r>
      <w:bookmarkEnd w:id="35"/>
    </w:p>
    <w:p w:rsidR="00613510" w:rsidRDefault="00613510" w:rsidP="00613510">
      <w:pPr>
        <w:pStyle w:val="Lista"/>
        <w:numPr>
          <w:ilvl w:val="1"/>
          <w:numId w:val="1"/>
        </w:numPr>
      </w:pPr>
      <w:r>
        <w:t>Construction Efficiency (cost of new infrastructure and units)</w:t>
      </w:r>
    </w:p>
    <w:p w:rsidR="00613510" w:rsidRDefault="00613510" w:rsidP="00613510">
      <w:pPr>
        <w:pStyle w:val="Lista"/>
        <w:numPr>
          <w:ilvl w:val="1"/>
          <w:numId w:val="1"/>
        </w:numPr>
      </w:pPr>
      <w:r>
        <w:t>Research Efficiency (cost of new research)</w:t>
      </w:r>
    </w:p>
    <w:p w:rsidR="00613510" w:rsidRDefault="00613510" w:rsidP="00613510">
      <w:pPr>
        <w:pStyle w:val="Lista"/>
        <w:numPr>
          <w:ilvl w:val="1"/>
          <w:numId w:val="1"/>
        </w:numPr>
      </w:pPr>
      <w:r>
        <w:t>Maintenance Efficiency (cost of unit and infrastructure maintenance)</w:t>
      </w:r>
    </w:p>
    <w:p w:rsidR="00613510" w:rsidRDefault="00613510" w:rsidP="00613510">
      <w:pPr>
        <w:pStyle w:val="Lista"/>
        <w:numPr>
          <w:ilvl w:val="1"/>
          <w:numId w:val="1"/>
        </w:numPr>
      </w:pPr>
      <w:r>
        <w:t>Adaptation Efficiency (tolerance to bad star conditions)</w:t>
      </w:r>
    </w:p>
    <w:p w:rsidR="00613510" w:rsidRDefault="00613510" w:rsidP="00613510">
      <w:pPr>
        <w:pStyle w:val="Heading3"/>
        <w:numPr>
          <w:ilvl w:val="2"/>
          <w:numId w:val="2"/>
        </w:numPr>
      </w:pPr>
      <w:bookmarkStart w:id="36" w:name="_Toc355415470"/>
      <w:r>
        <w:t>Exploration</w:t>
      </w:r>
      <w:bookmarkEnd w:id="36"/>
    </w:p>
    <w:p w:rsidR="00613510" w:rsidRDefault="00613510" w:rsidP="00613510">
      <w:pPr>
        <w:pStyle w:val="Lista"/>
        <w:numPr>
          <w:ilvl w:val="1"/>
          <w:numId w:val="1"/>
        </w:numPr>
      </w:pPr>
      <w:r>
        <w:t>Sensors (perceive ships on hyperspace)</w:t>
      </w:r>
    </w:p>
    <w:p w:rsidR="00613510" w:rsidRDefault="00613510" w:rsidP="00613510">
      <w:pPr>
        <w:pStyle w:val="Lista"/>
        <w:numPr>
          <w:ilvl w:val="1"/>
          <w:numId w:val="1"/>
        </w:numPr>
      </w:pPr>
      <w:r>
        <w:t>Fleet speed / Jump Distance</w:t>
      </w:r>
    </w:p>
    <w:p w:rsidR="00613510" w:rsidRDefault="00613510" w:rsidP="00613510">
      <w:pPr>
        <w:pStyle w:val="Lista"/>
        <w:numPr>
          <w:ilvl w:val="1"/>
          <w:numId w:val="1"/>
        </w:numPr>
      </w:pPr>
      <w:r>
        <w:t>Unlocks</w:t>
      </w:r>
    </w:p>
    <w:p w:rsidR="00613510" w:rsidRDefault="00613510" w:rsidP="00613510">
      <w:pPr>
        <w:pStyle w:val="Lista"/>
        <w:numPr>
          <w:ilvl w:val="2"/>
          <w:numId w:val="1"/>
        </w:numPr>
      </w:pPr>
      <w:r>
        <w:t>Hyperspace Gates</w:t>
      </w:r>
    </w:p>
    <w:p w:rsidR="00613510" w:rsidRDefault="00613510" w:rsidP="00613510">
      <w:pPr>
        <w:pStyle w:val="Lista"/>
        <w:numPr>
          <w:ilvl w:val="2"/>
          <w:numId w:val="1"/>
        </w:numPr>
      </w:pPr>
      <w:r>
        <w:t>Hyperspace Tunnels</w:t>
      </w:r>
    </w:p>
    <w:p w:rsidR="00613510" w:rsidRDefault="00613510" w:rsidP="00613510">
      <w:pPr>
        <w:pStyle w:val="Lista"/>
        <w:numPr>
          <w:ilvl w:val="2"/>
          <w:numId w:val="1"/>
        </w:numPr>
      </w:pPr>
      <w:r>
        <w:t>Hyperspace Scanners</w:t>
      </w:r>
    </w:p>
    <w:p w:rsidR="00613510" w:rsidRDefault="00613510" w:rsidP="00613510">
      <w:pPr>
        <w:pStyle w:val="Lista"/>
        <w:numPr>
          <w:ilvl w:val="2"/>
          <w:numId w:val="1"/>
        </w:numPr>
      </w:pPr>
      <w:r>
        <w:t>Hyperspace Dampeners</w:t>
      </w:r>
    </w:p>
    <w:p w:rsidR="00613510" w:rsidRDefault="00613510" w:rsidP="00613510">
      <w:pPr>
        <w:pStyle w:val="Lista"/>
        <w:numPr>
          <w:ilvl w:val="2"/>
          <w:numId w:val="1"/>
        </w:numPr>
      </w:pPr>
      <w:r>
        <w:t>Hyperspace Communicators</w:t>
      </w:r>
    </w:p>
    <w:p w:rsidR="00613510" w:rsidRDefault="00613510" w:rsidP="00613510">
      <w:pPr>
        <w:pStyle w:val="Lista"/>
        <w:numPr>
          <w:ilvl w:val="2"/>
          <w:numId w:val="1"/>
        </w:numPr>
      </w:pPr>
      <w:r>
        <w:t>Jump Drive</w:t>
      </w:r>
    </w:p>
    <w:p w:rsidR="00613510" w:rsidRDefault="00613510" w:rsidP="00613510">
      <w:pPr>
        <w:pStyle w:val="Lista"/>
        <w:numPr>
          <w:ilvl w:val="2"/>
          <w:numId w:val="1"/>
        </w:numPr>
      </w:pPr>
      <w:r>
        <w:t>Jump Gates (</w:t>
      </w:r>
    </w:p>
    <w:p w:rsidR="00613510" w:rsidRDefault="00613510" w:rsidP="00613510">
      <w:pPr>
        <w:pStyle w:val="Lista"/>
        <w:numPr>
          <w:ilvl w:val="2"/>
          <w:numId w:val="1"/>
        </w:numPr>
      </w:pPr>
      <w:r>
        <w:t>Omniscient scanners (discovers planets and fleets)</w:t>
      </w:r>
    </w:p>
    <w:p w:rsidR="00613510" w:rsidRPr="004D2E04" w:rsidRDefault="00613510" w:rsidP="00613510">
      <w:pPr>
        <w:pStyle w:val="Parrafonormal"/>
      </w:pPr>
    </w:p>
    <w:p w:rsidR="00613510" w:rsidRPr="00E966F3" w:rsidRDefault="00613510" w:rsidP="00613510">
      <w:pPr>
        <w:pStyle w:val="Parrafonormal"/>
      </w:pPr>
    </w:p>
    <w:p w:rsidR="00613510" w:rsidRPr="001013E2" w:rsidRDefault="00613510" w:rsidP="00613510">
      <w:pPr>
        <w:pStyle w:val="Parrafonormal"/>
      </w:pPr>
    </w:p>
    <w:p w:rsidR="00613510" w:rsidRPr="001013E2" w:rsidRDefault="00613510" w:rsidP="00613510">
      <w:pPr>
        <w:pStyle w:val="Parrafonormal"/>
      </w:pPr>
    </w:p>
    <w:p w:rsidR="007E3CD4" w:rsidRDefault="007E3CD4" w:rsidP="00613510">
      <w:pPr>
        <w:pStyle w:val="Heading1"/>
        <w:numPr>
          <w:ilvl w:val="0"/>
          <w:numId w:val="2"/>
        </w:numPr>
      </w:pPr>
      <w:bookmarkStart w:id="37" w:name="_Toc355415476"/>
      <w:r>
        <w:lastRenderedPageBreak/>
        <w:t>Story</w:t>
      </w:r>
      <w:r w:rsidR="009B13F0">
        <w:t xml:space="preserve"> (TODO)</w:t>
      </w:r>
    </w:p>
    <w:p w:rsidR="004D192D" w:rsidRDefault="004D192D" w:rsidP="004D192D">
      <w:pPr>
        <w:pStyle w:val="Heading2"/>
      </w:pPr>
      <w:r>
        <w:t>Race</w:t>
      </w:r>
    </w:p>
    <w:p w:rsidR="004D192D" w:rsidRDefault="004D192D" w:rsidP="004D192D">
      <w:pPr>
        <w:pStyle w:val="Heading3"/>
      </w:pPr>
      <w:r>
        <w:t>Concepts</w:t>
      </w:r>
    </w:p>
    <w:p w:rsidR="004D192D" w:rsidRDefault="004D192D" w:rsidP="004D192D">
      <w:pPr>
        <w:pStyle w:val="Lista"/>
      </w:pPr>
      <w:r>
        <w:t>It is important that language/commerce/infiltration/diplomacy seem reasonable between races.</w:t>
      </w:r>
    </w:p>
    <w:p w:rsidR="004D192D" w:rsidRPr="004D192D" w:rsidRDefault="004D192D" w:rsidP="004D192D">
      <w:pPr>
        <w:pStyle w:val="Lista"/>
      </w:pPr>
      <w:r>
        <w:t>It is important to somehow standardize on the kind of resources each race wants, as to avoid a complex structure with "per race" star definitions.</w:t>
      </w:r>
    </w:p>
    <w:p w:rsidR="004D192D" w:rsidRDefault="004D192D" w:rsidP="004D192D">
      <w:pPr>
        <w:pStyle w:val="Heading3"/>
      </w:pPr>
      <w:r>
        <w:t>Preliminary Ideas</w:t>
      </w:r>
    </w:p>
    <w:p w:rsidR="004D192D" w:rsidRPr="002242D9" w:rsidRDefault="00265855" w:rsidP="002242D9">
      <w:pPr>
        <w:pStyle w:val="Lista"/>
      </w:pPr>
      <w:r w:rsidRPr="002242D9">
        <w:t>Purebreeds (standard humans)</w:t>
      </w:r>
      <w:r w:rsidR="00BD408F">
        <w:t>: Focus: balanced</w:t>
      </w:r>
    </w:p>
    <w:p w:rsidR="00265855" w:rsidRPr="002242D9" w:rsidRDefault="00C26580" w:rsidP="002242D9">
      <w:pPr>
        <w:pStyle w:val="Lista"/>
      </w:pPr>
      <w:r w:rsidRPr="002242D9">
        <w:t>Androids (those who perfected mechanical forms</w:t>
      </w:r>
      <w:r w:rsidR="003368BC" w:rsidRPr="002242D9">
        <w:t>, beautiful, perfectionists</w:t>
      </w:r>
      <w:r w:rsidRPr="002242D9">
        <w:t>)</w:t>
      </w:r>
      <w:r w:rsidR="002C50E4">
        <w:t xml:space="preserve">. </w:t>
      </w:r>
      <w:r w:rsidR="00537CED">
        <w:t>Focus: influence.</w:t>
      </w:r>
    </w:p>
    <w:p w:rsidR="00265855" w:rsidRPr="002242D9" w:rsidRDefault="00FA1066" w:rsidP="002242D9">
      <w:pPr>
        <w:pStyle w:val="Lista"/>
      </w:pPr>
      <w:r>
        <w:t>Cyborgs: industrialists. A race created and used on early-colonization. Centered on getting work done, survival. Focus: industry.</w:t>
      </w:r>
    </w:p>
    <w:p w:rsidR="00265855" w:rsidRPr="002242D9" w:rsidRDefault="00265855" w:rsidP="002242D9">
      <w:pPr>
        <w:pStyle w:val="Lista"/>
      </w:pPr>
      <w:r w:rsidRPr="002242D9">
        <w:t>Crystaloids</w:t>
      </w:r>
      <w:r w:rsidR="00666980" w:rsidRPr="002242D9">
        <w:t xml:space="preserve"> (crystal-empathy, use crystal ships with liquid crystal compartments)</w:t>
      </w:r>
      <w:r w:rsidR="003C2E9B">
        <w:t>. Very adaptable. Extensive use of lasers.</w:t>
      </w:r>
      <w:r w:rsidR="00DC18A1">
        <w:t xml:space="preserve"> Support high </w:t>
      </w:r>
      <w:r w:rsidR="008C5E3A">
        <w:t>pressures</w:t>
      </w:r>
      <w:r w:rsidR="00DC18A1">
        <w:t>.</w:t>
      </w:r>
      <w:r w:rsidR="008C5E3A">
        <w:t xml:space="preserve"> Slow growth, but high adaptation.</w:t>
      </w:r>
      <w:r w:rsidR="001A742D">
        <w:t xml:space="preserve"> </w:t>
      </w:r>
      <w:r w:rsidR="0027534E">
        <w:t xml:space="preserve">Movement bonus inside empire due to resonance. </w:t>
      </w:r>
      <w:r w:rsidR="001A742D">
        <w:t>F</w:t>
      </w:r>
      <w:r w:rsidR="008C521C">
        <w:t>ocus: expansion.</w:t>
      </w:r>
    </w:p>
    <w:p w:rsidR="004D192D" w:rsidRDefault="00265855" w:rsidP="002242D9">
      <w:pPr>
        <w:pStyle w:val="Lista"/>
      </w:pPr>
      <w:r w:rsidRPr="002242D9">
        <w:t>Plantoids: sh</w:t>
      </w:r>
      <w:r w:rsidR="00666980" w:rsidRPr="002242D9">
        <w:t>i</w:t>
      </w:r>
      <w:r w:rsidRPr="002242D9">
        <w:t xml:space="preserve">ps are trees. </w:t>
      </w:r>
      <w:r w:rsidR="003C2E9B">
        <w:t>Have a plant affinity.</w:t>
      </w:r>
      <w:r w:rsidR="00710DAE">
        <w:t xml:space="preserve"> Very efficient photosysntesis and very </w:t>
      </w:r>
      <w:r w:rsidR="008B7289">
        <w:t>low growth requirements and maintenance costs in general.</w:t>
      </w:r>
      <w:r w:rsidR="009C3147">
        <w:t xml:space="preserve"> Generally pacifists, life lovers, nurturing planets. Focus: growth.</w:t>
      </w:r>
    </w:p>
    <w:p w:rsidR="000C4E0E" w:rsidRDefault="000C4E0E" w:rsidP="002242D9">
      <w:pPr>
        <w:pStyle w:val="Lista"/>
      </w:pPr>
      <w:r>
        <w:t xml:space="preserve">Trascendents: </w:t>
      </w:r>
      <w:r w:rsidR="0024512D">
        <w:t xml:space="preserve">Psilon-like </w:t>
      </w:r>
      <w:r>
        <w:t xml:space="preserve">brains extended by alien drugs. </w:t>
      </w:r>
      <w:r w:rsidR="0024512D">
        <w:t>Focus: Technology.</w:t>
      </w:r>
    </w:p>
    <w:p w:rsidR="00A51AC5" w:rsidRPr="002242D9" w:rsidRDefault="00A51AC5" w:rsidP="002242D9">
      <w:pPr>
        <w:pStyle w:val="Lista"/>
      </w:pPr>
      <w:r>
        <w:t xml:space="preserve">Singers: </w:t>
      </w:r>
      <w:r w:rsidR="009C1662">
        <w:t xml:space="preserve">highly telapatical </w:t>
      </w:r>
      <w:r>
        <w:t>race of nomads. Almost ommniscient understanding of the cosmos.</w:t>
      </w:r>
      <w:r w:rsidR="009C1662">
        <w:t xml:space="preserve"> Traders.</w:t>
      </w:r>
      <w:r w:rsidR="00B3215C">
        <w:t xml:space="preserve"> Many living inside hyperspace itself. Very small colonies and production.</w:t>
      </w:r>
      <w:r w:rsidR="006D2093">
        <w:t xml:space="preserve"> Religious searching for the "song of the cosmos".</w:t>
      </w:r>
      <w:r w:rsidR="00892527">
        <w:t xml:space="preserve"> Focus: mobility, trade, hit and run.</w:t>
      </w:r>
    </w:p>
    <w:p w:rsidR="00DE7C24" w:rsidRPr="002242D9" w:rsidRDefault="00DE7C24" w:rsidP="002242D9">
      <w:pPr>
        <w:pStyle w:val="Lista"/>
      </w:pPr>
      <w:r w:rsidRPr="002242D9">
        <w:t>Reapers: zerg-like humans, beyond all empathy.</w:t>
      </w:r>
      <w:r w:rsidR="00AF34EC">
        <w:t xml:space="preserve"> Focus: extermiantion, overconsumption.</w:t>
      </w:r>
    </w:p>
    <w:p w:rsidR="002242D9" w:rsidRPr="002242D9" w:rsidRDefault="002242D9" w:rsidP="002242D9">
      <w:pPr>
        <w:pStyle w:val="Lista"/>
      </w:pPr>
      <w:r w:rsidRPr="002242D9">
        <w:t xml:space="preserve">Moles: product of a </w:t>
      </w:r>
      <w:r w:rsidR="00F02F65" w:rsidRPr="002242D9">
        <w:t>tragic</w:t>
      </w:r>
      <w:r w:rsidRPr="002242D9">
        <w:t xml:space="preserve"> history of survival on a high-G rock planet. These humans are </w:t>
      </w:r>
      <w:r>
        <w:t>small and inhabit deep underground complexes. They resent ships so usually retrofit big asteroids for travel. Slow but tough.</w:t>
      </w:r>
      <w:r w:rsidR="001562A9">
        <w:t xml:space="preserve"> Focus: invasion.</w:t>
      </w:r>
    </w:p>
    <w:p w:rsidR="004D192D" w:rsidRDefault="004D192D" w:rsidP="004D192D">
      <w:pPr>
        <w:pStyle w:val="Heading2"/>
      </w:pPr>
      <w:r>
        <w:t>Storyline</w:t>
      </w:r>
    </w:p>
    <w:p w:rsidR="004D192D" w:rsidRDefault="00265855" w:rsidP="00265855">
      <w:pPr>
        <w:pStyle w:val="Lista"/>
      </w:pPr>
      <w:r>
        <w:t>Ma</w:t>
      </w:r>
      <w:r w:rsidR="004D192D">
        <w:t xml:space="preserve">nkind explored space for centuries and as it did it adapted and mutated in different ways. </w:t>
      </w:r>
    </w:p>
    <w:p w:rsidR="00265855" w:rsidRDefault="00265855" w:rsidP="00265855">
      <w:pPr>
        <w:pStyle w:val="Lista"/>
      </w:pPr>
      <w:r>
        <w:t>Other sentient life was found, and a wave of xeno atraction, plus the discovery of empathic links allowed humans and other species to interbreed. Several sub-races were thus born.</w:t>
      </w:r>
    </w:p>
    <w:p w:rsidR="00265855" w:rsidRDefault="00265855" w:rsidP="00265855">
      <w:pPr>
        <w:pStyle w:val="Lista"/>
      </w:pPr>
      <w:r>
        <w:lastRenderedPageBreak/>
        <w:t>But deep down humanity, while diverse, remained the same. The was war, there was peace, there way joy and sadness.</w:t>
      </w:r>
    </w:p>
    <w:p w:rsidR="00265855" w:rsidRDefault="00265855" w:rsidP="00265855">
      <w:pPr>
        <w:pStyle w:val="Lista"/>
      </w:pPr>
      <w:r>
        <w:t>Till one new sentient being was empathized with… and the reapers were born. Only war was available then.</w:t>
      </w:r>
    </w:p>
    <w:p w:rsidR="00265855" w:rsidRDefault="00265855" w:rsidP="00265855">
      <w:pPr>
        <w:pStyle w:val="Lista"/>
      </w:pPr>
      <w:r>
        <w:t xml:space="preserve">The reapers consumed and expanded like a virus, leaving nothing behind but desolation. There was no stopping them. </w:t>
      </w:r>
    </w:p>
    <w:p w:rsidR="00265855" w:rsidRDefault="00265855" w:rsidP="00265855">
      <w:pPr>
        <w:pStyle w:val="Lista"/>
      </w:pPr>
      <w:r>
        <w:t>The variants were thus unified by need, and they pooled their resources to be able to flee. On a huge experiment that caused a supernova, space and time was bent so a few arcs could flee to another galaxy, a new galaxy.</w:t>
      </w:r>
    </w:p>
    <w:p w:rsidR="00265855" w:rsidRPr="004D192D" w:rsidRDefault="00265855" w:rsidP="00265855">
      <w:pPr>
        <w:pStyle w:val="Lista"/>
      </w:pPr>
      <w:r>
        <w:t>… but the reapers followed.</w:t>
      </w:r>
    </w:p>
    <w:p w:rsidR="007E3CD4" w:rsidRPr="007E3CD4" w:rsidRDefault="007E3CD4" w:rsidP="007E3CD4">
      <w:pPr>
        <w:pStyle w:val="Parrafonormal"/>
      </w:pPr>
    </w:p>
    <w:p w:rsidR="00F35690" w:rsidRDefault="00F35690" w:rsidP="00613510">
      <w:pPr>
        <w:pStyle w:val="Heading1"/>
        <w:numPr>
          <w:ilvl w:val="0"/>
          <w:numId w:val="2"/>
        </w:numPr>
      </w:pPr>
      <w:r>
        <w:lastRenderedPageBreak/>
        <w:t>Roadmap</w:t>
      </w:r>
      <w:bookmarkEnd w:id="37"/>
    </w:p>
    <w:tbl>
      <w:tblPr>
        <w:tblStyle w:val="Every1"/>
        <w:tblW w:w="0" w:type="auto"/>
        <w:tblLook w:val="04A0" w:firstRow="1" w:lastRow="0" w:firstColumn="1" w:lastColumn="0" w:noHBand="0" w:noVBand="1"/>
      </w:tblPr>
      <w:tblGrid>
        <w:gridCol w:w="1234"/>
        <w:gridCol w:w="2765"/>
        <w:gridCol w:w="2765"/>
        <w:gridCol w:w="2766"/>
      </w:tblGrid>
      <w:tr w:rsidR="00F35690" w:rsidRPr="000D570E"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F35690" w:rsidP="000D570E">
            <w:r w:rsidRPr="000D570E">
              <w:t>Modules</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2B602B" w:rsidP="000D570E">
            <w:r>
              <w:t>Universe</w:t>
            </w:r>
          </w:p>
        </w:tc>
        <w:tc>
          <w:tcPr>
            <w:tcW w:w="2765" w:type="dxa"/>
          </w:tcPr>
          <w:p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p>
          <w:p w:rsidR="00FD6C70" w:rsidRPr="00C36042" w:rsidRDefault="00FD6C70" w:rsidP="00F41114">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p>
        </w:tc>
        <w:tc>
          <w:tcPr>
            <w:tcW w:w="2765" w:type="dxa"/>
          </w:tcPr>
          <w:p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p>
          <w:p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p>
          <w:p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p>
          <w:p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DD0968" w:rsidRPr="000D570E" w:rsidRDefault="00DD0968" w:rsidP="000D570E">
            <w:r>
              <w:t>Stars</w:t>
            </w:r>
          </w:p>
        </w:tc>
        <w:tc>
          <w:tcPr>
            <w:tcW w:w="2765" w:type="dxa"/>
          </w:tcPr>
          <w:p w:rsidR="00DD0968" w:rsidRDefault="00DD0968" w:rsidP="00DD0968">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p>
          <w:p w:rsidR="00503290" w:rsidRPr="004D4F80" w:rsidRDefault="00503290" w:rsidP="00F41114">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p>
        </w:tc>
        <w:tc>
          <w:tcPr>
            <w:tcW w:w="2765" w:type="dxa"/>
          </w:tcPr>
          <w:p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rsidR="00480262" w:rsidRDefault="00480262" w:rsidP="00480262">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Main controls</w:t>
            </w:r>
          </w:p>
        </w:tc>
        <w:tc>
          <w:tcPr>
            <w:tcW w:w="2765" w:type="dxa"/>
          </w:tcPr>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p>
          <w:p w:rsidR="004D4F80" w:rsidRPr="004D4F80" w:rsidRDefault="004D4F80" w:rsidP="004D4F80">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p>
          <w:p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p>
        </w:tc>
        <w:tc>
          <w:tcPr>
            <w:tcW w:w="2765" w:type="dxa"/>
          </w:tcPr>
          <w:p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Economy</w:t>
            </w:r>
          </w:p>
        </w:tc>
        <w:tc>
          <w:tcPr>
            <w:tcW w:w="2765" w:type="dxa"/>
          </w:tcPr>
          <w:p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p>
          <w:p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p>
          <w:p w:rsidR="00C04D17" w:rsidRPr="00EB4CDB" w:rsidRDefault="00346A56" w:rsidP="004E7F27">
            <w:pPr>
              <w:pStyle w:val="Lista"/>
              <w:ind w:left="360" w:hanging="360"/>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p>
        </w:tc>
        <w:tc>
          <w:tcPr>
            <w:tcW w:w="2765" w:type="dxa"/>
          </w:tcPr>
          <w:p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F35690"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Empire</w:t>
            </w:r>
          </w:p>
        </w:tc>
        <w:tc>
          <w:tcPr>
            <w:tcW w:w="2765" w:type="dxa"/>
          </w:tcPr>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Name and color</w:t>
            </w:r>
          </w:p>
          <w:p w:rsidR="00DD0968" w:rsidRPr="00EB4CDB" w:rsidRDefault="00DD0968"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Pseudo-random initial placing (1 hop prohibited)</w:t>
            </w:r>
          </w:p>
        </w:tc>
        <w:tc>
          <w:tcPr>
            <w:tcW w:w="2765" w:type="dxa"/>
          </w:tcPr>
          <w:p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F35690" w:rsidRPr="00EB4CDB" w:rsidRDefault="0022681E" w:rsidP="0022681E">
            <w:pPr>
              <w:pStyle w:val="Lista"/>
              <w:numPr>
                <w:ilvl w:val="0"/>
                <w:numId w:val="1"/>
              </w:numPr>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K-means clustering</w:t>
            </w:r>
            <w:r>
              <w:rPr>
                <w:rStyle w:val="Small"/>
              </w:rPr>
              <w:t xml:space="preserve"> for placement</w:t>
            </w:r>
          </w:p>
        </w:tc>
      </w:tr>
      <w:tr w:rsidR="00F35690"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Fleets</w:t>
            </w:r>
          </w:p>
        </w:tc>
        <w:tc>
          <w:tcPr>
            <w:tcW w:w="2765" w:type="dxa"/>
          </w:tcPr>
          <w:p w:rsidR="00F35690"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UI</w:t>
            </w:r>
          </w:p>
          <w:p w:rsidR="00605A84" w:rsidRDefault="00605A8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basic movement queue</w:t>
            </w:r>
          </w:p>
          <w:p w:rsidR="00605A84" w:rsidRPr="00EB4CDB" w:rsidRDefault="008F3970" w:rsidP="00A10746">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p>
        </w:tc>
        <w:tc>
          <w:tcPr>
            <w:tcW w:w="2765" w:type="dxa"/>
          </w:tcPr>
          <w:p w:rsidR="00FC0DFC" w:rsidRPr="00FC0DFC" w:rsidRDefault="00FC0DFC" w:rsidP="00FC0DFC">
            <w:pPr>
              <w:pStyle w:val="Lista"/>
              <w:numPr>
                <w:ilvl w:val="0"/>
                <w:numId w:val="1"/>
              </w:numPr>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rsidR="00F35690" w:rsidRPr="00EB4CDB" w:rsidRDefault="0011169F" w:rsidP="0011169F">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rsidR="0011169F"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rsidR="00F35690" w:rsidRPr="00EB4CDB" w:rsidRDefault="0011169F"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A339C"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F35690" w:rsidRPr="000D570E" w:rsidRDefault="00A755CD" w:rsidP="000D570E">
            <w:r w:rsidRPr="000D570E">
              <w:t>Shipyards</w:t>
            </w:r>
          </w:p>
        </w:tc>
        <w:tc>
          <w:tcPr>
            <w:tcW w:w="2765" w:type="dxa"/>
          </w:tcPr>
          <w:p w:rsidR="00675353"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Construction</w:t>
            </w:r>
          </w:p>
          <w:p w:rsidR="00F35690"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Shipyard UI</w:t>
            </w:r>
          </w:p>
          <w:p w:rsidR="00675353" w:rsidRPr="00EB4CDB" w:rsidRDefault="00675353"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Unit production</w:t>
            </w:r>
          </w:p>
        </w:tc>
        <w:tc>
          <w:tcPr>
            <w:tcW w:w="2765" w:type="dxa"/>
          </w:tcPr>
          <w:p w:rsidR="00F35690" w:rsidRPr="00EB4CDB" w:rsidRDefault="00675353"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rsidR="00F35690" w:rsidRPr="00EB4CDB" w:rsidRDefault="008F397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755CD"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Influencers</w:t>
            </w:r>
          </w:p>
        </w:tc>
        <w:tc>
          <w:tcPr>
            <w:tcW w:w="2765"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rsidR="00A755CD" w:rsidRPr="00EB4CDB" w:rsidRDefault="00FC0DF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rsidR="00A755CD" w:rsidRPr="00EB4CDB" w:rsidRDefault="00A755CD" w:rsidP="00A10746">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444C09"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A755CD" w:rsidRPr="000D570E" w:rsidRDefault="000D570E" w:rsidP="000D570E">
            <w:r>
              <w:t>Tech</w:t>
            </w:r>
          </w:p>
        </w:tc>
        <w:tc>
          <w:tcPr>
            <w:tcW w:w="2765" w:type="dxa"/>
          </w:tcPr>
          <w:p w:rsidR="00A755CD" w:rsidRPr="00EB4CDB" w:rsidRDefault="00A755CD" w:rsidP="00404ED7">
            <w:pPr>
              <w:pStyle w:val="Lista"/>
              <w:numPr>
                <w:ilvl w:val="0"/>
                <w:numId w:val="0"/>
              </w:numPr>
              <w:ind w:left="357" w:hanging="357"/>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rsidR="00A755CD" w:rsidRPr="00EB4CDB" w:rsidRDefault="00A755CD" w:rsidP="00EB4CDB">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0D570E"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AI</w:t>
            </w:r>
          </w:p>
        </w:tc>
        <w:tc>
          <w:tcPr>
            <w:tcW w:w="2765" w:type="dxa"/>
          </w:tcPr>
          <w:p w:rsidR="000D570E" w:rsidRPr="00EB4CDB" w:rsidRDefault="00293BE4"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0D570E" w:rsidRPr="00EB4CDB" w:rsidRDefault="000D570E"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0D570E"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0D570E" w:rsidRPr="000D570E" w:rsidRDefault="000D570E" w:rsidP="000D570E">
            <w:r w:rsidRPr="000D570E">
              <w:t>Audio</w:t>
            </w:r>
          </w:p>
        </w:tc>
        <w:tc>
          <w:tcPr>
            <w:tcW w:w="2765" w:type="dxa"/>
          </w:tcPr>
          <w:p w:rsidR="000D570E" w:rsidRDefault="00931CC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rsidR="00266D20" w:rsidRPr="00EB4CDB" w:rsidRDefault="00266D20"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rsidR="000D570E" w:rsidRPr="00EB4CDB" w:rsidRDefault="002A1541"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rsidR="000D570E" w:rsidRPr="00EB4CDB" w:rsidRDefault="00F11F1F"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71454C"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71454C" w:rsidRPr="000D570E" w:rsidRDefault="0071454C" w:rsidP="000D570E">
            <w:r>
              <w:lastRenderedPageBreak/>
              <w:t>Game Mechanics</w:t>
            </w:r>
          </w:p>
        </w:tc>
        <w:tc>
          <w:tcPr>
            <w:tcW w:w="2765" w:type="dxa"/>
          </w:tcPr>
          <w:p w:rsidR="0071454C"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Turn mechanics</w:t>
            </w:r>
          </w:p>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Conflict resolution</w:t>
            </w:r>
          </w:p>
        </w:tc>
        <w:tc>
          <w:tcPr>
            <w:tcW w:w="2765" w:type="dxa"/>
          </w:tcPr>
          <w:p w:rsidR="0071454C" w:rsidRPr="00EB4CDB" w:rsidRDefault="0072094D"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Fog of War</w:t>
            </w:r>
          </w:p>
        </w:tc>
        <w:tc>
          <w:tcPr>
            <w:tcW w:w="2766" w:type="dxa"/>
          </w:tcPr>
          <w:p w:rsidR="0071454C" w:rsidRPr="00EB4CDB"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81346B" w:rsidRPr="000D570E"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81346B" w:rsidRDefault="0081346B" w:rsidP="000D570E">
            <w:r>
              <w:t>Combat</w:t>
            </w:r>
          </w:p>
        </w:tc>
        <w:tc>
          <w:tcPr>
            <w:tcW w:w="2765" w:type="dxa"/>
          </w:tcPr>
          <w:p w:rsidR="0081346B" w:rsidRDefault="00E249D7"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Simple solver</w:t>
            </w:r>
            <w:r w:rsidR="00125DE7">
              <w:rPr>
                <w:rStyle w:val="Small"/>
              </w:rPr>
              <w:t xml:space="preserve"> (mimic Vox)</w:t>
            </w:r>
          </w:p>
        </w:tc>
        <w:tc>
          <w:tcPr>
            <w:tcW w:w="2765" w:type="dxa"/>
          </w:tcPr>
          <w:p w:rsidR="0081346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rsidR="00F70E9B" w:rsidRDefault="00F70E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rsidR="004360F2" w:rsidRPr="00EB4CDB" w:rsidRDefault="004360F2"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rsidR="004360F2" w:rsidRDefault="00F70E9B" w:rsidP="003023A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w:t>
            </w:r>
            <w:r w:rsidR="004360F2">
              <w:rPr>
                <w:rStyle w:val="Small"/>
              </w:rPr>
              <w:t>m</w:t>
            </w:r>
            <w:r>
              <w:rPr>
                <w:rStyle w:val="Small"/>
              </w:rPr>
              <w:t>mands</w:t>
            </w:r>
          </w:p>
          <w:p w:rsidR="003B1D90" w:rsidRPr="00EB4CDB" w:rsidRDefault="003B1D90"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346A56" w:rsidRPr="000D570E" w:rsidTr="00444C09">
        <w:tc>
          <w:tcPr>
            <w:cnfStyle w:val="001000000000" w:firstRow="0" w:lastRow="0" w:firstColumn="1" w:lastColumn="0" w:oddVBand="0" w:evenVBand="0" w:oddHBand="0" w:evenHBand="0" w:firstRowFirstColumn="0" w:firstRowLastColumn="0" w:lastRowFirstColumn="0" w:lastRowLastColumn="0"/>
            <w:tcW w:w="1234" w:type="dxa"/>
          </w:tcPr>
          <w:p w:rsidR="00346A56" w:rsidRDefault="00125DE7" w:rsidP="000D570E">
            <w:r>
              <w:t>Invasion</w:t>
            </w:r>
          </w:p>
        </w:tc>
        <w:tc>
          <w:tcPr>
            <w:tcW w:w="2765" w:type="dxa"/>
          </w:tcPr>
          <w:p w:rsidR="00346A56" w:rsidRDefault="00125DE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Automatic on fleet arrival</w:t>
            </w:r>
          </w:p>
        </w:tc>
        <w:tc>
          <w:tcPr>
            <w:tcW w:w="2765"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rsidR="00346A56" w:rsidRPr="00EB4CDB" w:rsidRDefault="00346A56" w:rsidP="00EB4CDB">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rsidR="00F35690" w:rsidRPr="00F35690" w:rsidRDefault="00F35690" w:rsidP="00F35690">
      <w:pPr>
        <w:pStyle w:val="Parrafonormal"/>
      </w:pPr>
    </w:p>
    <w:p w:rsidR="001F0A3D" w:rsidRDefault="00A7603B" w:rsidP="00613510">
      <w:pPr>
        <w:pStyle w:val="Heading1"/>
        <w:numPr>
          <w:ilvl w:val="0"/>
          <w:numId w:val="2"/>
        </w:numPr>
      </w:pPr>
      <w:bookmarkStart w:id="38" w:name="_Toc355415477"/>
      <w:r>
        <w:lastRenderedPageBreak/>
        <w:t>Turn</w:t>
      </w:r>
      <w:r w:rsidR="00793B8A">
        <w:t>, Actions &amp; Events</w:t>
      </w:r>
    </w:p>
    <w:p w:rsidR="00793B8A" w:rsidRDefault="00793B8A" w:rsidP="001F0A3D">
      <w:pPr>
        <w:pStyle w:val="Heading2"/>
        <w:numPr>
          <w:ilvl w:val="1"/>
          <w:numId w:val="2"/>
        </w:numPr>
      </w:pPr>
      <w:bookmarkStart w:id="39" w:name="_Toc355415434"/>
      <w:r>
        <w:t>Overview</w:t>
      </w:r>
    </w:p>
    <w:p w:rsidR="00255D54" w:rsidRDefault="00793B8A" w:rsidP="00255D54">
      <w:pPr>
        <w:pStyle w:val="Parrafonormal"/>
      </w:pPr>
      <w:r>
        <w:t>A turn is a unit of time. An event is something that goes on, which might happen instantaneously (during turn update) or last for several turns.</w:t>
      </w:r>
      <w:r w:rsidR="00DB4488">
        <w:t xml:space="preserve"> An action is something a player (human or AI) may decide to do, if the option is available to him.</w:t>
      </w:r>
    </w:p>
    <w:p w:rsidR="00DB4488" w:rsidRDefault="00DB4488" w:rsidP="00255D54">
      <w:pPr>
        <w:pStyle w:val="Parrafonormal"/>
      </w:pPr>
      <w:r>
        <w:t>A turn is the basic loop. A turn involves updating all game elements, on a given order.</w:t>
      </w:r>
    </w:p>
    <w:p w:rsidR="00DB4488" w:rsidRDefault="00DB4488" w:rsidP="00255D54">
      <w:pPr>
        <w:pStyle w:val="Parrafonormal"/>
      </w:pPr>
      <w:r>
        <w:t>Actions are computed on demand (avoid premature optimizations for AI). They can be checked, have a given icon and position, and can be triggered. Some produce instantaneous results, others will generate events.</w:t>
      </w:r>
    </w:p>
    <w:p w:rsidR="00DB4488" w:rsidRDefault="00462650" w:rsidP="007E7272">
      <w:pPr>
        <w:pStyle w:val="Parrafonormal"/>
      </w:pPr>
      <w:r>
        <w:t xml:space="preserve">Events can be the result of direct actions, but also of the movement (and creation and </w:t>
      </w:r>
      <w:r w:rsidR="00A76ACA">
        <w:t>deletion) of units. Each turn, the movements of all placeables are monitored, and every location is checked for events. If the checks pass, the events either take place immediately, or long term events get created.</w:t>
      </w:r>
      <w:r w:rsidR="00832EF9">
        <w:t xml:space="preserve"> Long-term events are also stored independently, and updated as part of the turn process.</w:t>
      </w:r>
    </w:p>
    <w:p w:rsidR="00022671" w:rsidRDefault="00022671" w:rsidP="007E7272">
      <w:pPr>
        <w:pStyle w:val="Parrafonormal"/>
      </w:pPr>
      <w:r>
        <w:t>For implementation purposes, actions and events are similar (both can be checked for, both can be triggered, both have custom effects and may take time to resolve.</w:t>
      </w:r>
      <w:bookmarkStart w:id="40" w:name="_GoBack"/>
      <w:bookmarkEnd w:id="40"/>
    </w:p>
    <w:p w:rsidR="00A7603B" w:rsidRDefault="00A7603B" w:rsidP="001F0A3D">
      <w:pPr>
        <w:pStyle w:val="Heading2"/>
        <w:numPr>
          <w:ilvl w:val="1"/>
          <w:numId w:val="2"/>
        </w:numPr>
      </w:pPr>
      <w:r>
        <w:t>State</w:t>
      </w:r>
    </w:p>
    <w:p w:rsidR="00A7603B" w:rsidRPr="00A7603B" w:rsidRDefault="00A7603B" w:rsidP="00A7603B">
      <w:pPr>
        <w:pStyle w:val="Heading3"/>
      </w:pPr>
      <w:r>
        <w:t>Concepts</w:t>
      </w:r>
    </w:p>
    <w:p w:rsidR="00A7603B" w:rsidRDefault="00A7603B" w:rsidP="00A7603B">
      <w:pPr>
        <w:pStyle w:val="Heading4"/>
      </w:pPr>
      <w:r>
        <w:t>The true state</w:t>
      </w:r>
    </w:p>
    <w:p w:rsidR="00A7603B" w:rsidRDefault="00A7603B" w:rsidP="00A7603B">
      <w:pPr>
        <w:pStyle w:val="Parrafonormal"/>
      </w:pPr>
      <w:r>
        <w:t xml:space="preserve">This can be considered the shared, true state. </w:t>
      </w:r>
      <w:r w:rsidR="00785FE7">
        <w:t>It includes everything going on in the galaxy.</w:t>
      </w:r>
    </w:p>
    <w:p w:rsidR="00A7603B" w:rsidRDefault="00A7603B" w:rsidP="00A7603B">
      <w:pPr>
        <w:pStyle w:val="Heading4"/>
      </w:pPr>
      <w:r>
        <w:t>Visibility</w:t>
      </w:r>
    </w:p>
    <w:p w:rsidR="00A7603B" w:rsidRDefault="00A7603B" w:rsidP="00785FE7">
      <w:pPr>
        <w:pStyle w:val="Parrafonormal"/>
      </w:pPr>
      <w:r>
        <w:t>Visibility corresponds to one or more locations on the true state, visible to a given empire. Locations correspond to stars and lanes. Visibility is limited to those</w:t>
      </w:r>
      <w:r w:rsidR="00DF0F0F">
        <w:t xml:space="preserve"> the current location (lane or star) and if orbiting a star also those lanes who reach it. </w:t>
      </w:r>
      <w:r w:rsidR="00E03663">
        <w:t xml:space="preserve">This is a good and practical </w:t>
      </w:r>
      <w:r w:rsidR="00DF0F0F">
        <w:t>tradeoff, which</w:t>
      </w:r>
      <w:r w:rsidR="00E03663">
        <w:t xml:space="preserve"> also plays well with the fact that we want hidden agents to play an important role. </w:t>
      </w:r>
      <w:r w:rsidR="00DF0F0F">
        <w:t>N</w:t>
      </w:r>
      <w:r w:rsidR="00E03663">
        <w:t>o such thing as sensors capable to detect things several light-years away</w:t>
      </w:r>
      <w:r w:rsidR="00DF0F0F">
        <w:t xml:space="preserve"> exist, which is also more realistic</w:t>
      </w:r>
      <w:r w:rsidR="00E03663">
        <w:t>.</w:t>
      </w:r>
    </w:p>
    <w:p w:rsidR="00EA1AC3" w:rsidRDefault="00AB2080" w:rsidP="00AB2080">
      <w:pPr>
        <w:pStyle w:val="Heading4"/>
      </w:pPr>
      <w:r>
        <w:t>Perceived State</w:t>
      </w:r>
    </w:p>
    <w:p w:rsidR="00AB2080" w:rsidRDefault="00AB2080" w:rsidP="00AB2080">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rsidR="00AB2080" w:rsidRDefault="00AB2080" w:rsidP="00AB2080">
      <w:pPr>
        <w:pStyle w:val="Heading3"/>
      </w:pPr>
      <w:r>
        <w:t>Procedure</w:t>
      </w:r>
    </w:p>
    <w:p w:rsidR="00AB2080" w:rsidRDefault="00AB2080" w:rsidP="00AB2080">
      <w:pPr>
        <w:pStyle w:val="Lista"/>
      </w:pPr>
      <w:r>
        <w:t>Pre-turn phase</w:t>
      </w:r>
    </w:p>
    <w:p w:rsidR="00AB2080" w:rsidRDefault="00AB2080" w:rsidP="00AB2080">
      <w:pPr>
        <w:pStyle w:val="Lista"/>
        <w:numPr>
          <w:ilvl w:val="1"/>
          <w:numId w:val="3"/>
        </w:numPr>
      </w:pPr>
      <w:r>
        <w:t>The true state is updated (time passes, production occurs, fleets move, etc</w:t>
      </w:r>
      <w:r w:rsidR="00F3079D">
        <w:t>.</w:t>
      </w:r>
      <w:r>
        <w:t>)</w:t>
      </w:r>
    </w:p>
    <w:p w:rsidR="00AB2080" w:rsidRDefault="00AB2080" w:rsidP="00AB2080">
      <w:pPr>
        <w:pStyle w:val="Lista"/>
        <w:numPr>
          <w:ilvl w:val="1"/>
          <w:numId w:val="3"/>
        </w:numPr>
      </w:pPr>
      <w:r>
        <w:t>Events are computed</w:t>
      </w:r>
    </w:p>
    <w:p w:rsidR="00AB2080" w:rsidRDefault="00AB2080" w:rsidP="00AB2080">
      <w:pPr>
        <w:pStyle w:val="Lista"/>
        <w:numPr>
          <w:ilvl w:val="1"/>
          <w:numId w:val="3"/>
        </w:numPr>
      </w:pPr>
      <w:r>
        <w:t>Events are resolved</w:t>
      </w:r>
    </w:p>
    <w:p w:rsidR="00AB2080" w:rsidRDefault="00AB2080" w:rsidP="00AB2080">
      <w:pPr>
        <w:pStyle w:val="Lista"/>
        <w:numPr>
          <w:ilvl w:val="1"/>
          <w:numId w:val="3"/>
        </w:numPr>
      </w:pPr>
      <w:r>
        <w:t>Visibility is recalculated for all empires</w:t>
      </w:r>
    </w:p>
    <w:p w:rsidR="00AB2080" w:rsidRDefault="00AB2080" w:rsidP="00AB2080">
      <w:pPr>
        <w:pStyle w:val="Lista"/>
        <w:numPr>
          <w:ilvl w:val="1"/>
          <w:numId w:val="3"/>
        </w:numPr>
      </w:pPr>
      <w:r>
        <w:lastRenderedPageBreak/>
        <w:t>Perceived state is recalculated for all empires</w:t>
      </w:r>
      <w:r w:rsidR="007D298A">
        <w:t>, by updating the remembered state with the visible locations.</w:t>
      </w:r>
    </w:p>
    <w:p w:rsidR="008620A1" w:rsidRDefault="008620A1" w:rsidP="00AB2080">
      <w:pPr>
        <w:pStyle w:val="Lista"/>
        <w:numPr>
          <w:ilvl w:val="1"/>
          <w:numId w:val="3"/>
        </w:numPr>
      </w:pPr>
      <w:r>
        <w:t>All transient things (fleets) on the remembered state are removed from non-visible locations.</w:t>
      </w:r>
    </w:p>
    <w:p w:rsidR="00AB2080" w:rsidRDefault="00AB2080" w:rsidP="00AB2080">
      <w:pPr>
        <w:pStyle w:val="Lista"/>
      </w:pPr>
      <w:r>
        <w:t>Turn phase</w:t>
      </w:r>
    </w:p>
    <w:p w:rsidR="006C108F" w:rsidRDefault="00AB2080" w:rsidP="006C108F">
      <w:pPr>
        <w:pStyle w:val="Lista"/>
        <w:numPr>
          <w:ilvl w:val="1"/>
          <w:numId w:val="3"/>
        </w:numPr>
      </w:pPr>
      <w:r>
        <w:t>The player or AI observes the perceived state and takes actions</w:t>
      </w:r>
      <w:r w:rsidR="006C108F">
        <w:t>.</w:t>
      </w:r>
    </w:p>
    <w:p w:rsidR="00E24AF4" w:rsidRDefault="00AB2080" w:rsidP="00AB2080">
      <w:pPr>
        <w:pStyle w:val="Lista"/>
        <w:numPr>
          <w:ilvl w:val="1"/>
          <w:numId w:val="3"/>
        </w:numPr>
      </w:pPr>
      <w:r>
        <w:t>Actions</w:t>
      </w:r>
      <w:r w:rsidR="00E24AF4">
        <w:t xml:space="preserve"> are lists of replacements and instructions</w:t>
      </w:r>
    </w:p>
    <w:p w:rsidR="00AB2080" w:rsidRDefault="00E24AF4" w:rsidP="00AB2080">
      <w:pPr>
        <w:pStyle w:val="Lista"/>
        <w:numPr>
          <w:ilvl w:val="1"/>
          <w:numId w:val="3"/>
        </w:numPr>
      </w:pPr>
      <w:r>
        <w:t>Actions are applied only when a new turn starts.</w:t>
      </w:r>
    </w:p>
    <w:p w:rsidR="007D298A" w:rsidRDefault="007D298A" w:rsidP="007D298A">
      <w:pPr>
        <w:pStyle w:val="Lista"/>
      </w:pPr>
      <w:r>
        <w:t>Post-turn phase</w:t>
      </w:r>
    </w:p>
    <w:p w:rsidR="007D298A" w:rsidRPr="00AB2080" w:rsidRDefault="007D298A" w:rsidP="007D298A">
      <w:pPr>
        <w:pStyle w:val="Lista"/>
        <w:numPr>
          <w:ilvl w:val="1"/>
          <w:numId w:val="3"/>
        </w:numPr>
      </w:pPr>
      <w:r>
        <w:t xml:space="preserve">The changes made by each player in their own perceived state are applied to the </w:t>
      </w:r>
      <w:r w:rsidR="00B524E4">
        <w:t>true st</w:t>
      </w:r>
      <w:r w:rsidR="00A8419B">
        <w:t>ate, one location at the time.</w:t>
      </w:r>
    </w:p>
    <w:p w:rsidR="00E72A39" w:rsidRDefault="00E72A39" w:rsidP="00785FE7">
      <w:pPr>
        <w:pStyle w:val="Parrafonormal"/>
      </w:pPr>
    </w:p>
    <w:p w:rsidR="00785FE7" w:rsidRDefault="00785FE7" w:rsidP="00785FE7">
      <w:pPr>
        <w:pStyle w:val="Parrafonormal"/>
      </w:pPr>
    </w:p>
    <w:p w:rsidR="00A7603B" w:rsidRPr="00A7603B" w:rsidRDefault="00A7603B" w:rsidP="00A7603B">
      <w:pPr>
        <w:pStyle w:val="Parrafonormal"/>
      </w:pPr>
    </w:p>
    <w:p w:rsidR="00A7603B" w:rsidRPr="00A7603B" w:rsidRDefault="00A7603B" w:rsidP="00A7603B">
      <w:pPr>
        <w:pStyle w:val="Parrafonormal"/>
      </w:pPr>
    </w:p>
    <w:p w:rsidR="00A7603B" w:rsidRPr="00A7603B" w:rsidRDefault="00A7603B" w:rsidP="00A7603B">
      <w:pPr>
        <w:pStyle w:val="Lista"/>
      </w:pPr>
    </w:p>
    <w:p w:rsidR="001F0A3D" w:rsidRPr="001F0A3D" w:rsidRDefault="001F0A3D" w:rsidP="001F0A3D">
      <w:pPr>
        <w:pStyle w:val="Heading2"/>
        <w:numPr>
          <w:ilvl w:val="1"/>
          <w:numId w:val="2"/>
        </w:numPr>
      </w:pPr>
      <w:r w:rsidRPr="001F0A3D">
        <w:t>Turns</w:t>
      </w:r>
      <w:bookmarkEnd w:id="39"/>
    </w:p>
    <w:p w:rsidR="001F0A3D" w:rsidRPr="001F0A3D" w:rsidRDefault="001F0A3D" w:rsidP="001F0A3D">
      <w:pPr>
        <w:pStyle w:val="Parrafonormal"/>
      </w:pPr>
      <w:r w:rsidRPr="001F0A3D">
        <w:t xml:space="preserve">TTTV is a turn based game. Each turn consist on multiple phases, each restricted to operate over a specific set of events or behaviors. </w:t>
      </w:r>
    </w:p>
    <w:p w:rsidR="001F0A3D" w:rsidRPr="001F0A3D" w:rsidRDefault="001F0A3D" w:rsidP="001F0A3D">
      <w:pPr>
        <w:pStyle w:val="Lista"/>
        <w:numPr>
          <w:ilvl w:val="0"/>
          <w:numId w:val="1"/>
        </w:numPr>
      </w:pPr>
      <w:r w:rsidRPr="001F0A3D">
        <w:t>Event resolution: All conflicts and scheduled events placed on the last turn are resolved.</w:t>
      </w:r>
    </w:p>
    <w:p w:rsidR="001F0A3D" w:rsidRPr="001F0A3D" w:rsidRDefault="001F0A3D" w:rsidP="001F0A3D">
      <w:pPr>
        <w:pStyle w:val="Lista"/>
        <w:numPr>
          <w:ilvl w:val="0"/>
          <w:numId w:val="1"/>
        </w:numPr>
      </w:pPr>
      <w:r w:rsidRPr="001F0A3D">
        <w:t>State update: All objects are updated and the time moves forward.</w:t>
      </w:r>
    </w:p>
    <w:p w:rsidR="001F0A3D" w:rsidRPr="001F0A3D" w:rsidRDefault="001F0A3D" w:rsidP="001F0A3D">
      <w:pPr>
        <w:pStyle w:val="Lista"/>
        <w:numPr>
          <w:ilvl w:val="0"/>
          <w:numId w:val="1"/>
        </w:numPr>
      </w:pPr>
      <w:r w:rsidRPr="001F0A3D">
        <w:t>Order placement: All players (human or AI) plan and place orders that will begin to take place on the next turn (some can last for more than one turn).</w:t>
      </w:r>
    </w:p>
    <w:p w:rsidR="001F0A3D" w:rsidRPr="001F0A3D" w:rsidRDefault="001F0A3D" w:rsidP="001F0A3D">
      <w:pPr>
        <w:pStyle w:val="Heading3"/>
        <w:numPr>
          <w:ilvl w:val="2"/>
          <w:numId w:val="2"/>
        </w:numPr>
      </w:pPr>
      <w:bookmarkStart w:id="41" w:name="_Toc355415435"/>
      <w:r w:rsidRPr="001F0A3D">
        <w:t>Possible Order</w:t>
      </w:r>
      <w:bookmarkEnd w:id="41"/>
    </w:p>
    <w:p w:rsidR="001F0A3D" w:rsidRPr="001F0A3D" w:rsidRDefault="001F0A3D" w:rsidP="001F0A3D">
      <w:pPr>
        <w:pStyle w:val="Parrafonormal"/>
      </w:pPr>
      <w:r w:rsidRPr="001F0A3D">
        <w:t>It is not trivial to define the order in which these phases occur. They can be in strict succession or some can even be calculated in parallel. Here are some thoughts on the matter:</w:t>
      </w:r>
    </w:p>
    <w:p w:rsidR="001F0A3D" w:rsidRPr="001F0A3D" w:rsidRDefault="001F0A3D" w:rsidP="001F0A3D">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1F0A3D" w:rsidRPr="009C62A1" w:rsidTr="00F7323D">
        <w:trPr>
          <w:cnfStyle w:val="100000000000" w:firstRow="1" w:lastRow="0" w:firstColumn="0" w:lastColumn="0" w:oddVBand="0" w:evenVBand="0" w:oddHBand="0" w:evenHBand="0" w:firstRowFirstColumn="0" w:firstRowLastColumn="0" w:lastRowFirstColumn="0" w:lastRowLastColumn="0"/>
        </w:trPr>
        <w:tc>
          <w:tcPr>
            <w:tcW w:w="3176" w:type="dxa"/>
          </w:tcPr>
          <w:p w:rsidR="001F0A3D" w:rsidRPr="001F0A3D" w:rsidRDefault="001F0A3D" w:rsidP="001F0A3D">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rsidR="001F0A3D" w:rsidRPr="001F0A3D" w:rsidRDefault="001F0A3D" w:rsidP="001F0A3D">
            <w:r w:rsidRPr="001F0A3D">
              <w:t xml:space="preserve">Update </w:t>
            </w:r>
            <w:r w:rsidRPr="001F0A3D">
              <w:sym w:font="Wingdings" w:char="F0E0"/>
            </w:r>
            <w:r w:rsidRPr="001F0A3D">
              <w:t xml:space="preserve"> Conflicts, Orders</w:t>
            </w:r>
          </w:p>
        </w:tc>
        <w:tc>
          <w:tcPr>
            <w:tcW w:w="3177" w:type="dxa"/>
          </w:tcPr>
          <w:p w:rsidR="001F0A3D" w:rsidRPr="001F0A3D" w:rsidRDefault="001F0A3D" w:rsidP="001F0A3D">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Separate stages for user input, forces narrow focus.</w:t>
            </w:r>
          </w:p>
        </w:tc>
        <w:tc>
          <w:tcPr>
            <w:tcW w:w="3177" w:type="dxa"/>
          </w:tcPr>
          <w:p w:rsidR="001F0A3D" w:rsidRPr="001F0A3D" w:rsidRDefault="001F0A3D" w:rsidP="001F0A3D">
            <w:r w:rsidRPr="001F0A3D">
              <w:t>Temporarily Blocked Elements. Access to other state in between.</w:t>
            </w:r>
          </w:p>
        </w:tc>
        <w:tc>
          <w:tcPr>
            <w:tcW w:w="3177" w:type="dxa"/>
          </w:tcPr>
          <w:p w:rsidR="001F0A3D" w:rsidRPr="001F0A3D" w:rsidRDefault="001F0A3D" w:rsidP="001F0A3D">
            <w:r w:rsidRPr="001F0A3D">
              <w:t>Smooth order phase.</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Can choose on conflict based on outcome of previous conflict.</w:t>
            </w:r>
          </w:p>
        </w:tc>
        <w:tc>
          <w:tcPr>
            <w:tcW w:w="3177" w:type="dxa"/>
          </w:tcPr>
          <w:p w:rsidR="001F0A3D" w:rsidRPr="001F0A3D" w:rsidRDefault="001F0A3D" w:rsidP="001F0A3D">
            <w:r w:rsidRPr="001F0A3D">
              <w:t>Worse control of conflicts depending on other conflicts.</w:t>
            </w:r>
          </w:p>
        </w:tc>
      </w:tr>
      <w:tr w:rsidR="001F0A3D" w:rsidRPr="009C62A1" w:rsidTr="00F7323D">
        <w:trPr>
          <w:cnfStyle w:val="000000100000" w:firstRow="0" w:lastRow="0" w:firstColumn="0" w:lastColumn="0" w:oddVBand="0" w:evenVBand="0" w:oddHBand="1" w:evenHBand="0" w:firstRowFirstColumn="0" w:firstRowLastColumn="0" w:lastRowFirstColumn="0" w:lastRowLastColumn="0"/>
        </w:trPr>
        <w:tc>
          <w:tcPr>
            <w:tcW w:w="3176" w:type="dxa"/>
          </w:tcPr>
          <w:p w:rsidR="001F0A3D" w:rsidRPr="001F0A3D" w:rsidRDefault="001F0A3D" w:rsidP="001F0A3D"/>
        </w:tc>
        <w:tc>
          <w:tcPr>
            <w:tcW w:w="3177" w:type="dxa"/>
          </w:tcPr>
          <w:p w:rsidR="001F0A3D" w:rsidRPr="001F0A3D" w:rsidRDefault="001F0A3D" w:rsidP="001F0A3D">
            <w:r w:rsidRPr="001F0A3D">
              <w:t>Can choose resolution order.</w:t>
            </w:r>
          </w:p>
        </w:tc>
        <w:tc>
          <w:tcPr>
            <w:tcW w:w="3177" w:type="dxa"/>
          </w:tcPr>
          <w:p w:rsidR="001F0A3D" w:rsidRPr="001F0A3D" w:rsidRDefault="001F0A3D" w:rsidP="001F0A3D"/>
        </w:tc>
      </w:tr>
      <w:tr w:rsidR="001F0A3D" w:rsidRPr="009C62A1" w:rsidTr="00F7323D">
        <w:tc>
          <w:tcPr>
            <w:tcW w:w="3176" w:type="dxa"/>
          </w:tcPr>
          <w:p w:rsidR="001F0A3D" w:rsidRPr="001F0A3D" w:rsidRDefault="001F0A3D" w:rsidP="001F0A3D">
            <w:r w:rsidRPr="001F0A3D">
              <w:lastRenderedPageBreak/>
              <w:t>Easy to code.</w:t>
            </w:r>
          </w:p>
        </w:tc>
        <w:tc>
          <w:tcPr>
            <w:tcW w:w="3177" w:type="dxa"/>
          </w:tcPr>
          <w:p w:rsidR="001F0A3D" w:rsidRPr="001F0A3D" w:rsidRDefault="001F0A3D" w:rsidP="001F0A3D">
            <w:r w:rsidRPr="001F0A3D">
              <w:t>Complex to code.</w:t>
            </w:r>
          </w:p>
        </w:tc>
        <w:tc>
          <w:tcPr>
            <w:tcW w:w="3177" w:type="dxa"/>
          </w:tcPr>
          <w:p w:rsidR="001F0A3D" w:rsidRPr="001F0A3D" w:rsidRDefault="001F0A3D" w:rsidP="001F0A3D">
            <w:r w:rsidRPr="001F0A3D">
              <w:t>Trivial to code</w:t>
            </w:r>
          </w:p>
        </w:tc>
      </w:tr>
      <w:tr w:rsidR="001F0A3D" w:rsidRPr="009C62A1" w:rsidTr="00F7323D">
        <w:tc>
          <w:tcPr>
            <w:tcW w:w="3176" w:type="dxa"/>
          </w:tcPr>
          <w:p w:rsidR="001F0A3D" w:rsidRPr="001F0A3D" w:rsidRDefault="001F0A3D" w:rsidP="001F0A3D">
            <w:r w:rsidRPr="001F0A3D">
              <w:t>Everyone wait till conflicts are resolved.</w:t>
            </w:r>
          </w:p>
        </w:tc>
        <w:tc>
          <w:tcPr>
            <w:tcW w:w="3177" w:type="dxa"/>
          </w:tcPr>
          <w:p w:rsidR="001F0A3D" w:rsidRPr="001F0A3D" w:rsidRDefault="001F0A3D" w:rsidP="001F0A3D">
            <w:r w:rsidRPr="001F0A3D">
              <w:t>Resolution needs to wait till everyone decides to check.</w:t>
            </w:r>
          </w:p>
        </w:tc>
        <w:tc>
          <w:tcPr>
            <w:tcW w:w="3177" w:type="dxa"/>
          </w:tcPr>
          <w:p w:rsidR="001F0A3D" w:rsidRPr="001F0A3D" w:rsidRDefault="001F0A3D" w:rsidP="001F0A3D">
            <w:r w:rsidRPr="001F0A3D">
              <w:t>Great for multi-player, as all orders are serialized and then resolved based on previous asynchronous choices.</w:t>
            </w:r>
          </w:p>
        </w:tc>
      </w:tr>
      <w:tr w:rsidR="001F0A3D" w:rsidRPr="009C62A1" w:rsidTr="00F7323D">
        <w:tc>
          <w:tcPr>
            <w:tcW w:w="3176"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on arrival</w:t>
            </w:r>
          </w:p>
        </w:tc>
        <w:tc>
          <w:tcPr>
            <w:tcW w:w="3177" w:type="dxa"/>
          </w:tcPr>
          <w:p w:rsidR="001F0A3D" w:rsidRPr="001F0A3D" w:rsidRDefault="001F0A3D" w:rsidP="001F0A3D">
            <w:r w:rsidRPr="001F0A3D">
              <w:t>Fleets go into combat at end of turn, possibly after receiving orders.</w:t>
            </w:r>
          </w:p>
        </w:tc>
      </w:tr>
    </w:tbl>
    <w:p w:rsidR="001F0A3D" w:rsidRPr="001F0A3D" w:rsidRDefault="001F0A3D" w:rsidP="001F0A3D">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rsidR="001F0A3D" w:rsidRPr="001F0A3D" w:rsidRDefault="001F0A3D" w:rsidP="001F0A3D">
      <w:pPr>
        <w:pStyle w:val="Heading3"/>
        <w:numPr>
          <w:ilvl w:val="2"/>
          <w:numId w:val="2"/>
        </w:numPr>
      </w:pPr>
      <w:bookmarkStart w:id="42" w:name="_Toc355415436"/>
      <w:r w:rsidRPr="001F0A3D">
        <w:t>Step details</w:t>
      </w:r>
      <w:bookmarkEnd w:id="42"/>
    </w:p>
    <w:p w:rsidR="001F0A3D" w:rsidRPr="001F0A3D" w:rsidRDefault="001F0A3D" w:rsidP="001F0A3D">
      <w:pPr>
        <w:pStyle w:val="Parrafonormal"/>
      </w:pPr>
      <w:r w:rsidRPr="001F0A3D">
        <w:t>An expanded list of the things that need to happen, and the correct order for them to happen, follows:</w:t>
      </w:r>
    </w:p>
    <w:p w:rsidR="001F0A3D" w:rsidRPr="001F0A3D" w:rsidRDefault="001F0A3D" w:rsidP="001F0A3D">
      <w:pPr>
        <w:pStyle w:val="Lista"/>
        <w:numPr>
          <w:ilvl w:val="0"/>
          <w:numId w:val="1"/>
        </w:numPr>
      </w:pPr>
      <w:r w:rsidRPr="001F0A3D">
        <w:t>Update</w:t>
      </w:r>
    </w:p>
    <w:p w:rsidR="001F0A3D" w:rsidRPr="001F0A3D" w:rsidRDefault="001F0A3D" w:rsidP="001F0A3D">
      <w:pPr>
        <w:pStyle w:val="Lista"/>
        <w:numPr>
          <w:ilvl w:val="1"/>
          <w:numId w:val="1"/>
        </w:numPr>
      </w:pPr>
      <w:r w:rsidRPr="001F0A3D">
        <w:t>Clean up from last turn</w:t>
      </w:r>
    </w:p>
    <w:p w:rsidR="001F0A3D" w:rsidRPr="001F0A3D" w:rsidRDefault="001F0A3D" w:rsidP="001F0A3D">
      <w:pPr>
        <w:pStyle w:val="Lista"/>
        <w:numPr>
          <w:ilvl w:val="2"/>
          <w:numId w:val="1"/>
        </w:numPr>
      </w:pPr>
      <w:r w:rsidRPr="001F0A3D">
        <w:t>Reset counts</w:t>
      </w:r>
    </w:p>
    <w:p w:rsidR="001F0A3D" w:rsidRPr="001F0A3D" w:rsidRDefault="001F0A3D" w:rsidP="001F0A3D">
      <w:pPr>
        <w:pStyle w:val="Lista"/>
        <w:numPr>
          <w:ilvl w:val="2"/>
          <w:numId w:val="1"/>
        </w:numPr>
      </w:pPr>
      <w:r w:rsidRPr="001F0A3D">
        <w:t>Reset statistics</w:t>
      </w:r>
    </w:p>
    <w:p w:rsidR="001F0A3D" w:rsidRPr="001F0A3D" w:rsidRDefault="001F0A3D" w:rsidP="001F0A3D">
      <w:pPr>
        <w:pStyle w:val="Lista"/>
        <w:numPr>
          <w:ilvl w:val="1"/>
          <w:numId w:val="1"/>
        </w:numPr>
      </w:pPr>
      <w:r w:rsidRPr="001F0A3D">
        <w:t>Update all fleets (of any type)</w:t>
      </w:r>
    </w:p>
    <w:p w:rsidR="001F0A3D" w:rsidRPr="001F0A3D" w:rsidRDefault="001F0A3D" w:rsidP="001F0A3D">
      <w:pPr>
        <w:pStyle w:val="Lista"/>
        <w:numPr>
          <w:ilvl w:val="2"/>
          <w:numId w:val="1"/>
        </w:numPr>
      </w:pPr>
      <w:r w:rsidRPr="001F0A3D">
        <w:t>Movements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technology</w:t>
      </w:r>
    </w:p>
    <w:p w:rsidR="001F0A3D" w:rsidRPr="001F0A3D" w:rsidRDefault="001F0A3D" w:rsidP="001F0A3D">
      <w:pPr>
        <w:pStyle w:val="Lista"/>
        <w:numPr>
          <w:ilvl w:val="2"/>
          <w:numId w:val="1"/>
        </w:numPr>
      </w:pPr>
      <w:r w:rsidRPr="001F0A3D">
        <w:t>Status</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shipyards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Post Statistics</w:t>
      </w:r>
    </w:p>
    <w:p w:rsidR="001F0A3D" w:rsidRPr="001F0A3D" w:rsidRDefault="001F0A3D" w:rsidP="001F0A3D">
      <w:pPr>
        <w:pStyle w:val="Lista"/>
        <w:numPr>
          <w:ilvl w:val="1"/>
          <w:numId w:val="1"/>
        </w:numPr>
      </w:pPr>
      <w:r w:rsidRPr="001F0A3D">
        <w:t>Update all colonies</w:t>
      </w:r>
    </w:p>
    <w:p w:rsidR="001F0A3D" w:rsidRPr="001F0A3D" w:rsidRDefault="001F0A3D" w:rsidP="001F0A3D">
      <w:pPr>
        <w:pStyle w:val="Lista"/>
        <w:numPr>
          <w:ilvl w:val="2"/>
          <w:numId w:val="1"/>
        </w:numPr>
      </w:pPr>
      <w:r w:rsidRPr="001F0A3D">
        <w:t>Production</w:t>
      </w:r>
    </w:p>
    <w:p w:rsidR="001F0A3D" w:rsidRPr="001F0A3D" w:rsidRDefault="001F0A3D" w:rsidP="001F0A3D">
      <w:pPr>
        <w:pStyle w:val="Lista"/>
        <w:numPr>
          <w:ilvl w:val="2"/>
          <w:numId w:val="1"/>
        </w:numPr>
      </w:pPr>
      <w:r w:rsidRPr="001F0A3D">
        <w:t>Expenses</w:t>
      </w:r>
    </w:p>
    <w:p w:rsidR="001F0A3D" w:rsidRPr="001F0A3D" w:rsidRDefault="001F0A3D" w:rsidP="001F0A3D">
      <w:pPr>
        <w:pStyle w:val="Lista"/>
        <w:numPr>
          <w:ilvl w:val="2"/>
          <w:numId w:val="1"/>
        </w:numPr>
      </w:pPr>
      <w:r w:rsidRPr="001F0A3D">
        <w:t>Growth</w:t>
      </w:r>
    </w:p>
    <w:p w:rsidR="001F0A3D" w:rsidRPr="001F0A3D" w:rsidRDefault="001F0A3D" w:rsidP="001F0A3D">
      <w:pPr>
        <w:pStyle w:val="Lista"/>
        <w:numPr>
          <w:ilvl w:val="2"/>
          <w:numId w:val="1"/>
        </w:numPr>
      </w:pPr>
      <w:r w:rsidRPr="001F0A3D">
        <w:lastRenderedPageBreak/>
        <w:t>Post Statistics</w:t>
      </w:r>
    </w:p>
    <w:p w:rsidR="001F0A3D" w:rsidRPr="001F0A3D" w:rsidRDefault="001F0A3D" w:rsidP="001F0A3D">
      <w:pPr>
        <w:pStyle w:val="Lista"/>
        <w:numPr>
          <w:ilvl w:val="0"/>
          <w:numId w:val="1"/>
        </w:numPr>
      </w:pPr>
      <w:r w:rsidRPr="001F0A3D">
        <w:t>Conflicts (discovered by location)</w:t>
      </w:r>
    </w:p>
    <w:p w:rsidR="001F0A3D" w:rsidRPr="001F0A3D" w:rsidRDefault="001F0A3D" w:rsidP="001F0A3D">
      <w:pPr>
        <w:pStyle w:val="Lista"/>
        <w:numPr>
          <w:ilvl w:val="1"/>
          <w:numId w:val="1"/>
        </w:numPr>
      </w:pPr>
      <w:r w:rsidRPr="001F0A3D">
        <w:t>Merge fleets if needed</w:t>
      </w:r>
    </w:p>
    <w:p w:rsidR="001F0A3D" w:rsidRPr="001F0A3D" w:rsidRDefault="001F0A3D" w:rsidP="001F0A3D">
      <w:pPr>
        <w:pStyle w:val="Lista"/>
        <w:numPr>
          <w:ilvl w:val="1"/>
          <w:numId w:val="1"/>
        </w:numPr>
      </w:pPr>
      <w:r w:rsidRPr="001F0A3D">
        <w:t>Check for sabotage</w:t>
      </w:r>
    </w:p>
    <w:p w:rsidR="001F0A3D" w:rsidRPr="001F0A3D" w:rsidRDefault="001F0A3D" w:rsidP="001F0A3D">
      <w:pPr>
        <w:pStyle w:val="Lista"/>
        <w:numPr>
          <w:ilvl w:val="1"/>
          <w:numId w:val="1"/>
        </w:numPr>
      </w:pPr>
      <w:r w:rsidRPr="001F0A3D">
        <w:t>Check for space combat</w:t>
      </w:r>
    </w:p>
    <w:p w:rsidR="001F0A3D" w:rsidRPr="001F0A3D" w:rsidRDefault="001F0A3D" w:rsidP="001F0A3D">
      <w:pPr>
        <w:pStyle w:val="Lista"/>
        <w:numPr>
          <w:ilvl w:val="1"/>
          <w:numId w:val="1"/>
        </w:numPr>
      </w:pPr>
      <w:r w:rsidRPr="001F0A3D">
        <w:t>Check for bombing</w:t>
      </w:r>
    </w:p>
    <w:p w:rsidR="001F0A3D" w:rsidRPr="001F0A3D" w:rsidRDefault="001F0A3D" w:rsidP="001F0A3D">
      <w:pPr>
        <w:pStyle w:val="Lista"/>
        <w:numPr>
          <w:ilvl w:val="1"/>
          <w:numId w:val="1"/>
        </w:numPr>
      </w:pPr>
      <w:r w:rsidRPr="001F0A3D">
        <w:t>Check for invasions</w:t>
      </w:r>
    </w:p>
    <w:p w:rsidR="001F0A3D" w:rsidRPr="001F0A3D" w:rsidRDefault="001F0A3D" w:rsidP="001F0A3D">
      <w:pPr>
        <w:pStyle w:val="Lista"/>
        <w:numPr>
          <w:ilvl w:val="1"/>
          <w:numId w:val="1"/>
        </w:numPr>
      </w:pPr>
      <w:r w:rsidRPr="001F0A3D">
        <w:t>Clean empty fleets</w:t>
      </w:r>
    </w:p>
    <w:p w:rsidR="001F0A3D" w:rsidRPr="001F0A3D" w:rsidRDefault="001F0A3D" w:rsidP="001F0A3D">
      <w:pPr>
        <w:pStyle w:val="Lista"/>
        <w:numPr>
          <w:ilvl w:val="0"/>
          <w:numId w:val="1"/>
        </w:numPr>
      </w:pPr>
      <w:r w:rsidRPr="001F0A3D">
        <w:t>Orders</w:t>
      </w:r>
    </w:p>
    <w:p w:rsidR="001F0A3D" w:rsidRPr="001F0A3D" w:rsidRDefault="001F0A3D" w:rsidP="001F0A3D">
      <w:pPr>
        <w:pStyle w:val="Lista"/>
        <w:numPr>
          <w:ilvl w:val="1"/>
          <w:numId w:val="1"/>
        </w:numPr>
      </w:pPr>
      <w:r w:rsidRPr="001F0A3D">
        <w:t>Launch AIs</w:t>
      </w:r>
    </w:p>
    <w:p w:rsidR="001F0A3D" w:rsidRPr="001F0A3D" w:rsidRDefault="001F0A3D" w:rsidP="001F0A3D">
      <w:pPr>
        <w:pStyle w:val="Lista"/>
        <w:numPr>
          <w:ilvl w:val="1"/>
          <w:numId w:val="1"/>
        </w:numPr>
      </w:pPr>
      <w:r w:rsidRPr="001F0A3D">
        <w:t>Open the turn for player input and instructions</w:t>
      </w:r>
    </w:p>
    <w:p w:rsidR="001F0A3D" w:rsidRDefault="001F0A3D" w:rsidP="001F0A3D">
      <w:pPr>
        <w:pStyle w:val="Parrafonormal"/>
      </w:pPr>
      <w:r w:rsidRPr="001F0A3D">
        <w:t>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item is marked as requiring user input, then the loop is stopped until the event is again marked as complete.</w:t>
      </w:r>
    </w:p>
    <w:p w:rsidR="002564ED" w:rsidRDefault="002564ED" w:rsidP="002564ED">
      <w:pPr>
        <w:pStyle w:val="Heading2"/>
        <w:numPr>
          <w:ilvl w:val="1"/>
          <w:numId w:val="2"/>
        </w:numPr>
        <w:rPr>
          <w:rStyle w:val="Emphasis"/>
        </w:rPr>
      </w:pPr>
      <w:r>
        <w:rPr>
          <w:rStyle w:val="Emphasis"/>
        </w:rPr>
        <w:t>Actions &amp; Events</w:t>
      </w:r>
    </w:p>
    <w:p w:rsidR="002564ED" w:rsidRPr="00FC3DC8" w:rsidRDefault="002564ED" w:rsidP="002564ED">
      <w:pPr>
        <w:pStyle w:val="Heading3"/>
        <w:numPr>
          <w:ilvl w:val="2"/>
          <w:numId w:val="2"/>
        </w:numPr>
      </w:pPr>
      <w:r>
        <w:t>Context</w:t>
      </w:r>
    </w:p>
    <w:p w:rsidR="002564ED" w:rsidRDefault="002564ED" w:rsidP="002564ED">
      <w:pPr>
        <w:pStyle w:val="Parrafonormal"/>
      </w:pPr>
      <w:r>
        <w:t>Actions are optional commands available to a player. These actions usually depend on several factors: location, presence of units or colonies,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rsidR="002564ED" w:rsidRDefault="002564ED" w:rsidP="002564ED">
      <w:pPr>
        <w:pStyle w:val="Lista"/>
        <w:numPr>
          <w:ilvl w:val="0"/>
          <w:numId w:val="1"/>
        </w:numPr>
      </w:pPr>
      <w:r>
        <w:t>Access patterns probably involve location and empire.</w:t>
      </w:r>
    </w:p>
    <w:p w:rsidR="002564ED" w:rsidRDefault="002564ED" w:rsidP="002564ED">
      <w:pPr>
        <w:pStyle w:val="Lista"/>
        <w:numPr>
          <w:ilvl w:val="0"/>
          <w:numId w:val="1"/>
        </w:numPr>
      </w:pPr>
      <w:r>
        <w:t>Some actions are available by default for a specific empire, on all locations.</w:t>
      </w:r>
    </w:p>
    <w:p w:rsidR="002564ED" w:rsidRDefault="002564ED" w:rsidP="002564ED">
      <w:pPr>
        <w:pStyle w:val="Lista"/>
        <w:numPr>
          <w:ilvl w:val="0"/>
          <w:numId w:val="1"/>
        </w:numPr>
      </w:pPr>
      <w:r>
        <w:t>Some events do not refer to a location.</w:t>
      </w:r>
    </w:p>
    <w:p w:rsidR="002564ED" w:rsidRDefault="002564ED" w:rsidP="002564ED">
      <w:pPr>
        <w:pStyle w:val="Lista"/>
        <w:numPr>
          <w:ilvl w:val="0"/>
          <w:numId w:val="1"/>
        </w:numPr>
      </w:pPr>
      <w:r>
        <w:t xml:space="preserve">For those that do refer to a specific location, the UI might want to move the camera to center on that location. </w:t>
      </w:r>
    </w:p>
    <w:p w:rsidR="002564ED" w:rsidRDefault="002564ED" w:rsidP="002564ED">
      <w:pPr>
        <w:pStyle w:val="Lista"/>
        <w:numPr>
          <w:ilvl w:val="0"/>
          <w:numId w:val="1"/>
        </w:numPr>
      </w:pPr>
      <w:r>
        <w:t>Some events need to take control of rendering, input and/or camera.</w:t>
      </w:r>
    </w:p>
    <w:p w:rsidR="002564ED" w:rsidRDefault="002564ED" w:rsidP="002564ED">
      <w:pPr>
        <w:pStyle w:val="Lista"/>
        <w:numPr>
          <w:ilvl w:val="0"/>
          <w:numId w:val="1"/>
        </w:numPr>
      </w:pPr>
      <w:r>
        <w:t>Some events might block the game state till they are resolved.</w:t>
      </w:r>
    </w:p>
    <w:p w:rsidR="002564ED" w:rsidRDefault="002564ED" w:rsidP="002564ED">
      <w:pPr>
        <w:pStyle w:val="Lista"/>
        <w:numPr>
          <w:ilvl w:val="0"/>
          <w:numId w:val="1"/>
        </w:numPr>
      </w:pPr>
      <w:r>
        <w:t>Most events are a result of fleets arriving at a system or leaving it. Since the number of arrivals should be much smaller than the number of stars, it makes sense to figure out events only in these locations.</w:t>
      </w:r>
    </w:p>
    <w:p w:rsidR="002564ED" w:rsidRDefault="002564ED" w:rsidP="002564ED">
      <w:pPr>
        <w:pStyle w:val="Lista"/>
        <w:numPr>
          <w:ilvl w:val="0"/>
          <w:numId w:val="1"/>
        </w:numPr>
      </w:pPr>
      <w:r>
        <w:lastRenderedPageBreak/>
        <w:t>Also, some actions are only needed under user interaction, which happens even less and outside the event loop. An example is colonization, which does not happen automatically.</w:t>
      </w:r>
    </w:p>
    <w:p w:rsidR="002564ED" w:rsidRDefault="002564ED" w:rsidP="002564ED">
      <w:pPr>
        <w:pStyle w:val="Lista"/>
        <w:numPr>
          <w:ilvl w:val="1"/>
          <w:numId w:val="1"/>
        </w:numPr>
      </w:pPr>
      <w:r>
        <w:t>Note that AI might use global events to detect even the chance of doing these things, so there is something to say for automatic detection and caching.</w:t>
      </w:r>
    </w:p>
    <w:p w:rsidR="002564ED" w:rsidRDefault="002564ED" w:rsidP="002564ED">
      <w:pPr>
        <w:pStyle w:val="Lista"/>
        <w:numPr>
          <w:ilvl w:val="0"/>
          <w:numId w:val="1"/>
        </w:numPr>
      </w:pPr>
      <w:r>
        <w:t>Events may last for more than one turn, and cease to be available due to other events (a fleet departing or being destroyed, etc.). Persistent events should be checked every turn.</w:t>
      </w:r>
    </w:p>
    <w:p w:rsidR="002564ED" w:rsidRDefault="002564ED" w:rsidP="002564ED">
      <w:pPr>
        <w:pStyle w:val="Heading3"/>
        <w:numPr>
          <w:ilvl w:val="2"/>
          <w:numId w:val="2"/>
        </w:numPr>
      </w:pPr>
      <w:r>
        <w:t>Proposals</w:t>
      </w:r>
    </w:p>
    <w:p w:rsidR="002564ED" w:rsidRDefault="002564ED" w:rsidP="002564ED">
      <w:pPr>
        <w:pStyle w:val="Parrafonormal"/>
      </w:pPr>
      <w:r>
        <w:t>Each time a turn ends, follow these steps:</w:t>
      </w:r>
    </w:p>
    <w:p w:rsidR="002564ED" w:rsidRDefault="002564ED" w:rsidP="002564ED">
      <w:pPr>
        <w:pStyle w:val="Lista"/>
        <w:numPr>
          <w:ilvl w:val="0"/>
          <w:numId w:val="1"/>
        </w:numPr>
      </w:pPr>
      <w:r>
        <w:t>Run reset/initialization turn steps</w:t>
      </w:r>
    </w:p>
    <w:p w:rsidR="002564ED" w:rsidRDefault="002564ED" w:rsidP="002564ED">
      <w:pPr>
        <w:pStyle w:val="Lista"/>
        <w:numPr>
          <w:ilvl w:val="0"/>
          <w:numId w:val="1"/>
        </w:numPr>
      </w:pPr>
      <w:r>
        <w:t>Run update steps on base objects (colonies, fleets, empires)</w:t>
      </w:r>
    </w:p>
    <w:p w:rsidR="002564ED" w:rsidRDefault="002564ED" w:rsidP="002564ED">
      <w:pPr>
        <w:pStyle w:val="Lista"/>
        <w:numPr>
          <w:ilvl w:val="1"/>
          <w:numId w:val="1"/>
        </w:numPr>
      </w:pPr>
      <w:r>
        <w:t>Collect locations to check for fleet arrivals</w:t>
      </w:r>
    </w:p>
    <w:p w:rsidR="002564ED" w:rsidRDefault="002564ED" w:rsidP="002564ED">
      <w:pPr>
        <w:pStyle w:val="Lista"/>
        <w:numPr>
          <w:ilvl w:val="0"/>
          <w:numId w:val="1"/>
        </w:numPr>
      </w:pPr>
      <w:r>
        <w:t>Run event checks for new arrival locations</w:t>
      </w:r>
    </w:p>
    <w:p w:rsidR="002564ED" w:rsidRDefault="002564ED" w:rsidP="002564ED">
      <w:pPr>
        <w:pStyle w:val="Lista"/>
        <w:numPr>
          <w:ilvl w:val="1"/>
          <w:numId w:val="1"/>
        </w:numPr>
      </w:pPr>
      <w:r>
        <w:t>Remove any persistent event from these locations.</w:t>
      </w:r>
    </w:p>
    <w:p w:rsidR="002564ED" w:rsidRDefault="002564ED" w:rsidP="002564ED">
      <w:pPr>
        <w:pStyle w:val="Lista"/>
        <w:numPr>
          <w:ilvl w:val="1"/>
          <w:numId w:val="1"/>
        </w:numPr>
      </w:pPr>
      <w:r>
        <w:t>Generate new set of events for these locations.</w:t>
      </w:r>
    </w:p>
    <w:p w:rsidR="002564ED" w:rsidRDefault="002564ED" w:rsidP="002564ED">
      <w:pPr>
        <w:pStyle w:val="Lista"/>
        <w:numPr>
          <w:ilvl w:val="1"/>
          <w:numId w:val="1"/>
        </w:numPr>
      </w:pPr>
      <w:r>
        <w:t>Apply any effects in priority order.</w:t>
      </w:r>
    </w:p>
    <w:p w:rsidR="002564ED" w:rsidRDefault="002564ED" w:rsidP="002564ED">
      <w:pPr>
        <w:pStyle w:val="Lista"/>
        <w:numPr>
          <w:ilvl w:val="0"/>
          <w:numId w:val="1"/>
        </w:numPr>
      </w:pPr>
      <w:r>
        <w:t>Check for updates on old event locations</w:t>
      </w:r>
    </w:p>
    <w:p w:rsidR="002564ED" w:rsidRDefault="002564ED" w:rsidP="002564ED">
      <w:pPr>
        <w:pStyle w:val="Lista"/>
        <w:numPr>
          <w:ilvl w:val="1"/>
          <w:numId w:val="1"/>
        </w:numPr>
      </w:pPr>
      <w:r>
        <w:t>Remove event no longer valid.</w:t>
      </w:r>
    </w:p>
    <w:p w:rsidR="002564ED" w:rsidRDefault="002564ED" w:rsidP="002564ED">
      <w:pPr>
        <w:pStyle w:val="Lista"/>
        <w:numPr>
          <w:ilvl w:val="1"/>
          <w:numId w:val="1"/>
        </w:numPr>
      </w:pPr>
      <w:r>
        <w:t>Apply any effects.</w:t>
      </w:r>
    </w:p>
    <w:p w:rsidR="002564ED" w:rsidRPr="0085497E" w:rsidRDefault="002564ED" w:rsidP="002564ED">
      <w:pPr>
        <w:pStyle w:val="Heading3"/>
        <w:numPr>
          <w:ilvl w:val="2"/>
          <w:numId w:val="2"/>
        </w:numPr>
      </w:pPr>
      <w:r>
        <w:t>Event list</w:t>
      </w:r>
    </w:p>
    <w:p w:rsidR="002564ED" w:rsidRDefault="002564ED" w:rsidP="002564ED">
      <w:pPr>
        <w:pStyle w:val="Parrafonormal"/>
      </w:pPr>
      <w:r>
        <w:t>As the game goes, there are many events going on, with very particular characteristics:</w:t>
      </w:r>
    </w:p>
    <w:tbl>
      <w:tblPr>
        <w:tblStyle w:val="Tabla"/>
        <w:tblW w:w="0" w:type="auto"/>
        <w:tblLook w:val="04A0" w:firstRow="1" w:lastRow="0" w:firstColumn="1" w:lastColumn="0" w:noHBand="0" w:noVBand="1"/>
      </w:tblPr>
      <w:tblGrid>
        <w:gridCol w:w="2207"/>
        <w:gridCol w:w="4788"/>
        <w:gridCol w:w="1270"/>
        <w:gridCol w:w="1136"/>
      </w:tblGrid>
      <w:tr w:rsidR="002564ED" w:rsidTr="00F73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Event</w:t>
            </w:r>
          </w:p>
        </w:tc>
        <w:tc>
          <w:tcPr>
            <w:tcW w:w="4788"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rsidR="002564ED" w:rsidRPr="002564ED" w:rsidRDefault="002564ED" w:rsidP="002564ED">
            <w:pPr>
              <w:cnfStyle w:val="100000000000" w:firstRow="1" w:lastRow="0" w:firstColumn="0" w:lastColumn="0" w:oddVBand="0" w:evenVBand="0" w:oddHBand="0" w:evenHBand="0" w:firstRowFirstColumn="0" w:firstRowLastColumn="0" w:lastRowFirstColumn="0" w:lastRowLastColumn="0"/>
            </w:pPr>
            <w:r w:rsidRPr="00293BE4">
              <w:t>Location</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Colonization</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93BE4" w:rsidRDefault="002564ED" w:rsidP="002564ED">
            <w:r w:rsidRPr="00293BE4">
              <w:t>Fleet Merger</w:t>
            </w:r>
          </w:p>
        </w:tc>
        <w:tc>
          <w:tcPr>
            <w:tcW w:w="4788"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fleet arrives at a system which already has a ship of the same empire.</w:t>
            </w:r>
          </w:p>
        </w:tc>
        <w:tc>
          <w:tcPr>
            <w:tcW w:w="1134" w:type="dxa"/>
          </w:tcPr>
          <w:p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2564ED"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Engage enemy forces</w:t>
            </w:r>
          </w:p>
        </w:tc>
        <w:tc>
          <w:tcPr>
            <w:tcW w:w="4788"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Any</w:t>
            </w:r>
          </w:p>
        </w:tc>
      </w:tr>
      <w:tr w:rsidR="002564ED" w:rsidTr="00F7323D">
        <w:tc>
          <w:tcPr>
            <w:cnfStyle w:val="001000000000" w:firstRow="0" w:lastRow="0" w:firstColumn="1" w:lastColumn="0" w:oddVBand="0" w:evenVBand="0" w:oddHBand="0" w:evenHBand="0" w:firstRowFirstColumn="0" w:firstRowLastColumn="0" w:lastRowFirstColumn="0" w:lastRowLastColumn="0"/>
            <w:tcW w:w="2207" w:type="dxa"/>
          </w:tcPr>
          <w:p w:rsidR="002564ED" w:rsidRPr="002564ED" w:rsidRDefault="002564ED" w:rsidP="002564ED">
            <w:r w:rsidRPr="00293BE4">
              <w:t>System Project</w:t>
            </w:r>
          </w:p>
        </w:tc>
        <w:tc>
          <w:tcPr>
            <w:tcW w:w="4788"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Available on all owned colonies.</w:t>
            </w:r>
          </w:p>
        </w:tc>
        <w:tc>
          <w:tcPr>
            <w:tcW w:w="113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Owned</w:t>
            </w:r>
          </w:p>
        </w:tc>
      </w:tr>
    </w:tbl>
    <w:p w:rsidR="002564ED" w:rsidRPr="00293BE4" w:rsidRDefault="002564ED" w:rsidP="002564ED"/>
    <w:p w:rsidR="002564ED" w:rsidRPr="00293BE4" w:rsidRDefault="002564ED" w:rsidP="002564ED"/>
    <w:p w:rsidR="002564ED" w:rsidRPr="00293BE4" w:rsidRDefault="002564ED" w:rsidP="002564ED">
      <w:r w:rsidRPr="00293BE4">
        <w:t>Events</w:t>
      </w:r>
    </w:p>
    <w:p w:rsidR="002564ED" w:rsidRDefault="002564ED" w:rsidP="002564ED">
      <w:pPr>
        <w:pStyle w:val="Lista"/>
        <w:numPr>
          <w:ilvl w:val="0"/>
          <w:numId w:val="1"/>
        </w:numPr>
      </w:pPr>
      <w:r>
        <w:t>Happen at</w:t>
      </w:r>
    </w:p>
    <w:p w:rsidR="002564ED" w:rsidRDefault="002564ED" w:rsidP="002564ED">
      <w:pPr>
        <w:pStyle w:val="Lista"/>
        <w:numPr>
          <w:ilvl w:val="1"/>
          <w:numId w:val="1"/>
        </w:numPr>
      </w:pPr>
      <w:r>
        <w:t>Star</w:t>
      </w:r>
    </w:p>
    <w:p w:rsidR="002564ED" w:rsidRDefault="002564ED" w:rsidP="002564ED">
      <w:pPr>
        <w:pStyle w:val="Lista"/>
        <w:numPr>
          <w:ilvl w:val="1"/>
          <w:numId w:val="1"/>
        </w:numPr>
      </w:pPr>
      <w:r>
        <w:t>Empire</w:t>
      </w:r>
    </w:p>
    <w:p w:rsidR="002564ED" w:rsidRPr="00293BE4" w:rsidRDefault="002564ED" w:rsidP="002564ED">
      <w:r w:rsidRPr="00293BE4">
        <w:lastRenderedPageBreak/>
        <w:t>Galaxy</w:t>
      </w:r>
    </w:p>
    <w:p w:rsidR="002564ED" w:rsidRDefault="002564ED" w:rsidP="002564ED">
      <w:pPr>
        <w:pStyle w:val="Lista"/>
        <w:numPr>
          <w:ilvl w:val="0"/>
          <w:numId w:val="1"/>
        </w:numPr>
      </w:pPr>
      <w:r>
        <w:t>Triggered by:</w:t>
      </w:r>
    </w:p>
    <w:p w:rsidR="002564ED" w:rsidRDefault="002564ED" w:rsidP="002564ED">
      <w:pPr>
        <w:pStyle w:val="Lista"/>
        <w:numPr>
          <w:ilvl w:val="1"/>
          <w:numId w:val="1"/>
        </w:numPr>
      </w:pPr>
      <w:r>
        <w:t>User</w:t>
      </w:r>
    </w:p>
    <w:p w:rsidR="002564ED" w:rsidRDefault="002564ED" w:rsidP="002564ED">
      <w:pPr>
        <w:pStyle w:val="Lista"/>
        <w:numPr>
          <w:ilvl w:val="1"/>
          <w:numId w:val="1"/>
        </w:numPr>
      </w:pPr>
      <w:r>
        <w:t>AI</w:t>
      </w:r>
    </w:p>
    <w:p w:rsidR="002564ED" w:rsidRDefault="002564ED" w:rsidP="002564ED">
      <w:pPr>
        <w:pStyle w:val="Lista"/>
        <w:numPr>
          <w:ilvl w:val="1"/>
          <w:numId w:val="1"/>
        </w:numPr>
      </w:pPr>
      <w:r>
        <w:t>Turn</w:t>
      </w:r>
    </w:p>
    <w:p w:rsidR="002564ED" w:rsidRDefault="002564ED" w:rsidP="002564ED">
      <w:pPr>
        <w:pStyle w:val="Lista"/>
        <w:numPr>
          <w:ilvl w:val="0"/>
          <w:numId w:val="1"/>
        </w:numPr>
      </w:pPr>
      <w:r>
        <w:t>Then progressing</w:t>
      </w:r>
    </w:p>
    <w:p w:rsidR="002564ED" w:rsidRDefault="002564ED" w:rsidP="002564ED">
      <w:pPr>
        <w:pStyle w:val="Lista"/>
        <w:numPr>
          <w:ilvl w:val="1"/>
          <w:numId w:val="1"/>
        </w:numPr>
      </w:pPr>
      <w:r>
        <w:t>Instantly (taking modal control)</w:t>
      </w:r>
    </w:p>
    <w:p w:rsidR="002564ED" w:rsidRDefault="002564ED" w:rsidP="002564ED">
      <w:pPr>
        <w:pStyle w:val="Lista"/>
        <w:numPr>
          <w:ilvl w:val="1"/>
          <w:numId w:val="1"/>
        </w:numPr>
      </w:pPr>
      <w:r>
        <w:t>On turn</w:t>
      </w:r>
    </w:p>
    <w:p w:rsidR="002564ED" w:rsidRDefault="002564ED" w:rsidP="002564ED">
      <w:pPr>
        <w:pStyle w:val="Lista"/>
        <w:numPr>
          <w:ilvl w:val="1"/>
          <w:numId w:val="1"/>
        </w:numPr>
      </w:pPr>
      <w:r>
        <w:t>Over several turns</w:t>
      </w:r>
    </w:p>
    <w:p w:rsidR="002564ED" w:rsidRPr="00293BE4" w:rsidRDefault="002564ED" w:rsidP="002564ED">
      <w:r w:rsidRPr="00293BE4">
        <w:t>Note that for AI purposes, all possible actions (or most of them) will likely be generated anyway at the beginning of each turn. AIs will not be opening interfaces. Also consider paralelism.</w:t>
      </w:r>
    </w:p>
    <w:p w:rsidR="002564ED" w:rsidRPr="00293BE4" w:rsidRDefault="002564ED" w:rsidP="002564ED"/>
    <w:p w:rsidR="002564ED" w:rsidRPr="00293BE4" w:rsidRDefault="002564ED" w:rsidP="002564ED">
      <w:r w:rsidRPr="00293BE4">
        <w:t xml:space="preserve">Check </w:t>
      </w:r>
      <w:r w:rsidRPr="002564ED">
        <w:sym w:font="Wingdings" w:char="F0E0"/>
      </w:r>
      <w:r w:rsidRPr="00293BE4">
        <w:t xml:space="preserve"> generates action </w:t>
      </w:r>
      <w:r w:rsidRPr="002564ED">
        <w:sym w:font="Wingdings" w:char="F0E0"/>
      </w:r>
      <w:r w:rsidRPr="00293BE4">
        <w:t xml:space="preserve"> event</w:t>
      </w:r>
    </w:p>
    <w:p w:rsidR="00FA465C" w:rsidRDefault="00FA465C" w:rsidP="00613510">
      <w:pPr>
        <w:pStyle w:val="Heading1"/>
        <w:numPr>
          <w:ilvl w:val="0"/>
          <w:numId w:val="2"/>
        </w:numPr>
      </w:pPr>
      <w:r>
        <w:lastRenderedPageBreak/>
        <w:t>Interfaces</w:t>
      </w:r>
    </w:p>
    <w:p w:rsidR="006125E1" w:rsidRPr="006125E1" w:rsidRDefault="006125E1" w:rsidP="006125E1">
      <w:pPr>
        <w:pStyle w:val="Parrafonormal"/>
      </w:pPr>
      <w:r>
        <w:t>In general: allow to use space to hide the control, in order to be able to create routes</w:t>
      </w:r>
      <w:r w:rsidR="006314F2">
        <w:t xml:space="preserve"> or check the map</w:t>
      </w:r>
      <w:r>
        <w:t xml:space="preserve"> easily.</w:t>
      </w:r>
    </w:p>
    <w:p w:rsidR="00FA465C" w:rsidRDefault="00D90ACA" w:rsidP="00D90ACA">
      <w:pPr>
        <w:pStyle w:val="Heading2"/>
      </w:pPr>
      <w:r>
        <w:t>The star control</w:t>
      </w:r>
    </w:p>
    <w:p w:rsidR="002662C3" w:rsidRDefault="002662C3" w:rsidP="00D90ACA">
      <w:pPr>
        <w:pStyle w:val="Heading3"/>
      </w:pPr>
      <w:r>
        <w:t>Overview</w:t>
      </w:r>
    </w:p>
    <w:p w:rsidR="00D90ACA" w:rsidRDefault="00D90ACA" w:rsidP="00D90ACA">
      <w:pPr>
        <w:pStyle w:val="Heading3"/>
      </w:pPr>
      <w:r>
        <w:t>Actions</w:t>
      </w:r>
    </w:p>
    <w:p w:rsidR="00D14F86" w:rsidRPr="00D14F86" w:rsidRDefault="00D14F86" w:rsidP="00D14F86">
      <w:pPr>
        <w:pStyle w:val="Parrafonormal"/>
      </w:pPr>
      <w:r>
        <w:t>While most actions depend and/or require specific units to be in orbit, the options are part of the star interface.</w:t>
      </w:r>
    </w:p>
    <w:p w:rsidR="00D90ACA" w:rsidRDefault="004521E5" w:rsidP="00D90ACA">
      <w:pPr>
        <w:pStyle w:val="Lista"/>
      </w:pPr>
      <w:r>
        <w:t>Base</w:t>
      </w:r>
    </w:p>
    <w:p w:rsidR="004F7CD6" w:rsidRDefault="004F7CD6" w:rsidP="004F7CD6">
      <w:pPr>
        <w:pStyle w:val="Lista"/>
        <w:numPr>
          <w:ilvl w:val="1"/>
          <w:numId w:val="1"/>
        </w:numPr>
      </w:pPr>
      <w:r>
        <w:t>Colonize (available on unclaimed stars with a colony ship present. Generates an event only on arrival)</w:t>
      </w:r>
    </w:p>
    <w:p w:rsidR="006741F8" w:rsidRDefault="006741F8" w:rsidP="004521E5">
      <w:pPr>
        <w:pStyle w:val="Lista"/>
        <w:numPr>
          <w:ilvl w:val="1"/>
          <w:numId w:val="3"/>
        </w:numPr>
      </w:pPr>
      <w:r>
        <w:t>Build (available on owned colonies, but not an event)</w:t>
      </w:r>
    </w:p>
    <w:p w:rsidR="00DA5950" w:rsidRDefault="00DA5950" w:rsidP="006741F8">
      <w:pPr>
        <w:pStyle w:val="Lista"/>
        <w:numPr>
          <w:ilvl w:val="2"/>
          <w:numId w:val="3"/>
        </w:numPr>
      </w:pPr>
      <w:r>
        <w:t xml:space="preserve">IHQ </w:t>
      </w:r>
    </w:p>
    <w:p w:rsidR="006741F8" w:rsidRDefault="006741F8" w:rsidP="006741F8">
      <w:pPr>
        <w:pStyle w:val="Lista"/>
        <w:numPr>
          <w:ilvl w:val="2"/>
          <w:numId w:val="1"/>
        </w:numPr>
      </w:pPr>
      <w:r>
        <w:t>Hyperspace Gates</w:t>
      </w:r>
    </w:p>
    <w:p w:rsidR="006741F8" w:rsidRDefault="006741F8" w:rsidP="006741F8">
      <w:pPr>
        <w:pStyle w:val="Lista"/>
        <w:numPr>
          <w:ilvl w:val="2"/>
          <w:numId w:val="1"/>
        </w:numPr>
      </w:pPr>
      <w:r>
        <w:t>Hyperspace Tunnels</w:t>
      </w:r>
    </w:p>
    <w:p w:rsidR="006741F8" w:rsidRDefault="006741F8" w:rsidP="006741F8">
      <w:pPr>
        <w:pStyle w:val="Lista"/>
        <w:numPr>
          <w:ilvl w:val="2"/>
          <w:numId w:val="1"/>
        </w:numPr>
      </w:pPr>
      <w:r>
        <w:t>Hyperspace Scanners</w:t>
      </w:r>
    </w:p>
    <w:p w:rsidR="006741F8" w:rsidRDefault="006741F8" w:rsidP="006741F8">
      <w:pPr>
        <w:pStyle w:val="Lista"/>
        <w:numPr>
          <w:ilvl w:val="2"/>
          <w:numId w:val="1"/>
        </w:numPr>
      </w:pPr>
      <w:r>
        <w:t>Hyperspace Dampeners</w:t>
      </w:r>
    </w:p>
    <w:p w:rsidR="006741F8" w:rsidRDefault="006741F8" w:rsidP="006741F8">
      <w:pPr>
        <w:pStyle w:val="Lista"/>
        <w:numPr>
          <w:ilvl w:val="2"/>
          <w:numId w:val="1"/>
        </w:numPr>
      </w:pPr>
      <w:r>
        <w:t>Jump Gates</w:t>
      </w:r>
    </w:p>
    <w:p w:rsidR="004F7CD6" w:rsidRDefault="004F7CD6" w:rsidP="004F7CD6">
      <w:pPr>
        <w:pStyle w:val="Lista"/>
        <w:numPr>
          <w:ilvl w:val="1"/>
          <w:numId w:val="1"/>
        </w:numPr>
      </w:pPr>
      <w:r>
        <w:t>Military actions (available with the correct unit in orbit, generates events every turn)</w:t>
      </w:r>
    </w:p>
    <w:p w:rsidR="00D14F86" w:rsidRDefault="00D14F86" w:rsidP="004F7CD6">
      <w:pPr>
        <w:pStyle w:val="Lista"/>
        <w:numPr>
          <w:ilvl w:val="2"/>
          <w:numId w:val="3"/>
        </w:numPr>
      </w:pPr>
      <w:r>
        <w:t>Bomb</w:t>
      </w:r>
      <w:r w:rsidR="0090367F">
        <w:t xml:space="preserve"> (once per turn)</w:t>
      </w:r>
    </w:p>
    <w:p w:rsidR="00C011FF" w:rsidRDefault="00C011FF" w:rsidP="004F7CD6">
      <w:pPr>
        <w:pStyle w:val="Lista"/>
        <w:numPr>
          <w:ilvl w:val="2"/>
          <w:numId w:val="3"/>
        </w:numPr>
      </w:pPr>
      <w:r>
        <w:t>Invade</w:t>
      </w:r>
      <w:r w:rsidR="0090367F">
        <w:t xml:space="preserve"> (once per turn)</w:t>
      </w:r>
    </w:p>
    <w:p w:rsidR="00246AB7" w:rsidRDefault="00246AB7" w:rsidP="00246AB7">
      <w:pPr>
        <w:pStyle w:val="Lista"/>
        <w:numPr>
          <w:ilvl w:val="1"/>
          <w:numId w:val="1"/>
        </w:numPr>
      </w:pPr>
      <w:r>
        <w:t>Influence actions (available with the correct unit in orbit)</w:t>
      </w:r>
    </w:p>
    <w:p w:rsidR="00D14F86" w:rsidRDefault="00813937" w:rsidP="00246AB7">
      <w:pPr>
        <w:pStyle w:val="Lista"/>
        <w:numPr>
          <w:ilvl w:val="2"/>
          <w:numId w:val="3"/>
        </w:numPr>
      </w:pPr>
      <w:r>
        <w:t>Sabotage</w:t>
      </w:r>
      <w:r w:rsidR="0090367F">
        <w:t xml:space="preserve"> (</w:t>
      </w:r>
      <w:r w:rsidR="00837F82">
        <w:t>activate manually, once per turn</w:t>
      </w:r>
      <w:r w:rsidR="0090367F">
        <w:t>)</w:t>
      </w:r>
    </w:p>
    <w:p w:rsidR="00813937" w:rsidRDefault="00813937" w:rsidP="00246AB7">
      <w:pPr>
        <w:pStyle w:val="Lista"/>
        <w:numPr>
          <w:ilvl w:val="2"/>
          <w:numId w:val="3"/>
        </w:numPr>
      </w:pPr>
      <w:r>
        <w:t>Trade (toggle</w:t>
      </w:r>
      <w:r w:rsidR="00837F82">
        <w:t xml:space="preserve"> manually</w:t>
      </w:r>
      <w:r>
        <w:t>)</w:t>
      </w:r>
    </w:p>
    <w:p w:rsidR="00813937" w:rsidRDefault="00813937" w:rsidP="00246AB7">
      <w:pPr>
        <w:pStyle w:val="Lista"/>
        <w:numPr>
          <w:ilvl w:val="2"/>
          <w:numId w:val="3"/>
        </w:numPr>
      </w:pPr>
      <w:r>
        <w:t>Espionage (toggle</w:t>
      </w:r>
      <w:r w:rsidR="00976AB3">
        <w:t xml:space="preserve"> manually</w:t>
      </w:r>
      <w:r>
        <w:t>)</w:t>
      </w:r>
    </w:p>
    <w:p w:rsidR="00813937" w:rsidRDefault="00813937" w:rsidP="00246AB7">
      <w:pPr>
        <w:pStyle w:val="Lista"/>
        <w:numPr>
          <w:ilvl w:val="2"/>
          <w:numId w:val="3"/>
        </w:numPr>
      </w:pPr>
      <w:r>
        <w:t>Corruption (toggle</w:t>
      </w:r>
      <w:r w:rsidR="00976AB3">
        <w:t xml:space="preserve"> manually</w:t>
      </w:r>
      <w:r>
        <w:t>)</w:t>
      </w:r>
    </w:p>
    <w:p w:rsidR="004521E5" w:rsidRPr="00293BE4" w:rsidRDefault="004521E5" w:rsidP="00293BE4"/>
    <w:p w:rsidR="001C37C4" w:rsidRPr="00293BE4" w:rsidRDefault="001C37C4" w:rsidP="00293BE4">
      <w:r w:rsidRPr="00293BE4">
        <w:t>Things to take into consideration:</w:t>
      </w:r>
    </w:p>
    <w:p w:rsidR="001C37C4" w:rsidRDefault="001C37C4" w:rsidP="001C37C4">
      <w:pPr>
        <w:pStyle w:val="Lista"/>
      </w:pPr>
      <w:r>
        <w:t>Actions that last more than one turn, requiring saving state.</w:t>
      </w:r>
    </w:p>
    <w:p w:rsidR="001C37C4" w:rsidRDefault="001C37C4" w:rsidP="001C37C4">
      <w:pPr>
        <w:pStyle w:val="Lista"/>
      </w:pPr>
      <w:r>
        <w:t>When do actions become available (check on click v/s check on turn)</w:t>
      </w:r>
    </w:p>
    <w:p w:rsidR="00E62840" w:rsidRDefault="00E62840" w:rsidP="001C37C4">
      <w:pPr>
        <w:pStyle w:val="Lista"/>
      </w:pPr>
      <w:r>
        <w:t>Different actions for different empires.</w:t>
      </w:r>
    </w:p>
    <w:p w:rsidR="00E62840" w:rsidRPr="00D90ACA" w:rsidRDefault="00E62840" w:rsidP="00E62840">
      <w:pPr>
        <w:pStyle w:val="Lista"/>
        <w:numPr>
          <w:ilvl w:val="1"/>
          <w:numId w:val="3"/>
        </w:numPr>
      </w:pPr>
      <w:r>
        <w:lastRenderedPageBreak/>
        <w:t>Especially the player empire.</w:t>
      </w:r>
    </w:p>
    <w:p w:rsidR="00D90ACA" w:rsidRDefault="00D90ACA" w:rsidP="00D90ACA">
      <w:pPr>
        <w:pStyle w:val="Heading2"/>
      </w:pPr>
      <w:r>
        <w:t>The fleet control</w:t>
      </w:r>
    </w:p>
    <w:p w:rsidR="000F689B" w:rsidRDefault="000F689B" w:rsidP="00DD14D4">
      <w:pPr>
        <w:pStyle w:val="Lista"/>
      </w:pPr>
      <w:r>
        <w:t>Buttons</w:t>
      </w:r>
    </w:p>
    <w:p w:rsidR="00205EDB" w:rsidRDefault="00B52191" w:rsidP="000F689B">
      <w:pPr>
        <w:pStyle w:val="Lista"/>
        <w:numPr>
          <w:ilvl w:val="1"/>
          <w:numId w:val="3"/>
        </w:numPr>
      </w:pPr>
      <w:r>
        <w:t>Toggle</w:t>
      </w:r>
      <w:r w:rsidR="00DD14D4">
        <w:t xml:space="preserve"> All</w:t>
      </w:r>
      <w:r>
        <w:t xml:space="preserve"> / None</w:t>
      </w:r>
    </w:p>
    <w:p w:rsidR="00CD6261" w:rsidRDefault="00CD6261" w:rsidP="000F689B">
      <w:pPr>
        <w:pStyle w:val="Lista"/>
        <w:numPr>
          <w:ilvl w:val="1"/>
          <w:numId w:val="3"/>
        </w:numPr>
      </w:pPr>
      <w:r>
        <w:t>Invert selection</w:t>
      </w:r>
    </w:p>
    <w:p w:rsidR="001A658C" w:rsidRDefault="001A658C" w:rsidP="000F689B">
      <w:pPr>
        <w:pStyle w:val="Lista"/>
        <w:numPr>
          <w:ilvl w:val="1"/>
          <w:numId w:val="3"/>
        </w:numPr>
      </w:pPr>
      <w:r>
        <w:t>Disband selection</w:t>
      </w:r>
    </w:p>
    <w:p w:rsidR="00B52191" w:rsidRDefault="00B52191" w:rsidP="000F689B">
      <w:pPr>
        <w:pStyle w:val="Lista"/>
        <w:numPr>
          <w:ilvl w:val="1"/>
          <w:numId w:val="3"/>
        </w:numPr>
      </w:pPr>
      <w:r>
        <w:t>Leave in orbit</w:t>
      </w:r>
    </w:p>
    <w:p w:rsidR="00205EDB" w:rsidRDefault="00242B4A" w:rsidP="000F689B">
      <w:pPr>
        <w:pStyle w:val="Lista"/>
        <w:numPr>
          <w:ilvl w:val="1"/>
          <w:numId w:val="3"/>
        </w:numPr>
      </w:pPr>
      <w:r>
        <w:t>Toggle auto-merge for selected fleet</w:t>
      </w:r>
    </w:p>
    <w:p w:rsidR="00242B4A" w:rsidRDefault="00242B4A" w:rsidP="00242B4A">
      <w:pPr>
        <w:pStyle w:val="Lista"/>
        <w:numPr>
          <w:ilvl w:val="2"/>
          <w:numId w:val="3"/>
        </w:numPr>
      </w:pPr>
      <w:r>
        <w:t>Confirmation dialog.</w:t>
      </w:r>
    </w:p>
    <w:p w:rsidR="00242B4A" w:rsidRDefault="00242B4A" w:rsidP="00242B4A">
      <w:pPr>
        <w:pStyle w:val="Lista"/>
        <w:numPr>
          <w:ilvl w:val="2"/>
          <w:numId w:val="3"/>
        </w:numPr>
      </w:pPr>
      <w:r>
        <w:t>If set to auto-merge, this happens instantly.</w:t>
      </w:r>
    </w:p>
    <w:p w:rsidR="00D90ACA" w:rsidRDefault="00D90ACA" w:rsidP="00D90ACA">
      <w:pPr>
        <w:pStyle w:val="Heading2"/>
      </w:pPr>
      <w:r>
        <w:t>The IHQ control</w:t>
      </w:r>
    </w:p>
    <w:p w:rsidR="00CF43C6" w:rsidRDefault="000F689B" w:rsidP="00CF43C6">
      <w:pPr>
        <w:pStyle w:val="Lista"/>
      </w:pPr>
      <w:r>
        <w:t>Buttons</w:t>
      </w:r>
    </w:p>
    <w:p w:rsidR="000F689B" w:rsidRDefault="00535F06" w:rsidP="000F689B">
      <w:pPr>
        <w:pStyle w:val="Lista"/>
        <w:numPr>
          <w:ilvl w:val="1"/>
          <w:numId w:val="3"/>
        </w:numPr>
      </w:pPr>
      <w:r>
        <w:t>Toggle full output / half / none</w:t>
      </w:r>
    </w:p>
    <w:p w:rsidR="00ED540D" w:rsidRDefault="00ED540D" w:rsidP="000F689B">
      <w:pPr>
        <w:pStyle w:val="Lista"/>
        <w:numPr>
          <w:ilvl w:val="1"/>
          <w:numId w:val="3"/>
        </w:numPr>
      </w:pPr>
      <w:r>
        <w:t>Clear queue</w:t>
      </w:r>
    </w:p>
    <w:p w:rsidR="000F689B" w:rsidRPr="00CF43C6" w:rsidRDefault="000F689B" w:rsidP="000F689B">
      <w:pPr>
        <w:pStyle w:val="Lista"/>
      </w:pPr>
      <w:r>
        <w:t>Relocation (click on star)</w:t>
      </w:r>
    </w:p>
    <w:p w:rsidR="00886212" w:rsidRPr="00886212" w:rsidRDefault="00886212" w:rsidP="00886212">
      <w:pPr>
        <w:pStyle w:val="Parrafonormal"/>
      </w:pPr>
    </w:p>
    <w:p w:rsidR="00CB4E46" w:rsidRPr="00CB4E46" w:rsidRDefault="00CB4E46" w:rsidP="00CB4E46">
      <w:pPr>
        <w:pStyle w:val="Heading1"/>
      </w:pPr>
      <w:r w:rsidRPr="00CB4E46">
        <w:lastRenderedPageBreak/>
        <w:t>AI</w:t>
      </w:r>
    </w:p>
    <w:p w:rsidR="00CB4E46" w:rsidRPr="00CB4E46" w:rsidRDefault="00CB4E46" w:rsidP="00CB4E46">
      <w:pPr>
        <w:pStyle w:val="Parrafonormal"/>
        <w:rPr>
          <w:rStyle w:val="Emphasis"/>
        </w:rPr>
      </w:pPr>
      <w:r w:rsidRPr="00CB4E46">
        <w:rPr>
          <w:rStyle w:val="Emphasis"/>
        </w:rPr>
        <w:t xml:space="preserve">Note: Inspired in no small part by the design presented here: </w:t>
      </w:r>
      <w:hyperlink r:id="rId12" w:history="1">
        <w:r w:rsidRPr="00CB4E46">
          <w:rPr>
            <w:rStyle w:val="Emphasis"/>
          </w:rPr>
          <w:t>http://www.gamasutra.com/view/feature/129959/designing_ai_algorithms_for_.php</w:t>
        </w:r>
      </w:hyperlink>
      <w:r w:rsidRPr="00CB4E46">
        <w:rPr>
          <w:rStyle w:val="Emphasis"/>
        </w:rPr>
        <w:t>, plus some AI elements present at most turn-based games.</w:t>
      </w:r>
    </w:p>
    <w:p w:rsidR="00C333D2" w:rsidRDefault="00C333D2" w:rsidP="00CB4E46">
      <w:pPr>
        <w:pStyle w:val="Heading2"/>
      </w:pPr>
      <w:r>
        <w:t>Pre-requirements</w:t>
      </w:r>
    </w:p>
    <w:p w:rsidR="00C333D2" w:rsidRDefault="00C333D2" w:rsidP="00C333D2">
      <w:pPr>
        <w:pStyle w:val="Lista"/>
      </w:pPr>
      <w:r>
        <w:t xml:space="preserve">Path and distance calculations: There needs to be an easy way to map a task against </w:t>
      </w:r>
      <w:r w:rsidR="00544D55">
        <w:t>a fleet or object to execute it. Distance is important to determine the best object to execute the task.</w:t>
      </w:r>
    </w:p>
    <w:p w:rsidR="00544D55" w:rsidRPr="00C333D2" w:rsidRDefault="00544D55" w:rsidP="00C333D2">
      <w:pPr>
        <w:pStyle w:val="Lista"/>
      </w:pPr>
      <w:r>
        <w:t>Visibility: tasks cannot be created in cases where empires are not aware of them. The AI needs to be able to quickly evaluate the visibility of stars and fleets.</w:t>
      </w:r>
      <w:r w:rsidR="002D2141">
        <w:t xml:space="preserve"> Visibility may involve remembering something seen in the past.</w:t>
      </w:r>
    </w:p>
    <w:p w:rsidR="00CB4E46" w:rsidRDefault="00CB4E46" w:rsidP="00CB4E46">
      <w:pPr>
        <w:pStyle w:val="Heading2"/>
      </w:pPr>
      <w:r>
        <w:t xml:space="preserve">Strategic objectives </w:t>
      </w:r>
    </w:p>
    <w:p w:rsidR="00640E7B" w:rsidRDefault="00D266F4" w:rsidP="00640E7B">
      <w:pPr>
        <w:pStyle w:val="Lista"/>
      </w:pPr>
      <w:r>
        <w:t>High</w:t>
      </w:r>
      <w:r w:rsidR="00640E7B">
        <w:t xml:space="preserve"> level goals</w:t>
      </w:r>
    </w:p>
    <w:p w:rsidR="00C4490D" w:rsidRDefault="00640E7B" w:rsidP="00640E7B">
      <w:pPr>
        <w:pStyle w:val="Lista"/>
        <w:numPr>
          <w:ilvl w:val="1"/>
          <w:numId w:val="3"/>
        </w:numPr>
      </w:pPr>
      <w:r>
        <w:t>Survival</w:t>
      </w:r>
    </w:p>
    <w:p w:rsidR="00640E7B" w:rsidRDefault="00640E7B" w:rsidP="00640E7B">
      <w:pPr>
        <w:pStyle w:val="Lista"/>
        <w:numPr>
          <w:ilvl w:val="1"/>
          <w:numId w:val="3"/>
        </w:numPr>
      </w:pPr>
      <w:r>
        <w:t>Victory conditions</w:t>
      </w:r>
    </w:p>
    <w:p w:rsidR="00640E7B" w:rsidRDefault="00640E7B" w:rsidP="00640E7B">
      <w:pPr>
        <w:pStyle w:val="Lista"/>
        <w:numPr>
          <w:ilvl w:val="1"/>
          <w:numId w:val="3"/>
        </w:numPr>
      </w:pPr>
      <w:r>
        <w:t>Overall superiority</w:t>
      </w:r>
    </w:p>
    <w:p w:rsidR="00640E7B" w:rsidRDefault="00640E7B" w:rsidP="00640E7B">
      <w:pPr>
        <w:pStyle w:val="Lista"/>
        <w:numPr>
          <w:ilvl w:val="1"/>
          <w:numId w:val="3"/>
        </w:numPr>
      </w:pPr>
      <w:r>
        <w:t>Intrinsic tendencies</w:t>
      </w:r>
    </w:p>
    <w:p w:rsidR="00640E7B" w:rsidRDefault="00640E7B" w:rsidP="00640E7B">
      <w:pPr>
        <w:pStyle w:val="Lista"/>
      </w:pPr>
      <w:r>
        <w:t xml:space="preserve">Knobs </w:t>
      </w:r>
    </w:p>
    <w:p w:rsidR="00D266F4" w:rsidRDefault="00640E7B" w:rsidP="00640E7B">
      <w:pPr>
        <w:pStyle w:val="Lista"/>
        <w:numPr>
          <w:ilvl w:val="1"/>
          <w:numId w:val="3"/>
        </w:numPr>
      </w:pPr>
      <w:r>
        <w:t>Empire relationships</w:t>
      </w:r>
    </w:p>
    <w:p w:rsidR="00640E7B" w:rsidRDefault="00640E7B" w:rsidP="00640E7B">
      <w:pPr>
        <w:pStyle w:val="Lista"/>
        <w:numPr>
          <w:ilvl w:val="1"/>
          <w:numId w:val="3"/>
        </w:numPr>
      </w:pPr>
      <w:r>
        <w:t>Hostility</w:t>
      </w:r>
    </w:p>
    <w:p w:rsidR="00B012F2" w:rsidRDefault="00B012F2" w:rsidP="00B012F2">
      <w:pPr>
        <w:pStyle w:val="Lista"/>
        <w:numPr>
          <w:ilvl w:val="1"/>
          <w:numId w:val="3"/>
        </w:numPr>
      </w:pPr>
      <w:r>
        <w:t>Helping others</w:t>
      </w:r>
    </w:p>
    <w:p w:rsidR="00392C14" w:rsidRDefault="00392C14" w:rsidP="00392C14">
      <w:pPr>
        <w:pStyle w:val="Lista"/>
      </w:pPr>
      <w:r>
        <w:t>Determine on this phase:</w:t>
      </w:r>
    </w:p>
    <w:p w:rsidR="00957899" w:rsidRPr="00CB4E46" w:rsidRDefault="00957899" w:rsidP="00957899">
      <w:pPr>
        <w:pStyle w:val="Lista"/>
        <w:numPr>
          <w:ilvl w:val="1"/>
          <w:numId w:val="1"/>
        </w:numPr>
      </w:pPr>
      <w:r>
        <w:t>Update empire relationships</w:t>
      </w:r>
      <w:r w:rsidR="00BA15BD">
        <w:t>.</w:t>
      </w:r>
    </w:p>
    <w:p w:rsidR="00392C14" w:rsidRDefault="00392C14" w:rsidP="00392C14">
      <w:pPr>
        <w:pStyle w:val="Lista"/>
        <w:numPr>
          <w:ilvl w:val="1"/>
          <w:numId w:val="3"/>
        </w:numPr>
      </w:pPr>
      <w:r>
        <w:t>Who is the main adversary</w:t>
      </w:r>
      <w:r w:rsidR="0002066A">
        <w:t>?</w:t>
      </w:r>
    </w:p>
    <w:p w:rsidR="00AA2205" w:rsidRDefault="00AA2205" w:rsidP="00AA2205">
      <w:pPr>
        <w:pStyle w:val="Lista"/>
        <w:numPr>
          <w:ilvl w:val="2"/>
          <w:numId w:val="3"/>
        </w:numPr>
      </w:pPr>
      <w:r>
        <w:t>Do not take on many adversaries at once unless inevitable.</w:t>
      </w:r>
    </w:p>
    <w:p w:rsidR="00957899" w:rsidRDefault="0023285B" w:rsidP="00AB3B3F">
      <w:pPr>
        <w:pStyle w:val="Lista"/>
        <w:numPr>
          <w:ilvl w:val="2"/>
          <w:numId w:val="3"/>
        </w:numPr>
      </w:pPr>
      <w:r>
        <w:t>Generate potential events.</w:t>
      </w:r>
    </w:p>
    <w:p w:rsidR="00782C77" w:rsidRDefault="00782C77" w:rsidP="00782C77">
      <w:pPr>
        <w:pStyle w:val="Lista"/>
      </w:pPr>
      <w:r>
        <w:t>Generate categorical comparison with other empires</w:t>
      </w:r>
    </w:p>
    <w:p w:rsidR="004D3241" w:rsidRDefault="004D3241" w:rsidP="004D3241">
      <w:pPr>
        <w:pStyle w:val="Lista"/>
        <w:numPr>
          <w:ilvl w:val="1"/>
          <w:numId w:val="3"/>
        </w:numPr>
      </w:pPr>
      <w:r>
        <w:t>Calculate comparison matrix</w:t>
      </w:r>
    </w:p>
    <w:p w:rsidR="00782C77" w:rsidRDefault="00782C77" w:rsidP="00782C77">
      <w:pPr>
        <w:pStyle w:val="Lista"/>
        <w:numPr>
          <w:ilvl w:val="1"/>
          <w:numId w:val="3"/>
        </w:numPr>
      </w:pPr>
      <w:r>
        <w:t>For every module, how well am I compared to others?</w:t>
      </w:r>
    </w:p>
    <w:p w:rsidR="00782C77" w:rsidRDefault="00821766" w:rsidP="00782C77">
      <w:pPr>
        <w:pStyle w:val="Lista"/>
        <w:numPr>
          <w:ilvl w:val="2"/>
          <w:numId w:val="3"/>
        </w:numPr>
      </w:pPr>
      <w:r>
        <w:t>Tech levels</w:t>
      </w:r>
    </w:p>
    <w:p w:rsidR="00821766" w:rsidRDefault="00821766" w:rsidP="00782C77">
      <w:pPr>
        <w:pStyle w:val="Lista"/>
        <w:numPr>
          <w:ilvl w:val="2"/>
          <w:numId w:val="3"/>
        </w:numPr>
      </w:pPr>
      <w:r>
        <w:t>Influence</w:t>
      </w:r>
    </w:p>
    <w:p w:rsidR="00821766" w:rsidRDefault="00821766" w:rsidP="00782C77">
      <w:pPr>
        <w:pStyle w:val="Lista"/>
        <w:numPr>
          <w:ilvl w:val="2"/>
          <w:numId w:val="3"/>
        </w:numPr>
      </w:pPr>
      <w:r>
        <w:lastRenderedPageBreak/>
        <w:t>Number of planets</w:t>
      </w:r>
    </w:p>
    <w:p w:rsidR="00821766" w:rsidRDefault="00821766" w:rsidP="00782C77">
      <w:pPr>
        <w:pStyle w:val="Lista"/>
        <w:numPr>
          <w:ilvl w:val="2"/>
          <w:numId w:val="3"/>
        </w:numPr>
      </w:pPr>
      <w:r>
        <w:t>Production</w:t>
      </w:r>
    </w:p>
    <w:p w:rsidR="00782C77" w:rsidRDefault="00821766" w:rsidP="00782C77">
      <w:pPr>
        <w:pStyle w:val="Lista"/>
        <w:numPr>
          <w:ilvl w:val="2"/>
          <w:numId w:val="3"/>
        </w:numPr>
      </w:pPr>
      <w:r>
        <w:t>Fleet size</w:t>
      </w:r>
    </w:p>
    <w:p w:rsidR="00821766" w:rsidRDefault="00821766" w:rsidP="00782C77">
      <w:pPr>
        <w:pStyle w:val="Lista"/>
        <w:numPr>
          <w:ilvl w:val="2"/>
          <w:numId w:val="3"/>
        </w:numPr>
      </w:pPr>
      <w:r>
        <w:t>Unit production</w:t>
      </w:r>
    </w:p>
    <w:p w:rsidR="00773CC6" w:rsidRDefault="00773CC6" w:rsidP="00773CC6">
      <w:pPr>
        <w:pStyle w:val="Lista"/>
        <w:numPr>
          <w:ilvl w:val="1"/>
          <w:numId w:val="3"/>
        </w:numPr>
      </w:pPr>
      <w:r>
        <w:t>Trigger unusual actions for severe differences</w:t>
      </w:r>
    </w:p>
    <w:p w:rsidR="00773CC6" w:rsidRDefault="00773CC6" w:rsidP="00773CC6">
      <w:pPr>
        <w:pStyle w:val="Lista"/>
        <w:numPr>
          <w:ilvl w:val="2"/>
          <w:numId w:val="3"/>
        </w:numPr>
      </w:pPr>
      <w:r>
        <w:t>Ask for help</w:t>
      </w:r>
    </w:p>
    <w:p w:rsidR="00773CC6" w:rsidRDefault="00773CC6" w:rsidP="00773CC6">
      <w:pPr>
        <w:pStyle w:val="Lista"/>
        <w:numPr>
          <w:ilvl w:val="2"/>
          <w:numId w:val="3"/>
        </w:numPr>
      </w:pPr>
      <w:r>
        <w:t>Surrender</w:t>
      </w:r>
    </w:p>
    <w:p w:rsidR="008801D8" w:rsidRDefault="008801D8" w:rsidP="00CB4E46">
      <w:pPr>
        <w:pStyle w:val="Heading2"/>
      </w:pPr>
      <w:r>
        <w:t>Object Classifications</w:t>
      </w:r>
    </w:p>
    <w:p w:rsidR="00080047" w:rsidRDefault="00080047" w:rsidP="00080047">
      <w:pPr>
        <w:pStyle w:val="Parrafonormal"/>
      </w:pPr>
      <w:r>
        <w:t>For the purpose of a single empire, stars and fleets are classified as follows:</w:t>
      </w:r>
    </w:p>
    <w:p w:rsidR="00080047" w:rsidRDefault="003158D2" w:rsidP="00080047">
      <w:pPr>
        <w:pStyle w:val="Lista"/>
      </w:pPr>
      <w:r>
        <w:t>Ownership</w:t>
      </w:r>
      <w:r w:rsidR="00B61003">
        <w:t xml:space="preserve"> &amp; Visibility</w:t>
      </w:r>
    </w:p>
    <w:p w:rsidR="00080047" w:rsidRDefault="00080047" w:rsidP="00080047">
      <w:pPr>
        <w:pStyle w:val="Lista"/>
        <w:numPr>
          <w:ilvl w:val="1"/>
          <w:numId w:val="3"/>
        </w:numPr>
      </w:pPr>
      <w:r>
        <w:t>Unknown: stars not visited, but assumed to exist at the end of existing lanes.</w:t>
      </w:r>
    </w:p>
    <w:p w:rsidR="00080047" w:rsidRDefault="00080047" w:rsidP="00080047">
      <w:pPr>
        <w:pStyle w:val="Lista"/>
        <w:numPr>
          <w:ilvl w:val="1"/>
          <w:numId w:val="3"/>
        </w:numPr>
      </w:pPr>
      <w:r>
        <w:t>Unclaimed: stars not owned by any empire.</w:t>
      </w:r>
    </w:p>
    <w:p w:rsidR="00080047" w:rsidRDefault="00080047" w:rsidP="00080047">
      <w:pPr>
        <w:pStyle w:val="Lista"/>
        <w:numPr>
          <w:ilvl w:val="1"/>
          <w:numId w:val="3"/>
        </w:numPr>
      </w:pPr>
      <w:r>
        <w:t xml:space="preserve">Owned: stars </w:t>
      </w:r>
      <w:r w:rsidR="000F5F48">
        <w:t xml:space="preserve">or fleets owned </w:t>
      </w:r>
      <w:r>
        <w:t>by the empire.</w:t>
      </w:r>
    </w:p>
    <w:p w:rsidR="000F5F48" w:rsidRDefault="000F5F48" w:rsidP="00080047">
      <w:pPr>
        <w:pStyle w:val="Lista"/>
        <w:numPr>
          <w:ilvl w:val="1"/>
          <w:numId w:val="3"/>
        </w:numPr>
      </w:pPr>
      <w:r>
        <w:t>Friendly: stars or fleets owned by empires with Brotherhood status.</w:t>
      </w:r>
    </w:p>
    <w:p w:rsidR="000F5F48" w:rsidRDefault="000F5F48" w:rsidP="00080047">
      <w:pPr>
        <w:pStyle w:val="Lista"/>
        <w:numPr>
          <w:ilvl w:val="1"/>
          <w:numId w:val="3"/>
        </w:numPr>
      </w:pPr>
      <w:r>
        <w:t>Unfriendly: stars or fleets owned by any other empire.</w:t>
      </w:r>
    </w:p>
    <w:p w:rsidR="00CB4E46" w:rsidRDefault="00CB4E46" w:rsidP="00CB4E46">
      <w:pPr>
        <w:pStyle w:val="Heading2"/>
      </w:pPr>
      <w:r>
        <w:t>Tactical Objectives</w:t>
      </w:r>
    </w:p>
    <w:p w:rsidR="00405D9E" w:rsidRDefault="00405D9E" w:rsidP="00C4490D">
      <w:pPr>
        <w:pStyle w:val="Lista"/>
      </w:pPr>
      <w:r>
        <w:t>Unit Actions</w:t>
      </w:r>
    </w:p>
    <w:p w:rsidR="00405D9E" w:rsidRDefault="00405D9E" w:rsidP="00405D9E">
      <w:pPr>
        <w:pStyle w:val="Lista"/>
        <w:numPr>
          <w:ilvl w:val="1"/>
          <w:numId w:val="3"/>
        </w:numPr>
      </w:pPr>
      <w:r>
        <w:t>Generate list of tasks</w:t>
      </w:r>
      <w:r w:rsidR="00A306C7">
        <w:t xml:space="preserve"> for existing units</w:t>
      </w:r>
    </w:p>
    <w:p w:rsidR="00405D9E" w:rsidRDefault="007128DC" w:rsidP="00405D9E">
      <w:pPr>
        <w:pStyle w:val="Lista"/>
        <w:numPr>
          <w:ilvl w:val="2"/>
          <w:numId w:val="3"/>
        </w:numPr>
      </w:pPr>
      <w:r>
        <w:t xml:space="preserve">Military </w:t>
      </w:r>
      <w:r w:rsidR="00405D9E">
        <w:t>Defen</w:t>
      </w:r>
      <w:r>
        <w:t>se</w:t>
      </w:r>
    </w:p>
    <w:p w:rsidR="007128DC" w:rsidRDefault="007128DC" w:rsidP="00405D9E">
      <w:pPr>
        <w:pStyle w:val="Lista"/>
        <w:numPr>
          <w:ilvl w:val="2"/>
          <w:numId w:val="3"/>
        </w:numPr>
      </w:pPr>
      <w:r>
        <w:t>Influence Defense</w:t>
      </w:r>
    </w:p>
    <w:p w:rsidR="00405D9E" w:rsidRDefault="007128DC" w:rsidP="00405D9E">
      <w:pPr>
        <w:pStyle w:val="Lista"/>
        <w:numPr>
          <w:ilvl w:val="2"/>
          <w:numId w:val="3"/>
        </w:numPr>
      </w:pPr>
      <w:r>
        <w:t xml:space="preserve">Military </w:t>
      </w:r>
      <w:r w:rsidR="00405D9E">
        <w:t>Conquer</w:t>
      </w:r>
    </w:p>
    <w:p w:rsidR="007128DC" w:rsidRDefault="007128DC" w:rsidP="00405D9E">
      <w:pPr>
        <w:pStyle w:val="Lista"/>
        <w:numPr>
          <w:ilvl w:val="2"/>
          <w:numId w:val="3"/>
        </w:numPr>
      </w:pPr>
      <w:r>
        <w:t>Influence Conquer</w:t>
      </w:r>
    </w:p>
    <w:p w:rsidR="00405D9E" w:rsidRDefault="00405D9E" w:rsidP="00405D9E">
      <w:pPr>
        <w:pStyle w:val="Lista"/>
        <w:numPr>
          <w:ilvl w:val="2"/>
          <w:numId w:val="3"/>
        </w:numPr>
      </w:pPr>
      <w:r>
        <w:t>Expand</w:t>
      </w:r>
    </w:p>
    <w:p w:rsidR="008B1197" w:rsidRDefault="008B1197" w:rsidP="00405D9E">
      <w:pPr>
        <w:pStyle w:val="Lista"/>
        <w:numPr>
          <w:ilvl w:val="2"/>
          <w:numId w:val="3"/>
        </w:numPr>
      </w:pPr>
      <w:r>
        <w:t>Trade</w:t>
      </w:r>
    </w:p>
    <w:p w:rsidR="00B80928" w:rsidRDefault="00B80928" w:rsidP="00405D9E">
      <w:pPr>
        <w:pStyle w:val="Lista"/>
        <w:numPr>
          <w:ilvl w:val="2"/>
          <w:numId w:val="3"/>
        </w:numPr>
      </w:pPr>
      <w:r>
        <w:t>Repair</w:t>
      </w:r>
    </w:p>
    <w:p w:rsidR="00405D9E" w:rsidRDefault="00405D9E" w:rsidP="00405D9E">
      <w:pPr>
        <w:pStyle w:val="Lista"/>
        <w:numPr>
          <w:ilvl w:val="2"/>
          <w:numId w:val="3"/>
        </w:numPr>
      </w:pPr>
      <w:r>
        <w:t>Explore</w:t>
      </w:r>
    </w:p>
    <w:p w:rsidR="004570BE" w:rsidRDefault="004570BE" w:rsidP="004570BE">
      <w:pPr>
        <w:pStyle w:val="Lista"/>
        <w:numPr>
          <w:ilvl w:val="1"/>
          <w:numId w:val="3"/>
        </w:numPr>
      </w:pPr>
      <w:r>
        <w:t>Compute optimal units to assign to each task</w:t>
      </w:r>
    </w:p>
    <w:p w:rsidR="0010412E" w:rsidRDefault="00A52536" w:rsidP="0010412E">
      <w:pPr>
        <w:pStyle w:val="Lista"/>
        <w:numPr>
          <w:ilvl w:val="2"/>
          <w:numId w:val="3"/>
        </w:numPr>
      </w:pPr>
      <w:r>
        <w:t>Use distance as an important metric</w:t>
      </w:r>
    </w:p>
    <w:p w:rsidR="00602E06" w:rsidRDefault="00602E06" w:rsidP="0010412E">
      <w:pPr>
        <w:pStyle w:val="Lista"/>
        <w:numPr>
          <w:ilvl w:val="2"/>
          <w:numId w:val="3"/>
        </w:numPr>
      </w:pPr>
      <w:r>
        <w:t>Use relationships to weight them (defend, attack)</w:t>
      </w:r>
      <w:r w:rsidR="00691901">
        <w:t>.</w:t>
      </w:r>
    </w:p>
    <w:p w:rsidR="00602E06" w:rsidRDefault="00691901" w:rsidP="0010412E">
      <w:pPr>
        <w:pStyle w:val="Lista"/>
        <w:numPr>
          <w:ilvl w:val="2"/>
          <w:numId w:val="3"/>
        </w:numPr>
      </w:pPr>
      <w:r>
        <w:t>Use race/AI tendencies to weight them.</w:t>
      </w:r>
    </w:p>
    <w:p w:rsidR="009F297E" w:rsidRDefault="009F297E" w:rsidP="009F297E">
      <w:pPr>
        <w:pStyle w:val="Lista"/>
        <w:numPr>
          <w:ilvl w:val="1"/>
          <w:numId w:val="3"/>
        </w:numPr>
      </w:pPr>
      <w:r>
        <w:lastRenderedPageBreak/>
        <w:t>Aggregate the total satisfaction score for each action category.</w:t>
      </w:r>
    </w:p>
    <w:p w:rsidR="00C4490D" w:rsidRDefault="00C4490D" w:rsidP="00405D9E">
      <w:pPr>
        <w:pStyle w:val="Lista"/>
      </w:pPr>
      <w:r>
        <w:t>Global actions</w:t>
      </w:r>
    </w:p>
    <w:p w:rsidR="00045101" w:rsidRDefault="00045101" w:rsidP="00045101">
      <w:pPr>
        <w:pStyle w:val="Lista"/>
        <w:numPr>
          <w:ilvl w:val="1"/>
          <w:numId w:val="3"/>
        </w:numPr>
      </w:pPr>
      <w:r>
        <w:t>Generate list of global tasks</w:t>
      </w:r>
    </w:p>
    <w:p w:rsidR="006F13B0" w:rsidRDefault="006F13B0" w:rsidP="006F13B0">
      <w:pPr>
        <w:pStyle w:val="Lista"/>
        <w:numPr>
          <w:ilvl w:val="2"/>
          <w:numId w:val="3"/>
        </w:numPr>
      </w:pPr>
      <w:r>
        <w:t>Build more units</w:t>
      </w:r>
    </w:p>
    <w:p w:rsidR="0093684F" w:rsidRDefault="0093684F" w:rsidP="0093684F">
      <w:pPr>
        <w:pStyle w:val="Lista"/>
        <w:numPr>
          <w:ilvl w:val="3"/>
          <w:numId w:val="3"/>
        </w:numPr>
      </w:pPr>
      <w:r>
        <w:t>Evaluate independently for each unit (especially important for influencers)</w:t>
      </w:r>
    </w:p>
    <w:p w:rsidR="00045101" w:rsidRDefault="00901963" w:rsidP="00045101">
      <w:pPr>
        <w:pStyle w:val="Lista"/>
        <w:numPr>
          <w:ilvl w:val="2"/>
          <w:numId w:val="3"/>
        </w:numPr>
      </w:pPr>
      <w:r>
        <w:t>Improve technology</w:t>
      </w:r>
    </w:p>
    <w:p w:rsidR="009D2584" w:rsidRDefault="009D2584" w:rsidP="009D2584">
      <w:pPr>
        <w:pStyle w:val="Lista"/>
        <w:numPr>
          <w:ilvl w:val="3"/>
          <w:numId w:val="3"/>
        </w:numPr>
      </w:pPr>
      <w:r>
        <w:t>Evaluate independently for each tech type</w:t>
      </w:r>
    </w:p>
    <w:p w:rsidR="00ED028A" w:rsidRDefault="00461D0E" w:rsidP="00045101">
      <w:pPr>
        <w:pStyle w:val="Lista"/>
        <w:numPr>
          <w:ilvl w:val="2"/>
          <w:numId w:val="3"/>
        </w:numPr>
      </w:pPr>
      <w:r>
        <w:t>Colony growth</w:t>
      </w:r>
    </w:p>
    <w:p w:rsidR="00B72E74" w:rsidRDefault="00B72E74" w:rsidP="00B72E74">
      <w:pPr>
        <w:pStyle w:val="Lista"/>
        <w:numPr>
          <w:ilvl w:val="3"/>
          <w:numId w:val="3"/>
        </w:numPr>
      </w:pPr>
      <w:r>
        <w:t>Score based on ROIs</w:t>
      </w:r>
    </w:p>
    <w:p w:rsidR="00B02195" w:rsidRDefault="00B02195" w:rsidP="00B72E74">
      <w:pPr>
        <w:pStyle w:val="Lista"/>
        <w:numPr>
          <w:ilvl w:val="3"/>
          <w:numId w:val="3"/>
        </w:numPr>
      </w:pPr>
      <w:r>
        <w:t>Score based on maintenance versus production</w:t>
      </w:r>
    </w:p>
    <w:p w:rsidR="0082411B" w:rsidRDefault="0082411B" w:rsidP="00045101">
      <w:pPr>
        <w:pStyle w:val="Lista"/>
        <w:numPr>
          <w:ilvl w:val="2"/>
          <w:numId w:val="3"/>
        </w:numPr>
      </w:pPr>
      <w:r>
        <w:t>Improve relations</w:t>
      </w:r>
    </w:p>
    <w:p w:rsidR="00261866" w:rsidRDefault="00261866" w:rsidP="00045101">
      <w:pPr>
        <w:pStyle w:val="Lista"/>
        <w:numPr>
          <w:ilvl w:val="2"/>
          <w:numId w:val="3"/>
        </w:numPr>
      </w:pPr>
      <w:r>
        <w:t>Planetary improvements</w:t>
      </w:r>
    </w:p>
    <w:p w:rsidR="00261866" w:rsidRDefault="00261866" w:rsidP="00261866">
      <w:pPr>
        <w:pStyle w:val="Lista"/>
        <w:numPr>
          <w:ilvl w:val="3"/>
          <w:numId w:val="3"/>
        </w:numPr>
      </w:pPr>
      <w:r>
        <w:t>More/Bigger HQ needed</w:t>
      </w:r>
      <w:r w:rsidR="00FA40CA">
        <w:t xml:space="preserve"> (determine by queue size, distance to frontlines)</w:t>
      </w:r>
    </w:p>
    <w:p w:rsidR="007D4D42" w:rsidRDefault="007D4D42" w:rsidP="00045101">
      <w:pPr>
        <w:pStyle w:val="Lista"/>
        <w:numPr>
          <w:ilvl w:val="2"/>
          <w:numId w:val="3"/>
        </w:numPr>
      </w:pPr>
      <w:r>
        <w:t>Save money</w:t>
      </w:r>
    </w:p>
    <w:p w:rsidR="00F9111B" w:rsidRDefault="00F9111B" w:rsidP="00F9111B">
      <w:pPr>
        <w:pStyle w:val="Lista"/>
        <w:numPr>
          <w:ilvl w:val="3"/>
          <w:numId w:val="3"/>
        </w:numPr>
      </w:pPr>
      <w:r>
        <w:t>This should be a fixed, kind of low score, so it would only take meaningful priority if all other tasks become low priority themselves (peace, abundance, no un-colonized planets, etc.).</w:t>
      </w:r>
    </w:p>
    <w:p w:rsidR="00632446" w:rsidRDefault="00632446" w:rsidP="00632446">
      <w:pPr>
        <w:pStyle w:val="Lista"/>
        <w:numPr>
          <w:ilvl w:val="1"/>
          <w:numId w:val="1"/>
        </w:numPr>
      </w:pPr>
      <w:r>
        <w:t>Use race/AI tendencies to weight them.</w:t>
      </w:r>
    </w:p>
    <w:p w:rsidR="00325EB7" w:rsidRDefault="00632446" w:rsidP="001670D8">
      <w:pPr>
        <w:pStyle w:val="Lista"/>
        <w:numPr>
          <w:ilvl w:val="1"/>
          <w:numId w:val="3"/>
        </w:numPr>
      </w:pPr>
      <w:r>
        <w:t>Merge with</w:t>
      </w:r>
      <w:r w:rsidR="001670D8">
        <w:t xml:space="preserve"> </w:t>
      </w:r>
      <w:r w:rsidR="00325EB7">
        <w:t xml:space="preserve">satisfaction aggregates to </w:t>
      </w:r>
      <w:r>
        <w:t>balance against building new units</w:t>
      </w:r>
      <w:r w:rsidR="00325EB7">
        <w:t>.</w:t>
      </w:r>
    </w:p>
    <w:p w:rsidR="001670D8" w:rsidRDefault="00EA0BB4" w:rsidP="001670D8">
      <w:pPr>
        <w:pStyle w:val="Lista"/>
        <w:numPr>
          <w:ilvl w:val="1"/>
          <w:numId w:val="3"/>
        </w:numPr>
      </w:pPr>
      <w:r>
        <w:t>Combine with cross-empire matrix to weight universal needs</w:t>
      </w:r>
    </w:p>
    <w:p w:rsidR="003C6CED" w:rsidRDefault="003C6CED" w:rsidP="001670D8">
      <w:pPr>
        <w:pStyle w:val="Lista"/>
        <w:numPr>
          <w:ilvl w:val="1"/>
          <w:numId w:val="3"/>
        </w:numPr>
      </w:pPr>
      <w:r>
        <w:t>Distribute wealth accordingly to each category</w:t>
      </w:r>
    </w:p>
    <w:p w:rsidR="00A0239D" w:rsidRDefault="00A0239D" w:rsidP="00A0239D">
      <w:pPr>
        <w:pStyle w:val="Lista"/>
        <w:numPr>
          <w:ilvl w:val="2"/>
          <w:numId w:val="3"/>
        </w:numPr>
      </w:pPr>
      <w:r>
        <w:t xml:space="preserve">Apply </w:t>
      </w:r>
      <w:r w:rsidR="00B77D3C">
        <w:t>money directly to global efforts</w:t>
      </w:r>
      <w:r w:rsidR="00CB5E02">
        <w:t>.</w:t>
      </w:r>
    </w:p>
    <w:p w:rsidR="00367A27" w:rsidRDefault="00A0239D" w:rsidP="00A432A1">
      <w:pPr>
        <w:pStyle w:val="Lista"/>
        <w:numPr>
          <w:ilvl w:val="2"/>
          <w:numId w:val="3"/>
        </w:numPr>
      </w:pPr>
      <w:r>
        <w:t>U</w:t>
      </w:r>
      <w:r w:rsidR="00EB68D3">
        <w:t>se original unsatisfied n</w:t>
      </w:r>
      <w:r w:rsidR="00C42DDB">
        <w:t>eeds to determine what to build and where.</w:t>
      </w:r>
    </w:p>
    <w:p w:rsidR="00DB6007" w:rsidRDefault="00DB6007" w:rsidP="00DB6007">
      <w:pPr>
        <w:pStyle w:val="Lista"/>
        <w:numPr>
          <w:ilvl w:val="3"/>
          <w:numId w:val="3"/>
        </w:numPr>
      </w:pPr>
      <w:r>
        <w:t xml:space="preserve">Don't create queues more than </w:t>
      </w:r>
      <w:r w:rsidR="00BA1AD9">
        <w:t>10</w:t>
      </w:r>
      <w:r>
        <w:t xml:space="preserve"> turns long.</w:t>
      </w:r>
    </w:p>
    <w:p w:rsidR="00DD77C1" w:rsidRDefault="00DD77C1" w:rsidP="00DB6007">
      <w:pPr>
        <w:pStyle w:val="Lista"/>
        <w:numPr>
          <w:ilvl w:val="3"/>
          <w:numId w:val="3"/>
        </w:numPr>
      </w:pPr>
      <w:r>
        <w:t xml:space="preserve">If extra credits are left, save for HQ investments. This should work for when there are no HQ left and also, provide a nice gradient between a slight need for an HQ </w:t>
      </w:r>
      <w:r w:rsidR="00A15771">
        <w:t xml:space="preserve">over many turns </w:t>
      </w:r>
      <w:r>
        <w:t xml:space="preserve">versus </w:t>
      </w:r>
      <w:r w:rsidR="00A15771">
        <w:t>an urgent need.</w:t>
      </w:r>
    </w:p>
    <w:p w:rsidR="00355CB0" w:rsidRDefault="00355CB0" w:rsidP="00355CB0">
      <w:pPr>
        <w:pStyle w:val="Heading2"/>
      </w:pPr>
      <w:r>
        <w:t>Accumulators (code)</w:t>
      </w:r>
    </w:p>
    <w:p w:rsidR="00355CB0" w:rsidRDefault="00355CB0" w:rsidP="00355CB0">
      <w:pPr>
        <w:pStyle w:val="Lista"/>
      </w:pPr>
      <w:r>
        <w:t xml:space="preserve">Empire </w:t>
      </w:r>
    </w:p>
    <w:p w:rsidR="00355CB0" w:rsidRDefault="00355CB0" w:rsidP="00355CB0">
      <w:pPr>
        <w:pStyle w:val="Lista"/>
        <w:numPr>
          <w:ilvl w:val="1"/>
          <w:numId w:val="3"/>
        </w:numPr>
      </w:pPr>
      <w:r>
        <w:t>All colonies</w:t>
      </w:r>
    </w:p>
    <w:p w:rsidR="00355CB0" w:rsidRDefault="00355CB0" w:rsidP="00355CB0">
      <w:pPr>
        <w:pStyle w:val="Lista"/>
        <w:numPr>
          <w:ilvl w:val="2"/>
          <w:numId w:val="3"/>
        </w:numPr>
      </w:pPr>
      <w:r>
        <w:t>Economy</w:t>
      </w:r>
    </w:p>
    <w:p w:rsidR="00355CB0" w:rsidRDefault="00355CB0" w:rsidP="00355CB0">
      <w:pPr>
        <w:pStyle w:val="Lista"/>
        <w:numPr>
          <w:ilvl w:val="2"/>
          <w:numId w:val="3"/>
        </w:numPr>
      </w:pPr>
      <w:r>
        <w:lastRenderedPageBreak/>
        <w:t>Defense</w:t>
      </w:r>
    </w:p>
    <w:p w:rsidR="00355CB0" w:rsidRDefault="00355CB0" w:rsidP="00355CB0">
      <w:pPr>
        <w:pStyle w:val="Lista"/>
        <w:numPr>
          <w:ilvl w:val="1"/>
          <w:numId w:val="3"/>
        </w:numPr>
      </w:pPr>
      <w:r>
        <w:t>Empty stars</w:t>
      </w:r>
    </w:p>
    <w:p w:rsidR="00355CB0" w:rsidRDefault="00355CB0" w:rsidP="00355CB0">
      <w:pPr>
        <w:pStyle w:val="Lista"/>
        <w:numPr>
          <w:ilvl w:val="2"/>
          <w:numId w:val="3"/>
        </w:numPr>
      </w:pPr>
      <w:r>
        <w:t>Colonization</w:t>
      </w:r>
    </w:p>
    <w:p w:rsidR="00FB2608" w:rsidRDefault="00FB2608" w:rsidP="00FB2608">
      <w:pPr>
        <w:pStyle w:val="Lista"/>
        <w:numPr>
          <w:ilvl w:val="0"/>
          <w:numId w:val="0"/>
        </w:numPr>
        <w:ind w:left="357" w:hanging="357"/>
      </w:pPr>
    </w:p>
    <w:p w:rsidR="00FB2608" w:rsidRDefault="00FB2608" w:rsidP="00FB2608">
      <w:pPr>
        <w:pStyle w:val="Lista"/>
      </w:pPr>
      <w:r>
        <w:t xml:space="preserve">Calculate visibility </w:t>
      </w:r>
      <w:r w:rsidRPr="00FB2608">
        <w:sym w:font="Wingdings" w:char="F0E0"/>
      </w:r>
      <w:r>
        <w:t xml:space="preserve"> signal</w:t>
      </w:r>
    </w:p>
    <w:p w:rsidR="009A5C47" w:rsidRDefault="009A5C47" w:rsidP="00FB2608">
      <w:pPr>
        <w:pStyle w:val="Lista"/>
        <w:numPr>
          <w:ilvl w:val="1"/>
          <w:numId w:val="3"/>
        </w:numPr>
      </w:pPr>
      <w:r>
        <w:t>Create perceived state</w:t>
      </w:r>
    </w:p>
    <w:p w:rsidR="009A5C47" w:rsidRDefault="009A5C47" w:rsidP="009A5C47">
      <w:pPr>
        <w:pStyle w:val="Lista"/>
        <w:numPr>
          <w:ilvl w:val="2"/>
          <w:numId w:val="3"/>
        </w:numPr>
      </w:pPr>
      <w:r>
        <w:t>No need for classification</w:t>
      </w:r>
      <w:r w:rsidR="000D72E1">
        <w:t xml:space="preserve"> (here)</w:t>
      </w:r>
    </w:p>
    <w:p w:rsidR="00FB2608" w:rsidRDefault="00FB2608" w:rsidP="009A5C47">
      <w:pPr>
        <w:pStyle w:val="Lista"/>
        <w:numPr>
          <w:ilvl w:val="1"/>
          <w:numId w:val="3"/>
        </w:numPr>
      </w:pPr>
      <w:r>
        <w:t>Create AI tasks</w:t>
      </w:r>
    </w:p>
    <w:p w:rsidR="00D670C3" w:rsidRDefault="00D670C3" w:rsidP="00D670C3">
      <w:pPr>
        <w:pStyle w:val="Lista"/>
        <w:numPr>
          <w:ilvl w:val="2"/>
          <w:numId w:val="3"/>
        </w:numPr>
      </w:pPr>
      <w:r>
        <w:t>Tasks on remembered state?</w:t>
      </w:r>
    </w:p>
    <w:p w:rsidR="00FB2608" w:rsidRDefault="008F51CF" w:rsidP="008F51CF">
      <w:pPr>
        <w:pStyle w:val="Lista"/>
        <w:numPr>
          <w:ilvl w:val="3"/>
          <w:numId w:val="3"/>
        </w:numPr>
      </w:pPr>
      <w:r>
        <w:t>N</w:t>
      </w:r>
      <w:r w:rsidR="00FB2608">
        <w:t>eed to store other state.</w:t>
      </w:r>
    </w:p>
    <w:p w:rsidR="006509A9" w:rsidRPr="00355CB0" w:rsidRDefault="006509A9" w:rsidP="006509A9">
      <w:pPr>
        <w:pStyle w:val="Lista"/>
        <w:numPr>
          <w:ilvl w:val="2"/>
          <w:numId w:val="3"/>
        </w:numPr>
      </w:pPr>
      <w:r>
        <w:t>Classification required.</w:t>
      </w:r>
    </w:p>
    <w:p w:rsidR="00613510" w:rsidRDefault="00613510" w:rsidP="00613510">
      <w:pPr>
        <w:pStyle w:val="Heading1"/>
        <w:numPr>
          <w:ilvl w:val="0"/>
          <w:numId w:val="2"/>
        </w:numPr>
      </w:pPr>
      <w:bookmarkStart w:id="43" w:name="_Toc355415481"/>
      <w:bookmarkEnd w:id="38"/>
      <w:r>
        <w:lastRenderedPageBreak/>
        <w:t>Sandbox</w:t>
      </w:r>
      <w:bookmarkEnd w:id="43"/>
    </w:p>
    <w:p w:rsidR="00A12125" w:rsidRDefault="00A12125" w:rsidP="00A12125">
      <w:pPr>
        <w:pStyle w:val="Heading2"/>
        <w:numPr>
          <w:ilvl w:val="1"/>
          <w:numId w:val="2"/>
        </w:numPr>
        <w:rPr>
          <w:rStyle w:val="Emphasis"/>
        </w:rPr>
      </w:pPr>
      <w:bookmarkStart w:id="44" w:name="_Toc355415478"/>
      <w:r>
        <w:rPr>
          <w:rStyle w:val="Emphasis"/>
        </w:rPr>
        <w:t>System Developments</w:t>
      </w:r>
      <w:bookmarkEnd w:id="44"/>
    </w:p>
    <w:p w:rsidR="00A12125" w:rsidRDefault="00A12125" w:rsidP="00A12125">
      <w:pPr>
        <w:pStyle w:val="Parrafonormal"/>
      </w:pPr>
      <w:r>
        <w:t>While the main idea is to avoid the micromanagement associated with building things on each and every system, there are some special technologies that can be used to alter the "terrain",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rsidR="00A12125" w:rsidRDefault="00A12125" w:rsidP="00A12125">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rsidR="00A12125" w:rsidRDefault="00A12125" w:rsidP="00A12125">
      <w:pPr>
        <w:pStyle w:val="Lista"/>
        <w:numPr>
          <w:ilvl w:val="0"/>
          <w:numId w:val="1"/>
        </w:numPr>
      </w:pPr>
      <w:r>
        <w:t>Colonization: transforms an outpost into a full-fledged outpost.</w:t>
      </w:r>
    </w:p>
    <w:p w:rsidR="00A12125" w:rsidRDefault="00A12125" w:rsidP="00A12125">
      <w:pPr>
        <w:pStyle w:val="Lista"/>
        <w:numPr>
          <w:ilvl w:val="0"/>
          <w:numId w:val="1"/>
        </w:numPr>
      </w:pPr>
      <w:r>
        <w:t>Shipyard Construction: creates a new basic shipyard in the selected system.</w:t>
      </w:r>
    </w:p>
    <w:p w:rsidR="00A12125" w:rsidRDefault="00A12125" w:rsidP="00A12125">
      <w:pPr>
        <w:pStyle w:val="Lista"/>
        <w:numPr>
          <w:ilvl w:val="0"/>
          <w:numId w:val="1"/>
        </w:numPr>
      </w:pPr>
      <w:r>
        <w:t>Gates</w:t>
      </w:r>
    </w:p>
    <w:p w:rsidR="00A12125" w:rsidRDefault="00A12125" w:rsidP="00A12125">
      <w:pPr>
        <w:pStyle w:val="Lista"/>
        <w:numPr>
          <w:ilvl w:val="1"/>
          <w:numId w:val="1"/>
        </w:numPr>
      </w:pPr>
      <w:r>
        <w:t>Hyperspace Gate: creates a gate allowing task forces with no gate technology to jump into hyperspace.</w:t>
      </w:r>
    </w:p>
    <w:p w:rsidR="00A12125" w:rsidRDefault="00A12125" w:rsidP="00A12125">
      <w:pPr>
        <w:pStyle w:val="Lista"/>
        <w:numPr>
          <w:ilvl w:val="2"/>
          <w:numId w:val="1"/>
        </w:numPr>
      </w:pPr>
      <w:r>
        <w:t>Can be upgraded with accelerators</w:t>
      </w:r>
    </w:p>
    <w:p w:rsidR="00A12125" w:rsidRPr="00613510" w:rsidRDefault="00A12125" w:rsidP="00A12125">
      <w:pPr>
        <w:pStyle w:val="Lista"/>
        <w:numPr>
          <w:ilvl w:val="1"/>
          <w:numId w:val="1"/>
        </w:numPr>
        <w:rPr>
          <w:rStyle w:val="Emphasis"/>
        </w:rPr>
      </w:pPr>
      <w:r>
        <w:t>Jump gates: creates a gate allowing task forces to jump to a system with another gate.</w:t>
      </w:r>
    </w:p>
    <w:p w:rsidR="00A12125" w:rsidRPr="00A12125" w:rsidRDefault="00A12125" w:rsidP="00A12125">
      <w:pPr>
        <w:pStyle w:val="Parrafonormal"/>
      </w:pPr>
    </w:p>
    <w:p w:rsidR="001511EE" w:rsidRPr="00293BE4" w:rsidRDefault="001511EE" w:rsidP="00293BE4">
      <w:bookmarkStart w:id="45" w:name="_Toc355415482"/>
    </w:p>
    <w:p w:rsidR="00613510" w:rsidRDefault="00613510" w:rsidP="00613510">
      <w:pPr>
        <w:pStyle w:val="Heading2"/>
        <w:numPr>
          <w:ilvl w:val="1"/>
          <w:numId w:val="2"/>
        </w:numPr>
        <w:rPr>
          <w:rStyle w:val="Emphasis"/>
        </w:rPr>
      </w:pPr>
      <w:r>
        <w:rPr>
          <w:rStyle w:val="Emphasis"/>
        </w:rPr>
        <w:t>Spending</w:t>
      </w:r>
      <w:bookmarkEnd w:id="45"/>
    </w:p>
    <w:tbl>
      <w:tblPr>
        <w:tblStyle w:val="Tabla"/>
        <w:tblW w:w="0" w:type="auto"/>
        <w:tblLook w:val="0420" w:firstRow="1" w:lastRow="0" w:firstColumn="0" w:lastColumn="0" w:noHBand="0" w:noVBand="1"/>
      </w:tblPr>
      <w:tblGrid>
        <w:gridCol w:w="1181"/>
        <w:gridCol w:w="8349"/>
      </w:tblGrid>
      <w:tr w:rsidR="00613510" w:rsidRPr="00FF2E5C" w:rsidTr="0072374B">
        <w:trPr>
          <w:cnfStyle w:val="100000000000" w:firstRow="1" w:lastRow="0" w:firstColumn="0" w:lastColumn="0" w:oddVBand="0" w:evenVBand="0" w:oddHBand="0"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Expense</w:t>
            </w:r>
          </w:p>
        </w:tc>
        <w:tc>
          <w:tcPr>
            <w:tcW w:w="8349" w:type="dxa"/>
          </w:tcPr>
          <w:p w:rsidR="00613510" w:rsidRPr="00613510" w:rsidRDefault="00613510" w:rsidP="00613510">
            <w:pPr>
              <w:rPr>
                <w:rStyle w:val="Small"/>
              </w:rPr>
            </w:pPr>
            <w:r>
              <w:rPr>
                <w:rStyle w:val="Small"/>
              </w:rPr>
              <w:t>Description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Includes table with all outposts. Includes star stats, expected maximum production, cost of infrastructure, button to colonize.</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Outposts</w:t>
            </w:r>
          </w:p>
        </w:tc>
        <w:tc>
          <w:tcPr>
            <w:tcW w:w="8349" w:type="dxa"/>
          </w:tcPr>
          <w:p w:rsidR="00613510" w:rsidRPr="00613510" w:rsidRDefault="00613510" w:rsidP="00613510">
            <w:pPr>
              <w:rPr>
                <w:rStyle w:val="Small"/>
              </w:rPr>
            </w:pPr>
            <w:r>
              <w:rPr>
                <w:rStyle w:val="Small"/>
              </w:rPr>
              <w:t xml:space="preserve">Includes table with all </w:t>
            </w:r>
            <w:r w:rsidRPr="00613510">
              <w:rPr>
                <w:rStyle w:val="Small"/>
              </w:rPr>
              <w:t>outposts. Includes production, last turn growth, current industry, expected maximum industry, maintenance, button to overexploit. Controls growth.</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Diplomacy</w:t>
            </w:r>
          </w:p>
        </w:tc>
        <w:tc>
          <w:tcPr>
            <w:tcW w:w="8349" w:type="dxa"/>
          </w:tcPr>
          <w:p w:rsidR="00613510" w:rsidRPr="00613510" w:rsidRDefault="00613510" w:rsidP="00613510">
            <w:pPr>
              <w:rPr>
                <w:rStyle w:val="Small"/>
              </w:rPr>
            </w:pPr>
            <w:r>
              <w:rPr>
                <w:rStyle w:val="Small"/>
              </w:rPr>
              <w:t xml:space="preserve">Includes trade and tribute, race status. Controls war/peace, </w:t>
            </w:r>
            <w:r w:rsidRPr="00613510">
              <w:rPr>
                <w:rStyle w:val="Small"/>
              </w:rPr>
              <w:t>trade, tech collaboration. Sit-rep</w:t>
            </w:r>
          </w:p>
        </w:tc>
      </w:tr>
      <w:tr w:rsidR="00613510" w:rsidRPr="00FF2E5C" w:rsidTr="0072374B">
        <w:tc>
          <w:tcPr>
            <w:tcW w:w="1181" w:type="dxa"/>
          </w:tcPr>
          <w:p w:rsidR="00613510" w:rsidRPr="00613510" w:rsidRDefault="00613510" w:rsidP="00613510">
            <w:pPr>
              <w:rPr>
                <w:rStyle w:val="Small"/>
              </w:rPr>
            </w:pPr>
            <w:r>
              <w:rPr>
                <w:rStyle w:val="Small"/>
              </w:rPr>
              <w:t>Influence</w:t>
            </w:r>
          </w:p>
        </w:tc>
        <w:tc>
          <w:tcPr>
            <w:tcW w:w="8349" w:type="dxa"/>
          </w:tcPr>
          <w:p w:rsidR="00613510" w:rsidRPr="00613510" w:rsidRDefault="00613510" w:rsidP="00613510">
            <w:pPr>
              <w:rPr>
                <w:rStyle w:val="Small"/>
              </w:rPr>
            </w:pPr>
            <w:r>
              <w:rPr>
                <w:rStyle w:val="Small"/>
              </w:rPr>
              <w:t>Includes all influence projects, race influence status.</w:t>
            </w:r>
          </w:p>
        </w:tc>
      </w:tr>
      <w:tr w:rsidR="00613510" w:rsidRPr="00FF2E5C" w:rsidTr="0072374B">
        <w:tc>
          <w:tcPr>
            <w:tcW w:w="1181" w:type="dxa"/>
          </w:tcPr>
          <w:p w:rsidR="00613510" w:rsidRPr="00613510" w:rsidRDefault="00613510" w:rsidP="00613510">
            <w:pPr>
              <w:rPr>
                <w:rStyle w:val="Small"/>
              </w:rPr>
            </w:pPr>
            <w:r>
              <w:rPr>
                <w:rStyle w:val="Small"/>
              </w:rPr>
              <w:t>Shipyards</w:t>
            </w:r>
          </w:p>
        </w:tc>
        <w:tc>
          <w:tcPr>
            <w:tcW w:w="8349" w:type="dxa"/>
          </w:tcPr>
          <w:p w:rsidR="00613510" w:rsidRPr="00613510" w:rsidRDefault="00613510" w:rsidP="00613510">
            <w:pPr>
              <w:rPr>
                <w:rStyle w:val="Small"/>
              </w:rPr>
            </w:pPr>
            <w:r>
              <w:rPr>
                <w:rStyle w:val="Small"/>
              </w:rPr>
              <w:t>Includes shipyard construction, upgrades, projects</w:t>
            </w:r>
          </w:p>
        </w:tc>
      </w:tr>
      <w:tr w:rsidR="00613510" w:rsidRPr="00FF2E5C" w:rsidTr="0072374B">
        <w:tc>
          <w:tcPr>
            <w:tcW w:w="1181" w:type="dxa"/>
          </w:tcPr>
          <w:p w:rsidR="00613510" w:rsidRPr="00613510" w:rsidRDefault="00613510" w:rsidP="00613510">
            <w:pPr>
              <w:rPr>
                <w:rStyle w:val="Small"/>
              </w:rPr>
            </w:pPr>
            <w:r>
              <w:rPr>
                <w:rStyle w:val="Small"/>
              </w:rPr>
              <w:t>Task forces</w:t>
            </w:r>
          </w:p>
        </w:tc>
        <w:tc>
          <w:tcPr>
            <w:tcW w:w="8349" w:type="dxa"/>
          </w:tcPr>
          <w:p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613510" w:rsidRDefault="00613510" w:rsidP="00613510">
            <w:pPr>
              <w:rPr>
                <w:rStyle w:val="Small"/>
              </w:rPr>
            </w:pPr>
            <w:r>
              <w:rPr>
                <w:rStyle w:val="Small"/>
              </w:rPr>
              <w:t>Technology</w:t>
            </w:r>
          </w:p>
        </w:tc>
        <w:tc>
          <w:tcPr>
            <w:tcW w:w="8349" w:type="dxa"/>
          </w:tcPr>
          <w:p w:rsidR="00613510" w:rsidRPr="00613510" w:rsidRDefault="00613510" w:rsidP="00613510">
            <w:pPr>
              <w:rPr>
                <w:rStyle w:val="Small"/>
              </w:rPr>
            </w:pPr>
            <w:r>
              <w:rPr>
                <w:rStyle w:val="Small"/>
              </w:rPr>
              <w:t>Research screen</w:t>
            </w: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r w:rsidR="00613510" w:rsidRPr="00FF2E5C" w:rsidTr="0072374B">
        <w:trPr>
          <w:cnfStyle w:val="000000100000" w:firstRow="0" w:lastRow="0" w:firstColumn="0" w:lastColumn="0" w:oddVBand="0" w:evenVBand="0" w:oddHBand="1" w:evenHBand="0" w:firstRowFirstColumn="0" w:firstRowLastColumn="0" w:lastRowFirstColumn="0" w:lastRowLastColumn="0"/>
        </w:trPr>
        <w:tc>
          <w:tcPr>
            <w:tcW w:w="1181" w:type="dxa"/>
          </w:tcPr>
          <w:p w:rsidR="00613510" w:rsidRPr="00FF2E5C" w:rsidRDefault="00613510" w:rsidP="00613510">
            <w:pPr>
              <w:rPr>
                <w:rStyle w:val="Small"/>
              </w:rPr>
            </w:pPr>
          </w:p>
        </w:tc>
        <w:tc>
          <w:tcPr>
            <w:tcW w:w="8349" w:type="dxa"/>
          </w:tcPr>
          <w:p w:rsidR="00613510" w:rsidRPr="00FF2E5C" w:rsidRDefault="00613510" w:rsidP="00613510">
            <w:pPr>
              <w:rPr>
                <w:rStyle w:val="Small"/>
              </w:rPr>
            </w:pPr>
          </w:p>
        </w:tc>
      </w:tr>
    </w:tbl>
    <w:p w:rsidR="00613510" w:rsidRPr="00FF2E5C" w:rsidRDefault="00613510" w:rsidP="00613510">
      <w:pPr>
        <w:pStyle w:val="Parrafonormal"/>
      </w:pPr>
    </w:p>
    <w:p w:rsidR="00613510" w:rsidRDefault="00613510" w:rsidP="00613510">
      <w:pPr>
        <w:pStyle w:val="Lista"/>
        <w:numPr>
          <w:ilvl w:val="0"/>
          <w:numId w:val="1"/>
        </w:numPr>
      </w:pPr>
      <w:r>
        <w:t>Technology</w:t>
      </w:r>
    </w:p>
    <w:p w:rsidR="00613510" w:rsidRDefault="00613510" w:rsidP="00613510">
      <w:pPr>
        <w:pStyle w:val="Lista"/>
        <w:numPr>
          <w:ilvl w:val="0"/>
          <w:numId w:val="1"/>
        </w:numPr>
      </w:pPr>
      <w:r>
        <w:lastRenderedPageBreak/>
        <w:t>Influence</w:t>
      </w:r>
    </w:p>
    <w:p w:rsidR="00613510" w:rsidRDefault="00613510" w:rsidP="00613510">
      <w:pPr>
        <w:pStyle w:val="Lista"/>
        <w:numPr>
          <w:ilvl w:val="0"/>
          <w:numId w:val="1"/>
        </w:numPr>
      </w:pPr>
      <w:r>
        <w:t>Task force construction</w:t>
      </w:r>
    </w:p>
    <w:p w:rsidR="00613510" w:rsidRDefault="00613510" w:rsidP="00613510">
      <w:pPr>
        <w:pStyle w:val="Lista"/>
        <w:numPr>
          <w:ilvl w:val="0"/>
          <w:numId w:val="1"/>
        </w:numPr>
      </w:pPr>
      <w:r>
        <w:t>Infrastructure construction</w:t>
      </w:r>
    </w:p>
    <w:p w:rsidR="00613510" w:rsidRDefault="00613510" w:rsidP="00613510">
      <w:pPr>
        <w:pStyle w:val="Lista"/>
        <w:numPr>
          <w:ilvl w:val="0"/>
          <w:numId w:val="1"/>
        </w:numPr>
      </w:pPr>
      <w:r>
        <w:t>Infrastructure maintenance</w:t>
      </w:r>
    </w:p>
    <w:p w:rsidR="00613510" w:rsidRPr="005A7000" w:rsidRDefault="00613510" w:rsidP="00613510">
      <w:pPr>
        <w:pStyle w:val="Heading3"/>
        <w:numPr>
          <w:ilvl w:val="2"/>
          <w:numId w:val="2"/>
        </w:numPr>
      </w:pPr>
      <w:bookmarkStart w:id="46" w:name="_Toc355415483"/>
      <w:r>
        <w:t>Localized developments</w:t>
      </w:r>
      <w:bookmarkEnd w:id="46"/>
    </w:p>
    <w:p w:rsidR="00613510" w:rsidRDefault="00613510" w:rsidP="00613510">
      <w:pPr>
        <w:pStyle w:val="Lista"/>
        <w:numPr>
          <w:ilvl w:val="0"/>
          <w:numId w:val="1"/>
        </w:numPr>
      </w:pPr>
      <w:r>
        <w:t>Star</w:t>
      </w:r>
    </w:p>
    <w:p w:rsidR="00613510" w:rsidRDefault="00613510" w:rsidP="00613510">
      <w:pPr>
        <w:pStyle w:val="Lista"/>
        <w:numPr>
          <w:ilvl w:val="1"/>
          <w:numId w:val="1"/>
        </w:numPr>
      </w:pPr>
      <w:r>
        <w:t>Overexploitation</w:t>
      </w:r>
    </w:p>
    <w:p w:rsidR="00613510" w:rsidRDefault="00613510" w:rsidP="00613510">
      <w:pPr>
        <w:pStyle w:val="Lista"/>
        <w:numPr>
          <w:ilvl w:val="2"/>
          <w:numId w:val="1"/>
        </w:numPr>
      </w:pPr>
      <w:r>
        <w:t>Many options by severity (mild, severe) and time (5 turns, 10 turns, 20 turns, forever)</w:t>
      </w:r>
    </w:p>
    <w:p w:rsidR="00613510" w:rsidRDefault="00613510" w:rsidP="00613510">
      <w:pPr>
        <w:pStyle w:val="Lista"/>
        <w:numPr>
          <w:ilvl w:val="1"/>
          <w:numId w:val="1"/>
        </w:numPr>
      </w:pPr>
      <w:r>
        <w:t>Espionage (Galaxy map reveal)</w:t>
      </w:r>
    </w:p>
    <w:p w:rsidR="00613510" w:rsidRDefault="00613510" w:rsidP="00613510">
      <w:pPr>
        <w:pStyle w:val="Lista"/>
        <w:numPr>
          <w:ilvl w:val="0"/>
          <w:numId w:val="1"/>
        </w:numPr>
      </w:pPr>
      <w:r>
        <w:t>Movement</w:t>
      </w:r>
    </w:p>
    <w:p w:rsidR="00613510" w:rsidRDefault="00613510" w:rsidP="00613510">
      <w:pPr>
        <w:pStyle w:val="Lista"/>
        <w:numPr>
          <w:ilvl w:val="1"/>
          <w:numId w:val="1"/>
        </w:numPr>
      </w:pPr>
      <w:r>
        <w:t>Hyperspace Gate: allows small ships with no gate to cross to hyperspace.</w:t>
      </w:r>
    </w:p>
    <w:p w:rsidR="00613510" w:rsidRDefault="00613510" w:rsidP="00613510">
      <w:pPr>
        <w:pStyle w:val="Lista"/>
        <w:numPr>
          <w:ilvl w:val="1"/>
          <w:numId w:val="1"/>
        </w:numPr>
      </w:pPr>
      <w:r>
        <w:t>Hyperspace Accelerators: increases speed of friendly outbound ships</w:t>
      </w:r>
    </w:p>
    <w:p w:rsidR="00613510" w:rsidRDefault="00613510" w:rsidP="00613510">
      <w:pPr>
        <w:pStyle w:val="Lista"/>
        <w:numPr>
          <w:ilvl w:val="1"/>
          <w:numId w:val="1"/>
        </w:numPr>
      </w:pPr>
      <w:r>
        <w:t>Hyperspace Dampeners: decreases speed of inbound enemy ships</w:t>
      </w:r>
    </w:p>
    <w:p w:rsidR="00613510" w:rsidRDefault="00613510" w:rsidP="00613510">
      <w:pPr>
        <w:pStyle w:val="Lista"/>
        <w:numPr>
          <w:ilvl w:val="1"/>
          <w:numId w:val="1"/>
        </w:numPr>
      </w:pPr>
      <w:r>
        <w:t>Hyperspace Stabilizers: Minimal engine to survive in hyperspace has nothing to do with speed.</w:t>
      </w:r>
    </w:p>
    <w:p w:rsidR="00613510" w:rsidRDefault="00613510" w:rsidP="00613510">
      <w:pPr>
        <w:pStyle w:val="Heading3"/>
        <w:numPr>
          <w:ilvl w:val="2"/>
          <w:numId w:val="2"/>
        </w:numPr>
      </w:pPr>
      <w:bookmarkStart w:id="47" w:name="_Toc355415484"/>
      <w:r>
        <w:t>Global</w:t>
      </w:r>
      <w:bookmarkEnd w:id="47"/>
    </w:p>
    <w:p w:rsidR="00613510" w:rsidRPr="00716A18" w:rsidRDefault="00613510" w:rsidP="00613510">
      <w:pPr>
        <w:pStyle w:val="Lista"/>
        <w:numPr>
          <w:ilvl w:val="0"/>
          <w:numId w:val="1"/>
        </w:numPr>
      </w:pPr>
      <w:r>
        <w:t>Upgrade Ship Design</w:t>
      </w:r>
    </w:p>
    <w:p w:rsidR="00613510" w:rsidRDefault="00613510" w:rsidP="00613510">
      <w:pPr>
        <w:pStyle w:val="Heading2"/>
        <w:numPr>
          <w:ilvl w:val="1"/>
          <w:numId w:val="2"/>
        </w:numPr>
      </w:pPr>
      <w:bookmarkStart w:id="48" w:name="_Toc355415485"/>
      <w:r>
        <w:t>Races</w:t>
      </w:r>
      <w:bookmarkEnd w:id="48"/>
    </w:p>
    <w:p w:rsidR="00613510" w:rsidRDefault="00613510" w:rsidP="00613510">
      <w:pPr>
        <w:pStyle w:val="Heading3"/>
        <w:numPr>
          <w:ilvl w:val="2"/>
          <w:numId w:val="2"/>
        </w:numPr>
      </w:pPr>
      <w:bookmarkStart w:id="49" w:name="_Toc355415486"/>
      <w:r>
        <w:t>Modifiers</w:t>
      </w:r>
      <w:bookmarkEnd w:id="49"/>
    </w:p>
    <w:p w:rsidR="00613510" w:rsidRDefault="00613510" w:rsidP="00613510">
      <w:pPr>
        <w:pStyle w:val="Parrafonormal"/>
      </w:pPr>
      <w:r>
        <w:t>Race modifiers should not be only about bonuses or penalties, they should hopefully be about different ways to play the game. Some ideas:</w:t>
      </w:r>
    </w:p>
    <w:p w:rsidR="00613510" w:rsidRDefault="00613510" w:rsidP="00613510">
      <w:pPr>
        <w:pStyle w:val="Heading4"/>
        <w:numPr>
          <w:ilvl w:val="3"/>
          <w:numId w:val="2"/>
        </w:numPr>
      </w:pPr>
      <w:r>
        <w:t>Canibalization</w:t>
      </w:r>
    </w:p>
    <w:p w:rsidR="00613510" w:rsidRPr="008F17DA" w:rsidRDefault="00613510" w:rsidP="00613510">
      <w:pPr>
        <w:pStyle w:val="Parrafonormal"/>
      </w:pPr>
      <w:r>
        <w:t>The race consumes worlds. Constantly burn a system’s resources in exchange for a production bonus.</w:t>
      </w:r>
    </w:p>
    <w:p w:rsidR="00613510" w:rsidRDefault="00613510" w:rsidP="00613510">
      <w:pPr>
        <w:pStyle w:val="Heading4"/>
        <w:numPr>
          <w:ilvl w:val="3"/>
          <w:numId w:val="2"/>
        </w:numPr>
      </w:pPr>
      <w:r>
        <w:t>Naturists</w:t>
      </w:r>
    </w:p>
    <w:p w:rsidR="00613510" w:rsidRDefault="00613510" w:rsidP="00613510">
      <w:pPr>
        <w:pStyle w:val="Parrafonormal"/>
      </w:pPr>
      <w:r>
        <w:t>A planet only grows at his own pace (with local resources).</w:t>
      </w:r>
    </w:p>
    <w:p w:rsidR="00613510" w:rsidRDefault="00613510" w:rsidP="00613510">
      <w:pPr>
        <w:pStyle w:val="Lista"/>
        <w:numPr>
          <w:ilvl w:val="0"/>
          <w:numId w:val="1"/>
        </w:numPr>
      </w:pPr>
      <w:r>
        <w:t>No maintenance?</w:t>
      </w:r>
    </w:p>
    <w:p w:rsidR="00613510" w:rsidRDefault="00613510" w:rsidP="00613510">
      <w:pPr>
        <w:pStyle w:val="Lista"/>
        <w:numPr>
          <w:ilvl w:val="0"/>
          <w:numId w:val="1"/>
        </w:numPr>
      </w:pPr>
      <w:r>
        <w:t>Scavengers: learn tech from others after any combat.</w:t>
      </w:r>
    </w:p>
    <w:p w:rsidR="00613510" w:rsidRDefault="00613510" w:rsidP="00613510">
      <w:pPr>
        <w:pStyle w:val="Heading4"/>
        <w:numPr>
          <w:ilvl w:val="3"/>
          <w:numId w:val="2"/>
        </w:numPr>
      </w:pPr>
      <w:r>
        <w:t>Morale</w:t>
      </w:r>
    </w:p>
    <w:p w:rsidR="00613510" w:rsidRDefault="00613510" w:rsidP="00613510">
      <w:pPr>
        <w:pStyle w:val="Parrafonormal"/>
      </w:pPr>
      <w:r>
        <w:t>Bonus or penalty according to the abundance of space and good conditions. Good for new planets but limits the output of older outposts.</w:t>
      </w:r>
    </w:p>
    <w:p w:rsidR="00613510" w:rsidRDefault="00613510" w:rsidP="00613510">
      <w:pPr>
        <w:pStyle w:val="Heading4"/>
        <w:numPr>
          <w:ilvl w:val="3"/>
          <w:numId w:val="2"/>
        </w:numPr>
      </w:pPr>
      <w:r>
        <w:lastRenderedPageBreak/>
        <w:t>Corruption</w:t>
      </w:r>
    </w:p>
    <w:p w:rsidR="00613510" w:rsidRPr="00946A09" w:rsidRDefault="00613510" w:rsidP="00613510">
      <w:pPr>
        <w:pStyle w:val="Parrafonormal"/>
      </w:pPr>
      <w:r>
        <w:t>Production penalty based on the size of the empire. This is interesting since it can put larger empires in trouble, especially since there is not much of a balancing act other ways (bigger-&gt;better).</w:t>
      </w:r>
    </w:p>
    <w:p w:rsidR="00613510" w:rsidRDefault="00613510" w:rsidP="00613510">
      <w:pPr>
        <w:pStyle w:val="Heading2"/>
        <w:numPr>
          <w:ilvl w:val="1"/>
          <w:numId w:val="2"/>
        </w:numPr>
      </w:pPr>
      <w:bookmarkStart w:id="50" w:name="_Toc355415487"/>
      <w:r>
        <w:t>Empire Attributes</w:t>
      </w:r>
      <w:bookmarkEnd w:id="50"/>
    </w:p>
    <w:tbl>
      <w:tblPr>
        <w:tblStyle w:val="Tabla"/>
        <w:tblW w:w="0" w:type="auto"/>
        <w:tblLook w:val="0420" w:firstRow="1" w:lastRow="0" w:firstColumn="0" w:lastColumn="0" w:noHBand="0" w:noVBand="1"/>
      </w:tblPr>
      <w:tblGrid>
        <w:gridCol w:w="1668"/>
        <w:gridCol w:w="3672"/>
        <w:gridCol w:w="3176"/>
      </w:tblGrid>
      <w:tr w:rsidR="00613510" w:rsidRPr="003B7A33" w:rsidTr="0072374B">
        <w:trPr>
          <w:cnfStyle w:val="100000000000" w:firstRow="1" w:lastRow="0" w:firstColumn="0" w:lastColumn="0" w:oddVBand="0" w:evenVBand="0" w:oddHBand="0"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Attribute</w:t>
            </w:r>
          </w:p>
        </w:tc>
        <w:tc>
          <w:tcPr>
            <w:tcW w:w="3672" w:type="dxa"/>
          </w:tcPr>
          <w:p w:rsidR="00613510" w:rsidRPr="00613510" w:rsidRDefault="00613510" w:rsidP="00613510">
            <w:pPr>
              <w:rPr>
                <w:rStyle w:val="Small"/>
              </w:rPr>
            </w:pPr>
            <w:r>
              <w:rPr>
                <w:rStyle w:val="Small"/>
              </w:rPr>
              <w:t>Meaning</w:t>
            </w:r>
          </w:p>
        </w:tc>
        <w:tc>
          <w:tcPr>
            <w:tcW w:w="3176" w:type="dxa"/>
          </w:tcPr>
          <w:p w:rsidR="00613510" w:rsidRPr="00613510" w:rsidRDefault="00613510" w:rsidP="00613510">
            <w:pPr>
              <w:rPr>
                <w:rStyle w:val="Small"/>
              </w:rPr>
            </w:pPr>
            <w:r>
              <w:rPr>
                <w:rStyle w:val="Small"/>
              </w:rPr>
              <w:t>Effect</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Tolerance</w:t>
            </w:r>
          </w:p>
        </w:tc>
        <w:tc>
          <w:tcPr>
            <w:tcW w:w="3672" w:type="dxa"/>
          </w:tcPr>
          <w:p w:rsidR="00613510" w:rsidRPr="00613510" w:rsidRDefault="00613510" w:rsidP="00613510">
            <w:pPr>
              <w:rPr>
                <w:rStyle w:val="Small"/>
              </w:rPr>
            </w:pPr>
            <w:r>
              <w:rPr>
                <w:rStyle w:val="Small"/>
              </w:rPr>
              <w:t>Adaptability to hostile or though environments.</w:t>
            </w:r>
          </w:p>
        </w:tc>
        <w:tc>
          <w:tcPr>
            <w:tcW w:w="3176" w:type="dxa"/>
          </w:tcPr>
          <w:p w:rsidR="00613510" w:rsidRPr="00613510" w:rsidRDefault="00613510" w:rsidP="00613510">
            <w:pPr>
              <w:rPr>
                <w:rStyle w:val="Small"/>
              </w:rPr>
            </w:pPr>
            <w:r>
              <w:rPr>
                <w:rStyle w:val="Small"/>
              </w:rPr>
              <w:t>Gets added to planet conditions.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Research</w:t>
            </w:r>
          </w:p>
        </w:tc>
        <w:tc>
          <w:tcPr>
            <w:tcW w:w="3672" w:type="dxa"/>
          </w:tcPr>
          <w:p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rsidR="00613510" w:rsidRPr="00613510" w:rsidRDefault="00613510" w:rsidP="00613510">
            <w:pPr>
              <w:rPr>
                <w:rStyle w:val="Small"/>
              </w:rPr>
            </w:pPr>
            <w:r>
              <w:rPr>
                <w:rStyle w:val="Small"/>
              </w:rPr>
              <w:t xml:space="preserve">Number of research points obtained by a unit of production. </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Construction</w:t>
            </w:r>
          </w:p>
        </w:tc>
        <w:tc>
          <w:tcPr>
            <w:tcW w:w="3672" w:type="dxa"/>
          </w:tcPr>
          <w:p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rsidR="00613510" w:rsidRPr="00613510" w:rsidRDefault="00613510" w:rsidP="00613510">
            <w:pPr>
              <w:rPr>
                <w:rStyle w:val="Small"/>
              </w:rPr>
            </w:pPr>
            <w:r>
              <w:rPr>
                <w:rStyle w:val="Small"/>
              </w:rPr>
              <w:t>Number of construction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Security</w:t>
            </w:r>
          </w:p>
        </w:tc>
        <w:tc>
          <w:tcPr>
            <w:tcW w:w="3672" w:type="dxa"/>
          </w:tcPr>
          <w:p w:rsidR="00613510" w:rsidRPr="00613510" w:rsidRDefault="00613510" w:rsidP="00613510">
            <w:pPr>
              <w:rPr>
                <w:rStyle w:val="Small"/>
              </w:rPr>
            </w:pPr>
            <w:r>
              <w:rPr>
                <w:rStyle w:val="Small"/>
              </w:rPr>
              <w:t xml:space="preserve">Capacity to interest communications, infiltrate other empires, etc. </w:t>
            </w:r>
          </w:p>
        </w:tc>
        <w:tc>
          <w:tcPr>
            <w:tcW w:w="3176" w:type="dxa"/>
          </w:tcPr>
          <w:p w:rsidR="00613510" w:rsidRPr="00613510" w:rsidRDefault="00613510" w:rsidP="00613510">
            <w:pPr>
              <w:rPr>
                <w:rStyle w:val="Small"/>
              </w:rPr>
            </w:pPr>
            <w:r>
              <w:rPr>
                <w:rStyle w:val="Small"/>
              </w:rPr>
              <w:t>Number of spying points obtained by a unit of production.</w:t>
            </w:r>
          </w:p>
        </w:tc>
      </w:tr>
      <w:tr w:rsidR="00613510" w:rsidRPr="003B7A33" w:rsidTr="0072374B">
        <w:tc>
          <w:tcPr>
            <w:tcW w:w="1668" w:type="dxa"/>
          </w:tcPr>
          <w:p w:rsidR="00613510" w:rsidRPr="00613510" w:rsidRDefault="00613510" w:rsidP="00613510">
            <w:pPr>
              <w:rPr>
                <w:rStyle w:val="Small"/>
              </w:rPr>
            </w:pPr>
            <w:r>
              <w:rPr>
                <w:rStyle w:val="Small"/>
              </w:rPr>
              <w:t>Covert Ops</w:t>
            </w:r>
          </w:p>
        </w:tc>
        <w:tc>
          <w:tcPr>
            <w:tcW w:w="3672" w:type="dxa"/>
          </w:tcPr>
          <w:p w:rsidR="00613510" w:rsidRPr="00613510" w:rsidRDefault="00613510" w:rsidP="00613510">
            <w:pPr>
              <w:rPr>
                <w:rStyle w:val="Small"/>
              </w:rPr>
            </w:pPr>
            <w:r>
              <w:rPr>
                <w:rStyle w:val="Small"/>
              </w:rPr>
              <w:t>Guerrilla tactics, sabotage, etc.</w:t>
            </w:r>
          </w:p>
        </w:tc>
        <w:tc>
          <w:tcPr>
            <w:tcW w:w="3176" w:type="dxa"/>
          </w:tcPr>
          <w:p w:rsidR="00613510" w:rsidRPr="00613510" w:rsidRDefault="00613510" w:rsidP="00613510">
            <w:pPr>
              <w:rPr>
                <w:rStyle w:val="Small"/>
              </w:rPr>
            </w:pPr>
            <w:r>
              <w:rPr>
                <w:rStyle w:val="Small"/>
              </w:rPr>
              <w:t>Decreases the cost of covert operations.</w:t>
            </w:r>
          </w:p>
        </w:tc>
      </w:tr>
      <w:tr w:rsidR="00613510" w:rsidRPr="003B7A33" w:rsidTr="0072374B">
        <w:tc>
          <w:tcPr>
            <w:tcW w:w="1668" w:type="dxa"/>
          </w:tcPr>
          <w:p w:rsidR="00613510" w:rsidRPr="00613510" w:rsidRDefault="00613510" w:rsidP="00613510">
            <w:pPr>
              <w:rPr>
                <w:rStyle w:val="Small"/>
              </w:rPr>
            </w:pPr>
            <w:r>
              <w:rPr>
                <w:rStyle w:val="Small"/>
              </w:rPr>
              <w:t>Sensors</w:t>
            </w:r>
          </w:p>
        </w:tc>
        <w:tc>
          <w:tcPr>
            <w:tcW w:w="3672" w:type="dxa"/>
          </w:tcPr>
          <w:p w:rsidR="00613510" w:rsidRPr="003B7A33" w:rsidRDefault="00613510" w:rsidP="00613510">
            <w:pPr>
              <w:rPr>
                <w:rStyle w:val="Small"/>
              </w:rPr>
            </w:pPr>
          </w:p>
        </w:tc>
        <w:tc>
          <w:tcPr>
            <w:tcW w:w="3176" w:type="dxa"/>
          </w:tcPr>
          <w:p w:rsidR="00613510" w:rsidRPr="00613510" w:rsidRDefault="00613510" w:rsidP="00613510">
            <w:pPr>
              <w:rPr>
                <w:rStyle w:val="Small"/>
              </w:rPr>
            </w:pPr>
            <w:r>
              <w:rPr>
                <w:rStyle w:val="Small"/>
              </w:rPr>
              <w:t>Detection distance from outposts and ships.</w:t>
            </w: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Speed</w:t>
            </w:r>
          </w:p>
        </w:tc>
        <w:tc>
          <w:tcPr>
            <w:tcW w:w="3672" w:type="dxa"/>
          </w:tcPr>
          <w:p w:rsidR="00613510" w:rsidRPr="00613510" w:rsidRDefault="00613510" w:rsidP="00613510">
            <w:pPr>
              <w:rPr>
                <w:rStyle w:val="Small"/>
              </w:rPr>
            </w:pPr>
            <w:r>
              <w:rPr>
                <w:rStyle w:val="Small"/>
              </w:rPr>
              <w:t>Speed at which ships can travel through starlanes.</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Ship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Offense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Ground Defense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Miniaturization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Training</w:t>
            </w:r>
          </w:p>
        </w:tc>
        <w:tc>
          <w:tcPr>
            <w:tcW w:w="3672" w:type="dxa"/>
          </w:tcPr>
          <w:p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Morale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Pr="00613510" w:rsidRDefault="00613510" w:rsidP="00613510">
            <w:pPr>
              <w:rPr>
                <w:rStyle w:val="Small"/>
              </w:rPr>
            </w:pPr>
            <w:r>
              <w:rPr>
                <w:rStyle w:val="Small"/>
              </w:rPr>
              <w:t>Culture</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Logistics</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Bombardment</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Pr="00613510" w:rsidRDefault="00613510" w:rsidP="00613510">
            <w:pPr>
              <w:rPr>
                <w:rStyle w:val="Small"/>
              </w:rPr>
            </w:pPr>
            <w:r>
              <w:rPr>
                <w:rStyle w:val="Small"/>
              </w:rPr>
              <w:t>Assimilation</w:t>
            </w: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r w:rsidR="00613510" w:rsidRPr="003B7A33" w:rsidTr="0072374B">
        <w:trPr>
          <w:cnfStyle w:val="000000100000" w:firstRow="0" w:lastRow="0" w:firstColumn="0" w:lastColumn="0" w:oddVBand="0" w:evenVBand="0" w:oddHBand="1" w:evenHBand="0" w:firstRowFirstColumn="0" w:firstRowLastColumn="0" w:lastRowFirstColumn="0" w:lastRowLastColumn="0"/>
        </w:trPr>
        <w:tc>
          <w:tcPr>
            <w:tcW w:w="1668" w:type="dxa"/>
          </w:tcPr>
          <w:p w:rsidR="00613510" w:rsidRDefault="00613510" w:rsidP="00613510">
            <w:pPr>
              <w:rPr>
                <w:rStyle w:val="Small"/>
              </w:rPr>
            </w:pPr>
          </w:p>
        </w:tc>
        <w:tc>
          <w:tcPr>
            <w:tcW w:w="3672" w:type="dxa"/>
          </w:tcPr>
          <w:p w:rsidR="00613510" w:rsidRPr="003B7A33" w:rsidRDefault="00613510" w:rsidP="00613510">
            <w:pPr>
              <w:rPr>
                <w:rStyle w:val="Small"/>
              </w:rPr>
            </w:pPr>
          </w:p>
        </w:tc>
        <w:tc>
          <w:tcPr>
            <w:tcW w:w="3176" w:type="dxa"/>
          </w:tcPr>
          <w:p w:rsidR="00613510" w:rsidRPr="003B7A33" w:rsidRDefault="00613510" w:rsidP="00613510">
            <w:pPr>
              <w:rPr>
                <w:rStyle w:val="Small"/>
              </w:rPr>
            </w:pPr>
          </w:p>
        </w:tc>
      </w:tr>
    </w:tbl>
    <w:p w:rsidR="00613510" w:rsidRPr="003B7A33" w:rsidRDefault="00613510" w:rsidP="00613510">
      <w:pPr>
        <w:pStyle w:val="Parrafonormal"/>
      </w:pPr>
    </w:p>
    <w:p w:rsidR="00613510" w:rsidRDefault="00613510" w:rsidP="00613510">
      <w:pPr>
        <w:pStyle w:val="Lista"/>
        <w:numPr>
          <w:ilvl w:val="0"/>
          <w:numId w:val="1"/>
        </w:numPr>
      </w:pPr>
      <w:r>
        <w:t>Also on Moo II</w:t>
      </w:r>
    </w:p>
    <w:p w:rsidR="00613510" w:rsidRDefault="00613510" w:rsidP="00613510">
      <w:pPr>
        <w:pStyle w:val="Lista"/>
        <w:numPr>
          <w:ilvl w:val="1"/>
          <w:numId w:val="1"/>
        </w:numPr>
      </w:pPr>
      <w:r>
        <w:t>Money</w:t>
      </w:r>
    </w:p>
    <w:p w:rsidR="00613510" w:rsidRDefault="00613510" w:rsidP="00613510">
      <w:pPr>
        <w:pStyle w:val="Lista"/>
        <w:numPr>
          <w:ilvl w:val="1"/>
          <w:numId w:val="1"/>
        </w:numPr>
      </w:pPr>
      <w:r>
        <w:t>Food</w:t>
      </w:r>
    </w:p>
    <w:p w:rsidR="00613510" w:rsidRDefault="00613510" w:rsidP="00613510">
      <w:pPr>
        <w:pStyle w:val="Lista"/>
        <w:numPr>
          <w:ilvl w:val="1"/>
          <w:numId w:val="1"/>
        </w:numPr>
      </w:pPr>
      <w:r>
        <w:lastRenderedPageBreak/>
        <w:t>Morale</w:t>
      </w:r>
    </w:p>
    <w:p w:rsidR="00613510" w:rsidRDefault="00613510" w:rsidP="00613510">
      <w:pPr>
        <w:pStyle w:val="Lista"/>
        <w:numPr>
          <w:ilvl w:val="1"/>
          <w:numId w:val="1"/>
        </w:numPr>
      </w:pPr>
      <w:r>
        <w:t>Population</w:t>
      </w:r>
    </w:p>
    <w:p w:rsidR="00613510" w:rsidRDefault="00613510" w:rsidP="00613510">
      <w:pPr>
        <w:pStyle w:val="Lista"/>
        <w:numPr>
          <w:ilvl w:val="1"/>
          <w:numId w:val="1"/>
        </w:numPr>
      </w:pPr>
      <w:r>
        <w:t>Trade</w:t>
      </w:r>
    </w:p>
    <w:p w:rsidR="00613510" w:rsidRDefault="00613510" w:rsidP="00613510">
      <w:pPr>
        <w:pStyle w:val="Lista"/>
        <w:numPr>
          <w:ilvl w:val="1"/>
          <w:numId w:val="1"/>
        </w:numPr>
      </w:pPr>
      <w:r>
        <w:t>Luck</w:t>
      </w:r>
    </w:p>
    <w:p w:rsidR="00613510" w:rsidRDefault="00613510" w:rsidP="00613510">
      <w:pPr>
        <w:pStyle w:val="Lista"/>
        <w:numPr>
          <w:ilvl w:val="1"/>
          <w:numId w:val="1"/>
        </w:numPr>
      </w:pPr>
      <w:r>
        <w:t>Troop experience</w:t>
      </w:r>
    </w:p>
    <w:p w:rsidR="00613510" w:rsidRDefault="00613510" w:rsidP="00613510">
      <w:pPr>
        <w:pStyle w:val="Lista"/>
        <w:numPr>
          <w:ilvl w:val="1"/>
          <w:numId w:val="1"/>
        </w:numPr>
      </w:pPr>
      <w:r>
        <w:t>Command Points</w:t>
      </w:r>
    </w:p>
    <w:p w:rsidR="00613510" w:rsidRDefault="00613510" w:rsidP="00613510">
      <w:pPr>
        <w:pStyle w:val="Heading3"/>
        <w:numPr>
          <w:ilvl w:val="2"/>
          <w:numId w:val="2"/>
        </w:numPr>
      </w:pPr>
      <w:bookmarkStart w:id="51" w:name="_Toc355415490"/>
      <w:r>
        <w:t>Fleet design</w:t>
      </w:r>
      <w:bookmarkEnd w:id="51"/>
    </w:p>
    <w:p w:rsidR="00613510" w:rsidRDefault="00613510" w:rsidP="00613510">
      <w:pPr>
        <w:pStyle w:val="Heading4"/>
        <w:numPr>
          <w:ilvl w:val="3"/>
          <w:numId w:val="2"/>
        </w:numPr>
      </w:pPr>
      <w:r>
        <w:t>Simple Version</w:t>
      </w:r>
    </w:p>
    <w:p w:rsidR="00613510" w:rsidRPr="00A565C6" w:rsidRDefault="00613510" w:rsidP="00613510">
      <w:pPr>
        <w:pStyle w:val="Parrafonormal"/>
      </w:pPr>
      <w:r>
        <w:t>In the simple combat version only few standard ships exist, each equipped with the latest technology and auto-upgrading.</w:t>
      </w:r>
    </w:p>
    <w:p w:rsidR="00613510" w:rsidRPr="00A565C6" w:rsidRDefault="00613510" w:rsidP="00613510">
      <w:pPr>
        <w:pStyle w:val="Heading4"/>
        <w:numPr>
          <w:ilvl w:val="3"/>
          <w:numId w:val="2"/>
        </w:numPr>
      </w:pPr>
      <w:r>
        <w:t>Complex Version</w:t>
      </w:r>
    </w:p>
    <w:p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rsidR="00613510" w:rsidRDefault="00613510" w:rsidP="00613510">
      <w:pPr>
        <w:pStyle w:val="Lista"/>
        <w:numPr>
          <w:ilvl w:val="0"/>
          <w:numId w:val="1"/>
        </w:numPr>
      </w:pPr>
      <w:r>
        <w:t>Create a complex puzzle mini-game where the player has to deal with design complexity.</w:t>
      </w:r>
    </w:p>
    <w:p w:rsidR="00613510" w:rsidRDefault="00613510" w:rsidP="00613510">
      <w:pPr>
        <w:pStyle w:val="Lista"/>
        <w:numPr>
          <w:ilvl w:val="0"/>
          <w:numId w:val="1"/>
        </w:numPr>
      </w:pPr>
      <w:r>
        <w:t>Facilitate the creation of cinematic battles knowing where the beams will be going out of a ship.</w:t>
      </w:r>
    </w:p>
    <w:p w:rsidR="00613510" w:rsidRDefault="00613510" w:rsidP="00613510">
      <w:pPr>
        <w:pStyle w:val="Lista"/>
        <w:numPr>
          <w:ilvl w:val="0"/>
          <w:numId w:val="1"/>
        </w:numPr>
      </w:pPr>
      <w:r>
        <w:t>Just screw with the player.</w:t>
      </w:r>
    </w:p>
    <w:p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rsidR="00613510" w:rsidRDefault="00613510" w:rsidP="00613510">
      <w:pPr>
        <w:pStyle w:val="Parrafonormal"/>
      </w:pPr>
      <w:r>
        <w:t>The creation process involves the following steps:</w:t>
      </w:r>
    </w:p>
    <w:p w:rsidR="00613510" w:rsidRDefault="00613510" w:rsidP="00613510">
      <w:pPr>
        <w:pStyle w:val="Lista"/>
        <w:numPr>
          <w:ilvl w:val="0"/>
          <w:numId w:val="1"/>
        </w:numPr>
      </w:pPr>
      <w:r>
        <w:t>Selecting ship weapons/components and their quantities.</w:t>
      </w:r>
    </w:p>
    <w:p w:rsidR="00613510" w:rsidRDefault="00613510" w:rsidP="00613510">
      <w:pPr>
        <w:pStyle w:val="Lista"/>
        <w:numPr>
          <w:ilvl w:val="0"/>
          <w:numId w:val="1"/>
        </w:numPr>
      </w:pPr>
      <w:r>
        <w:t>Select the desired speed and defenses, which costs actually depend on the estimated size.</w:t>
      </w:r>
    </w:p>
    <w:p w:rsidR="00613510" w:rsidRDefault="00613510" w:rsidP="00613510">
      <w:pPr>
        <w:pStyle w:val="Lista"/>
        <w:numPr>
          <w:ilvl w:val="0"/>
          <w:numId w:val="1"/>
        </w:numPr>
      </w:pPr>
      <w:r>
        <w:t>Check the stats for resulting tonnage, crew size and production cost.</w:t>
      </w:r>
    </w:p>
    <w:p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rsidR="00613510" w:rsidRDefault="00613510" w:rsidP="00613510">
      <w:pPr>
        <w:pStyle w:val="Heading2"/>
        <w:numPr>
          <w:ilvl w:val="1"/>
          <w:numId w:val="2"/>
        </w:numPr>
        <w:rPr>
          <w:rStyle w:val="Emphasis"/>
        </w:rPr>
      </w:pPr>
      <w:bookmarkStart w:id="52" w:name="_Toc355415491"/>
      <w:r>
        <w:rPr>
          <w:rStyle w:val="Emphasis"/>
        </w:rPr>
        <w:t>Space Combat</w:t>
      </w:r>
      <w:bookmarkEnd w:id="52"/>
    </w:p>
    <w:p w:rsidR="00613510" w:rsidRDefault="00613510" w:rsidP="00613510">
      <w:pPr>
        <w:pStyle w:val="Lista"/>
        <w:numPr>
          <w:ilvl w:val="0"/>
          <w:numId w:val="1"/>
        </w:numPr>
      </w:pPr>
      <w:r>
        <w:t>1D combat, option to choose behavior for each ship stack in realtime.</w:t>
      </w:r>
    </w:p>
    <w:p w:rsidR="00613510" w:rsidRPr="00707DB7" w:rsidRDefault="00613510" w:rsidP="00613510">
      <w:pPr>
        <w:pStyle w:val="Lista"/>
        <w:numPr>
          <w:ilvl w:val="0"/>
          <w:numId w:val="1"/>
        </w:numPr>
      </w:pPr>
      <w:r>
        <w:t>Intelligently separate ships into a limited number of stacks of each type, based on tonnage.</w:t>
      </w:r>
    </w:p>
    <w:sectPr w:rsidR="00613510" w:rsidRPr="00707DB7" w:rsidSect="00864E3E">
      <w:footerReference w:type="first" r:id="rId13"/>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6A0" w:rsidRDefault="004766A0" w:rsidP="00CB2C96">
      <w:pPr>
        <w:spacing w:after="0" w:line="240" w:lineRule="auto"/>
      </w:pPr>
      <w:r>
        <w:separator/>
      </w:r>
    </w:p>
  </w:endnote>
  <w:endnote w:type="continuationSeparator" w:id="0">
    <w:p w:rsidR="004766A0" w:rsidRDefault="004766A0"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uerBodni BT">
    <w:altName w:val="Times New Roman"/>
    <w:panose1 w:val="02070703080706020303"/>
    <w:charset w:val="00"/>
    <w:family w:val="roman"/>
    <w:pitch w:val="variable"/>
    <w:sig w:usb0="00000087"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037282"/>
      <w:docPartObj>
        <w:docPartGallery w:val="Page Numbers (Bottom of Page)"/>
        <w:docPartUnique/>
      </w:docPartObj>
    </w:sdtPr>
    <w:sdtEndPr/>
    <w:sdtContent>
      <w:p w:rsidR="007E7272" w:rsidRDefault="007E7272">
        <w:r w:rsidRPr="00BF0BE6">
          <w:rPr>
            <w:noProof/>
          </w:rPr>
          <mc:AlternateContent>
            <mc:Choice Requires="wps">
              <w:drawing>
                <wp:anchor distT="0" distB="0" distL="114300" distR="114300" simplePos="0" relativeHeight="251662336" behindDoc="0" locked="0" layoutInCell="1" allowOverlap="1" wp14:anchorId="5776E028" wp14:editId="06823BF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E7272" w:rsidRPr="00BF0BE6" w:rsidRDefault="007E7272">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022671">
                                <w:rPr>
                                  <w:rStyle w:val="PageNumber"/>
                                  <w:noProof/>
                                </w:rPr>
                                <w:t>49</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776E02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7E7272" w:rsidRPr="00BF0BE6" w:rsidRDefault="007E7272">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022671">
                          <w:rPr>
                            <w:rStyle w:val="PageNumber"/>
                            <w:noProof/>
                          </w:rPr>
                          <w:t>49</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4D435FFA" wp14:editId="2CC5CD38">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9268C1D"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272" w:rsidRDefault="007E7272">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5B9A155D" wp14:editId="41328825">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7272" w:rsidRPr="00940DEC" w:rsidRDefault="007E7272">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5B9A155D" id="_x0000_t202" coordsize="21600,21600" o:spt="202" path="m,l,21600r21600,l21600,xe">
              <v:stroke joinstyle="miter"/>
              <v:path gradientshapeok="t" o:connecttype="rect"/>
            </v:shapetype>
            <v:shape id="Text Box 49" o:spid="_x0000_s1027"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LxJgIiKAgAAjAUAAA4AAAAAAAAAAAAAAAAALgIAAGRycy9lMm9Eb2MueG1sUEsBAi0AFAAGAAgA&#10;AAAhAHBxGVPbAAAAAwEAAA8AAAAAAAAAAAAAAAAA5AQAAGRycy9kb3ducmV2LnhtbFBLBQYAAAAA&#10;BAAEAPMAAADsBQAAAAA=&#10;" fillcolor="white [3201]" stroked="f" strokeweight=".5pt">
              <v:textbox style="mso-fit-shape-to-text:t" inset="0,,0">
                <w:txbxContent>
                  <w:p w:rsidR="007E7272" w:rsidRPr="00940DEC" w:rsidRDefault="007E7272">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rsidR="007E7272" w:rsidRDefault="007E727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6A0" w:rsidRDefault="004766A0" w:rsidP="00CB2C96">
      <w:pPr>
        <w:spacing w:after="0" w:line="240" w:lineRule="auto"/>
      </w:pPr>
      <w:r>
        <w:separator/>
      </w:r>
    </w:p>
  </w:footnote>
  <w:footnote w:type="continuationSeparator" w:id="0">
    <w:p w:rsidR="004766A0" w:rsidRDefault="004766A0" w:rsidP="00CB2C96">
      <w:pPr>
        <w:spacing w:after="0" w:line="240" w:lineRule="auto"/>
      </w:pPr>
      <w:r>
        <w:continuationSeparator/>
      </w:r>
    </w:p>
  </w:footnote>
  <w:footnote w:id="1">
    <w:p w:rsidR="007E7272" w:rsidRDefault="007E7272" w:rsidP="00613510">
      <w:pPr>
        <w:pStyle w:val="FootnoteText"/>
      </w:pPr>
      <w:r>
        <w:rPr>
          <w:rStyle w:val="FootnoteReference"/>
        </w:rPr>
        <w:footnoteRef/>
      </w:r>
      <w:r>
        <w:t xml:space="preserve"> As seen on MoO1</w:t>
      </w:r>
    </w:p>
  </w:footnote>
  <w:footnote w:id="2">
    <w:p w:rsidR="007E7272" w:rsidRDefault="007E7272">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1">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1"/>
  </w:num>
  <w:num w:numId="2">
    <w:abstractNumId w:val="0"/>
  </w:num>
  <w:num w:numId="3">
    <w:abstractNumId w:val="1"/>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066A"/>
    <w:rsid w:val="0002128F"/>
    <w:rsid w:val="000217BB"/>
    <w:rsid w:val="00021C4B"/>
    <w:rsid w:val="00022671"/>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591"/>
    <w:rsid w:val="00037639"/>
    <w:rsid w:val="00037869"/>
    <w:rsid w:val="00037CF7"/>
    <w:rsid w:val="000411B8"/>
    <w:rsid w:val="00041625"/>
    <w:rsid w:val="0004226E"/>
    <w:rsid w:val="0004286F"/>
    <w:rsid w:val="00042905"/>
    <w:rsid w:val="0004296E"/>
    <w:rsid w:val="00042AF5"/>
    <w:rsid w:val="000433B9"/>
    <w:rsid w:val="00043D22"/>
    <w:rsid w:val="0004483B"/>
    <w:rsid w:val="00044F6F"/>
    <w:rsid w:val="00045101"/>
    <w:rsid w:val="000452BC"/>
    <w:rsid w:val="00045772"/>
    <w:rsid w:val="0004654A"/>
    <w:rsid w:val="00047011"/>
    <w:rsid w:val="000507ED"/>
    <w:rsid w:val="00050DBD"/>
    <w:rsid w:val="000515A5"/>
    <w:rsid w:val="0005172B"/>
    <w:rsid w:val="000524FF"/>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A40"/>
    <w:rsid w:val="00063B7F"/>
    <w:rsid w:val="00065135"/>
    <w:rsid w:val="0006543D"/>
    <w:rsid w:val="00065510"/>
    <w:rsid w:val="00065779"/>
    <w:rsid w:val="00065FC1"/>
    <w:rsid w:val="000660A3"/>
    <w:rsid w:val="000663E3"/>
    <w:rsid w:val="000673F0"/>
    <w:rsid w:val="000676CA"/>
    <w:rsid w:val="00070373"/>
    <w:rsid w:val="000709C0"/>
    <w:rsid w:val="00070BD7"/>
    <w:rsid w:val="000719BA"/>
    <w:rsid w:val="00071AB2"/>
    <w:rsid w:val="00071FED"/>
    <w:rsid w:val="0007341D"/>
    <w:rsid w:val="00073E8F"/>
    <w:rsid w:val="0007503B"/>
    <w:rsid w:val="00075749"/>
    <w:rsid w:val="0007651A"/>
    <w:rsid w:val="000766BB"/>
    <w:rsid w:val="00076B12"/>
    <w:rsid w:val="00076B3A"/>
    <w:rsid w:val="0007745D"/>
    <w:rsid w:val="00080047"/>
    <w:rsid w:val="00080AEB"/>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97BEE"/>
    <w:rsid w:val="00097E1C"/>
    <w:rsid w:val="000A39BB"/>
    <w:rsid w:val="000A43AD"/>
    <w:rsid w:val="000A44C6"/>
    <w:rsid w:val="000A4E80"/>
    <w:rsid w:val="000A504B"/>
    <w:rsid w:val="000A50E2"/>
    <w:rsid w:val="000A599C"/>
    <w:rsid w:val="000A67AE"/>
    <w:rsid w:val="000A7EAD"/>
    <w:rsid w:val="000B0702"/>
    <w:rsid w:val="000B0E86"/>
    <w:rsid w:val="000B1775"/>
    <w:rsid w:val="000B2CAE"/>
    <w:rsid w:val="000B350A"/>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0E"/>
    <w:rsid w:val="000C4E60"/>
    <w:rsid w:val="000C4EE9"/>
    <w:rsid w:val="000D0123"/>
    <w:rsid w:val="000D074E"/>
    <w:rsid w:val="000D1611"/>
    <w:rsid w:val="000D2547"/>
    <w:rsid w:val="000D2D63"/>
    <w:rsid w:val="000D3A9A"/>
    <w:rsid w:val="000D4B00"/>
    <w:rsid w:val="000D565A"/>
    <w:rsid w:val="000D570E"/>
    <w:rsid w:val="000D5916"/>
    <w:rsid w:val="000D5C59"/>
    <w:rsid w:val="000D6DBD"/>
    <w:rsid w:val="000D72E1"/>
    <w:rsid w:val="000D7C1B"/>
    <w:rsid w:val="000E15DD"/>
    <w:rsid w:val="000E25CD"/>
    <w:rsid w:val="000E28A4"/>
    <w:rsid w:val="000E3BF8"/>
    <w:rsid w:val="000E3D8B"/>
    <w:rsid w:val="000E3E42"/>
    <w:rsid w:val="000E48B5"/>
    <w:rsid w:val="000E4BA6"/>
    <w:rsid w:val="000E4F66"/>
    <w:rsid w:val="000E591D"/>
    <w:rsid w:val="000E647E"/>
    <w:rsid w:val="000E64B3"/>
    <w:rsid w:val="000E661E"/>
    <w:rsid w:val="000E675D"/>
    <w:rsid w:val="000E6A48"/>
    <w:rsid w:val="000E7394"/>
    <w:rsid w:val="000E765E"/>
    <w:rsid w:val="000E793E"/>
    <w:rsid w:val="000F12A5"/>
    <w:rsid w:val="000F17C0"/>
    <w:rsid w:val="000F296F"/>
    <w:rsid w:val="000F2A0C"/>
    <w:rsid w:val="000F2C58"/>
    <w:rsid w:val="000F2C86"/>
    <w:rsid w:val="000F37FF"/>
    <w:rsid w:val="000F44B6"/>
    <w:rsid w:val="000F46A6"/>
    <w:rsid w:val="000F5045"/>
    <w:rsid w:val="000F5A7E"/>
    <w:rsid w:val="000F5F48"/>
    <w:rsid w:val="000F5FE0"/>
    <w:rsid w:val="000F689B"/>
    <w:rsid w:val="0010066C"/>
    <w:rsid w:val="0010242A"/>
    <w:rsid w:val="0010259A"/>
    <w:rsid w:val="00102D17"/>
    <w:rsid w:val="00102EEB"/>
    <w:rsid w:val="0010412E"/>
    <w:rsid w:val="0010596B"/>
    <w:rsid w:val="00106B83"/>
    <w:rsid w:val="00106F7A"/>
    <w:rsid w:val="001074D2"/>
    <w:rsid w:val="00107E23"/>
    <w:rsid w:val="00107E3A"/>
    <w:rsid w:val="0011116C"/>
    <w:rsid w:val="0011169F"/>
    <w:rsid w:val="00111B5F"/>
    <w:rsid w:val="00112F93"/>
    <w:rsid w:val="00112FE3"/>
    <w:rsid w:val="0011355B"/>
    <w:rsid w:val="00114084"/>
    <w:rsid w:val="00114D3E"/>
    <w:rsid w:val="00114F4C"/>
    <w:rsid w:val="00115846"/>
    <w:rsid w:val="00115BCD"/>
    <w:rsid w:val="00116DDF"/>
    <w:rsid w:val="0011719A"/>
    <w:rsid w:val="00117CD1"/>
    <w:rsid w:val="00117FB3"/>
    <w:rsid w:val="00120234"/>
    <w:rsid w:val="00122124"/>
    <w:rsid w:val="0012235D"/>
    <w:rsid w:val="00122925"/>
    <w:rsid w:val="00122A03"/>
    <w:rsid w:val="00124EBC"/>
    <w:rsid w:val="001254E7"/>
    <w:rsid w:val="0012556A"/>
    <w:rsid w:val="00125DE7"/>
    <w:rsid w:val="0012682B"/>
    <w:rsid w:val="00126CAB"/>
    <w:rsid w:val="00126CE5"/>
    <w:rsid w:val="00127B23"/>
    <w:rsid w:val="00127C2E"/>
    <w:rsid w:val="00127E44"/>
    <w:rsid w:val="00130286"/>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0C16"/>
    <w:rsid w:val="001511EE"/>
    <w:rsid w:val="001516D9"/>
    <w:rsid w:val="00151CFD"/>
    <w:rsid w:val="00152582"/>
    <w:rsid w:val="001525B3"/>
    <w:rsid w:val="001528AA"/>
    <w:rsid w:val="00153D0C"/>
    <w:rsid w:val="00155A89"/>
    <w:rsid w:val="00155D3B"/>
    <w:rsid w:val="001562A9"/>
    <w:rsid w:val="00157455"/>
    <w:rsid w:val="0015782C"/>
    <w:rsid w:val="00160220"/>
    <w:rsid w:val="001603A1"/>
    <w:rsid w:val="00161DCD"/>
    <w:rsid w:val="001637C0"/>
    <w:rsid w:val="00165D7B"/>
    <w:rsid w:val="00166067"/>
    <w:rsid w:val="0016615C"/>
    <w:rsid w:val="0016667A"/>
    <w:rsid w:val="0016670E"/>
    <w:rsid w:val="001670CF"/>
    <w:rsid w:val="001670D8"/>
    <w:rsid w:val="001701B6"/>
    <w:rsid w:val="0017058B"/>
    <w:rsid w:val="00170EFC"/>
    <w:rsid w:val="00171267"/>
    <w:rsid w:val="00171DEB"/>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0DB"/>
    <w:rsid w:val="001847CB"/>
    <w:rsid w:val="00184907"/>
    <w:rsid w:val="00184C73"/>
    <w:rsid w:val="001855F2"/>
    <w:rsid w:val="001866A4"/>
    <w:rsid w:val="00186B8F"/>
    <w:rsid w:val="0018714B"/>
    <w:rsid w:val="00187185"/>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979D7"/>
    <w:rsid w:val="001A0799"/>
    <w:rsid w:val="001A07C1"/>
    <w:rsid w:val="001A1124"/>
    <w:rsid w:val="001A1C60"/>
    <w:rsid w:val="001A2C72"/>
    <w:rsid w:val="001A2D8C"/>
    <w:rsid w:val="001A3327"/>
    <w:rsid w:val="001A34B6"/>
    <w:rsid w:val="001A34E8"/>
    <w:rsid w:val="001A3F7C"/>
    <w:rsid w:val="001A4096"/>
    <w:rsid w:val="001A426A"/>
    <w:rsid w:val="001A5115"/>
    <w:rsid w:val="001A537D"/>
    <w:rsid w:val="001A5B93"/>
    <w:rsid w:val="001A5D6E"/>
    <w:rsid w:val="001A658C"/>
    <w:rsid w:val="001A6DB7"/>
    <w:rsid w:val="001A734B"/>
    <w:rsid w:val="001A742D"/>
    <w:rsid w:val="001A755F"/>
    <w:rsid w:val="001A7B39"/>
    <w:rsid w:val="001A7D4C"/>
    <w:rsid w:val="001B0402"/>
    <w:rsid w:val="001B08A5"/>
    <w:rsid w:val="001B0F15"/>
    <w:rsid w:val="001B1BBE"/>
    <w:rsid w:val="001B2A78"/>
    <w:rsid w:val="001B321D"/>
    <w:rsid w:val="001B34A2"/>
    <w:rsid w:val="001B39BC"/>
    <w:rsid w:val="001B3EE6"/>
    <w:rsid w:val="001B452A"/>
    <w:rsid w:val="001B5DC9"/>
    <w:rsid w:val="001B6D80"/>
    <w:rsid w:val="001C003C"/>
    <w:rsid w:val="001C0499"/>
    <w:rsid w:val="001C0A31"/>
    <w:rsid w:val="001C0BB4"/>
    <w:rsid w:val="001C0D8B"/>
    <w:rsid w:val="001C24CC"/>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53EF"/>
    <w:rsid w:val="001D6305"/>
    <w:rsid w:val="001D634C"/>
    <w:rsid w:val="001E1407"/>
    <w:rsid w:val="001E2552"/>
    <w:rsid w:val="001E2F21"/>
    <w:rsid w:val="001E34F5"/>
    <w:rsid w:val="001E452C"/>
    <w:rsid w:val="001E5545"/>
    <w:rsid w:val="001E65EA"/>
    <w:rsid w:val="001E6B5C"/>
    <w:rsid w:val="001F0148"/>
    <w:rsid w:val="001F0A3D"/>
    <w:rsid w:val="001F148D"/>
    <w:rsid w:val="001F14C8"/>
    <w:rsid w:val="001F2E7D"/>
    <w:rsid w:val="001F4095"/>
    <w:rsid w:val="001F4A44"/>
    <w:rsid w:val="001F4B9F"/>
    <w:rsid w:val="001F5B7C"/>
    <w:rsid w:val="001F6535"/>
    <w:rsid w:val="001F6B52"/>
    <w:rsid w:val="001F727B"/>
    <w:rsid w:val="00200407"/>
    <w:rsid w:val="00200577"/>
    <w:rsid w:val="00200C63"/>
    <w:rsid w:val="00200DCD"/>
    <w:rsid w:val="00201D08"/>
    <w:rsid w:val="00202F5E"/>
    <w:rsid w:val="00204204"/>
    <w:rsid w:val="002045B0"/>
    <w:rsid w:val="00205EDB"/>
    <w:rsid w:val="002064AC"/>
    <w:rsid w:val="00211997"/>
    <w:rsid w:val="00211998"/>
    <w:rsid w:val="0021204D"/>
    <w:rsid w:val="002131B8"/>
    <w:rsid w:val="00213253"/>
    <w:rsid w:val="00214ECD"/>
    <w:rsid w:val="00214F14"/>
    <w:rsid w:val="00217196"/>
    <w:rsid w:val="002172E6"/>
    <w:rsid w:val="00217B47"/>
    <w:rsid w:val="00220686"/>
    <w:rsid w:val="00221786"/>
    <w:rsid w:val="00221FB6"/>
    <w:rsid w:val="00223334"/>
    <w:rsid w:val="00223576"/>
    <w:rsid w:val="00223A3B"/>
    <w:rsid w:val="002242D9"/>
    <w:rsid w:val="00224636"/>
    <w:rsid w:val="00225223"/>
    <w:rsid w:val="0022655D"/>
    <w:rsid w:val="0022681E"/>
    <w:rsid w:val="00227536"/>
    <w:rsid w:val="00227621"/>
    <w:rsid w:val="002306CE"/>
    <w:rsid w:val="0023285B"/>
    <w:rsid w:val="00232E8D"/>
    <w:rsid w:val="0023355F"/>
    <w:rsid w:val="0023364B"/>
    <w:rsid w:val="00233FB9"/>
    <w:rsid w:val="00235B60"/>
    <w:rsid w:val="002379CD"/>
    <w:rsid w:val="0024040A"/>
    <w:rsid w:val="002412A4"/>
    <w:rsid w:val="00241353"/>
    <w:rsid w:val="00242A03"/>
    <w:rsid w:val="00242B4A"/>
    <w:rsid w:val="00242D32"/>
    <w:rsid w:val="00243558"/>
    <w:rsid w:val="002435B7"/>
    <w:rsid w:val="0024512D"/>
    <w:rsid w:val="002451B7"/>
    <w:rsid w:val="0024527F"/>
    <w:rsid w:val="00245D92"/>
    <w:rsid w:val="00246AB7"/>
    <w:rsid w:val="0024794C"/>
    <w:rsid w:val="00250399"/>
    <w:rsid w:val="002503A1"/>
    <w:rsid w:val="00251660"/>
    <w:rsid w:val="00251D1E"/>
    <w:rsid w:val="00252CEC"/>
    <w:rsid w:val="00253D79"/>
    <w:rsid w:val="00253F65"/>
    <w:rsid w:val="002552B1"/>
    <w:rsid w:val="00255D54"/>
    <w:rsid w:val="002561F5"/>
    <w:rsid w:val="002564ED"/>
    <w:rsid w:val="0025690A"/>
    <w:rsid w:val="00256B0B"/>
    <w:rsid w:val="00256D74"/>
    <w:rsid w:val="002575E8"/>
    <w:rsid w:val="002575F6"/>
    <w:rsid w:val="002601BD"/>
    <w:rsid w:val="00261866"/>
    <w:rsid w:val="00261A3B"/>
    <w:rsid w:val="00264A5E"/>
    <w:rsid w:val="00264B29"/>
    <w:rsid w:val="0026518B"/>
    <w:rsid w:val="0026575E"/>
    <w:rsid w:val="00265855"/>
    <w:rsid w:val="00265E2F"/>
    <w:rsid w:val="00265F04"/>
    <w:rsid w:val="00265F9C"/>
    <w:rsid w:val="002661DB"/>
    <w:rsid w:val="002662C3"/>
    <w:rsid w:val="0026684E"/>
    <w:rsid w:val="00266D20"/>
    <w:rsid w:val="00267180"/>
    <w:rsid w:val="00267A76"/>
    <w:rsid w:val="0027097E"/>
    <w:rsid w:val="00270D0D"/>
    <w:rsid w:val="00271A1F"/>
    <w:rsid w:val="00271BC2"/>
    <w:rsid w:val="00272CA8"/>
    <w:rsid w:val="00274AD7"/>
    <w:rsid w:val="00274ED1"/>
    <w:rsid w:val="00274FE8"/>
    <w:rsid w:val="0027534E"/>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1434"/>
    <w:rsid w:val="0029226D"/>
    <w:rsid w:val="002927FC"/>
    <w:rsid w:val="002927FF"/>
    <w:rsid w:val="00293BE4"/>
    <w:rsid w:val="002942BD"/>
    <w:rsid w:val="002947EC"/>
    <w:rsid w:val="00294D3A"/>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664"/>
    <w:rsid w:val="002B2751"/>
    <w:rsid w:val="002B2D89"/>
    <w:rsid w:val="002B602B"/>
    <w:rsid w:val="002B6329"/>
    <w:rsid w:val="002B636E"/>
    <w:rsid w:val="002B6C54"/>
    <w:rsid w:val="002B7431"/>
    <w:rsid w:val="002B792F"/>
    <w:rsid w:val="002C008A"/>
    <w:rsid w:val="002C13D1"/>
    <w:rsid w:val="002C1EF8"/>
    <w:rsid w:val="002C2B54"/>
    <w:rsid w:val="002C395C"/>
    <w:rsid w:val="002C408D"/>
    <w:rsid w:val="002C4F6A"/>
    <w:rsid w:val="002C50E4"/>
    <w:rsid w:val="002C5BB9"/>
    <w:rsid w:val="002C627D"/>
    <w:rsid w:val="002C6984"/>
    <w:rsid w:val="002C6BE0"/>
    <w:rsid w:val="002C6C14"/>
    <w:rsid w:val="002C79DB"/>
    <w:rsid w:val="002D0734"/>
    <w:rsid w:val="002D10C3"/>
    <w:rsid w:val="002D1BB5"/>
    <w:rsid w:val="002D2141"/>
    <w:rsid w:val="002D25E4"/>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0D8"/>
    <w:rsid w:val="002E5889"/>
    <w:rsid w:val="002E5CF7"/>
    <w:rsid w:val="002E5FB9"/>
    <w:rsid w:val="002E64F9"/>
    <w:rsid w:val="002E650A"/>
    <w:rsid w:val="002E7B11"/>
    <w:rsid w:val="002F10CA"/>
    <w:rsid w:val="002F17AF"/>
    <w:rsid w:val="002F22D4"/>
    <w:rsid w:val="002F241D"/>
    <w:rsid w:val="002F28C0"/>
    <w:rsid w:val="002F39DA"/>
    <w:rsid w:val="002F3F43"/>
    <w:rsid w:val="002F5BC5"/>
    <w:rsid w:val="002F5E58"/>
    <w:rsid w:val="002F661E"/>
    <w:rsid w:val="002F675F"/>
    <w:rsid w:val="002F692D"/>
    <w:rsid w:val="002F6A05"/>
    <w:rsid w:val="002F6EB7"/>
    <w:rsid w:val="002F6FFA"/>
    <w:rsid w:val="002F7C78"/>
    <w:rsid w:val="003000D8"/>
    <w:rsid w:val="00300211"/>
    <w:rsid w:val="00300CCA"/>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58D2"/>
    <w:rsid w:val="00316D64"/>
    <w:rsid w:val="00317492"/>
    <w:rsid w:val="00317626"/>
    <w:rsid w:val="003179B0"/>
    <w:rsid w:val="00317E35"/>
    <w:rsid w:val="003206A5"/>
    <w:rsid w:val="00321348"/>
    <w:rsid w:val="00321472"/>
    <w:rsid w:val="003215C0"/>
    <w:rsid w:val="00321F94"/>
    <w:rsid w:val="003227EE"/>
    <w:rsid w:val="00322B64"/>
    <w:rsid w:val="003231BD"/>
    <w:rsid w:val="00323CB6"/>
    <w:rsid w:val="0032418A"/>
    <w:rsid w:val="00324561"/>
    <w:rsid w:val="00324AC3"/>
    <w:rsid w:val="00324C52"/>
    <w:rsid w:val="00325988"/>
    <w:rsid w:val="00325EB7"/>
    <w:rsid w:val="0032621E"/>
    <w:rsid w:val="00327DA8"/>
    <w:rsid w:val="00331566"/>
    <w:rsid w:val="00333435"/>
    <w:rsid w:val="003356D9"/>
    <w:rsid w:val="003357CD"/>
    <w:rsid w:val="00335DDC"/>
    <w:rsid w:val="003368BC"/>
    <w:rsid w:val="003370F8"/>
    <w:rsid w:val="00340454"/>
    <w:rsid w:val="00340555"/>
    <w:rsid w:val="00340CAC"/>
    <w:rsid w:val="0034106B"/>
    <w:rsid w:val="003413B6"/>
    <w:rsid w:val="003414ED"/>
    <w:rsid w:val="00342262"/>
    <w:rsid w:val="003426C3"/>
    <w:rsid w:val="0034295E"/>
    <w:rsid w:val="00342ACA"/>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CB0"/>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A27"/>
    <w:rsid w:val="00367D3A"/>
    <w:rsid w:val="003702D0"/>
    <w:rsid w:val="0037067C"/>
    <w:rsid w:val="003713E4"/>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5FC5"/>
    <w:rsid w:val="00386330"/>
    <w:rsid w:val="00387D7F"/>
    <w:rsid w:val="00390041"/>
    <w:rsid w:val="0039004E"/>
    <w:rsid w:val="00390912"/>
    <w:rsid w:val="0039188E"/>
    <w:rsid w:val="00391C47"/>
    <w:rsid w:val="003926B0"/>
    <w:rsid w:val="00392B9A"/>
    <w:rsid w:val="00392C14"/>
    <w:rsid w:val="00393B34"/>
    <w:rsid w:val="003946C0"/>
    <w:rsid w:val="00394E8D"/>
    <w:rsid w:val="0039512B"/>
    <w:rsid w:val="00395329"/>
    <w:rsid w:val="00395643"/>
    <w:rsid w:val="00395985"/>
    <w:rsid w:val="00395A54"/>
    <w:rsid w:val="00395AE8"/>
    <w:rsid w:val="003970BB"/>
    <w:rsid w:val="003A01E4"/>
    <w:rsid w:val="003A0AB8"/>
    <w:rsid w:val="003A11C3"/>
    <w:rsid w:val="003A1210"/>
    <w:rsid w:val="003A1906"/>
    <w:rsid w:val="003A1A49"/>
    <w:rsid w:val="003A2384"/>
    <w:rsid w:val="003A2F21"/>
    <w:rsid w:val="003A32BB"/>
    <w:rsid w:val="003A3CED"/>
    <w:rsid w:val="003A405F"/>
    <w:rsid w:val="003A4494"/>
    <w:rsid w:val="003A46E2"/>
    <w:rsid w:val="003A4B2D"/>
    <w:rsid w:val="003A52F3"/>
    <w:rsid w:val="003A54E7"/>
    <w:rsid w:val="003A589A"/>
    <w:rsid w:val="003A58F1"/>
    <w:rsid w:val="003A6ADF"/>
    <w:rsid w:val="003B05C7"/>
    <w:rsid w:val="003B072D"/>
    <w:rsid w:val="003B1D90"/>
    <w:rsid w:val="003B1DD5"/>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2E9B"/>
    <w:rsid w:val="003C301D"/>
    <w:rsid w:val="003C3493"/>
    <w:rsid w:val="003C4900"/>
    <w:rsid w:val="003C5FF0"/>
    <w:rsid w:val="003C6CED"/>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5D9E"/>
    <w:rsid w:val="00406A1D"/>
    <w:rsid w:val="00406EFD"/>
    <w:rsid w:val="00406F2E"/>
    <w:rsid w:val="0040728A"/>
    <w:rsid w:val="0040764F"/>
    <w:rsid w:val="00407A41"/>
    <w:rsid w:val="004106CB"/>
    <w:rsid w:val="00410986"/>
    <w:rsid w:val="0041128E"/>
    <w:rsid w:val="004118E7"/>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43DD"/>
    <w:rsid w:val="00455CBB"/>
    <w:rsid w:val="00456307"/>
    <w:rsid w:val="00456E4F"/>
    <w:rsid w:val="004570BE"/>
    <w:rsid w:val="004574BB"/>
    <w:rsid w:val="004576C7"/>
    <w:rsid w:val="0045778C"/>
    <w:rsid w:val="0045789A"/>
    <w:rsid w:val="00457C13"/>
    <w:rsid w:val="004600B5"/>
    <w:rsid w:val="00460300"/>
    <w:rsid w:val="004606F7"/>
    <w:rsid w:val="00461039"/>
    <w:rsid w:val="00461D0E"/>
    <w:rsid w:val="00462650"/>
    <w:rsid w:val="00462724"/>
    <w:rsid w:val="00462BB1"/>
    <w:rsid w:val="0046397E"/>
    <w:rsid w:val="00464D40"/>
    <w:rsid w:val="004656FD"/>
    <w:rsid w:val="00465E0F"/>
    <w:rsid w:val="00466C2D"/>
    <w:rsid w:val="00471B04"/>
    <w:rsid w:val="00471F3E"/>
    <w:rsid w:val="00472583"/>
    <w:rsid w:val="00473229"/>
    <w:rsid w:val="0047479E"/>
    <w:rsid w:val="00474A9D"/>
    <w:rsid w:val="00474C90"/>
    <w:rsid w:val="00475874"/>
    <w:rsid w:val="004766A0"/>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5D0C"/>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1971"/>
    <w:rsid w:val="004A3D76"/>
    <w:rsid w:val="004A4003"/>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84"/>
    <w:rsid w:val="004C31CB"/>
    <w:rsid w:val="004C4B26"/>
    <w:rsid w:val="004C540C"/>
    <w:rsid w:val="004C5CB0"/>
    <w:rsid w:val="004C7044"/>
    <w:rsid w:val="004C75E1"/>
    <w:rsid w:val="004C7876"/>
    <w:rsid w:val="004D03F0"/>
    <w:rsid w:val="004D0D27"/>
    <w:rsid w:val="004D122C"/>
    <w:rsid w:val="004D12C2"/>
    <w:rsid w:val="004D192D"/>
    <w:rsid w:val="004D2A0B"/>
    <w:rsid w:val="004D3241"/>
    <w:rsid w:val="004D3585"/>
    <w:rsid w:val="004D4279"/>
    <w:rsid w:val="004D4F80"/>
    <w:rsid w:val="004D5514"/>
    <w:rsid w:val="004D56E8"/>
    <w:rsid w:val="004D573E"/>
    <w:rsid w:val="004D5A68"/>
    <w:rsid w:val="004D5B74"/>
    <w:rsid w:val="004D6388"/>
    <w:rsid w:val="004D6DD9"/>
    <w:rsid w:val="004D7C8F"/>
    <w:rsid w:val="004E055C"/>
    <w:rsid w:val="004E087F"/>
    <w:rsid w:val="004E1C9C"/>
    <w:rsid w:val="004E2DB8"/>
    <w:rsid w:val="004E3C8E"/>
    <w:rsid w:val="004E46E4"/>
    <w:rsid w:val="004E47AA"/>
    <w:rsid w:val="004E4A85"/>
    <w:rsid w:val="004E54C4"/>
    <w:rsid w:val="004E5F7A"/>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5F06"/>
    <w:rsid w:val="0053673F"/>
    <w:rsid w:val="00536BC4"/>
    <w:rsid w:val="00537CED"/>
    <w:rsid w:val="0054019D"/>
    <w:rsid w:val="00541375"/>
    <w:rsid w:val="005416D5"/>
    <w:rsid w:val="005421D5"/>
    <w:rsid w:val="00542B72"/>
    <w:rsid w:val="00542E66"/>
    <w:rsid w:val="00543462"/>
    <w:rsid w:val="005447A0"/>
    <w:rsid w:val="00544D55"/>
    <w:rsid w:val="00545E3F"/>
    <w:rsid w:val="005470A5"/>
    <w:rsid w:val="005478CA"/>
    <w:rsid w:val="005501EF"/>
    <w:rsid w:val="00550964"/>
    <w:rsid w:val="00551CE6"/>
    <w:rsid w:val="00551E7F"/>
    <w:rsid w:val="00552F4E"/>
    <w:rsid w:val="00553372"/>
    <w:rsid w:val="005536FF"/>
    <w:rsid w:val="0055443C"/>
    <w:rsid w:val="00554449"/>
    <w:rsid w:val="00554491"/>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77C34"/>
    <w:rsid w:val="00580343"/>
    <w:rsid w:val="00580969"/>
    <w:rsid w:val="00583042"/>
    <w:rsid w:val="00583135"/>
    <w:rsid w:val="005833DC"/>
    <w:rsid w:val="005842C3"/>
    <w:rsid w:val="00584364"/>
    <w:rsid w:val="005845AA"/>
    <w:rsid w:val="005867F4"/>
    <w:rsid w:val="005910FC"/>
    <w:rsid w:val="005928A6"/>
    <w:rsid w:val="00592F8C"/>
    <w:rsid w:val="00594AD1"/>
    <w:rsid w:val="00595865"/>
    <w:rsid w:val="005959BC"/>
    <w:rsid w:val="00595B80"/>
    <w:rsid w:val="00595C7E"/>
    <w:rsid w:val="00595DBF"/>
    <w:rsid w:val="005964CB"/>
    <w:rsid w:val="005967A3"/>
    <w:rsid w:val="005974F2"/>
    <w:rsid w:val="005A06AC"/>
    <w:rsid w:val="005A0739"/>
    <w:rsid w:val="005A0784"/>
    <w:rsid w:val="005A0C03"/>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3DED"/>
    <w:rsid w:val="005B4861"/>
    <w:rsid w:val="005B534D"/>
    <w:rsid w:val="005B5532"/>
    <w:rsid w:val="005B5B3D"/>
    <w:rsid w:val="005B778E"/>
    <w:rsid w:val="005B7AD9"/>
    <w:rsid w:val="005C09F6"/>
    <w:rsid w:val="005C10FE"/>
    <w:rsid w:val="005C19FB"/>
    <w:rsid w:val="005C2791"/>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9D7"/>
    <w:rsid w:val="005D4F70"/>
    <w:rsid w:val="005D52E4"/>
    <w:rsid w:val="005D630B"/>
    <w:rsid w:val="005D7039"/>
    <w:rsid w:val="005D7575"/>
    <w:rsid w:val="005D791C"/>
    <w:rsid w:val="005E0413"/>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9F1"/>
    <w:rsid w:val="005F4A0B"/>
    <w:rsid w:val="005F5B5E"/>
    <w:rsid w:val="005F685A"/>
    <w:rsid w:val="005F6ED0"/>
    <w:rsid w:val="005F72A0"/>
    <w:rsid w:val="00600958"/>
    <w:rsid w:val="00600EDB"/>
    <w:rsid w:val="0060105F"/>
    <w:rsid w:val="006012D2"/>
    <w:rsid w:val="00602BE5"/>
    <w:rsid w:val="00602E06"/>
    <w:rsid w:val="006055C6"/>
    <w:rsid w:val="00605A84"/>
    <w:rsid w:val="00605FD6"/>
    <w:rsid w:val="00606493"/>
    <w:rsid w:val="006071AF"/>
    <w:rsid w:val="006072EA"/>
    <w:rsid w:val="00607BCA"/>
    <w:rsid w:val="00610043"/>
    <w:rsid w:val="0061016B"/>
    <w:rsid w:val="006109B6"/>
    <w:rsid w:val="00610A1D"/>
    <w:rsid w:val="00612015"/>
    <w:rsid w:val="006125E1"/>
    <w:rsid w:val="0061326F"/>
    <w:rsid w:val="00613510"/>
    <w:rsid w:val="00613BC4"/>
    <w:rsid w:val="00613BEE"/>
    <w:rsid w:val="00613FD1"/>
    <w:rsid w:val="006145B2"/>
    <w:rsid w:val="0061556F"/>
    <w:rsid w:val="00615952"/>
    <w:rsid w:val="0061596F"/>
    <w:rsid w:val="00615BA2"/>
    <w:rsid w:val="00615DE4"/>
    <w:rsid w:val="00615E17"/>
    <w:rsid w:val="006172F0"/>
    <w:rsid w:val="00617C7E"/>
    <w:rsid w:val="006203A7"/>
    <w:rsid w:val="006205AB"/>
    <w:rsid w:val="00620656"/>
    <w:rsid w:val="00621E02"/>
    <w:rsid w:val="006224B5"/>
    <w:rsid w:val="00622631"/>
    <w:rsid w:val="00622BC3"/>
    <w:rsid w:val="006231D9"/>
    <w:rsid w:val="0062363A"/>
    <w:rsid w:val="00623C0D"/>
    <w:rsid w:val="006256B9"/>
    <w:rsid w:val="006256D7"/>
    <w:rsid w:val="006266A3"/>
    <w:rsid w:val="006300F3"/>
    <w:rsid w:val="00631072"/>
    <w:rsid w:val="006314F2"/>
    <w:rsid w:val="0063169D"/>
    <w:rsid w:val="00631E2E"/>
    <w:rsid w:val="006321A7"/>
    <w:rsid w:val="00632408"/>
    <w:rsid w:val="00632446"/>
    <w:rsid w:val="006334D0"/>
    <w:rsid w:val="00633C9F"/>
    <w:rsid w:val="00634600"/>
    <w:rsid w:val="00636A5E"/>
    <w:rsid w:val="00637185"/>
    <w:rsid w:val="00637443"/>
    <w:rsid w:val="006374ED"/>
    <w:rsid w:val="006400EB"/>
    <w:rsid w:val="006403F5"/>
    <w:rsid w:val="0064066D"/>
    <w:rsid w:val="00640E7B"/>
    <w:rsid w:val="006423BF"/>
    <w:rsid w:val="0064245A"/>
    <w:rsid w:val="00643061"/>
    <w:rsid w:val="00643DB5"/>
    <w:rsid w:val="0064456E"/>
    <w:rsid w:val="00644BF9"/>
    <w:rsid w:val="00645F56"/>
    <w:rsid w:val="0064600E"/>
    <w:rsid w:val="0064642C"/>
    <w:rsid w:val="00646637"/>
    <w:rsid w:val="00647202"/>
    <w:rsid w:val="006479DD"/>
    <w:rsid w:val="00647D71"/>
    <w:rsid w:val="0065025E"/>
    <w:rsid w:val="0065049F"/>
    <w:rsid w:val="006509A9"/>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980"/>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03F"/>
    <w:rsid w:val="0068036A"/>
    <w:rsid w:val="00682B4F"/>
    <w:rsid w:val="00684058"/>
    <w:rsid w:val="0068481A"/>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1901"/>
    <w:rsid w:val="006921C9"/>
    <w:rsid w:val="006924C3"/>
    <w:rsid w:val="0069255F"/>
    <w:rsid w:val="006925EA"/>
    <w:rsid w:val="00692AFA"/>
    <w:rsid w:val="00692BF2"/>
    <w:rsid w:val="00692DAC"/>
    <w:rsid w:val="00695780"/>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08F"/>
    <w:rsid w:val="006C1851"/>
    <w:rsid w:val="006C3F8B"/>
    <w:rsid w:val="006C563E"/>
    <w:rsid w:val="006C5935"/>
    <w:rsid w:val="006C5B8E"/>
    <w:rsid w:val="006C7C9A"/>
    <w:rsid w:val="006C7E4F"/>
    <w:rsid w:val="006D15C9"/>
    <w:rsid w:val="006D166B"/>
    <w:rsid w:val="006D2093"/>
    <w:rsid w:val="006D297F"/>
    <w:rsid w:val="006D2D91"/>
    <w:rsid w:val="006D304C"/>
    <w:rsid w:val="006D35B6"/>
    <w:rsid w:val="006D361A"/>
    <w:rsid w:val="006D361F"/>
    <w:rsid w:val="006D38A4"/>
    <w:rsid w:val="006D3C4D"/>
    <w:rsid w:val="006D4441"/>
    <w:rsid w:val="006D4B6B"/>
    <w:rsid w:val="006D533F"/>
    <w:rsid w:val="006D549C"/>
    <w:rsid w:val="006D55F7"/>
    <w:rsid w:val="006D5E3D"/>
    <w:rsid w:val="006D5EBC"/>
    <w:rsid w:val="006D68FB"/>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3B0"/>
    <w:rsid w:val="006F1B4D"/>
    <w:rsid w:val="006F3511"/>
    <w:rsid w:val="006F35B4"/>
    <w:rsid w:val="006F3E35"/>
    <w:rsid w:val="006F504D"/>
    <w:rsid w:val="006F5BFF"/>
    <w:rsid w:val="006F5DE7"/>
    <w:rsid w:val="006F6125"/>
    <w:rsid w:val="006F64DD"/>
    <w:rsid w:val="006F73F5"/>
    <w:rsid w:val="00700472"/>
    <w:rsid w:val="007004E9"/>
    <w:rsid w:val="007010BF"/>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0862"/>
    <w:rsid w:val="00710DAE"/>
    <w:rsid w:val="007128DC"/>
    <w:rsid w:val="0071454C"/>
    <w:rsid w:val="00714A17"/>
    <w:rsid w:val="00715031"/>
    <w:rsid w:val="00715539"/>
    <w:rsid w:val="00716F0E"/>
    <w:rsid w:val="007171AB"/>
    <w:rsid w:val="00717A52"/>
    <w:rsid w:val="00720685"/>
    <w:rsid w:val="0072094D"/>
    <w:rsid w:val="00720AA4"/>
    <w:rsid w:val="007214C1"/>
    <w:rsid w:val="0072190E"/>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159"/>
    <w:rsid w:val="00742334"/>
    <w:rsid w:val="00742A7E"/>
    <w:rsid w:val="007434AA"/>
    <w:rsid w:val="007439F0"/>
    <w:rsid w:val="007447A6"/>
    <w:rsid w:val="00746763"/>
    <w:rsid w:val="00746B5C"/>
    <w:rsid w:val="00747809"/>
    <w:rsid w:val="00750016"/>
    <w:rsid w:val="00751235"/>
    <w:rsid w:val="00751957"/>
    <w:rsid w:val="007525B2"/>
    <w:rsid w:val="007532B7"/>
    <w:rsid w:val="00753EE6"/>
    <w:rsid w:val="00753F4F"/>
    <w:rsid w:val="00754538"/>
    <w:rsid w:val="007556BE"/>
    <w:rsid w:val="00756F9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0A1"/>
    <w:rsid w:val="00764FFE"/>
    <w:rsid w:val="00765C20"/>
    <w:rsid w:val="00766084"/>
    <w:rsid w:val="007678FF"/>
    <w:rsid w:val="007704A9"/>
    <w:rsid w:val="00770667"/>
    <w:rsid w:val="00770694"/>
    <w:rsid w:val="00770B08"/>
    <w:rsid w:val="007710C2"/>
    <w:rsid w:val="00772E17"/>
    <w:rsid w:val="00773352"/>
    <w:rsid w:val="00773518"/>
    <w:rsid w:val="00773654"/>
    <w:rsid w:val="00773CC6"/>
    <w:rsid w:val="00773E08"/>
    <w:rsid w:val="00774307"/>
    <w:rsid w:val="007743E0"/>
    <w:rsid w:val="00774602"/>
    <w:rsid w:val="007750ED"/>
    <w:rsid w:val="00775122"/>
    <w:rsid w:val="007767BC"/>
    <w:rsid w:val="00776ECA"/>
    <w:rsid w:val="00777E67"/>
    <w:rsid w:val="00780926"/>
    <w:rsid w:val="00780AAF"/>
    <w:rsid w:val="00780B97"/>
    <w:rsid w:val="00780C3B"/>
    <w:rsid w:val="00780DCE"/>
    <w:rsid w:val="0078125E"/>
    <w:rsid w:val="00781B19"/>
    <w:rsid w:val="00782538"/>
    <w:rsid w:val="00782C77"/>
    <w:rsid w:val="00782CE1"/>
    <w:rsid w:val="00782DF0"/>
    <w:rsid w:val="00783352"/>
    <w:rsid w:val="00783B26"/>
    <w:rsid w:val="007846D9"/>
    <w:rsid w:val="00784885"/>
    <w:rsid w:val="0078566D"/>
    <w:rsid w:val="00785FAB"/>
    <w:rsid w:val="00785FE7"/>
    <w:rsid w:val="00786F50"/>
    <w:rsid w:val="00787865"/>
    <w:rsid w:val="00787C74"/>
    <w:rsid w:val="007904DF"/>
    <w:rsid w:val="0079051A"/>
    <w:rsid w:val="007906D0"/>
    <w:rsid w:val="00790A3E"/>
    <w:rsid w:val="0079122D"/>
    <w:rsid w:val="00791BFA"/>
    <w:rsid w:val="00793B8A"/>
    <w:rsid w:val="00794F8E"/>
    <w:rsid w:val="00795416"/>
    <w:rsid w:val="00795D24"/>
    <w:rsid w:val="00797841"/>
    <w:rsid w:val="007A09D0"/>
    <w:rsid w:val="007A0F38"/>
    <w:rsid w:val="007A1F31"/>
    <w:rsid w:val="007A2A25"/>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17F"/>
    <w:rsid w:val="007C2232"/>
    <w:rsid w:val="007C32D6"/>
    <w:rsid w:val="007C39C6"/>
    <w:rsid w:val="007C3F60"/>
    <w:rsid w:val="007C40BA"/>
    <w:rsid w:val="007C42FE"/>
    <w:rsid w:val="007C4971"/>
    <w:rsid w:val="007C4AD8"/>
    <w:rsid w:val="007C4FC4"/>
    <w:rsid w:val="007C6DE4"/>
    <w:rsid w:val="007D05D6"/>
    <w:rsid w:val="007D1B1E"/>
    <w:rsid w:val="007D201B"/>
    <w:rsid w:val="007D233B"/>
    <w:rsid w:val="007D2403"/>
    <w:rsid w:val="007D259F"/>
    <w:rsid w:val="007D2616"/>
    <w:rsid w:val="007D298A"/>
    <w:rsid w:val="007D32E1"/>
    <w:rsid w:val="007D333A"/>
    <w:rsid w:val="007D3E1A"/>
    <w:rsid w:val="007D446B"/>
    <w:rsid w:val="007D4D42"/>
    <w:rsid w:val="007D54F2"/>
    <w:rsid w:val="007D5FD9"/>
    <w:rsid w:val="007D7852"/>
    <w:rsid w:val="007D7D8A"/>
    <w:rsid w:val="007E1486"/>
    <w:rsid w:val="007E2197"/>
    <w:rsid w:val="007E3047"/>
    <w:rsid w:val="007E3242"/>
    <w:rsid w:val="007E3CD4"/>
    <w:rsid w:val="007E4572"/>
    <w:rsid w:val="007E5271"/>
    <w:rsid w:val="007E593C"/>
    <w:rsid w:val="007E5C01"/>
    <w:rsid w:val="007E6FD1"/>
    <w:rsid w:val="007E7272"/>
    <w:rsid w:val="007F1250"/>
    <w:rsid w:val="007F1FCB"/>
    <w:rsid w:val="007F29FA"/>
    <w:rsid w:val="007F3154"/>
    <w:rsid w:val="007F35D1"/>
    <w:rsid w:val="007F3D57"/>
    <w:rsid w:val="007F3FD4"/>
    <w:rsid w:val="007F4283"/>
    <w:rsid w:val="007F465B"/>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17E40"/>
    <w:rsid w:val="00821766"/>
    <w:rsid w:val="0082197E"/>
    <w:rsid w:val="008221E6"/>
    <w:rsid w:val="008223DD"/>
    <w:rsid w:val="00823A1C"/>
    <w:rsid w:val="00823A47"/>
    <w:rsid w:val="0082411B"/>
    <w:rsid w:val="0082429B"/>
    <w:rsid w:val="00824315"/>
    <w:rsid w:val="0082491B"/>
    <w:rsid w:val="008258A0"/>
    <w:rsid w:val="008269BF"/>
    <w:rsid w:val="00827A84"/>
    <w:rsid w:val="00830038"/>
    <w:rsid w:val="00830338"/>
    <w:rsid w:val="00830BCE"/>
    <w:rsid w:val="00831558"/>
    <w:rsid w:val="0083205E"/>
    <w:rsid w:val="00832254"/>
    <w:rsid w:val="00832937"/>
    <w:rsid w:val="00832CC1"/>
    <w:rsid w:val="00832EF9"/>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551"/>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6CB3"/>
    <w:rsid w:val="008575A5"/>
    <w:rsid w:val="00857EAA"/>
    <w:rsid w:val="008608AA"/>
    <w:rsid w:val="00861647"/>
    <w:rsid w:val="008620A1"/>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1A02"/>
    <w:rsid w:val="0087304F"/>
    <w:rsid w:val="008731D6"/>
    <w:rsid w:val="00873B4F"/>
    <w:rsid w:val="00873D7D"/>
    <w:rsid w:val="00873E3C"/>
    <w:rsid w:val="00873E46"/>
    <w:rsid w:val="0087407E"/>
    <w:rsid w:val="00875AFF"/>
    <w:rsid w:val="008778CF"/>
    <w:rsid w:val="00877D84"/>
    <w:rsid w:val="008801D8"/>
    <w:rsid w:val="00880EB7"/>
    <w:rsid w:val="00881A43"/>
    <w:rsid w:val="00881AD9"/>
    <w:rsid w:val="00882AFD"/>
    <w:rsid w:val="00882F84"/>
    <w:rsid w:val="008831BE"/>
    <w:rsid w:val="00883ACA"/>
    <w:rsid w:val="00883E2E"/>
    <w:rsid w:val="008859A8"/>
    <w:rsid w:val="00886212"/>
    <w:rsid w:val="008866A1"/>
    <w:rsid w:val="00887F56"/>
    <w:rsid w:val="00890D7E"/>
    <w:rsid w:val="00891E52"/>
    <w:rsid w:val="00892527"/>
    <w:rsid w:val="00892A3E"/>
    <w:rsid w:val="00892CC6"/>
    <w:rsid w:val="008935F4"/>
    <w:rsid w:val="00893AE9"/>
    <w:rsid w:val="00894985"/>
    <w:rsid w:val="00895297"/>
    <w:rsid w:val="008956D1"/>
    <w:rsid w:val="008959CD"/>
    <w:rsid w:val="00895F62"/>
    <w:rsid w:val="00896589"/>
    <w:rsid w:val="008966FB"/>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1197"/>
    <w:rsid w:val="008B226E"/>
    <w:rsid w:val="008B2E47"/>
    <w:rsid w:val="008B3276"/>
    <w:rsid w:val="008B3AC8"/>
    <w:rsid w:val="008B3E3E"/>
    <w:rsid w:val="008B453E"/>
    <w:rsid w:val="008B4C2D"/>
    <w:rsid w:val="008B5307"/>
    <w:rsid w:val="008B57D7"/>
    <w:rsid w:val="008B5B72"/>
    <w:rsid w:val="008B7289"/>
    <w:rsid w:val="008B7D7B"/>
    <w:rsid w:val="008B7DEC"/>
    <w:rsid w:val="008C002F"/>
    <w:rsid w:val="008C2141"/>
    <w:rsid w:val="008C2522"/>
    <w:rsid w:val="008C3294"/>
    <w:rsid w:val="008C3395"/>
    <w:rsid w:val="008C3C17"/>
    <w:rsid w:val="008C3C3E"/>
    <w:rsid w:val="008C3E4E"/>
    <w:rsid w:val="008C4948"/>
    <w:rsid w:val="008C521C"/>
    <w:rsid w:val="008C5637"/>
    <w:rsid w:val="008C5E3A"/>
    <w:rsid w:val="008C5F5D"/>
    <w:rsid w:val="008C6957"/>
    <w:rsid w:val="008C69B2"/>
    <w:rsid w:val="008C6C5B"/>
    <w:rsid w:val="008D0136"/>
    <w:rsid w:val="008D0DBE"/>
    <w:rsid w:val="008D1158"/>
    <w:rsid w:val="008D4A77"/>
    <w:rsid w:val="008D600A"/>
    <w:rsid w:val="008D6CC5"/>
    <w:rsid w:val="008E01BF"/>
    <w:rsid w:val="008E03FF"/>
    <w:rsid w:val="008E162D"/>
    <w:rsid w:val="008E18F2"/>
    <w:rsid w:val="008E2637"/>
    <w:rsid w:val="008E38E8"/>
    <w:rsid w:val="008E3C4C"/>
    <w:rsid w:val="008E3EA2"/>
    <w:rsid w:val="008E4A0C"/>
    <w:rsid w:val="008E4B4E"/>
    <w:rsid w:val="008E4B73"/>
    <w:rsid w:val="008E6316"/>
    <w:rsid w:val="008E678E"/>
    <w:rsid w:val="008E76F4"/>
    <w:rsid w:val="008F0987"/>
    <w:rsid w:val="008F0E58"/>
    <w:rsid w:val="008F142C"/>
    <w:rsid w:val="008F1A97"/>
    <w:rsid w:val="008F3970"/>
    <w:rsid w:val="008F3E34"/>
    <w:rsid w:val="008F409E"/>
    <w:rsid w:val="008F49E9"/>
    <w:rsid w:val="008F4DD4"/>
    <w:rsid w:val="008F51CF"/>
    <w:rsid w:val="008F57E8"/>
    <w:rsid w:val="008F6CA4"/>
    <w:rsid w:val="008F7531"/>
    <w:rsid w:val="008F7749"/>
    <w:rsid w:val="00900423"/>
    <w:rsid w:val="0090088C"/>
    <w:rsid w:val="00900EC1"/>
    <w:rsid w:val="009016B9"/>
    <w:rsid w:val="00901828"/>
    <w:rsid w:val="00901963"/>
    <w:rsid w:val="00901FC6"/>
    <w:rsid w:val="00902D22"/>
    <w:rsid w:val="00902F22"/>
    <w:rsid w:val="00903054"/>
    <w:rsid w:val="0090367F"/>
    <w:rsid w:val="00905142"/>
    <w:rsid w:val="00905593"/>
    <w:rsid w:val="00905695"/>
    <w:rsid w:val="00905F80"/>
    <w:rsid w:val="00906C51"/>
    <w:rsid w:val="00906F9D"/>
    <w:rsid w:val="00910736"/>
    <w:rsid w:val="009109F2"/>
    <w:rsid w:val="00910CCB"/>
    <w:rsid w:val="00910DFC"/>
    <w:rsid w:val="0091151C"/>
    <w:rsid w:val="00911959"/>
    <w:rsid w:val="0091224E"/>
    <w:rsid w:val="009127B8"/>
    <w:rsid w:val="00912C45"/>
    <w:rsid w:val="009135D8"/>
    <w:rsid w:val="0091379E"/>
    <w:rsid w:val="00913EF8"/>
    <w:rsid w:val="00914269"/>
    <w:rsid w:val="00915509"/>
    <w:rsid w:val="00915C82"/>
    <w:rsid w:val="0091729B"/>
    <w:rsid w:val="009178E6"/>
    <w:rsid w:val="00917BD2"/>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1CC0"/>
    <w:rsid w:val="00933A2D"/>
    <w:rsid w:val="00934CD2"/>
    <w:rsid w:val="009351BF"/>
    <w:rsid w:val="00935FF7"/>
    <w:rsid w:val="0093684F"/>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57899"/>
    <w:rsid w:val="00960165"/>
    <w:rsid w:val="00960748"/>
    <w:rsid w:val="00961249"/>
    <w:rsid w:val="0096201C"/>
    <w:rsid w:val="0096263A"/>
    <w:rsid w:val="00962A1E"/>
    <w:rsid w:val="00962AAA"/>
    <w:rsid w:val="009636D9"/>
    <w:rsid w:val="00963E71"/>
    <w:rsid w:val="00963F9D"/>
    <w:rsid w:val="0096402C"/>
    <w:rsid w:val="009644FB"/>
    <w:rsid w:val="009653C7"/>
    <w:rsid w:val="00965DF9"/>
    <w:rsid w:val="00967BD6"/>
    <w:rsid w:val="00970FE5"/>
    <w:rsid w:val="00971126"/>
    <w:rsid w:val="009719C5"/>
    <w:rsid w:val="00971DF9"/>
    <w:rsid w:val="009721E5"/>
    <w:rsid w:val="00972648"/>
    <w:rsid w:val="009729AE"/>
    <w:rsid w:val="00976478"/>
    <w:rsid w:val="00976AB3"/>
    <w:rsid w:val="00976D51"/>
    <w:rsid w:val="0097738F"/>
    <w:rsid w:val="00977B15"/>
    <w:rsid w:val="00980E5D"/>
    <w:rsid w:val="009819ED"/>
    <w:rsid w:val="00982E57"/>
    <w:rsid w:val="00983673"/>
    <w:rsid w:val="0098378B"/>
    <w:rsid w:val="00983B95"/>
    <w:rsid w:val="00983FFD"/>
    <w:rsid w:val="00984019"/>
    <w:rsid w:val="009847F5"/>
    <w:rsid w:val="00984AB3"/>
    <w:rsid w:val="009855C7"/>
    <w:rsid w:val="00986EA9"/>
    <w:rsid w:val="00987B0A"/>
    <w:rsid w:val="00990017"/>
    <w:rsid w:val="0099136B"/>
    <w:rsid w:val="00991B2F"/>
    <w:rsid w:val="00991C18"/>
    <w:rsid w:val="00991D08"/>
    <w:rsid w:val="00992638"/>
    <w:rsid w:val="00993880"/>
    <w:rsid w:val="00994513"/>
    <w:rsid w:val="0099476B"/>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C47"/>
    <w:rsid w:val="009A5D6A"/>
    <w:rsid w:val="009A6744"/>
    <w:rsid w:val="009A6DFB"/>
    <w:rsid w:val="009B11A4"/>
    <w:rsid w:val="009B11DD"/>
    <w:rsid w:val="009B1325"/>
    <w:rsid w:val="009B13F0"/>
    <w:rsid w:val="009B21C5"/>
    <w:rsid w:val="009B223C"/>
    <w:rsid w:val="009B2FBB"/>
    <w:rsid w:val="009B416F"/>
    <w:rsid w:val="009B428A"/>
    <w:rsid w:val="009B4B8D"/>
    <w:rsid w:val="009B4FD9"/>
    <w:rsid w:val="009B583E"/>
    <w:rsid w:val="009B6294"/>
    <w:rsid w:val="009B6389"/>
    <w:rsid w:val="009B6680"/>
    <w:rsid w:val="009B69A3"/>
    <w:rsid w:val="009B6B21"/>
    <w:rsid w:val="009C1662"/>
    <w:rsid w:val="009C1A36"/>
    <w:rsid w:val="009C1DA2"/>
    <w:rsid w:val="009C2942"/>
    <w:rsid w:val="009C3147"/>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2584"/>
    <w:rsid w:val="009D3010"/>
    <w:rsid w:val="009D3410"/>
    <w:rsid w:val="009D55A1"/>
    <w:rsid w:val="009D6084"/>
    <w:rsid w:val="009D6191"/>
    <w:rsid w:val="009D6362"/>
    <w:rsid w:val="009D6FA6"/>
    <w:rsid w:val="009E07C8"/>
    <w:rsid w:val="009E1273"/>
    <w:rsid w:val="009E2755"/>
    <w:rsid w:val="009E3041"/>
    <w:rsid w:val="009E3312"/>
    <w:rsid w:val="009E3875"/>
    <w:rsid w:val="009E392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297E"/>
    <w:rsid w:val="009F36DA"/>
    <w:rsid w:val="009F4F30"/>
    <w:rsid w:val="009F62D5"/>
    <w:rsid w:val="009F7E5A"/>
    <w:rsid w:val="00A00778"/>
    <w:rsid w:val="00A008F4"/>
    <w:rsid w:val="00A00A08"/>
    <w:rsid w:val="00A00CA6"/>
    <w:rsid w:val="00A01506"/>
    <w:rsid w:val="00A0239D"/>
    <w:rsid w:val="00A026A6"/>
    <w:rsid w:val="00A02D3B"/>
    <w:rsid w:val="00A02EF7"/>
    <w:rsid w:val="00A03A61"/>
    <w:rsid w:val="00A03D58"/>
    <w:rsid w:val="00A04611"/>
    <w:rsid w:val="00A0644C"/>
    <w:rsid w:val="00A066E2"/>
    <w:rsid w:val="00A0671F"/>
    <w:rsid w:val="00A075C7"/>
    <w:rsid w:val="00A10139"/>
    <w:rsid w:val="00A103FE"/>
    <w:rsid w:val="00A10746"/>
    <w:rsid w:val="00A10BD3"/>
    <w:rsid w:val="00A10C8E"/>
    <w:rsid w:val="00A10CA6"/>
    <w:rsid w:val="00A110E6"/>
    <w:rsid w:val="00A11208"/>
    <w:rsid w:val="00A120A3"/>
    <w:rsid w:val="00A12125"/>
    <w:rsid w:val="00A125E6"/>
    <w:rsid w:val="00A13040"/>
    <w:rsid w:val="00A1304E"/>
    <w:rsid w:val="00A13203"/>
    <w:rsid w:val="00A1422F"/>
    <w:rsid w:val="00A15109"/>
    <w:rsid w:val="00A154BA"/>
    <w:rsid w:val="00A15771"/>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6C7"/>
    <w:rsid w:val="00A30AD3"/>
    <w:rsid w:val="00A31004"/>
    <w:rsid w:val="00A3166E"/>
    <w:rsid w:val="00A31E96"/>
    <w:rsid w:val="00A32262"/>
    <w:rsid w:val="00A323CD"/>
    <w:rsid w:val="00A3251D"/>
    <w:rsid w:val="00A325FC"/>
    <w:rsid w:val="00A32626"/>
    <w:rsid w:val="00A3379F"/>
    <w:rsid w:val="00A34F81"/>
    <w:rsid w:val="00A35113"/>
    <w:rsid w:val="00A35C97"/>
    <w:rsid w:val="00A371F6"/>
    <w:rsid w:val="00A37555"/>
    <w:rsid w:val="00A37785"/>
    <w:rsid w:val="00A40016"/>
    <w:rsid w:val="00A4045A"/>
    <w:rsid w:val="00A413D2"/>
    <w:rsid w:val="00A4140C"/>
    <w:rsid w:val="00A41D60"/>
    <w:rsid w:val="00A41E55"/>
    <w:rsid w:val="00A4220E"/>
    <w:rsid w:val="00A432A1"/>
    <w:rsid w:val="00A435C6"/>
    <w:rsid w:val="00A4360B"/>
    <w:rsid w:val="00A4363B"/>
    <w:rsid w:val="00A43A21"/>
    <w:rsid w:val="00A43BF9"/>
    <w:rsid w:val="00A443E7"/>
    <w:rsid w:val="00A464EB"/>
    <w:rsid w:val="00A464FB"/>
    <w:rsid w:val="00A47584"/>
    <w:rsid w:val="00A47B23"/>
    <w:rsid w:val="00A503BA"/>
    <w:rsid w:val="00A505F5"/>
    <w:rsid w:val="00A5073F"/>
    <w:rsid w:val="00A507E1"/>
    <w:rsid w:val="00A50A8A"/>
    <w:rsid w:val="00A51AC5"/>
    <w:rsid w:val="00A52440"/>
    <w:rsid w:val="00A52536"/>
    <w:rsid w:val="00A527DB"/>
    <w:rsid w:val="00A536B2"/>
    <w:rsid w:val="00A53D05"/>
    <w:rsid w:val="00A54A6A"/>
    <w:rsid w:val="00A55744"/>
    <w:rsid w:val="00A5586D"/>
    <w:rsid w:val="00A55A0C"/>
    <w:rsid w:val="00A5626E"/>
    <w:rsid w:val="00A56292"/>
    <w:rsid w:val="00A569AA"/>
    <w:rsid w:val="00A56A38"/>
    <w:rsid w:val="00A56AA9"/>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03B"/>
    <w:rsid w:val="00A764D9"/>
    <w:rsid w:val="00A76ACA"/>
    <w:rsid w:val="00A77EBF"/>
    <w:rsid w:val="00A803BD"/>
    <w:rsid w:val="00A80A0A"/>
    <w:rsid w:val="00A80A1F"/>
    <w:rsid w:val="00A80E46"/>
    <w:rsid w:val="00A8100E"/>
    <w:rsid w:val="00A8152A"/>
    <w:rsid w:val="00A8419B"/>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68F0"/>
    <w:rsid w:val="00A976A0"/>
    <w:rsid w:val="00AA1417"/>
    <w:rsid w:val="00AA1D9F"/>
    <w:rsid w:val="00AA2205"/>
    <w:rsid w:val="00AA23C2"/>
    <w:rsid w:val="00AA295B"/>
    <w:rsid w:val="00AA2E50"/>
    <w:rsid w:val="00AA2E71"/>
    <w:rsid w:val="00AA3029"/>
    <w:rsid w:val="00AA3044"/>
    <w:rsid w:val="00AA339C"/>
    <w:rsid w:val="00AA4777"/>
    <w:rsid w:val="00AA71E0"/>
    <w:rsid w:val="00AB18C3"/>
    <w:rsid w:val="00AB2080"/>
    <w:rsid w:val="00AB35D7"/>
    <w:rsid w:val="00AB3A34"/>
    <w:rsid w:val="00AB3B3F"/>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811"/>
    <w:rsid w:val="00AD2A82"/>
    <w:rsid w:val="00AD2AFE"/>
    <w:rsid w:val="00AD31CE"/>
    <w:rsid w:val="00AD4E99"/>
    <w:rsid w:val="00AD5628"/>
    <w:rsid w:val="00AD5B5C"/>
    <w:rsid w:val="00AD6D04"/>
    <w:rsid w:val="00AD73F0"/>
    <w:rsid w:val="00AE063C"/>
    <w:rsid w:val="00AE0B9B"/>
    <w:rsid w:val="00AE12DD"/>
    <w:rsid w:val="00AE227F"/>
    <w:rsid w:val="00AE26AF"/>
    <w:rsid w:val="00AE3207"/>
    <w:rsid w:val="00AE6F72"/>
    <w:rsid w:val="00AE7D5A"/>
    <w:rsid w:val="00AE7ED5"/>
    <w:rsid w:val="00AF0656"/>
    <w:rsid w:val="00AF075D"/>
    <w:rsid w:val="00AF0DCB"/>
    <w:rsid w:val="00AF2267"/>
    <w:rsid w:val="00AF254C"/>
    <w:rsid w:val="00AF34EC"/>
    <w:rsid w:val="00AF3888"/>
    <w:rsid w:val="00AF3C40"/>
    <w:rsid w:val="00AF3C92"/>
    <w:rsid w:val="00AF3CA8"/>
    <w:rsid w:val="00AF5194"/>
    <w:rsid w:val="00AF6009"/>
    <w:rsid w:val="00AF682C"/>
    <w:rsid w:val="00AF74D4"/>
    <w:rsid w:val="00B00650"/>
    <w:rsid w:val="00B012F2"/>
    <w:rsid w:val="00B019B9"/>
    <w:rsid w:val="00B01D44"/>
    <w:rsid w:val="00B02142"/>
    <w:rsid w:val="00B02195"/>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EEE"/>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15C"/>
    <w:rsid w:val="00B325C1"/>
    <w:rsid w:val="00B32C01"/>
    <w:rsid w:val="00B3351E"/>
    <w:rsid w:val="00B34455"/>
    <w:rsid w:val="00B34CC6"/>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191"/>
    <w:rsid w:val="00B52401"/>
    <w:rsid w:val="00B524E4"/>
    <w:rsid w:val="00B5302A"/>
    <w:rsid w:val="00B5363C"/>
    <w:rsid w:val="00B53B2E"/>
    <w:rsid w:val="00B55E24"/>
    <w:rsid w:val="00B568ED"/>
    <w:rsid w:val="00B56A79"/>
    <w:rsid w:val="00B60AFF"/>
    <w:rsid w:val="00B61003"/>
    <w:rsid w:val="00B612BD"/>
    <w:rsid w:val="00B620E9"/>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2E74"/>
    <w:rsid w:val="00B73EE8"/>
    <w:rsid w:val="00B73FD6"/>
    <w:rsid w:val="00B744FE"/>
    <w:rsid w:val="00B74AA4"/>
    <w:rsid w:val="00B757A3"/>
    <w:rsid w:val="00B762FE"/>
    <w:rsid w:val="00B763E6"/>
    <w:rsid w:val="00B76448"/>
    <w:rsid w:val="00B76B67"/>
    <w:rsid w:val="00B77105"/>
    <w:rsid w:val="00B77CEB"/>
    <w:rsid w:val="00B77D3C"/>
    <w:rsid w:val="00B80902"/>
    <w:rsid w:val="00B80928"/>
    <w:rsid w:val="00B81E08"/>
    <w:rsid w:val="00B832ED"/>
    <w:rsid w:val="00B84041"/>
    <w:rsid w:val="00B842E9"/>
    <w:rsid w:val="00B847CB"/>
    <w:rsid w:val="00B84DD2"/>
    <w:rsid w:val="00B86747"/>
    <w:rsid w:val="00B87150"/>
    <w:rsid w:val="00B91456"/>
    <w:rsid w:val="00B9170D"/>
    <w:rsid w:val="00B92F1C"/>
    <w:rsid w:val="00B942DB"/>
    <w:rsid w:val="00B94359"/>
    <w:rsid w:val="00B94DCD"/>
    <w:rsid w:val="00B95053"/>
    <w:rsid w:val="00B9533E"/>
    <w:rsid w:val="00B95F0B"/>
    <w:rsid w:val="00B965D0"/>
    <w:rsid w:val="00B9748A"/>
    <w:rsid w:val="00BA05F5"/>
    <w:rsid w:val="00BA095A"/>
    <w:rsid w:val="00BA0EF3"/>
    <w:rsid w:val="00BA15BD"/>
    <w:rsid w:val="00BA1AD9"/>
    <w:rsid w:val="00BA1B0D"/>
    <w:rsid w:val="00BA1E64"/>
    <w:rsid w:val="00BA2AE4"/>
    <w:rsid w:val="00BA32ED"/>
    <w:rsid w:val="00BA3FC3"/>
    <w:rsid w:val="00BA4445"/>
    <w:rsid w:val="00BA4C4F"/>
    <w:rsid w:val="00BA5107"/>
    <w:rsid w:val="00BA565E"/>
    <w:rsid w:val="00BA582D"/>
    <w:rsid w:val="00BA5FF9"/>
    <w:rsid w:val="00BA6529"/>
    <w:rsid w:val="00BA67AF"/>
    <w:rsid w:val="00BA6DBD"/>
    <w:rsid w:val="00BA74FF"/>
    <w:rsid w:val="00BB06B0"/>
    <w:rsid w:val="00BB0CD6"/>
    <w:rsid w:val="00BB0CE8"/>
    <w:rsid w:val="00BB0EFE"/>
    <w:rsid w:val="00BB1214"/>
    <w:rsid w:val="00BB19CB"/>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0CB4"/>
    <w:rsid w:val="00BC2CB1"/>
    <w:rsid w:val="00BC4473"/>
    <w:rsid w:val="00BC44F3"/>
    <w:rsid w:val="00BC473B"/>
    <w:rsid w:val="00BC4A32"/>
    <w:rsid w:val="00BC4AF2"/>
    <w:rsid w:val="00BC4D5B"/>
    <w:rsid w:val="00BC4E52"/>
    <w:rsid w:val="00BC5136"/>
    <w:rsid w:val="00BC55AB"/>
    <w:rsid w:val="00BC663F"/>
    <w:rsid w:val="00BC7C71"/>
    <w:rsid w:val="00BD0036"/>
    <w:rsid w:val="00BD1660"/>
    <w:rsid w:val="00BD1D18"/>
    <w:rsid w:val="00BD1E0B"/>
    <w:rsid w:val="00BD20AF"/>
    <w:rsid w:val="00BD2EBC"/>
    <w:rsid w:val="00BD3BB7"/>
    <w:rsid w:val="00BD408F"/>
    <w:rsid w:val="00BD4B15"/>
    <w:rsid w:val="00BD4BC1"/>
    <w:rsid w:val="00BD4BDA"/>
    <w:rsid w:val="00BD4D93"/>
    <w:rsid w:val="00BD5A64"/>
    <w:rsid w:val="00BD6C38"/>
    <w:rsid w:val="00BD7129"/>
    <w:rsid w:val="00BE13A8"/>
    <w:rsid w:val="00BE3FA0"/>
    <w:rsid w:val="00BE488F"/>
    <w:rsid w:val="00BE49A0"/>
    <w:rsid w:val="00BE5889"/>
    <w:rsid w:val="00BE5C67"/>
    <w:rsid w:val="00BE7114"/>
    <w:rsid w:val="00BF0BE6"/>
    <w:rsid w:val="00BF23D9"/>
    <w:rsid w:val="00BF242A"/>
    <w:rsid w:val="00BF2722"/>
    <w:rsid w:val="00BF35F2"/>
    <w:rsid w:val="00BF41E1"/>
    <w:rsid w:val="00BF47DF"/>
    <w:rsid w:val="00BF4F41"/>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C8C"/>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3BA"/>
    <w:rsid w:val="00C2565E"/>
    <w:rsid w:val="00C26468"/>
    <w:rsid w:val="00C264A7"/>
    <w:rsid w:val="00C26580"/>
    <w:rsid w:val="00C275B8"/>
    <w:rsid w:val="00C31A65"/>
    <w:rsid w:val="00C31D4F"/>
    <w:rsid w:val="00C31E34"/>
    <w:rsid w:val="00C31E9B"/>
    <w:rsid w:val="00C3212D"/>
    <w:rsid w:val="00C32290"/>
    <w:rsid w:val="00C325E5"/>
    <w:rsid w:val="00C333D2"/>
    <w:rsid w:val="00C33818"/>
    <w:rsid w:val="00C33AE3"/>
    <w:rsid w:val="00C33F14"/>
    <w:rsid w:val="00C33FF9"/>
    <w:rsid w:val="00C34193"/>
    <w:rsid w:val="00C35292"/>
    <w:rsid w:val="00C35EED"/>
    <w:rsid w:val="00C36042"/>
    <w:rsid w:val="00C362F5"/>
    <w:rsid w:val="00C364A9"/>
    <w:rsid w:val="00C3735B"/>
    <w:rsid w:val="00C37A3E"/>
    <w:rsid w:val="00C37DF5"/>
    <w:rsid w:val="00C4013D"/>
    <w:rsid w:val="00C40553"/>
    <w:rsid w:val="00C40FAD"/>
    <w:rsid w:val="00C4189B"/>
    <w:rsid w:val="00C42DDB"/>
    <w:rsid w:val="00C43311"/>
    <w:rsid w:val="00C44252"/>
    <w:rsid w:val="00C447DD"/>
    <w:rsid w:val="00C4490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43BF"/>
    <w:rsid w:val="00C65E09"/>
    <w:rsid w:val="00C66F8A"/>
    <w:rsid w:val="00C6787F"/>
    <w:rsid w:val="00C702FF"/>
    <w:rsid w:val="00C70301"/>
    <w:rsid w:val="00C71258"/>
    <w:rsid w:val="00C71976"/>
    <w:rsid w:val="00C71BEC"/>
    <w:rsid w:val="00C720BD"/>
    <w:rsid w:val="00C73EB0"/>
    <w:rsid w:val="00C73F02"/>
    <w:rsid w:val="00C74073"/>
    <w:rsid w:val="00C74430"/>
    <w:rsid w:val="00C7559F"/>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52BB"/>
    <w:rsid w:val="00CA6C93"/>
    <w:rsid w:val="00CB05E0"/>
    <w:rsid w:val="00CB0A3D"/>
    <w:rsid w:val="00CB11A6"/>
    <w:rsid w:val="00CB2C96"/>
    <w:rsid w:val="00CB2CCA"/>
    <w:rsid w:val="00CB3F17"/>
    <w:rsid w:val="00CB3F9F"/>
    <w:rsid w:val="00CB4E46"/>
    <w:rsid w:val="00CB5361"/>
    <w:rsid w:val="00CB56C1"/>
    <w:rsid w:val="00CB5A35"/>
    <w:rsid w:val="00CB5E02"/>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DAF"/>
    <w:rsid w:val="00CC71A7"/>
    <w:rsid w:val="00CC72CB"/>
    <w:rsid w:val="00CC7349"/>
    <w:rsid w:val="00CC788D"/>
    <w:rsid w:val="00CD013A"/>
    <w:rsid w:val="00CD01AD"/>
    <w:rsid w:val="00CD0418"/>
    <w:rsid w:val="00CD1DBA"/>
    <w:rsid w:val="00CD3BA6"/>
    <w:rsid w:val="00CD50FB"/>
    <w:rsid w:val="00CD522C"/>
    <w:rsid w:val="00CD6261"/>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3C6"/>
    <w:rsid w:val="00CF44C3"/>
    <w:rsid w:val="00CF4A49"/>
    <w:rsid w:val="00CF5082"/>
    <w:rsid w:val="00CF50A1"/>
    <w:rsid w:val="00CF53EE"/>
    <w:rsid w:val="00CF5BAA"/>
    <w:rsid w:val="00CF5E7E"/>
    <w:rsid w:val="00CF68A0"/>
    <w:rsid w:val="00D00CF2"/>
    <w:rsid w:val="00D0116F"/>
    <w:rsid w:val="00D012E7"/>
    <w:rsid w:val="00D03A12"/>
    <w:rsid w:val="00D05EC6"/>
    <w:rsid w:val="00D06F35"/>
    <w:rsid w:val="00D07014"/>
    <w:rsid w:val="00D07B82"/>
    <w:rsid w:val="00D100E4"/>
    <w:rsid w:val="00D10900"/>
    <w:rsid w:val="00D10B7B"/>
    <w:rsid w:val="00D11AA6"/>
    <w:rsid w:val="00D11EEB"/>
    <w:rsid w:val="00D121D1"/>
    <w:rsid w:val="00D14B9F"/>
    <w:rsid w:val="00D14C3B"/>
    <w:rsid w:val="00D14F86"/>
    <w:rsid w:val="00D15D2E"/>
    <w:rsid w:val="00D160B4"/>
    <w:rsid w:val="00D17AEC"/>
    <w:rsid w:val="00D17F8A"/>
    <w:rsid w:val="00D20905"/>
    <w:rsid w:val="00D20F76"/>
    <w:rsid w:val="00D22ADC"/>
    <w:rsid w:val="00D22D51"/>
    <w:rsid w:val="00D2319A"/>
    <w:rsid w:val="00D23D76"/>
    <w:rsid w:val="00D24194"/>
    <w:rsid w:val="00D246E2"/>
    <w:rsid w:val="00D2538B"/>
    <w:rsid w:val="00D25F1F"/>
    <w:rsid w:val="00D25FC1"/>
    <w:rsid w:val="00D266F4"/>
    <w:rsid w:val="00D26EBC"/>
    <w:rsid w:val="00D26FF6"/>
    <w:rsid w:val="00D27330"/>
    <w:rsid w:val="00D27870"/>
    <w:rsid w:val="00D305BC"/>
    <w:rsid w:val="00D30AD8"/>
    <w:rsid w:val="00D311C2"/>
    <w:rsid w:val="00D3139F"/>
    <w:rsid w:val="00D31864"/>
    <w:rsid w:val="00D318B7"/>
    <w:rsid w:val="00D32772"/>
    <w:rsid w:val="00D32E3A"/>
    <w:rsid w:val="00D332A2"/>
    <w:rsid w:val="00D34A62"/>
    <w:rsid w:val="00D34BFC"/>
    <w:rsid w:val="00D35B0C"/>
    <w:rsid w:val="00D36940"/>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543"/>
    <w:rsid w:val="00D50875"/>
    <w:rsid w:val="00D50B80"/>
    <w:rsid w:val="00D55665"/>
    <w:rsid w:val="00D55AEB"/>
    <w:rsid w:val="00D56006"/>
    <w:rsid w:val="00D563F1"/>
    <w:rsid w:val="00D57724"/>
    <w:rsid w:val="00D5799C"/>
    <w:rsid w:val="00D57D71"/>
    <w:rsid w:val="00D62FB0"/>
    <w:rsid w:val="00D63DE4"/>
    <w:rsid w:val="00D63F0A"/>
    <w:rsid w:val="00D63FDF"/>
    <w:rsid w:val="00D65C61"/>
    <w:rsid w:val="00D6665C"/>
    <w:rsid w:val="00D670C3"/>
    <w:rsid w:val="00D70D58"/>
    <w:rsid w:val="00D71387"/>
    <w:rsid w:val="00D72802"/>
    <w:rsid w:val="00D7342D"/>
    <w:rsid w:val="00D75361"/>
    <w:rsid w:val="00D755E1"/>
    <w:rsid w:val="00D7649D"/>
    <w:rsid w:val="00D768A4"/>
    <w:rsid w:val="00D76B7C"/>
    <w:rsid w:val="00D778CF"/>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4488"/>
    <w:rsid w:val="00DB55C3"/>
    <w:rsid w:val="00DB56D9"/>
    <w:rsid w:val="00DB5962"/>
    <w:rsid w:val="00DB5EA5"/>
    <w:rsid w:val="00DB5FB3"/>
    <w:rsid w:val="00DB6007"/>
    <w:rsid w:val="00DB77D7"/>
    <w:rsid w:val="00DC00B3"/>
    <w:rsid w:val="00DC1624"/>
    <w:rsid w:val="00DC18A1"/>
    <w:rsid w:val="00DC2058"/>
    <w:rsid w:val="00DC2688"/>
    <w:rsid w:val="00DC29DA"/>
    <w:rsid w:val="00DC3CCB"/>
    <w:rsid w:val="00DC3EB1"/>
    <w:rsid w:val="00DC42B5"/>
    <w:rsid w:val="00DC45C8"/>
    <w:rsid w:val="00DC4669"/>
    <w:rsid w:val="00DC50E3"/>
    <w:rsid w:val="00DC52D1"/>
    <w:rsid w:val="00DC6298"/>
    <w:rsid w:val="00DC764F"/>
    <w:rsid w:val="00DC76FD"/>
    <w:rsid w:val="00DC7AF3"/>
    <w:rsid w:val="00DD092A"/>
    <w:rsid w:val="00DD0968"/>
    <w:rsid w:val="00DD0B74"/>
    <w:rsid w:val="00DD0BF9"/>
    <w:rsid w:val="00DD1198"/>
    <w:rsid w:val="00DD14D4"/>
    <w:rsid w:val="00DD197F"/>
    <w:rsid w:val="00DD3E7A"/>
    <w:rsid w:val="00DD5743"/>
    <w:rsid w:val="00DD5D01"/>
    <w:rsid w:val="00DD7299"/>
    <w:rsid w:val="00DD743F"/>
    <w:rsid w:val="00DD77C1"/>
    <w:rsid w:val="00DE0E99"/>
    <w:rsid w:val="00DE22A7"/>
    <w:rsid w:val="00DE3A0B"/>
    <w:rsid w:val="00DE65C9"/>
    <w:rsid w:val="00DE65FA"/>
    <w:rsid w:val="00DE6CA8"/>
    <w:rsid w:val="00DE7338"/>
    <w:rsid w:val="00DE7701"/>
    <w:rsid w:val="00DE7C24"/>
    <w:rsid w:val="00DF01F8"/>
    <w:rsid w:val="00DF0652"/>
    <w:rsid w:val="00DF0F0F"/>
    <w:rsid w:val="00DF1073"/>
    <w:rsid w:val="00DF1AE5"/>
    <w:rsid w:val="00DF2452"/>
    <w:rsid w:val="00DF3914"/>
    <w:rsid w:val="00DF45BF"/>
    <w:rsid w:val="00DF5017"/>
    <w:rsid w:val="00DF50B6"/>
    <w:rsid w:val="00DF6090"/>
    <w:rsid w:val="00DF6101"/>
    <w:rsid w:val="00DF75BE"/>
    <w:rsid w:val="00DF7AE4"/>
    <w:rsid w:val="00E01088"/>
    <w:rsid w:val="00E01DCA"/>
    <w:rsid w:val="00E021F8"/>
    <w:rsid w:val="00E03663"/>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D1E"/>
    <w:rsid w:val="00E21EE9"/>
    <w:rsid w:val="00E22B8B"/>
    <w:rsid w:val="00E22F69"/>
    <w:rsid w:val="00E23C9C"/>
    <w:rsid w:val="00E243AE"/>
    <w:rsid w:val="00E2492B"/>
    <w:rsid w:val="00E249D7"/>
    <w:rsid w:val="00E24AF4"/>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6DB"/>
    <w:rsid w:val="00E357FD"/>
    <w:rsid w:val="00E35C8B"/>
    <w:rsid w:val="00E36514"/>
    <w:rsid w:val="00E36983"/>
    <w:rsid w:val="00E37D68"/>
    <w:rsid w:val="00E40067"/>
    <w:rsid w:val="00E40A9A"/>
    <w:rsid w:val="00E41229"/>
    <w:rsid w:val="00E41380"/>
    <w:rsid w:val="00E41993"/>
    <w:rsid w:val="00E41C2A"/>
    <w:rsid w:val="00E42295"/>
    <w:rsid w:val="00E42A8F"/>
    <w:rsid w:val="00E44B2C"/>
    <w:rsid w:val="00E44E6F"/>
    <w:rsid w:val="00E45E99"/>
    <w:rsid w:val="00E46A7D"/>
    <w:rsid w:val="00E47981"/>
    <w:rsid w:val="00E47EC1"/>
    <w:rsid w:val="00E50901"/>
    <w:rsid w:val="00E510FC"/>
    <w:rsid w:val="00E514D7"/>
    <w:rsid w:val="00E51784"/>
    <w:rsid w:val="00E5189C"/>
    <w:rsid w:val="00E51CCF"/>
    <w:rsid w:val="00E52726"/>
    <w:rsid w:val="00E53682"/>
    <w:rsid w:val="00E539A1"/>
    <w:rsid w:val="00E554AF"/>
    <w:rsid w:val="00E56024"/>
    <w:rsid w:val="00E5666C"/>
    <w:rsid w:val="00E5679C"/>
    <w:rsid w:val="00E57920"/>
    <w:rsid w:val="00E6003C"/>
    <w:rsid w:val="00E60AE7"/>
    <w:rsid w:val="00E6166C"/>
    <w:rsid w:val="00E622BF"/>
    <w:rsid w:val="00E62840"/>
    <w:rsid w:val="00E62D50"/>
    <w:rsid w:val="00E62F92"/>
    <w:rsid w:val="00E63342"/>
    <w:rsid w:val="00E6347E"/>
    <w:rsid w:val="00E6348D"/>
    <w:rsid w:val="00E63F39"/>
    <w:rsid w:val="00E64C0A"/>
    <w:rsid w:val="00E65384"/>
    <w:rsid w:val="00E65E27"/>
    <w:rsid w:val="00E66029"/>
    <w:rsid w:val="00E66BDD"/>
    <w:rsid w:val="00E675E2"/>
    <w:rsid w:val="00E676EF"/>
    <w:rsid w:val="00E67B12"/>
    <w:rsid w:val="00E7006A"/>
    <w:rsid w:val="00E707D9"/>
    <w:rsid w:val="00E72019"/>
    <w:rsid w:val="00E72A39"/>
    <w:rsid w:val="00E72DF2"/>
    <w:rsid w:val="00E72E28"/>
    <w:rsid w:val="00E7331A"/>
    <w:rsid w:val="00E74631"/>
    <w:rsid w:val="00E748A0"/>
    <w:rsid w:val="00E77A8F"/>
    <w:rsid w:val="00E77A93"/>
    <w:rsid w:val="00E80513"/>
    <w:rsid w:val="00E807AC"/>
    <w:rsid w:val="00E808CE"/>
    <w:rsid w:val="00E8164C"/>
    <w:rsid w:val="00E816DD"/>
    <w:rsid w:val="00E82900"/>
    <w:rsid w:val="00E82D13"/>
    <w:rsid w:val="00E82FE1"/>
    <w:rsid w:val="00E8341A"/>
    <w:rsid w:val="00E83484"/>
    <w:rsid w:val="00E83E44"/>
    <w:rsid w:val="00E84726"/>
    <w:rsid w:val="00E8496A"/>
    <w:rsid w:val="00E84BBC"/>
    <w:rsid w:val="00E856D9"/>
    <w:rsid w:val="00E900B2"/>
    <w:rsid w:val="00E92193"/>
    <w:rsid w:val="00E92251"/>
    <w:rsid w:val="00E926A9"/>
    <w:rsid w:val="00E92746"/>
    <w:rsid w:val="00E92747"/>
    <w:rsid w:val="00E93345"/>
    <w:rsid w:val="00E948FC"/>
    <w:rsid w:val="00E94B8B"/>
    <w:rsid w:val="00E965F0"/>
    <w:rsid w:val="00E96D5E"/>
    <w:rsid w:val="00E96DB5"/>
    <w:rsid w:val="00E97A94"/>
    <w:rsid w:val="00EA0AD4"/>
    <w:rsid w:val="00EA0BB4"/>
    <w:rsid w:val="00EA0BDD"/>
    <w:rsid w:val="00EA0CFC"/>
    <w:rsid w:val="00EA10F5"/>
    <w:rsid w:val="00EA1AC3"/>
    <w:rsid w:val="00EA2125"/>
    <w:rsid w:val="00EA21F5"/>
    <w:rsid w:val="00EA29B2"/>
    <w:rsid w:val="00EA463F"/>
    <w:rsid w:val="00EA46DE"/>
    <w:rsid w:val="00EA4B40"/>
    <w:rsid w:val="00EA4C71"/>
    <w:rsid w:val="00EA4EF3"/>
    <w:rsid w:val="00EA4F53"/>
    <w:rsid w:val="00EA5533"/>
    <w:rsid w:val="00EA621D"/>
    <w:rsid w:val="00EA6C1B"/>
    <w:rsid w:val="00EA7128"/>
    <w:rsid w:val="00EB0365"/>
    <w:rsid w:val="00EB21A6"/>
    <w:rsid w:val="00EB30A2"/>
    <w:rsid w:val="00EB337E"/>
    <w:rsid w:val="00EB3C25"/>
    <w:rsid w:val="00EB4321"/>
    <w:rsid w:val="00EB461A"/>
    <w:rsid w:val="00EB4CDB"/>
    <w:rsid w:val="00EB68D3"/>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028A"/>
    <w:rsid w:val="00ED1EB2"/>
    <w:rsid w:val="00ED24DD"/>
    <w:rsid w:val="00ED2932"/>
    <w:rsid w:val="00ED309F"/>
    <w:rsid w:val="00ED31F7"/>
    <w:rsid w:val="00ED48C8"/>
    <w:rsid w:val="00ED4E85"/>
    <w:rsid w:val="00ED5001"/>
    <w:rsid w:val="00ED540D"/>
    <w:rsid w:val="00ED64D5"/>
    <w:rsid w:val="00ED66BA"/>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1B11"/>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2F65"/>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4F1"/>
    <w:rsid w:val="00F22D43"/>
    <w:rsid w:val="00F23D61"/>
    <w:rsid w:val="00F2437B"/>
    <w:rsid w:val="00F243E7"/>
    <w:rsid w:val="00F24FF8"/>
    <w:rsid w:val="00F251E0"/>
    <w:rsid w:val="00F25215"/>
    <w:rsid w:val="00F2562F"/>
    <w:rsid w:val="00F25ABC"/>
    <w:rsid w:val="00F26016"/>
    <w:rsid w:val="00F26706"/>
    <w:rsid w:val="00F26E91"/>
    <w:rsid w:val="00F30798"/>
    <w:rsid w:val="00F3079D"/>
    <w:rsid w:val="00F30B23"/>
    <w:rsid w:val="00F318C3"/>
    <w:rsid w:val="00F31E06"/>
    <w:rsid w:val="00F32194"/>
    <w:rsid w:val="00F3259F"/>
    <w:rsid w:val="00F34608"/>
    <w:rsid w:val="00F346A1"/>
    <w:rsid w:val="00F35690"/>
    <w:rsid w:val="00F361FA"/>
    <w:rsid w:val="00F365C5"/>
    <w:rsid w:val="00F36888"/>
    <w:rsid w:val="00F36B3D"/>
    <w:rsid w:val="00F36BCA"/>
    <w:rsid w:val="00F36CB5"/>
    <w:rsid w:val="00F36EC5"/>
    <w:rsid w:val="00F371F3"/>
    <w:rsid w:val="00F37376"/>
    <w:rsid w:val="00F37B5A"/>
    <w:rsid w:val="00F40623"/>
    <w:rsid w:val="00F40BA4"/>
    <w:rsid w:val="00F41114"/>
    <w:rsid w:val="00F415D6"/>
    <w:rsid w:val="00F41AF7"/>
    <w:rsid w:val="00F41E4B"/>
    <w:rsid w:val="00F42F47"/>
    <w:rsid w:val="00F44108"/>
    <w:rsid w:val="00F4418D"/>
    <w:rsid w:val="00F441BA"/>
    <w:rsid w:val="00F44511"/>
    <w:rsid w:val="00F46EC9"/>
    <w:rsid w:val="00F47E6D"/>
    <w:rsid w:val="00F47F68"/>
    <w:rsid w:val="00F50540"/>
    <w:rsid w:val="00F51014"/>
    <w:rsid w:val="00F512C7"/>
    <w:rsid w:val="00F51D63"/>
    <w:rsid w:val="00F5208E"/>
    <w:rsid w:val="00F539CF"/>
    <w:rsid w:val="00F542E2"/>
    <w:rsid w:val="00F54753"/>
    <w:rsid w:val="00F54A92"/>
    <w:rsid w:val="00F5681C"/>
    <w:rsid w:val="00F56BD4"/>
    <w:rsid w:val="00F56BF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323D"/>
    <w:rsid w:val="00F742CF"/>
    <w:rsid w:val="00F76BA5"/>
    <w:rsid w:val="00F80335"/>
    <w:rsid w:val="00F81185"/>
    <w:rsid w:val="00F8133E"/>
    <w:rsid w:val="00F81757"/>
    <w:rsid w:val="00F82349"/>
    <w:rsid w:val="00F82496"/>
    <w:rsid w:val="00F82A8D"/>
    <w:rsid w:val="00F833FF"/>
    <w:rsid w:val="00F84139"/>
    <w:rsid w:val="00F84950"/>
    <w:rsid w:val="00F84F6F"/>
    <w:rsid w:val="00F86C54"/>
    <w:rsid w:val="00F87646"/>
    <w:rsid w:val="00F900F7"/>
    <w:rsid w:val="00F907B4"/>
    <w:rsid w:val="00F9111B"/>
    <w:rsid w:val="00F91DDC"/>
    <w:rsid w:val="00F921E7"/>
    <w:rsid w:val="00F9235E"/>
    <w:rsid w:val="00F92E8F"/>
    <w:rsid w:val="00F93DC1"/>
    <w:rsid w:val="00F94266"/>
    <w:rsid w:val="00F94ABC"/>
    <w:rsid w:val="00F95933"/>
    <w:rsid w:val="00F96203"/>
    <w:rsid w:val="00FA00D9"/>
    <w:rsid w:val="00FA0C13"/>
    <w:rsid w:val="00FA0D66"/>
    <w:rsid w:val="00FA1066"/>
    <w:rsid w:val="00FA2F97"/>
    <w:rsid w:val="00FA3E58"/>
    <w:rsid w:val="00FA40CA"/>
    <w:rsid w:val="00FA45DA"/>
    <w:rsid w:val="00FA465C"/>
    <w:rsid w:val="00FA5BC4"/>
    <w:rsid w:val="00FA6D66"/>
    <w:rsid w:val="00FA6FEB"/>
    <w:rsid w:val="00FB0CD9"/>
    <w:rsid w:val="00FB11EE"/>
    <w:rsid w:val="00FB184D"/>
    <w:rsid w:val="00FB1EE1"/>
    <w:rsid w:val="00FB2608"/>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858"/>
    <w:rsid w:val="00FD5981"/>
    <w:rsid w:val="00FD6B3D"/>
    <w:rsid w:val="00FD6C1A"/>
    <w:rsid w:val="00FD6C70"/>
    <w:rsid w:val="00FD75F1"/>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docId w15:val="{6F50110D-CEA9-44B5-AB4F-D0490734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8" w:qFormat="1"/>
    <w:lsdException w:name="Closing" w:locked="1" w:semiHidden="1" w:uiPriority="0" w:unhideWhenUsed="1"/>
    <w:lsdException w:name="Signature" w:semiHidden="1" w:unhideWhenUsed="1"/>
    <w:lsdException w:name="Default Paragraph Font" w:semiHidden="1" w:uiPriority="1" w:unhideWhenUsed="1"/>
    <w:lsdException w:name="Body Text" w:locked="1" w:semiHidden="1" w:uiPriority="0"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8" w:qFormat="1"/>
    <w:lsdException w:name="Salutation" w:semiHidden="1" w:unhideWhenUsed="1"/>
    <w:lsdException w:name="Date" w:locked="1" w:uiPriority="0"/>
    <w:lsdException w:name="Body Text First Indent" w:locked="1" w:uiPriority="0"/>
    <w:lsdException w:name="Body Text First Indent 2" w:locked="1" w:semiHidden="1" w:uiPriority="0" w:unhideWhenUsed="1"/>
    <w:lsdException w:name="Note Heading" w:semiHidden="1"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iPriority="0" w:unhideWhenUsed="1"/>
    <w:lsdException w:name="Block Text" w:locked="1" w:semiHidden="1" w:uiPriority="0"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locked="1" w:semiHidden="1" w:uiPriority="0" w:unhideWhenUsed="1"/>
    <w:lsdException w:name="HTML Address" w:locked="1" w:semiHidden="1" w:uiPriority="0" w:unhideWhenUsed="1"/>
    <w:lsdException w:name="HTML Cite" w:locked="1" w:semiHidden="1" w:uiPriority="0" w:unhideWhenUsed="1"/>
    <w:lsdException w:name="HTML Code" w:locked="1" w:semiHidden="1" w:uiPriority="0" w:unhideWhenUsed="1"/>
    <w:lsdException w:name="HTML Definition" w:locked="1" w:semiHidden="1" w:uiPriority="0" w:unhideWhenUsed="1"/>
    <w:lsdException w:name="HTML Keyboard" w:locked="1" w:semiHidden="1" w:uiPriority="0" w:unhideWhenUsed="1"/>
    <w:lsdException w:name="HTML Preformatted" w:locked="1" w:semiHidden="1" w:uiPriority="0" w:unhideWhenUsed="1"/>
    <w:lsdException w:name="HTML Sample" w:locked="1" w:semiHidden="1" w:uiPriority="0" w:unhideWhenUsed="1"/>
    <w:lsdException w:name="HTML Typewriter" w:locked="1" w:semiHidden="1" w:uiPriority="0" w:unhideWhenUsed="1"/>
    <w:lsdException w:name="HTML Variable" w:locked="1" w:semiHidden="1" w:uiPriority="0"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semiHidden="1"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locked="1" w:semiHidden="1" w:unhideWhenUsed="1"/>
    <w:lsdException w:name="Table Theme" w:locked="1"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99"/>
    <w:semiHidden/>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3"/>
      </w:numPr>
      <w:spacing w:after="0" w:line="360" w:lineRule="auto"/>
      <w:ind w:left="357" w:hanging="357"/>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99"/>
    <w:semiHidden/>
    <w:rsid w:val="00C71BEC"/>
    <w:pPr>
      <w:spacing w:after="0"/>
      <w:ind w:left="660"/>
    </w:pPr>
    <w:rPr>
      <w:sz w:val="20"/>
      <w:szCs w:val="20"/>
    </w:rPr>
  </w:style>
  <w:style w:type="paragraph" w:styleId="TOC5">
    <w:name w:val="toc 5"/>
    <w:basedOn w:val="Normal"/>
    <w:next w:val="Normal"/>
    <w:autoRedefine/>
    <w:uiPriority w:val="99"/>
    <w:semiHidden/>
    <w:rsid w:val="00C71BEC"/>
    <w:pPr>
      <w:spacing w:after="0"/>
      <w:ind w:left="880"/>
    </w:pPr>
    <w:rPr>
      <w:sz w:val="20"/>
      <w:szCs w:val="20"/>
    </w:rPr>
  </w:style>
  <w:style w:type="paragraph" w:styleId="TOC6">
    <w:name w:val="toc 6"/>
    <w:basedOn w:val="Normal"/>
    <w:next w:val="Normal"/>
    <w:autoRedefine/>
    <w:uiPriority w:val="99"/>
    <w:semiHidden/>
    <w:rsid w:val="00C71BEC"/>
    <w:pPr>
      <w:spacing w:after="0"/>
      <w:ind w:left="1100"/>
    </w:pPr>
    <w:rPr>
      <w:sz w:val="20"/>
      <w:szCs w:val="20"/>
    </w:rPr>
  </w:style>
  <w:style w:type="paragraph" w:styleId="TOC8">
    <w:name w:val="toc 8"/>
    <w:basedOn w:val="Normal"/>
    <w:next w:val="Normal"/>
    <w:autoRedefine/>
    <w:uiPriority w:val="99"/>
    <w:semiHidden/>
    <w:rsid w:val="00C71BEC"/>
    <w:pPr>
      <w:spacing w:after="0"/>
      <w:ind w:left="1540"/>
    </w:pPr>
    <w:rPr>
      <w:sz w:val="20"/>
      <w:szCs w:val="20"/>
    </w:rPr>
  </w:style>
  <w:style w:type="paragraph" w:styleId="TOC9">
    <w:name w:val="toc 9"/>
    <w:basedOn w:val="Normal"/>
    <w:next w:val="Normal"/>
    <w:autoRedefine/>
    <w:uiPriority w:val="99"/>
    <w:semiHidden/>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amasutra.com/view/feature/129959/designing_ai_algorithms_for_.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E85D0-5CCE-4199-B75F-CD7434D2F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CMU - Long Template</Template>
  <TotalTime>15219</TotalTime>
  <Pages>55</Pages>
  <Words>14188</Words>
  <Characters>80877</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94876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768</cp:revision>
  <cp:lastPrinted>2011-09-19T03:59:00Z</cp:lastPrinted>
  <dcterms:created xsi:type="dcterms:W3CDTF">2013-05-03T23:32:00Z</dcterms:created>
  <dcterms:modified xsi:type="dcterms:W3CDTF">2013-12-23T07:05:00Z</dcterms:modified>
</cp:coreProperties>
</file>